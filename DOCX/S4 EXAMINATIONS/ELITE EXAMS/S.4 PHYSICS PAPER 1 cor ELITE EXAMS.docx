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685D40" w:rsidRDefault="00685D40" w:rsidP="00E13010">
      <w:pPr>
        <w:rPr>
          <w:b/>
          <w:sz w:val="28"/>
          <w:szCs w:val="28"/>
        </w:rPr>
      </w:pPr>
      <w:bookmarkStart w:id="0" w:name="_GoBack"/>
      <w:bookmarkEnd w:id="0"/>
    </w:p>
    <w:p w:rsidR="00685D40" w:rsidRDefault="00685D40" w:rsidP="00E13010">
      <w:pPr>
        <w:rPr>
          <w:b/>
          <w:lang w:val="en-GB"/>
        </w:rPr>
      </w:pPr>
    </w:p>
    <w:p w:rsidR="00E13010" w:rsidRDefault="00685D4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53</w:t>
      </w:r>
      <w:r w:rsidR="00E13010">
        <w:rPr>
          <w:b/>
          <w:lang w:val="en-GB"/>
        </w:rPr>
        <w:t>5/1</w:t>
      </w:r>
    </w:p>
    <w:p w:rsidR="00E13010" w:rsidRDefault="00685D4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PHYSICS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685D4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685D40">
        <w:rPr>
          <w:b/>
          <w:lang w:val="en-GB"/>
        </w:rPr>
        <w:t xml:space="preserve">¼ </w:t>
      </w:r>
      <w:r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685D40" w:rsidRPr="0021179E" w:rsidRDefault="00685D40" w:rsidP="00E13010">
      <w:pPr>
        <w:spacing w:line="276" w:lineRule="auto"/>
        <w:jc w:val="center"/>
        <w:rPr>
          <w:b/>
          <w:lang w:val="en-GB"/>
        </w:rPr>
      </w:pPr>
    </w:p>
    <w:p w:rsidR="00E13010" w:rsidRDefault="00685D4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PHYSICS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26768B" w:rsidRDefault="0026768B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Pr="0026768B" w:rsidRDefault="0026768B" w:rsidP="00E13010">
      <w:pPr>
        <w:spacing w:line="276" w:lineRule="auto"/>
        <w:jc w:val="center"/>
        <w:rPr>
          <w:b/>
          <w:sz w:val="40"/>
          <w:szCs w:val="40"/>
          <w:u w:val="single"/>
          <w:lang w:val="en-GB"/>
        </w:rPr>
      </w:pPr>
      <w:r w:rsidRPr="0026768B">
        <w:rPr>
          <w:b/>
          <w:sz w:val="40"/>
          <w:szCs w:val="40"/>
          <w:u w:val="single"/>
          <w:lang w:val="en-GB"/>
        </w:rPr>
        <w:t>Corrigendum</w:t>
      </w:r>
    </w:p>
    <w:p w:rsidR="0026768B" w:rsidRDefault="0026768B" w:rsidP="00E13010">
      <w:pPr>
        <w:spacing w:line="276" w:lineRule="auto"/>
        <w:jc w:val="center"/>
        <w:rPr>
          <w:b/>
          <w:lang w:val="en-GB"/>
        </w:rPr>
      </w:pPr>
    </w:p>
    <w:p w:rsidR="00685D40" w:rsidRDefault="00685D40" w:rsidP="00685D40">
      <w:pPr>
        <w:spacing w:line="276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  <w:t>Fig 1 shows a uniform meter rule XY</w:t>
      </w:r>
      <w:r w:rsidR="004521C2">
        <w:rPr>
          <w:lang w:val="en-GB"/>
        </w:rPr>
        <w:t xml:space="preserve"> which balances when a mass of 4</w:t>
      </w:r>
      <w:r>
        <w:rPr>
          <w:lang w:val="en-GB"/>
        </w:rPr>
        <w:t xml:space="preserve">0g is </w:t>
      </w:r>
      <w:r>
        <w:rPr>
          <w:lang w:val="en-GB"/>
        </w:rPr>
        <w:tab/>
        <w:t>hung 0.4m from the knife edge.</w:t>
      </w:r>
    </w:p>
    <w:p w:rsidR="00685D40" w:rsidRDefault="00685D40" w:rsidP="00685D40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77210" cy="123698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D40" w:rsidRDefault="00685D40" w:rsidP="00685D40">
      <w:pPr>
        <w:spacing w:line="276" w:lineRule="auto"/>
        <w:rPr>
          <w:lang w:val="en-GB"/>
        </w:rPr>
      </w:pPr>
      <w:r>
        <w:rPr>
          <w:lang w:val="en-GB"/>
        </w:rPr>
        <w:tab/>
        <w:t>Calculate the mass of meter rule</w:t>
      </w:r>
    </w:p>
    <w:p w:rsidR="00685D40" w:rsidRDefault="00685D40" w:rsidP="00685D40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160g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100g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120g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220g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Pr="004521C2" w:rsidRDefault="004521C2" w:rsidP="004521C2">
      <w:pPr>
        <w:spacing w:line="276" w:lineRule="auto"/>
        <w:jc w:val="center"/>
        <w:rPr>
          <w:b/>
          <w:u w:val="single"/>
          <w:lang w:val="en-GB"/>
        </w:rPr>
      </w:pPr>
      <w:r w:rsidRPr="004521C2">
        <w:rPr>
          <w:b/>
          <w:u w:val="single"/>
          <w:lang w:val="en-GB"/>
        </w:rPr>
        <w:t>END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sectPr w:rsidR="00E91826" w:rsidSect="00E13010">
      <w:footerReference w:type="default" r:id="rId9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659" w:rsidRDefault="00ED4659" w:rsidP="00E13010">
      <w:r>
        <w:separator/>
      </w:r>
    </w:p>
  </w:endnote>
  <w:endnote w:type="continuationSeparator" w:id="0">
    <w:p w:rsidR="00ED4659" w:rsidRDefault="00ED4659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26768B">
          <w:rPr>
            <w:rFonts w:eastAsia="Yu Gothic UI Semibold"/>
            <w:b/>
            <w:noProof/>
            <w:sz w:val="20"/>
            <w:szCs w:val="20"/>
          </w:rPr>
          <w:t>1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659" w:rsidRDefault="00ED4659" w:rsidP="00E13010">
      <w:r>
        <w:separator/>
      </w:r>
    </w:p>
  </w:footnote>
  <w:footnote w:type="continuationSeparator" w:id="0">
    <w:p w:rsidR="00ED4659" w:rsidRDefault="00ED4659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40"/>
    <w:rsid w:val="000170C4"/>
    <w:rsid w:val="00050DA8"/>
    <w:rsid w:val="00100C2B"/>
    <w:rsid w:val="0026768B"/>
    <w:rsid w:val="003F09F4"/>
    <w:rsid w:val="004521C2"/>
    <w:rsid w:val="00685D40"/>
    <w:rsid w:val="00883571"/>
    <w:rsid w:val="00930BA1"/>
    <w:rsid w:val="00B331AE"/>
    <w:rsid w:val="00DD51DE"/>
    <w:rsid w:val="00E13010"/>
    <w:rsid w:val="00E91826"/>
    <w:rsid w:val="00EA276C"/>
    <w:rsid w:val="00ED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B432B-C5D9-4E0A-878D-B5ABE5A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3</cp:revision>
  <dcterms:created xsi:type="dcterms:W3CDTF">2019-07-26T08:45:00Z</dcterms:created>
  <dcterms:modified xsi:type="dcterms:W3CDTF">2019-07-26T08:53:00Z</dcterms:modified>
</cp:coreProperties>
</file>