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276" w:lineRule="auto"/>
        <w:rPr>
          <w:b/>
          <w:sz w:val="28"/>
          <w:szCs w:val="28"/>
        </w:rPr>
      </w:pPr>
    </w:p>
    <w:p w:rsidR="006875F5" w:rsidRDefault="006875F5" w:rsidP="00E13010">
      <w:pPr>
        <w:spacing w:line="276" w:lineRule="auto"/>
        <w:rPr>
          <w:b/>
          <w:sz w:val="28"/>
          <w:szCs w:val="28"/>
        </w:rPr>
      </w:pPr>
    </w:p>
    <w:p w:rsidR="006875F5" w:rsidRDefault="006875F5" w:rsidP="00E13010">
      <w:pPr>
        <w:spacing w:line="276" w:lineRule="auto"/>
        <w:rPr>
          <w:b/>
          <w:sz w:val="28"/>
          <w:szCs w:val="28"/>
        </w:rPr>
      </w:pPr>
    </w:p>
    <w:p w:rsidR="006875F5" w:rsidRDefault="006875F5" w:rsidP="00E13010">
      <w:pPr>
        <w:spacing w:line="276" w:lineRule="auto"/>
        <w:rPr>
          <w:b/>
          <w:sz w:val="22"/>
          <w:szCs w:val="22"/>
          <w:lang w:val="en-GB"/>
        </w:rPr>
      </w:pPr>
    </w:p>
    <w:p w:rsidR="00E13010" w:rsidRDefault="00E13010" w:rsidP="00E13010">
      <w:pPr>
        <w:rPr>
          <w:b/>
          <w:lang w:val="en-GB"/>
        </w:rPr>
      </w:pPr>
    </w:p>
    <w:p w:rsidR="00E13010" w:rsidRDefault="006875F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241/4</w:t>
      </w:r>
    </w:p>
    <w:p w:rsidR="00E13010" w:rsidRDefault="006875F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HISTORY OF</w:t>
      </w:r>
    </w:p>
    <w:p w:rsidR="006875F5" w:rsidRDefault="006875F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SOUTH AFRICA</w:t>
      </w:r>
    </w:p>
    <w:p w:rsidR="00E13010" w:rsidRDefault="006875F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4</w:t>
      </w:r>
    </w:p>
    <w:p w:rsidR="00E13010" w:rsidRDefault="00142B5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 HOURS</w:t>
      </w:r>
    </w:p>
    <w:p w:rsidR="00E13010" w:rsidRDefault="00E13010" w:rsidP="00E13010">
      <w:pPr>
        <w:spacing w:line="192" w:lineRule="auto"/>
        <w:rPr>
          <w:b/>
        </w:rPr>
      </w:pPr>
    </w:p>
    <w:p w:rsidR="006875F5" w:rsidRDefault="006875F5" w:rsidP="00E13010">
      <w:pPr>
        <w:spacing w:line="192" w:lineRule="auto"/>
        <w:rPr>
          <w:b/>
        </w:rPr>
      </w:pPr>
    </w:p>
    <w:p w:rsidR="006875F5" w:rsidRPr="006D5547" w:rsidRDefault="006875F5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Pr="0021179E" w:rsidRDefault="00E13010" w:rsidP="00E13010">
      <w:pPr>
        <w:spacing w:line="276" w:lineRule="auto"/>
        <w:jc w:val="center"/>
        <w:rPr>
          <w:b/>
          <w:lang w:val="en-GB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6875F5" w:rsidRDefault="006875F5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6875F5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HISTORY OF SOUTH AFRICA</w:t>
      </w:r>
    </w:p>
    <w:p w:rsidR="00E13010" w:rsidRDefault="006875F5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4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142B53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any four questions.</w:t>
      </w:r>
    </w:p>
    <w:p w:rsidR="00E13010" w:rsidRDefault="00142B53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questions carry equal marks.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6875F5" w:rsidRDefault="006875F5" w:rsidP="00E13010">
      <w:pPr>
        <w:spacing w:line="276" w:lineRule="auto"/>
        <w:rPr>
          <w:lang w:val="en-GB"/>
        </w:rPr>
      </w:pPr>
    </w:p>
    <w:p w:rsidR="006875F5" w:rsidRDefault="006875F5" w:rsidP="00E13010">
      <w:pPr>
        <w:spacing w:line="276" w:lineRule="auto"/>
        <w:rPr>
          <w:lang w:val="en-GB"/>
        </w:rPr>
      </w:pPr>
    </w:p>
    <w:p w:rsidR="00E53789" w:rsidRDefault="00E53789" w:rsidP="00E13010">
      <w:pPr>
        <w:spacing w:line="276" w:lineRule="auto"/>
        <w:rPr>
          <w:lang w:val="en-GB"/>
        </w:rPr>
      </w:pPr>
    </w:p>
    <w:p w:rsidR="00E53789" w:rsidRDefault="00E53789" w:rsidP="00E13010">
      <w:pPr>
        <w:spacing w:line="276" w:lineRule="auto"/>
        <w:rPr>
          <w:lang w:val="en-GB"/>
        </w:rPr>
      </w:pPr>
    </w:p>
    <w:p w:rsidR="006875F5" w:rsidRDefault="006875F5" w:rsidP="00FE220E">
      <w:pPr>
        <w:spacing w:line="288" w:lineRule="auto"/>
        <w:rPr>
          <w:lang w:val="en-GB"/>
        </w:rPr>
      </w:pPr>
      <w:r>
        <w:rPr>
          <w:lang w:val="en-GB"/>
        </w:rPr>
        <w:t>1.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Why did the Hottentots leave their home of origin?</w:t>
      </w:r>
      <w:r>
        <w:rPr>
          <w:lang w:val="en-GB"/>
        </w:rPr>
        <w:tab/>
        <w:t xml:space="preserve">       (12 marks)</w:t>
      </w:r>
    </w:p>
    <w:p w:rsidR="006875F5" w:rsidRDefault="006875F5" w:rsidP="00FE220E">
      <w:pPr>
        <w:spacing w:line="288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How did they live before 1800?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(13 marks)</w:t>
      </w:r>
    </w:p>
    <w:p w:rsidR="006875F5" w:rsidRDefault="006875F5" w:rsidP="00FE220E">
      <w:pPr>
        <w:spacing w:line="288" w:lineRule="auto"/>
        <w:rPr>
          <w:lang w:val="en-GB"/>
        </w:rPr>
      </w:pPr>
    </w:p>
    <w:p w:rsidR="006875F5" w:rsidRDefault="006875F5" w:rsidP="00FE220E">
      <w:pPr>
        <w:spacing w:line="288" w:lineRule="auto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Explain the achievements of the DEICO at </w:t>
      </w:r>
      <w:r w:rsidR="00BB72A1">
        <w:rPr>
          <w:lang w:val="en-GB"/>
        </w:rPr>
        <w:t xml:space="preserve">the cape between 1652 up to </w:t>
      </w:r>
      <w:r w:rsidR="00BB72A1">
        <w:rPr>
          <w:lang w:val="en-GB"/>
        </w:rPr>
        <w:tab/>
      </w:r>
      <w:r w:rsidR="00BB72A1">
        <w:rPr>
          <w:lang w:val="en-GB"/>
        </w:rPr>
        <w:tab/>
        <w:t>18</w:t>
      </w:r>
      <w:r>
        <w:rPr>
          <w:lang w:val="en-GB"/>
        </w:rPr>
        <w:t>95.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(12 marks)</w:t>
      </w:r>
    </w:p>
    <w:p w:rsidR="006875F5" w:rsidRDefault="006875F5" w:rsidP="00FE220E">
      <w:pPr>
        <w:spacing w:line="288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Why did the Dutch expand up to Fish River by 1795?  </w:t>
      </w:r>
      <w:r>
        <w:rPr>
          <w:lang w:val="en-GB"/>
        </w:rPr>
        <w:tab/>
        <w:t xml:space="preserve">       (13 marks)</w:t>
      </w:r>
    </w:p>
    <w:p w:rsidR="006875F5" w:rsidRDefault="006875F5" w:rsidP="00FE220E">
      <w:pPr>
        <w:spacing w:line="288" w:lineRule="auto"/>
        <w:rPr>
          <w:lang w:val="en-GB"/>
        </w:rPr>
      </w:pPr>
    </w:p>
    <w:p w:rsidR="006875F5" w:rsidRDefault="006875F5" w:rsidP="00FE220E">
      <w:pPr>
        <w:spacing w:line="288" w:lineRule="auto"/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 w:rsidR="007468FA">
        <w:rPr>
          <w:lang w:val="en-GB"/>
        </w:rPr>
        <w:tab/>
        <w:t xml:space="preserve">Describe the origin of the </w:t>
      </w:r>
      <w:proofErr w:type="spellStart"/>
      <w:r w:rsidR="007468FA">
        <w:rPr>
          <w:lang w:val="en-GB"/>
        </w:rPr>
        <w:t>Basu</w:t>
      </w:r>
      <w:r>
        <w:rPr>
          <w:lang w:val="en-GB"/>
        </w:rPr>
        <w:t>to</w:t>
      </w:r>
      <w:proofErr w:type="spellEnd"/>
      <w:r>
        <w:rPr>
          <w:lang w:val="en-GB"/>
        </w:rPr>
        <w:t xml:space="preserve"> state.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(13 marks)</w:t>
      </w:r>
    </w:p>
    <w:p w:rsidR="006875F5" w:rsidRDefault="00A2431D" w:rsidP="00FE220E">
      <w:pPr>
        <w:spacing w:line="288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How were the S</w:t>
      </w:r>
      <w:r w:rsidR="007468FA">
        <w:rPr>
          <w:lang w:val="en-GB"/>
        </w:rPr>
        <w:t>otho organised?</w:t>
      </w:r>
      <w:r w:rsidR="007468FA">
        <w:rPr>
          <w:lang w:val="en-GB"/>
        </w:rPr>
        <w:tab/>
      </w:r>
      <w:r w:rsidR="007468FA">
        <w:rPr>
          <w:lang w:val="en-GB"/>
        </w:rPr>
        <w:tab/>
      </w:r>
      <w:r w:rsidR="007468FA">
        <w:rPr>
          <w:lang w:val="en-GB"/>
        </w:rPr>
        <w:tab/>
      </w:r>
      <w:r w:rsidR="007468FA">
        <w:rPr>
          <w:lang w:val="en-GB"/>
        </w:rPr>
        <w:tab/>
        <w:t xml:space="preserve">      </w:t>
      </w:r>
      <w:r w:rsidR="006875F5">
        <w:rPr>
          <w:lang w:val="en-GB"/>
        </w:rPr>
        <w:t xml:space="preserve"> (12 marks)</w:t>
      </w:r>
    </w:p>
    <w:p w:rsidR="006875F5" w:rsidRDefault="006875F5" w:rsidP="00FE220E">
      <w:pPr>
        <w:spacing w:line="288" w:lineRule="auto"/>
        <w:rPr>
          <w:lang w:val="en-GB"/>
        </w:rPr>
      </w:pPr>
    </w:p>
    <w:p w:rsidR="00482E7F" w:rsidRDefault="006875F5" w:rsidP="00FE220E">
      <w:pPr>
        <w:spacing w:line="288" w:lineRule="auto"/>
        <w:rPr>
          <w:lang w:val="en-GB"/>
        </w:rPr>
      </w:pPr>
      <w:r>
        <w:rPr>
          <w:lang w:val="en-GB"/>
        </w:rPr>
        <w:t>4.</w:t>
      </w:r>
      <w:r>
        <w:rPr>
          <w:lang w:val="en-GB"/>
        </w:rPr>
        <w:tab/>
      </w:r>
      <w:proofErr w:type="gramStart"/>
      <w:r w:rsidR="00E53789">
        <w:rPr>
          <w:lang w:val="en-GB"/>
        </w:rPr>
        <w:t>a</w:t>
      </w:r>
      <w:proofErr w:type="gramEnd"/>
      <w:r w:rsidR="00E53789">
        <w:rPr>
          <w:lang w:val="en-GB"/>
        </w:rPr>
        <w:t>)</w:t>
      </w:r>
      <w:r w:rsidR="00E53789">
        <w:rPr>
          <w:lang w:val="en-GB"/>
        </w:rPr>
        <w:tab/>
        <w:t>Why did the Zionist churches emerge in South Africa?</w:t>
      </w:r>
      <w:r w:rsidR="00E53789">
        <w:rPr>
          <w:lang w:val="en-GB"/>
        </w:rPr>
        <w:tab/>
        <w:t xml:space="preserve">       (12 marks)</w:t>
      </w:r>
    </w:p>
    <w:p w:rsidR="00E53789" w:rsidRDefault="00E53789" w:rsidP="00FE220E">
      <w:pPr>
        <w:spacing w:line="288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</w:r>
      <w:r w:rsidR="00BB72A1">
        <w:rPr>
          <w:lang w:val="en-GB"/>
        </w:rPr>
        <w:t>What were</w:t>
      </w:r>
      <w:r>
        <w:rPr>
          <w:lang w:val="en-GB"/>
        </w:rPr>
        <w:t xml:space="preserve"> t</w:t>
      </w:r>
      <w:r w:rsidR="00FE220E">
        <w:rPr>
          <w:lang w:val="en-GB"/>
        </w:rPr>
        <w:t>he activities of these churches?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(13 marks)</w:t>
      </w:r>
    </w:p>
    <w:p w:rsidR="005830C3" w:rsidRDefault="005830C3" w:rsidP="00FE220E">
      <w:pPr>
        <w:spacing w:line="288" w:lineRule="auto"/>
        <w:rPr>
          <w:lang w:val="en-GB"/>
        </w:rPr>
      </w:pPr>
    </w:p>
    <w:p w:rsidR="005830C3" w:rsidRDefault="005830C3" w:rsidP="00FE220E">
      <w:pPr>
        <w:spacing w:line="288" w:lineRule="auto"/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Why was there a conflict at </w:t>
      </w:r>
      <w:proofErr w:type="spellStart"/>
      <w:r>
        <w:rPr>
          <w:lang w:val="en-GB"/>
        </w:rPr>
        <w:t>Doornkorp</w:t>
      </w:r>
      <w:proofErr w:type="spellEnd"/>
      <w:r>
        <w:rPr>
          <w:lang w:val="en-GB"/>
        </w:rPr>
        <w:t xml:space="preserve"> in 1895?</w:t>
      </w:r>
      <w:r w:rsidR="00E27E8F">
        <w:rPr>
          <w:lang w:val="en-GB"/>
        </w:rPr>
        <w:tab/>
      </w:r>
      <w:r w:rsidR="00E27E8F">
        <w:rPr>
          <w:lang w:val="en-GB"/>
        </w:rPr>
        <w:tab/>
        <w:t xml:space="preserve">       (13 marks)</w:t>
      </w:r>
    </w:p>
    <w:p w:rsidR="0094575E" w:rsidRDefault="00E27E8F" w:rsidP="00FE220E">
      <w:pPr>
        <w:spacing w:line="288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</w:r>
      <w:r w:rsidR="0094575E">
        <w:rPr>
          <w:lang w:val="en-GB"/>
        </w:rPr>
        <w:t>Give the effects of the conflict.</w:t>
      </w:r>
      <w:r w:rsidR="0094575E">
        <w:rPr>
          <w:lang w:val="en-GB"/>
        </w:rPr>
        <w:tab/>
      </w:r>
      <w:r w:rsidR="0094575E">
        <w:rPr>
          <w:lang w:val="en-GB"/>
        </w:rPr>
        <w:tab/>
      </w:r>
      <w:r w:rsidR="0094575E">
        <w:rPr>
          <w:lang w:val="en-GB"/>
        </w:rPr>
        <w:tab/>
      </w:r>
      <w:r w:rsidR="0094575E">
        <w:rPr>
          <w:lang w:val="en-GB"/>
        </w:rPr>
        <w:tab/>
      </w:r>
      <w:r w:rsidR="0094575E">
        <w:rPr>
          <w:lang w:val="en-GB"/>
        </w:rPr>
        <w:tab/>
        <w:t xml:space="preserve">      (12 marks)</w:t>
      </w:r>
    </w:p>
    <w:p w:rsidR="00E53789" w:rsidRDefault="00E53789" w:rsidP="00FE220E">
      <w:pPr>
        <w:spacing w:line="288" w:lineRule="auto"/>
        <w:rPr>
          <w:lang w:val="en-GB"/>
        </w:rPr>
      </w:pPr>
    </w:p>
    <w:p w:rsidR="00E53789" w:rsidRDefault="00E53789" w:rsidP="00FE220E">
      <w:pPr>
        <w:spacing w:line="288" w:lineRule="auto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Explain the reasons why the Bantu home lands were established by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Apartheid administration.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0" w:name="_GoBack"/>
      <w:bookmarkEnd w:id="0"/>
      <w:r>
        <w:rPr>
          <w:lang w:val="en-GB"/>
        </w:rPr>
        <w:tab/>
      </w:r>
      <w:r>
        <w:rPr>
          <w:lang w:val="en-GB"/>
        </w:rPr>
        <w:tab/>
        <w:t xml:space="preserve">       (13 marks)</w:t>
      </w:r>
    </w:p>
    <w:p w:rsidR="00E53789" w:rsidRDefault="009C32CB" w:rsidP="00FE220E">
      <w:pPr>
        <w:spacing w:line="288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Explain</w:t>
      </w:r>
      <w:r w:rsidR="00E53789">
        <w:rPr>
          <w:lang w:val="en-GB"/>
        </w:rPr>
        <w:t xml:space="preserve"> the effects of the homelands on whites.</w:t>
      </w:r>
      <w:r w:rsidR="00E53789">
        <w:rPr>
          <w:lang w:val="en-GB"/>
        </w:rPr>
        <w:tab/>
      </w:r>
      <w:r w:rsidR="00E53789">
        <w:rPr>
          <w:lang w:val="en-GB"/>
        </w:rPr>
        <w:tab/>
        <w:t xml:space="preserve">       (12 marks)</w:t>
      </w:r>
    </w:p>
    <w:p w:rsidR="00E53789" w:rsidRDefault="00E53789" w:rsidP="00FE220E">
      <w:pPr>
        <w:spacing w:line="288" w:lineRule="auto"/>
        <w:rPr>
          <w:lang w:val="en-GB"/>
        </w:rPr>
      </w:pPr>
    </w:p>
    <w:p w:rsidR="00E53789" w:rsidRDefault="00E53789" w:rsidP="00FE220E">
      <w:pPr>
        <w:spacing w:line="288" w:lineRule="auto"/>
        <w:rPr>
          <w:lang w:val="en-GB"/>
        </w:rPr>
      </w:pPr>
      <w:r>
        <w:rPr>
          <w:lang w:val="en-GB"/>
        </w:rPr>
        <w:t>7.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Why did the Germans acquire South West Africa with a lot of ease?</w:t>
      </w:r>
    </w:p>
    <w:p w:rsidR="00E53789" w:rsidRDefault="00E53789" w:rsidP="00FE220E">
      <w:pPr>
        <w:spacing w:line="288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(13 marks)</w:t>
      </w:r>
    </w:p>
    <w:p w:rsidR="00E53789" w:rsidRDefault="00E53789" w:rsidP="00FE220E">
      <w:pPr>
        <w:spacing w:line="288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Describe the German administration in South West Africa.     (12 marks)</w:t>
      </w:r>
    </w:p>
    <w:p w:rsidR="00E53789" w:rsidRDefault="00E53789" w:rsidP="00FE220E">
      <w:pPr>
        <w:spacing w:line="288" w:lineRule="auto"/>
        <w:rPr>
          <w:lang w:val="en-GB"/>
        </w:rPr>
      </w:pPr>
    </w:p>
    <w:p w:rsidR="00E53789" w:rsidRDefault="00E53789" w:rsidP="00FE220E">
      <w:pPr>
        <w:spacing w:line="288" w:lineRule="auto"/>
        <w:rPr>
          <w:lang w:val="en-GB"/>
        </w:rPr>
      </w:pPr>
      <w:r>
        <w:rPr>
          <w:lang w:val="en-GB"/>
        </w:rPr>
        <w:t>8.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What role did front line state</w:t>
      </w:r>
      <w:r w:rsidR="003413BF">
        <w:rPr>
          <w:lang w:val="en-GB"/>
        </w:rPr>
        <w:t>s</w:t>
      </w:r>
      <w:r>
        <w:rPr>
          <w:lang w:val="en-GB"/>
        </w:rPr>
        <w:t xml:space="preserve"> play in the fight against Apartheid?</w:t>
      </w:r>
    </w:p>
    <w:p w:rsidR="00E53789" w:rsidRDefault="00E53789" w:rsidP="00FE220E">
      <w:pPr>
        <w:spacing w:line="288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(13 marks)</w:t>
      </w:r>
    </w:p>
    <w:p w:rsidR="00E53789" w:rsidRDefault="00E53789" w:rsidP="00FE220E">
      <w:pPr>
        <w:spacing w:line="288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Explain the obstacles to the struggle against apartheid.</w:t>
      </w:r>
      <w:r>
        <w:rPr>
          <w:lang w:val="en-GB"/>
        </w:rPr>
        <w:tab/>
        <w:t xml:space="preserve">       (12 marks)</w:t>
      </w:r>
    </w:p>
    <w:p w:rsidR="00E53789" w:rsidRDefault="00E53789" w:rsidP="00E13010">
      <w:pPr>
        <w:spacing w:line="276" w:lineRule="auto"/>
        <w:rPr>
          <w:lang w:val="en-GB"/>
        </w:rPr>
      </w:pPr>
    </w:p>
    <w:p w:rsidR="00E53789" w:rsidRDefault="00E53789" w:rsidP="00E13010">
      <w:pPr>
        <w:spacing w:line="276" w:lineRule="auto"/>
        <w:rPr>
          <w:lang w:val="en-GB"/>
        </w:rPr>
      </w:pPr>
    </w:p>
    <w:p w:rsidR="00E53789" w:rsidRDefault="00E53789" w:rsidP="00E13010">
      <w:pPr>
        <w:spacing w:line="276" w:lineRule="auto"/>
        <w:rPr>
          <w:lang w:val="en-GB"/>
        </w:rPr>
      </w:pPr>
    </w:p>
    <w:p w:rsidR="00E53789" w:rsidRPr="00E53789" w:rsidRDefault="00E53789" w:rsidP="00E53789">
      <w:pPr>
        <w:spacing w:line="276" w:lineRule="auto"/>
        <w:jc w:val="center"/>
        <w:rPr>
          <w:b/>
          <w:u w:val="single"/>
          <w:lang w:val="en-GB"/>
        </w:rPr>
      </w:pPr>
      <w:r w:rsidRPr="00E53789">
        <w:rPr>
          <w:b/>
          <w:u w:val="single"/>
          <w:lang w:val="en-GB"/>
        </w:rPr>
        <w:t>END</w:t>
      </w:r>
    </w:p>
    <w:p w:rsidR="006875F5" w:rsidRDefault="006875F5" w:rsidP="00E13010">
      <w:pPr>
        <w:spacing w:line="276" w:lineRule="auto"/>
        <w:rPr>
          <w:lang w:val="en-GB"/>
        </w:rPr>
      </w:pPr>
    </w:p>
    <w:p w:rsidR="006875F5" w:rsidRDefault="006875F5" w:rsidP="00E13010">
      <w:pPr>
        <w:spacing w:line="276" w:lineRule="auto"/>
        <w:rPr>
          <w:lang w:val="en-GB"/>
        </w:rPr>
      </w:pPr>
    </w:p>
    <w:p w:rsidR="006875F5" w:rsidRDefault="006875F5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/>
    <w:sectPr w:rsidR="00E91826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AB1" w:rsidRDefault="00CC2AB1" w:rsidP="00E13010">
      <w:r>
        <w:separator/>
      </w:r>
    </w:p>
  </w:endnote>
  <w:endnote w:type="continuationSeparator" w:id="0">
    <w:p w:rsidR="00CC2AB1" w:rsidRDefault="00CC2AB1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502396">
          <w:rPr>
            <w:rFonts w:eastAsia="Yu Gothic UI Semibold"/>
            <w:b/>
            <w:noProof/>
            <w:sz w:val="20"/>
            <w:szCs w:val="20"/>
          </w:rPr>
          <w:t>2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AB1" w:rsidRDefault="00CC2AB1" w:rsidP="00E13010">
      <w:r>
        <w:separator/>
      </w:r>
    </w:p>
  </w:footnote>
  <w:footnote w:type="continuationSeparator" w:id="0">
    <w:p w:rsidR="00CC2AB1" w:rsidRDefault="00CC2AB1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Kd/strhsGm4f0aduzCa3cjqCnCSCAhCKmKwLzmOZH6Z/gn0ymolwffoBl/vHHXA9Uyd9zwJG0HAnIGD03EIedQ==" w:salt="spHR3BeOqjhCOG82im0zNw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F5"/>
    <w:rsid w:val="000170C4"/>
    <w:rsid w:val="00050DA8"/>
    <w:rsid w:val="00100C2B"/>
    <w:rsid w:val="00142B53"/>
    <w:rsid w:val="003413BF"/>
    <w:rsid w:val="00482E7F"/>
    <w:rsid w:val="00502396"/>
    <w:rsid w:val="005830C3"/>
    <w:rsid w:val="006875F5"/>
    <w:rsid w:val="007468FA"/>
    <w:rsid w:val="00807644"/>
    <w:rsid w:val="00883571"/>
    <w:rsid w:val="00930BA1"/>
    <w:rsid w:val="0094575E"/>
    <w:rsid w:val="009C32CB"/>
    <w:rsid w:val="00A116EA"/>
    <w:rsid w:val="00A2431D"/>
    <w:rsid w:val="00B331AE"/>
    <w:rsid w:val="00BB72A1"/>
    <w:rsid w:val="00CC2AB1"/>
    <w:rsid w:val="00DD51DE"/>
    <w:rsid w:val="00E13010"/>
    <w:rsid w:val="00E27E8F"/>
    <w:rsid w:val="00E53789"/>
    <w:rsid w:val="00E91826"/>
    <w:rsid w:val="00EA276C"/>
    <w:rsid w:val="00F525EE"/>
    <w:rsid w:val="00F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AF795-BDBA-4B44-AD24-34180593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6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25</TotalTime>
  <Pages>2</Pages>
  <Words>241</Words>
  <Characters>1379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15</cp:revision>
  <cp:lastPrinted>2019-07-18T13:42:00Z</cp:lastPrinted>
  <dcterms:created xsi:type="dcterms:W3CDTF">2019-07-02T05:25:00Z</dcterms:created>
  <dcterms:modified xsi:type="dcterms:W3CDTF">2019-07-18T13:43:00Z</dcterms:modified>
</cp:coreProperties>
</file>