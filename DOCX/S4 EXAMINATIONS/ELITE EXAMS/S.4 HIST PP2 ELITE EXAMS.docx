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rPr>
          <w:b/>
          <w:sz w:val="28"/>
          <w:szCs w:val="28"/>
        </w:rPr>
      </w:pPr>
    </w:p>
    <w:p w:rsidR="005F769B" w:rsidRDefault="005F769B" w:rsidP="00E13010">
      <w:pPr>
        <w:rPr>
          <w:b/>
          <w:sz w:val="28"/>
          <w:szCs w:val="28"/>
        </w:rPr>
      </w:pPr>
    </w:p>
    <w:p w:rsidR="005F769B" w:rsidRDefault="005F769B" w:rsidP="00E13010">
      <w:pPr>
        <w:rPr>
          <w:b/>
          <w:lang w:val="en-GB"/>
        </w:rPr>
      </w:pPr>
    </w:p>
    <w:p w:rsidR="00E13010" w:rsidRDefault="005F769B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241/2</w:t>
      </w:r>
    </w:p>
    <w:p w:rsidR="00E13010" w:rsidRPr="005F769B" w:rsidRDefault="005F769B" w:rsidP="00E13010">
      <w:pPr>
        <w:spacing w:line="192" w:lineRule="auto"/>
        <w:rPr>
          <w:lang w:val="en-GB"/>
        </w:rPr>
      </w:pPr>
      <w:r w:rsidRPr="005F769B">
        <w:rPr>
          <w:lang w:val="en-GB"/>
        </w:rPr>
        <w:t>HISTORY OF</w:t>
      </w:r>
    </w:p>
    <w:p w:rsidR="005F769B" w:rsidRDefault="005F769B" w:rsidP="00E13010">
      <w:pPr>
        <w:spacing w:line="192" w:lineRule="auto"/>
        <w:rPr>
          <w:b/>
          <w:lang w:val="en-GB"/>
        </w:rPr>
      </w:pPr>
      <w:r w:rsidRPr="005F769B">
        <w:rPr>
          <w:lang w:val="en-GB"/>
        </w:rPr>
        <w:t>WEST AFRICA</w:t>
      </w:r>
    </w:p>
    <w:p w:rsidR="00E13010" w:rsidRDefault="005F769B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2</w:t>
      </w:r>
    </w:p>
    <w:p w:rsidR="00E13010" w:rsidRDefault="005F769B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2 </w:t>
      </w:r>
      <w:r w:rsidR="005F769B" w:rsidRPr="005F769B">
        <w:rPr>
          <w:lang w:val="en-GB"/>
        </w:rPr>
        <w:t>hours</w:t>
      </w:r>
    </w:p>
    <w:p w:rsidR="00E13010" w:rsidRPr="006D5547" w:rsidRDefault="00E13010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5F769B" w:rsidRPr="0021179E" w:rsidRDefault="005F769B" w:rsidP="00E13010">
      <w:pPr>
        <w:spacing w:line="276" w:lineRule="auto"/>
        <w:jc w:val="center"/>
        <w:rPr>
          <w:b/>
          <w:lang w:val="en-GB"/>
        </w:rPr>
      </w:pPr>
    </w:p>
    <w:p w:rsidR="00E13010" w:rsidRDefault="005F769B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HISTORY OF WEST AFRICA</w:t>
      </w:r>
    </w:p>
    <w:p w:rsidR="00E13010" w:rsidRDefault="005F769B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2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666A0C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Attempt four questions only.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All questions carry equal marks.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Any additional question(s) answered will not be marked.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 w:rsidP="00420814">
      <w:pPr>
        <w:spacing w:line="276" w:lineRule="auto"/>
      </w:pPr>
    </w:p>
    <w:p w:rsidR="00420814" w:rsidRDefault="00420814" w:rsidP="00420814">
      <w:pPr>
        <w:spacing w:line="276" w:lineRule="auto"/>
      </w:pPr>
    </w:p>
    <w:p w:rsidR="00420814" w:rsidRDefault="00420814" w:rsidP="00420814">
      <w:pPr>
        <w:spacing w:line="276" w:lineRule="auto"/>
      </w:pPr>
    </w:p>
    <w:p w:rsidR="00420814" w:rsidRDefault="00420814" w:rsidP="00420814">
      <w:pPr>
        <w:spacing w:line="276" w:lineRule="auto"/>
      </w:pPr>
    </w:p>
    <w:p w:rsidR="00420814" w:rsidRDefault="00420814" w:rsidP="00420814">
      <w:pPr>
        <w:spacing w:line="276" w:lineRule="auto"/>
      </w:pPr>
    </w:p>
    <w:p w:rsidR="00420814" w:rsidRDefault="00420814" w:rsidP="00420814">
      <w:pPr>
        <w:spacing w:line="276" w:lineRule="auto"/>
      </w:pPr>
    </w:p>
    <w:p w:rsidR="0063411A" w:rsidRDefault="0063411A" w:rsidP="00420814">
      <w:pPr>
        <w:spacing w:line="276" w:lineRule="auto"/>
      </w:pPr>
    </w:p>
    <w:p w:rsidR="00420814" w:rsidRDefault="002D66C6" w:rsidP="00420814">
      <w:pPr>
        <w:spacing w:line="276" w:lineRule="auto"/>
      </w:pPr>
      <w:r>
        <w:t>1.</w:t>
      </w:r>
      <w:r>
        <w:tab/>
        <w:t>Describe the role played by the;</w:t>
      </w:r>
    </w:p>
    <w:p w:rsidR="002D66C6" w:rsidRDefault="00C11358" w:rsidP="00420814">
      <w:pPr>
        <w:spacing w:line="276" w:lineRule="auto"/>
      </w:pPr>
      <w:r>
        <w:tab/>
        <w:t>a)</w:t>
      </w:r>
      <w:r>
        <w:tab/>
        <w:t>Be</w:t>
      </w:r>
      <w:r w:rsidR="002D66C6">
        <w:t>rbers</w:t>
      </w:r>
      <w:r w:rsidR="002D66C6">
        <w:tab/>
      </w:r>
      <w:r w:rsidR="002D66C6">
        <w:tab/>
      </w:r>
      <w:r w:rsidR="002D66C6">
        <w:tab/>
      </w:r>
      <w:r w:rsidR="002D66C6">
        <w:tab/>
      </w:r>
      <w:r w:rsidR="002D66C6">
        <w:tab/>
      </w:r>
      <w:r w:rsidR="002D66C6">
        <w:tab/>
      </w:r>
      <w:r w:rsidR="002D66C6">
        <w:tab/>
      </w:r>
      <w:r w:rsidR="002D66C6">
        <w:tab/>
      </w:r>
      <w:r w:rsidR="002D66C6">
        <w:tab/>
      </w:r>
      <w:r w:rsidR="00F45E33">
        <w:t>(13 marks)</w:t>
      </w:r>
    </w:p>
    <w:p w:rsidR="00F45E33" w:rsidRDefault="00F45E33" w:rsidP="00420814">
      <w:pPr>
        <w:spacing w:line="276" w:lineRule="auto"/>
      </w:pPr>
      <w:r>
        <w:tab/>
        <w:t>b)</w:t>
      </w:r>
      <w:r>
        <w:tab/>
      </w:r>
      <w:proofErr w:type="spellStart"/>
      <w:r>
        <w:t>Tauregs</w:t>
      </w:r>
      <w:proofErr w:type="spellEnd"/>
      <w:r>
        <w:t xml:space="preserve"> in the Trans – Saharan trade.</w:t>
      </w:r>
      <w:r>
        <w:tab/>
      </w:r>
      <w:r>
        <w:tab/>
      </w:r>
      <w:r>
        <w:tab/>
      </w:r>
      <w:r>
        <w:tab/>
        <w:t>(12 marks)</w:t>
      </w:r>
    </w:p>
    <w:p w:rsidR="00F45E33" w:rsidRDefault="00F45E33" w:rsidP="00420814">
      <w:pPr>
        <w:spacing w:line="276" w:lineRule="auto"/>
      </w:pPr>
    </w:p>
    <w:p w:rsidR="00F45E33" w:rsidRDefault="00F45E33" w:rsidP="00420814">
      <w:pPr>
        <w:spacing w:line="276" w:lineRule="auto"/>
      </w:pPr>
      <w:r>
        <w:t>2.</w:t>
      </w:r>
      <w:r>
        <w:tab/>
      </w:r>
      <w:proofErr w:type="gramStart"/>
      <w:r>
        <w:t>a</w:t>
      </w:r>
      <w:proofErr w:type="gramEnd"/>
      <w:r>
        <w:t>)</w:t>
      </w:r>
      <w:r>
        <w:tab/>
        <w:t>How did Islam spread in west Africa during the 19</w:t>
      </w:r>
      <w:r w:rsidRPr="00F45E33">
        <w:rPr>
          <w:vertAlign w:val="superscript"/>
        </w:rPr>
        <w:t>th</w:t>
      </w:r>
      <w:r>
        <w:t xml:space="preserve"> century?</w:t>
      </w:r>
      <w:r>
        <w:tab/>
        <w:t>(13 marks)</w:t>
      </w:r>
    </w:p>
    <w:p w:rsidR="00F45E33" w:rsidRDefault="00F45E33" w:rsidP="00420814">
      <w:pPr>
        <w:spacing w:line="276" w:lineRule="auto"/>
      </w:pPr>
      <w:r>
        <w:tab/>
        <w:t>b)</w:t>
      </w:r>
      <w:r>
        <w:tab/>
      </w:r>
      <w:r w:rsidR="00AB247A">
        <w:t>What changes did the spread of Islam bring to West Africa?</w:t>
      </w:r>
      <w:r w:rsidR="00AB247A">
        <w:tab/>
        <w:t>(12 marks)</w:t>
      </w:r>
    </w:p>
    <w:p w:rsidR="00AB247A" w:rsidRDefault="00AB247A" w:rsidP="00420814">
      <w:pPr>
        <w:spacing w:line="276" w:lineRule="auto"/>
      </w:pPr>
    </w:p>
    <w:p w:rsidR="00AB247A" w:rsidRDefault="00AB247A" w:rsidP="00420814">
      <w:pPr>
        <w:spacing w:line="276" w:lineRule="auto"/>
      </w:pPr>
      <w:r>
        <w:t>3.</w:t>
      </w:r>
      <w:r>
        <w:tab/>
      </w:r>
      <w:proofErr w:type="gramStart"/>
      <w:r>
        <w:t>a</w:t>
      </w:r>
      <w:proofErr w:type="gramEnd"/>
      <w:r>
        <w:t>)</w:t>
      </w:r>
      <w:r>
        <w:tab/>
        <w:t>How was the empire of Asante governed?</w:t>
      </w:r>
      <w:r>
        <w:tab/>
      </w:r>
      <w:r>
        <w:tab/>
      </w:r>
      <w:r>
        <w:tab/>
      </w:r>
      <w:r>
        <w:tab/>
        <w:t>(13 marks)</w:t>
      </w:r>
    </w:p>
    <w:p w:rsidR="00AB247A" w:rsidRDefault="00AB247A" w:rsidP="00420814">
      <w:pPr>
        <w:spacing w:line="276" w:lineRule="auto"/>
      </w:pPr>
      <w:r>
        <w:tab/>
        <w:t>b)</w:t>
      </w:r>
      <w:r>
        <w:tab/>
        <w:t>Why did the Asante submit to the British?</w:t>
      </w:r>
      <w:r>
        <w:tab/>
      </w:r>
      <w:r>
        <w:tab/>
      </w:r>
      <w:r>
        <w:tab/>
      </w:r>
      <w:r>
        <w:tab/>
        <w:t>(12 marks)</w:t>
      </w:r>
    </w:p>
    <w:p w:rsidR="00AB247A" w:rsidRDefault="00AB247A" w:rsidP="00420814">
      <w:pPr>
        <w:spacing w:line="276" w:lineRule="auto"/>
      </w:pPr>
    </w:p>
    <w:p w:rsidR="00AB247A" w:rsidRDefault="00AB247A" w:rsidP="00420814">
      <w:pPr>
        <w:spacing w:line="276" w:lineRule="auto"/>
      </w:pPr>
      <w:r>
        <w:t>4.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How did </w:t>
      </w:r>
      <w:proofErr w:type="spellStart"/>
      <w:r>
        <w:t>Askia</w:t>
      </w:r>
      <w:proofErr w:type="spellEnd"/>
      <w:r>
        <w:t xml:space="preserve"> Muhammad I the Great contribute to the growth of </w:t>
      </w:r>
      <w:r>
        <w:tab/>
      </w:r>
      <w:r>
        <w:tab/>
      </w:r>
      <w:r>
        <w:tab/>
        <w:t>Songhai empire?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C2508B">
        <w:t>13 marks)</w:t>
      </w:r>
    </w:p>
    <w:p w:rsidR="00C2508B" w:rsidRDefault="00C2508B" w:rsidP="00420814">
      <w:pPr>
        <w:spacing w:line="276" w:lineRule="auto"/>
      </w:pPr>
      <w:r>
        <w:tab/>
        <w:t>b)</w:t>
      </w:r>
      <w:r>
        <w:tab/>
        <w:t>What led to the collapse of the Songhai Empire?</w:t>
      </w:r>
      <w:r>
        <w:tab/>
      </w:r>
      <w:r>
        <w:tab/>
      </w:r>
      <w:r>
        <w:tab/>
        <w:t>(12 marks)</w:t>
      </w:r>
    </w:p>
    <w:p w:rsidR="00C2508B" w:rsidRDefault="00C2508B" w:rsidP="00420814">
      <w:pPr>
        <w:spacing w:line="276" w:lineRule="auto"/>
      </w:pPr>
    </w:p>
    <w:p w:rsidR="00621BC7" w:rsidRDefault="00C2508B" w:rsidP="00420814">
      <w:pPr>
        <w:spacing w:line="276" w:lineRule="auto"/>
      </w:pPr>
      <w:r>
        <w:t>5.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How did </w:t>
      </w:r>
      <w:proofErr w:type="spellStart"/>
      <w:r>
        <w:t>Somouri</w:t>
      </w:r>
      <w:proofErr w:type="spellEnd"/>
      <w:r>
        <w:t xml:space="preserve"> </w:t>
      </w:r>
      <w:proofErr w:type="spellStart"/>
      <w:r>
        <w:t>Toure</w:t>
      </w:r>
      <w:proofErr w:type="spellEnd"/>
      <w:r w:rsidR="00621BC7">
        <w:t xml:space="preserve"> organize the </w:t>
      </w:r>
      <w:proofErr w:type="spellStart"/>
      <w:r w:rsidR="00621BC7">
        <w:t>Mandika</w:t>
      </w:r>
      <w:proofErr w:type="spellEnd"/>
      <w:r w:rsidR="00621BC7">
        <w:t xml:space="preserve"> state between 1870 and </w:t>
      </w:r>
      <w:r w:rsidR="00621BC7">
        <w:tab/>
      </w:r>
      <w:r w:rsidR="00621BC7">
        <w:tab/>
        <w:t>1898?</w:t>
      </w:r>
      <w:r w:rsidR="00621BC7">
        <w:tab/>
      </w:r>
      <w:r w:rsidR="00621BC7">
        <w:tab/>
      </w:r>
      <w:r w:rsidR="00621BC7">
        <w:tab/>
      </w:r>
      <w:r w:rsidR="00621BC7">
        <w:tab/>
      </w:r>
      <w:r w:rsidR="00621BC7">
        <w:tab/>
      </w:r>
      <w:r w:rsidR="00621BC7">
        <w:tab/>
      </w:r>
      <w:r w:rsidR="00621BC7">
        <w:tab/>
      </w:r>
      <w:r w:rsidR="00621BC7">
        <w:tab/>
      </w:r>
      <w:r w:rsidR="00621BC7">
        <w:tab/>
      </w:r>
      <w:r w:rsidR="00621BC7">
        <w:tab/>
        <w:t>(13 marks)</w:t>
      </w:r>
    </w:p>
    <w:p w:rsidR="00621BC7" w:rsidRDefault="00621BC7" w:rsidP="00420814">
      <w:pPr>
        <w:spacing w:line="276" w:lineRule="auto"/>
      </w:pPr>
      <w:r>
        <w:tab/>
        <w:t>b)</w:t>
      </w:r>
      <w:r>
        <w:tab/>
        <w:t xml:space="preserve">Why was </w:t>
      </w:r>
      <w:proofErr w:type="spellStart"/>
      <w:r>
        <w:t>Samouri</w:t>
      </w:r>
      <w:proofErr w:type="spellEnd"/>
      <w:r>
        <w:t xml:space="preserve"> </w:t>
      </w:r>
      <w:proofErr w:type="spellStart"/>
      <w:r>
        <w:t>Toure</w:t>
      </w:r>
      <w:proofErr w:type="spellEnd"/>
      <w:r>
        <w:t xml:space="preserve"> defected by the French in 1898?</w:t>
      </w:r>
      <w:r>
        <w:tab/>
        <w:t>(12 marks)</w:t>
      </w:r>
    </w:p>
    <w:p w:rsidR="00621BC7" w:rsidRDefault="00621BC7" w:rsidP="00420814">
      <w:pPr>
        <w:spacing w:line="276" w:lineRule="auto"/>
      </w:pPr>
    </w:p>
    <w:p w:rsidR="00621BC7" w:rsidRDefault="00621BC7" w:rsidP="00420814">
      <w:pPr>
        <w:spacing w:line="276" w:lineRule="auto"/>
      </w:pPr>
      <w:r>
        <w:t>6.</w:t>
      </w:r>
      <w:r>
        <w:tab/>
      </w:r>
      <w:proofErr w:type="gramStart"/>
      <w:r>
        <w:t>a</w:t>
      </w:r>
      <w:proofErr w:type="gramEnd"/>
      <w:r>
        <w:t>)</w:t>
      </w:r>
      <w:r>
        <w:tab/>
        <w:t>Why was Assimilation applied?</w:t>
      </w:r>
      <w:r>
        <w:tab/>
      </w:r>
      <w:r>
        <w:tab/>
      </w:r>
      <w:r>
        <w:tab/>
      </w:r>
      <w:r>
        <w:tab/>
      </w:r>
      <w:r>
        <w:tab/>
      </w:r>
      <w:r>
        <w:tab/>
        <w:t>(13 marks)</w:t>
      </w:r>
    </w:p>
    <w:p w:rsidR="00621BC7" w:rsidRDefault="00621BC7" w:rsidP="00420814">
      <w:pPr>
        <w:spacing w:line="276" w:lineRule="auto"/>
      </w:pPr>
      <w:r>
        <w:tab/>
        <w:t>b)</w:t>
      </w:r>
      <w:r>
        <w:tab/>
        <w:t>Explain the weakness of the assimilation policy in West Africa.</w:t>
      </w:r>
      <w:r>
        <w:tab/>
        <w:t>(12 marks)</w:t>
      </w:r>
    </w:p>
    <w:p w:rsidR="00621BC7" w:rsidRDefault="00621BC7" w:rsidP="00420814">
      <w:pPr>
        <w:spacing w:line="276" w:lineRule="auto"/>
      </w:pPr>
    </w:p>
    <w:p w:rsidR="00621BC7" w:rsidRDefault="00621BC7" w:rsidP="00420814">
      <w:pPr>
        <w:spacing w:line="276" w:lineRule="auto"/>
      </w:pPr>
      <w:r>
        <w:t>7.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What were the causes of the European scramble and partition of West </w:t>
      </w:r>
      <w:r>
        <w:tab/>
      </w:r>
      <w:r>
        <w:tab/>
        <w:t>Africa in the 19</w:t>
      </w:r>
      <w:r w:rsidRPr="00621BC7">
        <w:rPr>
          <w:vertAlign w:val="superscript"/>
        </w:rPr>
        <w:t>th</w:t>
      </w:r>
      <w:r>
        <w:t xml:space="preserve"> century?</w:t>
      </w:r>
      <w:r>
        <w:tab/>
      </w:r>
      <w:r>
        <w:tab/>
      </w:r>
      <w:r>
        <w:tab/>
      </w:r>
      <w:r>
        <w:tab/>
      </w:r>
      <w:r>
        <w:tab/>
      </w:r>
      <w:r>
        <w:tab/>
        <w:t>(13 marks)</w:t>
      </w:r>
    </w:p>
    <w:p w:rsidR="001726C6" w:rsidRDefault="00621BC7" w:rsidP="00420814">
      <w:pPr>
        <w:spacing w:line="276" w:lineRule="auto"/>
      </w:pPr>
      <w:r>
        <w:tab/>
        <w:t>b)</w:t>
      </w:r>
      <w:r>
        <w:tab/>
        <w:t xml:space="preserve">How did the </w:t>
      </w:r>
      <w:r w:rsidR="001726C6">
        <w:t>partition affect the</w:t>
      </w:r>
      <w:r w:rsidR="00C11358">
        <w:t xml:space="preserve"> people of West Africa before </w:t>
      </w:r>
      <w:r w:rsidR="001726C6">
        <w:t>1900?</w:t>
      </w:r>
      <w:r w:rsidR="001726C6">
        <w:tab/>
      </w:r>
      <w:r w:rsidR="001726C6">
        <w:tab/>
      </w:r>
      <w:r w:rsidR="001726C6">
        <w:tab/>
      </w:r>
      <w:r w:rsidR="001726C6">
        <w:tab/>
      </w:r>
      <w:r w:rsidR="001726C6">
        <w:tab/>
      </w:r>
      <w:r w:rsidR="001726C6">
        <w:tab/>
      </w:r>
      <w:r w:rsidR="001726C6">
        <w:tab/>
      </w:r>
      <w:r w:rsidR="001726C6">
        <w:tab/>
      </w:r>
      <w:r w:rsidR="001726C6">
        <w:tab/>
      </w:r>
      <w:r w:rsidR="001726C6">
        <w:tab/>
      </w:r>
      <w:r w:rsidR="00C11358">
        <w:tab/>
      </w:r>
      <w:r w:rsidR="00C11358">
        <w:tab/>
        <w:t xml:space="preserve">        </w:t>
      </w:r>
      <w:bookmarkStart w:id="0" w:name="_GoBack"/>
      <w:bookmarkEnd w:id="0"/>
      <w:r w:rsidR="001726C6">
        <w:t>(12 marks)</w:t>
      </w:r>
    </w:p>
    <w:p w:rsidR="001726C6" w:rsidRDefault="001726C6" w:rsidP="00420814">
      <w:pPr>
        <w:spacing w:line="276" w:lineRule="auto"/>
      </w:pPr>
    </w:p>
    <w:p w:rsidR="0063411A" w:rsidRDefault="001726C6" w:rsidP="00420814">
      <w:pPr>
        <w:spacing w:line="276" w:lineRule="auto"/>
      </w:pPr>
      <w:r>
        <w:t>8.</w:t>
      </w:r>
      <w:r>
        <w:tab/>
        <w:t>a)</w:t>
      </w:r>
      <w:r>
        <w:tab/>
      </w:r>
      <w:r w:rsidR="0063411A">
        <w:t xml:space="preserve">How did World War II (two) contribute to the growth of Nationalism in </w:t>
      </w:r>
      <w:r w:rsidR="0063411A">
        <w:tab/>
      </w:r>
      <w:r w:rsidR="0063411A">
        <w:tab/>
        <w:t>West Africa?</w:t>
      </w:r>
      <w:r w:rsidR="0063411A">
        <w:tab/>
      </w:r>
      <w:r w:rsidR="0063411A">
        <w:tab/>
      </w:r>
      <w:r w:rsidR="0063411A">
        <w:tab/>
      </w:r>
      <w:r w:rsidR="0063411A">
        <w:tab/>
      </w:r>
      <w:r w:rsidR="0063411A">
        <w:tab/>
      </w:r>
      <w:r w:rsidR="0063411A">
        <w:tab/>
      </w:r>
      <w:r w:rsidR="0063411A">
        <w:tab/>
      </w:r>
      <w:r w:rsidR="0063411A">
        <w:tab/>
      </w:r>
      <w:r w:rsidR="0063411A">
        <w:tab/>
        <w:t>(13 marks)</w:t>
      </w:r>
    </w:p>
    <w:p w:rsidR="0063411A" w:rsidRDefault="0063411A" w:rsidP="00420814">
      <w:pPr>
        <w:spacing w:line="276" w:lineRule="auto"/>
      </w:pPr>
      <w:r>
        <w:tab/>
        <w:t>b)</w:t>
      </w:r>
      <w:r>
        <w:tab/>
        <w:t>What problems did the West African nationalists face?</w:t>
      </w:r>
      <w:r>
        <w:tab/>
      </w:r>
      <w:r>
        <w:tab/>
        <w:t>(12 marks)</w:t>
      </w:r>
    </w:p>
    <w:p w:rsidR="0063411A" w:rsidRDefault="0063411A" w:rsidP="00420814">
      <w:pPr>
        <w:spacing w:line="276" w:lineRule="auto"/>
      </w:pPr>
    </w:p>
    <w:p w:rsidR="0063411A" w:rsidRDefault="0063411A" w:rsidP="00420814">
      <w:pPr>
        <w:spacing w:line="276" w:lineRule="auto"/>
      </w:pPr>
    </w:p>
    <w:p w:rsidR="0063411A" w:rsidRPr="0063411A" w:rsidRDefault="0063411A" w:rsidP="0063411A">
      <w:pPr>
        <w:spacing w:line="276" w:lineRule="auto"/>
        <w:jc w:val="center"/>
        <w:rPr>
          <w:b/>
          <w:u w:val="single"/>
        </w:rPr>
      </w:pPr>
      <w:r w:rsidRPr="0063411A">
        <w:rPr>
          <w:b/>
          <w:u w:val="single"/>
        </w:rPr>
        <w:t>END</w:t>
      </w:r>
    </w:p>
    <w:p w:rsidR="00F45E33" w:rsidRDefault="00F45E33" w:rsidP="00420814">
      <w:pPr>
        <w:spacing w:line="276" w:lineRule="auto"/>
      </w:pPr>
    </w:p>
    <w:sectPr w:rsidR="00F45E33" w:rsidSect="00F45E33">
      <w:footerReference w:type="default" r:id="rId8"/>
      <w:pgSz w:w="11909" w:h="16834" w:code="9"/>
      <w:pgMar w:top="1440" w:right="929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731" w:rsidRDefault="001C5731" w:rsidP="00E13010">
      <w:r>
        <w:separator/>
      </w:r>
    </w:p>
  </w:endnote>
  <w:endnote w:type="continuationSeparator" w:id="0">
    <w:p w:rsidR="001C5731" w:rsidRDefault="001C5731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1A17B3">
          <w:rPr>
            <w:rFonts w:eastAsia="Yu Gothic UI Semibold"/>
            <w:b/>
            <w:noProof/>
            <w:sz w:val="20"/>
            <w:szCs w:val="20"/>
          </w:rPr>
          <w:t>2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731" w:rsidRDefault="001C5731" w:rsidP="00E13010">
      <w:r>
        <w:separator/>
      </w:r>
    </w:p>
  </w:footnote>
  <w:footnote w:type="continuationSeparator" w:id="0">
    <w:p w:rsidR="001C5731" w:rsidRDefault="001C5731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rRLNncU8GTlLUGl0dDNF7jjbTwksrKGHbukrKvvlENO3/5szRRcA2K/Flq8K4gN1BgjypjXSrn8e0Fl0CIdPjQ==" w:salt="6uOyeuqGlOS3evl+nAyh7Q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9B"/>
    <w:rsid w:val="000170C4"/>
    <w:rsid w:val="00050DA8"/>
    <w:rsid w:val="00100C2B"/>
    <w:rsid w:val="001726C6"/>
    <w:rsid w:val="001A17B3"/>
    <w:rsid w:val="001C5731"/>
    <w:rsid w:val="002D66C6"/>
    <w:rsid w:val="00420814"/>
    <w:rsid w:val="005F769B"/>
    <w:rsid w:val="00621BC7"/>
    <w:rsid w:val="0063411A"/>
    <w:rsid w:val="00666A0C"/>
    <w:rsid w:val="006B6CA6"/>
    <w:rsid w:val="00883571"/>
    <w:rsid w:val="00930BA1"/>
    <w:rsid w:val="00AB247A"/>
    <w:rsid w:val="00B331AE"/>
    <w:rsid w:val="00C11358"/>
    <w:rsid w:val="00C2508B"/>
    <w:rsid w:val="00DB7B7E"/>
    <w:rsid w:val="00DD51DE"/>
    <w:rsid w:val="00E13010"/>
    <w:rsid w:val="00E91826"/>
    <w:rsid w:val="00EA276C"/>
    <w:rsid w:val="00EB306B"/>
    <w:rsid w:val="00F4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48A17-29DF-4406-ABD0-C6E1C87A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C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16</TotalTime>
  <Pages>2</Pages>
  <Words>241</Words>
  <Characters>1374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12</cp:revision>
  <cp:lastPrinted>2019-07-18T14:18:00Z</cp:lastPrinted>
  <dcterms:created xsi:type="dcterms:W3CDTF">2019-07-18T11:50:00Z</dcterms:created>
  <dcterms:modified xsi:type="dcterms:W3CDTF">2019-07-18T14:19:00Z</dcterms:modified>
</cp:coreProperties>
</file>