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60" w:rsidRDefault="00251960" w:rsidP="00E13010">
      <w:pPr>
        <w:spacing w:line="192" w:lineRule="auto"/>
        <w:rPr>
          <w:b/>
          <w:sz w:val="28"/>
          <w:szCs w:val="28"/>
        </w:rPr>
      </w:pPr>
      <w:bookmarkStart w:id="0" w:name="_GoBack"/>
      <w:bookmarkEnd w:id="0"/>
    </w:p>
    <w:p w:rsidR="00251960" w:rsidRDefault="00251960" w:rsidP="00E13010">
      <w:pPr>
        <w:spacing w:line="192" w:lineRule="auto"/>
        <w:rPr>
          <w:b/>
          <w:sz w:val="28"/>
          <w:szCs w:val="28"/>
        </w:rPr>
      </w:pPr>
    </w:p>
    <w:p w:rsidR="00251960" w:rsidRDefault="00251960" w:rsidP="00E13010">
      <w:pPr>
        <w:spacing w:line="192" w:lineRule="auto"/>
        <w:rPr>
          <w:b/>
          <w:sz w:val="28"/>
          <w:szCs w:val="28"/>
        </w:rPr>
      </w:pPr>
    </w:p>
    <w:p w:rsidR="00E13010" w:rsidRDefault="0025196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845/2</w:t>
      </w:r>
    </w:p>
    <w:p w:rsidR="00E13010" w:rsidRDefault="0025196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ENTREPRENEURSHIP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EDUCATION</w:t>
      </w:r>
    </w:p>
    <w:p w:rsidR="00E13010" w:rsidRDefault="0025196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PAPER </w:t>
      </w:r>
    </w:p>
    <w:p w:rsidR="00E13010" w:rsidRDefault="0025196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251960">
        <w:rPr>
          <w:b/>
          <w:lang w:val="en-GB"/>
        </w:rPr>
        <w:t xml:space="preserve">½ </w:t>
      </w:r>
      <w:r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251960" w:rsidRPr="0021179E" w:rsidRDefault="00251960" w:rsidP="00E13010">
      <w:pPr>
        <w:spacing w:line="276" w:lineRule="auto"/>
        <w:jc w:val="center"/>
        <w:rPr>
          <w:b/>
          <w:lang w:val="en-GB"/>
        </w:rPr>
      </w:pPr>
    </w:p>
    <w:p w:rsidR="00E13010" w:rsidRDefault="0025196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ENTREPRENEURSHIP</w:t>
      </w:r>
      <w:r w:rsidR="00E13010">
        <w:rPr>
          <w:b/>
          <w:sz w:val="28"/>
          <w:szCs w:val="28"/>
          <w:lang w:val="en-GB"/>
        </w:rPr>
        <w:t xml:space="preserve"> EDUCATION</w:t>
      </w:r>
    </w:p>
    <w:p w:rsidR="00E13010" w:rsidRDefault="0025196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2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251960">
        <w:rPr>
          <w:lang w:val="en-GB"/>
        </w:rPr>
        <w:t>30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25196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only four questions.</w:t>
      </w:r>
    </w:p>
    <w:p w:rsidR="00E13010" w:rsidRDefault="0025196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Section A is compulsory.  Answers to this section should be precise.</w:t>
      </w:r>
    </w:p>
    <w:p w:rsidR="00E13010" w:rsidRDefault="0025196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three questions from section B.</w:t>
      </w:r>
    </w:p>
    <w:p w:rsidR="00E13010" w:rsidRDefault="0025196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Credit will be given for use of relevant diagrams and illustrations.</w:t>
      </w:r>
    </w:p>
    <w:p w:rsidR="00251960" w:rsidRDefault="0025196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251960">
      <w:pPr>
        <w:spacing w:line="276" w:lineRule="auto"/>
        <w:rPr>
          <w:lang w:val="en-GB"/>
        </w:rPr>
      </w:pPr>
    </w:p>
    <w:p w:rsidR="00251960" w:rsidRDefault="00251960" w:rsidP="00251960">
      <w:pPr>
        <w:spacing w:line="276" w:lineRule="auto"/>
        <w:rPr>
          <w:lang w:val="en-GB"/>
        </w:rPr>
      </w:pPr>
    </w:p>
    <w:p w:rsidR="00251960" w:rsidRDefault="00251960" w:rsidP="00251960">
      <w:pPr>
        <w:spacing w:line="276" w:lineRule="auto"/>
        <w:rPr>
          <w:lang w:val="en-GB"/>
        </w:rPr>
      </w:pPr>
    </w:p>
    <w:p w:rsidR="00251960" w:rsidRDefault="00251960" w:rsidP="00251960">
      <w:pPr>
        <w:spacing w:line="276" w:lineRule="auto"/>
        <w:rPr>
          <w:lang w:val="en-GB"/>
        </w:rPr>
      </w:pPr>
    </w:p>
    <w:p w:rsidR="00251960" w:rsidRDefault="00251960" w:rsidP="00251960">
      <w:pPr>
        <w:spacing w:line="276" w:lineRule="auto"/>
        <w:rPr>
          <w:lang w:val="en-GB"/>
        </w:rPr>
      </w:pPr>
    </w:p>
    <w:p w:rsidR="00251960" w:rsidRDefault="00251960" w:rsidP="00251960">
      <w:pPr>
        <w:spacing w:line="276" w:lineRule="auto"/>
        <w:rPr>
          <w:lang w:val="en-GB"/>
        </w:rPr>
      </w:pPr>
    </w:p>
    <w:p w:rsidR="00251960" w:rsidRDefault="00251960" w:rsidP="00251960">
      <w:pPr>
        <w:spacing w:line="276" w:lineRule="auto"/>
        <w:rPr>
          <w:lang w:val="en-GB"/>
        </w:rPr>
      </w:pPr>
    </w:p>
    <w:p w:rsidR="00251960" w:rsidRDefault="00251960" w:rsidP="00251960">
      <w:pPr>
        <w:spacing w:line="276" w:lineRule="auto"/>
        <w:rPr>
          <w:lang w:val="en-GB"/>
        </w:rPr>
      </w:pPr>
    </w:p>
    <w:p w:rsidR="00251960" w:rsidRPr="005505F4" w:rsidRDefault="00D328EA" w:rsidP="005505F4">
      <w:pPr>
        <w:spacing w:line="276" w:lineRule="auto"/>
        <w:jc w:val="center"/>
        <w:rPr>
          <w:b/>
          <w:lang w:val="en-GB"/>
        </w:rPr>
      </w:pPr>
      <w:r w:rsidRPr="005505F4">
        <w:rPr>
          <w:b/>
          <w:lang w:val="en-GB"/>
        </w:rPr>
        <w:lastRenderedPageBreak/>
        <w:t>SECTION A: (40 MARKS)</w:t>
      </w:r>
    </w:p>
    <w:p w:rsidR="00D328EA" w:rsidRDefault="00D328EA" w:rsidP="00251960">
      <w:pPr>
        <w:spacing w:line="276" w:lineRule="auto"/>
        <w:rPr>
          <w:lang w:val="en-GB"/>
        </w:rPr>
      </w:pPr>
    </w:p>
    <w:p w:rsidR="00D328EA" w:rsidRDefault="00D328EA" w:rsidP="00251960">
      <w:pPr>
        <w:spacing w:line="276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Define the term price.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D328EA" w:rsidRDefault="00D328EA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961909">
        <w:rPr>
          <w:lang w:val="en-GB"/>
        </w:rPr>
        <w:t>ii)</w:t>
      </w:r>
      <w:r w:rsidR="00961909">
        <w:rPr>
          <w:lang w:val="en-GB"/>
        </w:rPr>
        <w:tab/>
        <w:t>Give any three methods of pricing products.</w:t>
      </w:r>
      <w:r w:rsidR="00961909">
        <w:rPr>
          <w:lang w:val="en-GB"/>
        </w:rPr>
        <w:tab/>
        <w:t xml:space="preserve">        (3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961909" w:rsidRDefault="00961909" w:rsidP="0025196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>Distinguish between a current account and savings account.</w:t>
      </w:r>
    </w:p>
    <w:p w:rsidR="00961909" w:rsidRDefault="00961909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961909" w:rsidRDefault="00961909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State any two features of a current account.</w:t>
      </w:r>
      <w:r>
        <w:rPr>
          <w:lang w:val="en-GB"/>
        </w:rPr>
        <w:tab/>
        <w:t xml:space="preserve">        (2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961909" w:rsidRDefault="00961909" w:rsidP="0025196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>Distinguish between a trial balance and a balance sheet.(2 marks)</w:t>
      </w:r>
    </w:p>
    <w:p w:rsidR="00961909" w:rsidRDefault="00961909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Mention any two uses of a trial balance in a business.   (2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961909" w:rsidRDefault="00961909" w:rsidP="00251960">
      <w:pPr>
        <w:spacing w:line="276" w:lineRule="auto"/>
        <w:rPr>
          <w:lang w:val="en-GB"/>
        </w:rPr>
      </w:pPr>
      <w:r>
        <w:rPr>
          <w:lang w:val="en-GB"/>
        </w:rPr>
        <w:tab/>
        <w:t>d)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>What is meant by the term depreciation?</w:t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  <w:r>
        <w:rPr>
          <w:lang w:val="en-GB"/>
        </w:rPr>
        <w:tab/>
        <w:t>(1 mark)</w:t>
      </w:r>
    </w:p>
    <w:p w:rsidR="00961909" w:rsidRDefault="00961909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Given that an asset has a cost value of Uganda Shs 200,000 and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is depreciated at a rate of 10% per annum, using the reducing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balance method, calculate the book value of the asset in the third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year.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961909" w:rsidRDefault="00961909" w:rsidP="00251960">
      <w:pPr>
        <w:spacing w:line="276" w:lineRule="auto"/>
        <w:rPr>
          <w:lang w:val="en-GB"/>
        </w:rPr>
      </w:pPr>
      <w:r>
        <w:rPr>
          <w:lang w:val="en-GB"/>
        </w:rPr>
        <w:tab/>
        <w:t>e)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>Define the term risk.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>
        <w:rPr>
          <w:lang w:val="en-GB"/>
        </w:rPr>
        <w:tab/>
        <w:t>(1 mark)</w:t>
      </w:r>
    </w:p>
    <w:p w:rsidR="00961909" w:rsidRDefault="00961909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Mention any three factors that should be considered when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assessing risks.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</w:t>
      </w:r>
      <w:r w:rsidR="000C0D7C">
        <w:rPr>
          <w:lang w:val="en-GB"/>
        </w:rPr>
        <w:t>3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0C0D7C" w:rsidRDefault="000C0D7C" w:rsidP="00251960">
      <w:pPr>
        <w:spacing w:line="276" w:lineRule="auto"/>
        <w:rPr>
          <w:lang w:val="en-GB"/>
        </w:rPr>
      </w:pPr>
      <w:r>
        <w:rPr>
          <w:lang w:val="en-GB"/>
        </w:rPr>
        <w:tab/>
        <w:t>f)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>Distinguish between saving and investment.</w:t>
      </w:r>
      <w:r>
        <w:rPr>
          <w:lang w:val="en-GB"/>
        </w:rPr>
        <w:tab/>
        <w:t xml:space="preserve">        (2 marks)</w:t>
      </w:r>
    </w:p>
    <w:p w:rsidR="000C0D7C" w:rsidRDefault="000C0D7C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Suggest any two ways of promoting savings in your country.</w:t>
      </w:r>
    </w:p>
    <w:p w:rsidR="000C0D7C" w:rsidRDefault="000C0D7C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5505F4" w:rsidRPr="00C47AE2" w:rsidRDefault="005505F4" w:rsidP="00251960">
      <w:pPr>
        <w:spacing w:line="276" w:lineRule="auto"/>
        <w:rPr>
          <w:sz w:val="16"/>
          <w:szCs w:val="16"/>
          <w:lang w:val="en-GB"/>
        </w:rPr>
      </w:pPr>
    </w:p>
    <w:p w:rsidR="000C0D7C" w:rsidRDefault="000C0D7C" w:rsidP="00251960">
      <w:pPr>
        <w:spacing w:line="276" w:lineRule="auto"/>
        <w:rPr>
          <w:lang w:val="en-GB"/>
        </w:rPr>
      </w:pPr>
      <w:r>
        <w:rPr>
          <w:lang w:val="en-GB"/>
        </w:rPr>
        <w:tab/>
        <w:t>g)</w:t>
      </w:r>
      <w:r>
        <w:rPr>
          <w:lang w:val="en-GB"/>
        </w:rPr>
        <w:tab/>
        <w:t>Differentiate between the following.</w:t>
      </w:r>
    </w:p>
    <w:p w:rsidR="000C0D7C" w:rsidRDefault="000C0D7C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</w:r>
      <w:r w:rsidR="005505F4">
        <w:rPr>
          <w:lang w:val="en-GB"/>
        </w:rPr>
        <w:t>An</w:t>
      </w:r>
      <w:r>
        <w:rPr>
          <w:lang w:val="en-GB"/>
        </w:rPr>
        <w:t xml:space="preserve"> interest and a profit.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0C0D7C" w:rsidRDefault="000C0D7C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</w:r>
      <w:r w:rsidR="005505F4">
        <w:rPr>
          <w:lang w:val="en-GB"/>
        </w:rPr>
        <w:t>A</w:t>
      </w:r>
      <w:r>
        <w:rPr>
          <w:lang w:val="en-GB"/>
        </w:rPr>
        <w:t xml:space="preserve"> wage and a salary.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63390F" w:rsidRDefault="000C0D7C" w:rsidP="00251960">
      <w:pPr>
        <w:spacing w:line="276" w:lineRule="auto"/>
        <w:rPr>
          <w:lang w:val="en-GB"/>
        </w:rPr>
      </w:pPr>
      <w:r>
        <w:rPr>
          <w:lang w:val="en-GB"/>
        </w:rPr>
        <w:tab/>
        <w:t>h)</w:t>
      </w:r>
      <w:r>
        <w:rPr>
          <w:lang w:val="en-GB"/>
        </w:rPr>
        <w:tab/>
      </w:r>
      <w:r w:rsidR="0063390F">
        <w:rPr>
          <w:lang w:val="en-GB"/>
        </w:rPr>
        <w:t>Give any four advantages of using an imprest system of book keeping.</w:t>
      </w:r>
      <w:r w:rsidR="0063390F">
        <w:rPr>
          <w:lang w:val="en-GB"/>
        </w:rPr>
        <w:tab/>
      </w:r>
      <w:r w:rsidR="0063390F">
        <w:rPr>
          <w:lang w:val="en-GB"/>
        </w:rPr>
        <w:tab/>
      </w:r>
      <w:r w:rsidR="0063390F">
        <w:rPr>
          <w:lang w:val="en-GB"/>
        </w:rPr>
        <w:tab/>
      </w:r>
      <w:r w:rsidR="0063390F">
        <w:rPr>
          <w:lang w:val="en-GB"/>
        </w:rPr>
        <w:tab/>
      </w:r>
      <w:r w:rsidR="0063390F">
        <w:rPr>
          <w:lang w:val="en-GB"/>
        </w:rPr>
        <w:tab/>
      </w:r>
      <w:r w:rsidR="0063390F">
        <w:rPr>
          <w:lang w:val="en-GB"/>
        </w:rPr>
        <w:tab/>
      </w:r>
      <w:r w:rsidR="0063390F">
        <w:rPr>
          <w:lang w:val="en-GB"/>
        </w:rPr>
        <w:tab/>
        <w:t xml:space="preserve">        </w:t>
      </w:r>
      <w:r w:rsidR="0063390F">
        <w:rPr>
          <w:lang w:val="en-GB"/>
        </w:rPr>
        <w:tab/>
      </w:r>
      <w:r w:rsidR="0063390F">
        <w:rPr>
          <w:lang w:val="en-GB"/>
        </w:rPr>
        <w:tab/>
      </w:r>
      <w:r w:rsidR="0063390F">
        <w:rPr>
          <w:lang w:val="en-GB"/>
        </w:rPr>
        <w:tab/>
      </w:r>
      <w:r w:rsidR="0063390F">
        <w:rPr>
          <w:lang w:val="en-GB"/>
        </w:rPr>
        <w:tab/>
        <w:t xml:space="preserve">        (4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63390F" w:rsidRDefault="0063390F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>What is a budget as a management tool?</w:t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  <w:r>
        <w:rPr>
          <w:lang w:val="en-GB"/>
        </w:rPr>
        <w:tab/>
        <w:t>(1 mark)</w:t>
      </w:r>
    </w:p>
    <w:p w:rsidR="0063390F" w:rsidRDefault="0063390F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Give three uses of a cash budget to an entrepreneur.    (3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63390F" w:rsidRDefault="0063390F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5505F4">
        <w:rPr>
          <w:lang w:val="en-GB"/>
        </w:rPr>
        <w:t>j)</w:t>
      </w:r>
      <w:r w:rsidR="005505F4">
        <w:rPr>
          <w:lang w:val="en-GB"/>
        </w:rPr>
        <w:tab/>
        <w:t>Mention any two uses of a business plan to;</w:t>
      </w:r>
    </w:p>
    <w:p w:rsidR="005505F4" w:rsidRDefault="005505F4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An entrepreneur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5505F4" w:rsidRDefault="005505F4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Employees of the business.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5505F4" w:rsidRDefault="005505F4" w:rsidP="00251960">
      <w:pPr>
        <w:spacing w:line="276" w:lineRule="auto"/>
        <w:rPr>
          <w:lang w:val="en-GB"/>
        </w:rPr>
      </w:pPr>
    </w:p>
    <w:p w:rsidR="005505F4" w:rsidRPr="00C26CBB" w:rsidRDefault="005505F4" w:rsidP="00C26CBB">
      <w:pPr>
        <w:spacing w:line="276" w:lineRule="auto"/>
        <w:jc w:val="center"/>
        <w:rPr>
          <w:b/>
          <w:lang w:val="en-GB"/>
        </w:rPr>
      </w:pPr>
      <w:r w:rsidRPr="00C26CBB">
        <w:rPr>
          <w:b/>
          <w:lang w:val="en-GB"/>
        </w:rPr>
        <w:t>SECTION B: (60 MARKS)</w:t>
      </w:r>
    </w:p>
    <w:p w:rsidR="00C26CBB" w:rsidRPr="00C26CBB" w:rsidRDefault="00C26CBB" w:rsidP="00C26CBB">
      <w:pPr>
        <w:spacing w:line="276" w:lineRule="auto"/>
        <w:jc w:val="center"/>
        <w:rPr>
          <w:b/>
          <w:lang w:val="en-GB"/>
        </w:rPr>
      </w:pPr>
    </w:p>
    <w:p w:rsidR="005505F4" w:rsidRPr="00C26CBB" w:rsidRDefault="005505F4" w:rsidP="00C26CBB">
      <w:pPr>
        <w:spacing w:line="276" w:lineRule="auto"/>
        <w:jc w:val="center"/>
        <w:rPr>
          <w:b/>
          <w:lang w:val="en-GB"/>
        </w:rPr>
      </w:pPr>
      <w:r w:rsidRPr="00C26CBB">
        <w:rPr>
          <w:b/>
          <w:lang w:val="en-GB"/>
        </w:rPr>
        <w:t>Answer any three questions from this section.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5505F4" w:rsidRDefault="005505F4" w:rsidP="00251960">
      <w:pPr>
        <w:spacing w:line="276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What are the causes of unemployment in Uganda?</w:t>
      </w:r>
      <w:r>
        <w:rPr>
          <w:lang w:val="en-GB"/>
        </w:rPr>
        <w:tab/>
        <w:t xml:space="preserve">       (10 marks)</w:t>
      </w:r>
    </w:p>
    <w:p w:rsidR="005505F4" w:rsidRDefault="005505F4" w:rsidP="0025196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Suggest ten ways of reducing the unemployment problem in Uganda.</w:t>
      </w:r>
    </w:p>
    <w:p w:rsidR="005505F4" w:rsidRDefault="005505F4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(10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5505F4" w:rsidRDefault="005505F4" w:rsidP="00251960">
      <w:pPr>
        <w:spacing w:line="276" w:lineRule="auto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Describe the source documents used in business.</w:t>
      </w:r>
      <w:r>
        <w:rPr>
          <w:lang w:val="en-GB"/>
        </w:rPr>
        <w:tab/>
      </w:r>
      <w:r>
        <w:rPr>
          <w:lang w:val="en-GB"/>
        </w:rPr>
        <w:tab/>
        <w:t xml:space="preserve">       (10 marks)</w:t>
      </w:r>
    </w:p>
    <w:p w:rsidR="005505F4" w:rsidRDefault="005505F4" w:rsidP="0025196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Explain the importance of book keeping to an entrepreneur.  (10 marks)</w:t>
      </w:r>
    </w:p>
    <w:p w:rsidR="005505F4" w:rsidRDefault="005505F4" w:rsidP="00251960">
      <w:pPr>
        <w:spacing w:line="276" w:lineRule="auto"/>
        <w:rPr>
          <w:lang w:val="en-GB"/>
        </w:rPr>
      </w:pPr>
    </w:p>
    <w:p w:rsidR="005505F4" w:rsidRDefault="005505F4" w:rsidP="00251960">
      <w:pPr>
        <w:spacing w:line="276" w:lineRule="auto"/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</w:r>
      <w:proofErr w:type="gramStart"/>
      <w:r w:rsidR="008E5A7D">
        <w:rPr>
          <w:lang w:val="en-GB"/>
        </w:rPr>
        <w:t>a</w:t>
      </w:r>
      <w:proofErr w:type="gramEnd"/>
      <w:r w:rsidR="008E5A7D">
        <w:rPr>
          <w:lang w:val="en-GB"/>
        </w:rPr>
        <w:t>)</w:t>
      </w:r>
      <w:r w:rsidR="008E5A7D">
        <w:rPr>
          <w:lang w:val="en-GB"/>
        </w:rPr>
        <w:tab/>
        <w:t>Describe the various types of business taxes in your country.(10 marks)</w:t>
      </w:r>
    </w:p>
    <w:p w:rsidR="008E5A7D" w:rsidRDefault="008E5A7D" w:rsidP="0025196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Why is it important for the government to impose taxes to businesses?</w:t>
      </w:r>
    </w:p>
    <w:p w:rsidR="008E5A7D" w:rsidRDefault="008E5A7D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(10 marks)</w:t>
      </w:r>
    </w:p>
    <w:p w:rsidR="008E5A7D" w:rsidRDefault="008E5A7D" w:rsidP="00251960">
      <w:pPr>
        <w:spacing w:line="276" w:lineRule="auto"/>
        <w:rPr>
          <w:lang w:val="en-GB"/>
        </w:rPr>
      </w:pPr>
    </w:p>
    <w:p w:rsidR="008E5A7D" w:rsidRDefault="008E5A7D" w:rsidP="00251960">
      <w:pPr>
        <w:spacing w:line="276" w:lineRule="auto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</w:r>
      <w:r w:rsidR="00C26CBB">
        <w:rPr>
          <w:lang w:val="en-GB"/>
        </w:rPr>
        <w:t>Explain the essentials of a valid contract.</w:t>
      </w:r>
      <w:r w:rsidR="00C26CBB">
        <w:rPr>
          <w:lang w:val="en-GB"/>
        </w:rPr>
        <w:tab/>
      </w:r>
      <w:r w:rsidR="00C26CBB">
        <w:rPr>
          <w:lang w:val="en-GB"/>
        </w:rPr>
        <w:tab/>
      </w:r>
      <w:r w:rsidR="00C26CBB">
        <w:rPr>
          <w:lang w:val="en-GB"/>
        </w:rPr>
        <w:tab/>
        <w:t xml:space="preserve">       (10 marks)</w:t>
      </w:r>
    </w:p>
    <w:p w:rsidR="00C26CBB" w:rsidRDefault="00C26CBB" w:rsidP="0025196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Under what circumstances may a contract be terminated?     (10 marks)</w:t>
      </w:r>
    </w:p>
    <w:p w:rsidR="00C26CBB" w:rsidRDefault="00C26CBB" w:rsidP="00251960">
      <w:pPr>
        <w:spacing w:line="276" w:lineRule="auto"/>
        <w:rPr>
          <w:lang w:val="en-GB"/>
        </w:rPr>
      </w:pPr>
    </w:p>
    <w:p w:rsidR="00C26CBB" w:rsidRDefault="00C26CBB" w:rsidP="00251960">
      <w:pPr>
        <w:spacing w:line="276" w:lineRule="auto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Explain the importance of communication in business operations.</w:t>
      </w:r>
    </w:p>
    <w:p w:rsidR="00C26CBB" w:rsidRDefault="00C26CBB" w:rsidP="0025196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(12 marks)</w:t>
      </w:r>
    </w:p>
    <w:p w:rsidR="00C26CBB" w:rsidRDefault="00C26CBB" w:rsidP="0025196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What are the barriers to effective communication?</w:t>
      </w:r>
      <w:r>
        <w:rPr>
          <w:lang w:val="en-GB"/>
        </w:rPr>
        <w:tab/>
      </w:r>
      <w:r>
        <w:rPr>
          <w:lang w:val="en-GB"/>
        </w:rPr>
        <w:tab/>
        <w:t xml:space="preserve">        (8 marks)</w:t>
      </w:r>
    </w:p>
    <w:p w:rsidR="00C26CBB" w:rsidRDefault="00C26CBB" w:rsidP="00251960">
      <w:pPr>
        <w:spacing w:line="276" w:lineRule="auto"/>
        <w:rPr>
          <w:lang w:val="en-GB"/>
        </w:rPr>
      </w:pPr>
    </w:p>
    <w:p w:rsidR="00C26CBB" w:rsidRDefault="00C26CBB" w:rsidP="00251960">
      <w:pPr>
        <w:spacing w:line="276" w:lineRule="auto"/>
        <w:rPr>
          <w:lang w:val="en-GB"/>
        </w:rPr>
      </w:pPr>
    </w:p>
    <w:p w:rsidR="00C26CBB" w:rsidRPr="00C26CBB" w:rsidRDefault="00C26CBB" w:rsidP="00C26CBB">
      <w:pPr>
        <w:spacing w:line="276" w:lineRule="auto"/>
        <w:jc w:val="center"/>
        <w:rPr>
          <w:b/>
          <w:u w:val="single"/>
          <w:lang w:val="en-GB"/>
        </w:rPr>
      </w:pPr>
      <w:r w:rsidRPr="00C26CBB">
        <w:rPr>
          <w:b/>
          <w:u w:val="single"/>
          <w:lang w:val="en-GB"/>
        </w:rPr>
        <w:t>END</w:t>
      </w:r>
    </w:p>
    <w:p w:rsidR="00C26CBB" w:rsidRDefault="00C26CBB" w:rsidP="00251960">
      <w:pPr>
        <w:spacing w:line="276" w:lineRule="auto"/>
        <w:rPr>
          <w:lang w:val="en-GB"/>
        </w:rPr>
      </w:pPr>
    </w:p>
    <w:p w:rsidR="005505F4" w:rsidRDefault="005505F4" w:rsidP="00251960">
      <w:pPr>
        <w:spacing w:line="276" w:lineRule="auto"/>
        <w:rPr>
          <w:lang w:val="en-GB"/>
        </w:rPr>
      </w:pPr>
    </w:p>
    <w:p w:rsidR="005505F4" w:rsidRDefault="005505F4" w:rsidP="00251960">
      <w:pPr>
        <w:spacing w:line="276" w:lineRule="auto"/>
        <w:rPr>
          <w:lang w:val="en-GB"/>
        </w:rPr>
      </w:pPr>
    </w:p>
    <w:p w:rsidR="00251960" w:rsidRPr="00C3727A" w:rsidRDefault="00251960" w:rsidP="00251960">
      <w:pPr>
        <w:spacing w:line="276" w:lineRule="auto"/>
        <w:rPr>
          <w:lang w:val="en-GB"/>
        </w:rPr>
      </w:pPr>
    </w:p>
    <w:sectPr w:rsidR="00251960" w:rsidRPr="00C3727A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665" w:rsidRDefault="00AB5665" w:rsidP="00E13010">
      <w:r>
        <w:separator/>
      </w:r>
    </w:p>
  </w:endnote>
  <w:endnote w:type="continuationSeparator" w:id="0">
    <w:p w:rsidR="00AB5665" w:rsidRDefault="00AB5665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362328">
          <w:rPr>
            <w:rFonts w:eastAsia="Yu Gothic UI Semibold"/>
            <w:b/>
            <w:noProof/>
            <w:sz w:val="20"/>
            <w:szCs w:val="20"/>
          </w:rPr>
          <w:t>3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665" w:rsidRDefault="00AB5665" w:rsidP="00E13010">
      <w:r>
        <w:separator/>
      </w:r>
    </w:p>
  </w:footnote>
  <w:footnote w:type="continuationSeparator" w:id="0">
    <w:p w:rsidR="00AB5665" w:rsidRDefault="00AB5665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hIYIrljGfyJSd6lODdVNab9/Hz504+msOM4S1V8VbzuquTE9NChJkScPzNpt9dERbPQzB7bQdlac5reo6fLGQA==" w:salt="yFmQeFHa9uMKJBn7LA5vTA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60"/>
    <w:rsid w:val="000170C4"/>
    <w:rsid w:val="00050DA8"/>
    <w:rsid w:val="000C0D7C"/>
    <w:rsid w:val="00100C2B"/>
    <w:rsid w:val="00251960"/>
    <w:rsid w:val="00362328"/>
    <w:rsid w:val="005505F4"/>
    <w:rsid w:val="0063390F"/>
    <w:rsid w:val="00883571"/>
    <w:rsid w:val="008E5A7D"/>
    <w:rsid w:val="00930BA1"/>
    <w:rsid w:val="00961909"/>
    <w:rsid w:val="009C7DA9"/>
    <w:rsid w:val="00AB5665"/>
    <w:rsid w:val="00B331AE"/>
    <w:rsid w:val="00C26CBB"/>
    <w:rsid w:val="00C3727A"/>
    <w:rsid w:val="00C47AE2"/>
    <w:rsid w:val="00D328EA"/>
    <w:rsid w:val="00DD51DE"/>
    <w:rsid w:val="00E13010"/>
    <w:rsid w:val="00E91826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C336B-031C-4FFD-997B-7937697F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23</TotalTime>
  <Pages>3</Pages>
  <Words>444</Words>
  <Characters>2532</Characters>
  <Application>Microsoft Office Word</Application>
  <DocSecurity>8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8</cp:revision>
  <dcterms:created xsi:type="dcterms:W3CDTF">2019-07-22T06:29:00Z</dcterms:created>
  <dcterms:modified xsi:type="dcterms:W3CDTF">2019-07-22T11:23:00Z</dcterms:modified>
</cp:coreProperties>
</file>