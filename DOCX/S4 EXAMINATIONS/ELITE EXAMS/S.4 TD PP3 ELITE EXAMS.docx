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FCD" w:rsidRDefault="00D42FCD" w:rsidP="00D42FCD">
      <w:pPr>
        <w:spacing w:line="192" w:lineRule="auto"/>
        <w:rPr>
          <w:b/>
          <w:lang w:val="en-GB"/>
        </w:rPr>
      </w:pPr>
    </w:p>
    <w:p w:rsidR="00D42FCD" w:rsidRDefault="00D42FCD" w:rsidP="00D42FCD">
      <w:pPr>
        <w:spacing w:line="192" w:lineRule="auto"/>
        <w:rPr>
          <w:b/>
          <w:lang w:val="en-GB"/>
        </w:rPr>
      </w:pPr>
    </w:p>
    <w:p w:rsidR="00D42FCD" w:rsidRDefault="00D42FCD" w:rsidP="00D42FCD">
      <w:pPr>
        <w:spacing w:line="192" w:lineRule="auto"/>
        <w:rPr>
          <w:b/>
          <w:lang w:val="en-GB"/>
        </w:rPr>
      </w:pPr>
    </w:p>
    <w:p w:rsidR="00D42FCD" w:rsidRDefault="00D42FCD" w:rsidP="00D42FCD">
      <w:pPr>
        <w:spacing w:line="192" w:lineRule="auto"/>
        <w:rPr>
          <w:b/>
          <w:lang w:val="en-GB"/>
        </w:rPr>
      </w:pPr>
      <w:r>
        <w:rPr>
          <w:b/>
          <w:lang w:val="en-GB"/>
        </w:rPr>
        <w:t>735</w:t>
      </w:r>
      <w:r>
        <w:rPr>
          <w:b/>
          <w:lang w:val="en-GB"/>
        </w:rPr>
        <w:t>/3</w:t>
      </w:r>
    </w:p>
    <w:p w:rsidR="00D42FCD" w:rsidRDefault="00D42FCD" w:rsidP="00D42FCD">
      <w:pPr>
        <w:spacing w:line="192" w:lineRule="auto"/>
        <w:rPr>
          <w:b/>
          <w:lang w:val="en-GB"/>
        </w:rPr>
      </w:pPr>
      <w:r>
        <w:rPr>
          <w:b/>
          <w:lang w:val="en-GB"/>
        </w:rPr>
        <w:t xml:space="preserve">TECHNICAL </w:t>
      </w:r>
    </w:p>
    <w:p w:rsidR="00D42FCD" w:rsidRDefault="00D42FCD" w:rsidP="00D42FCD">
      <w:pPr>
        <w:spacing w:line="192" w:lineRule="auto"/>
        <w:rPr>
          <w:b/>
          <w:lang w:val="en-GB"/>
        </w:rPr>
      </w:pPr>
      <w:r>
        <w:rPr>
          <w:b/>
          <w:lang w:val="en-GB"/>
        </w:rPr>
        <w:t>DRAWING</w:t>
      </w:r>
    </w:p>
    <w:p w:rsidR="00D42FCD" w:rsidRDefault="00D42FCD" w:rsidP="00D42FCD">
      <w:pPr>
        <w:spacing w:line="192" w:lineRule="auto"/>
        <w:rPr>
          <w:b/>
          <w:lang w:val="en-GB"/>
        </w:rPr>
      </w:pPr>
      <w:r>
        <w:rPr>
          <w:b/>
          <w:lang w:val="en-GB"/>
        </w:rPr>
        <w:t>PAPER 3</w:t>
      </w:r>
    </w:p>
    <w:p w:rsidR="00D42FCD" w:rsidRDefault="00D42FCD" w:rsidP="00D42FCD">
      <w:pPr>
        <w:spacing w:line="192" w:lineRule="auto"/>
        <w:rPr>
          <w:b/>
          <w:lang w:val="en-GB"/>
        </w:rPr>
      </w:pPr>
      <w:r>
        <w:rPr>
          <w:b/>
          <w:lang w:val="en-GB"/>
        </w:rPr>
        <w:t>JULY/AUGUST</w:t>
      </w:r>
    </w:p>
    <w:p w:rsidR="00D42FCD" w:rsidRDefault="00D42FCD" w:rsidP="00D42FCD">
      <w:pPr>
        <w:spacing w:line="192" w:lineRule="auto"/>
        <w:rPr>
          <w:b/>
          <w:lang w:val="en-GB"/>
        </w:rPr>
      </w:pPr>
      <w:r>
        <w:rPr>
          <w:b/>
          <w:lang w:val="en-GB"/>
        </w:rPr>
        <w:t>3 HOURS</w:t>
      </w:r>
    </w:p>
    <w:p w:rsidR="00AE4727" w:rsidRDefault="00AE4727" w:rsidP="00D42FCD">
      <w:pPr>
        <w:spacing w:line="192" w:lineRule="auto"/>
        <w:rPr>
          <w:b/>
          <w:lang w:val="en-GB"/>
        </w:rPr>
      </w:pPr>
    </w:p>
    <w:p w:rsidR="00AE4727" w:rsidRPr="00811CBA" w:rsidRDefault="00AE4727" w:rsidP="00D42FCD">
      <w:pPr>
        <w:spacing w:line="192" w:lineRule="auto"/>
        <w:rPr>
          <w:b/>
          <w:lang w:val="en-GB"/>
        </w:rPr>
      </w:pPr>
    </w:p>
    <w:p w:rsidR="00D42FCD" w:rsidRPr="006D5547" w:rsidRDefault="00D42FCD" w:rsidP="00D42FCD">
      <w:pPr>
        <w:jc w:val="center"/>
      </w:pPr>
      <w:r w:rsidRPr="006D5547">
        <w:rPr>
          <w:noProof/>
        </w:rPr>
        <w:drawing>
          <wp:inline distT="0" distB="0" distL="0" distR="0" wp14:anchorId="14C64786" wp14:editId="15B28A3F">
            <wp:extent cx="2184348" cy="1235075"/>
            <wp:effectExtent l="0" t="0" r="698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75000"/>
                      <a:lum bright="-50000" contrast="-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149" cy="123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FCD" w:rsidRPr="006D5547" w:rsidRDefault="00D42FCD" w:rsidP="00D42FCD">
      <w:pPr>
        <w:jc w:val="center"/>
        <w:rPr>
          <w:b/>
          <w:sz w:val="40"/>
          <w:szCs w:val="40"/>
        </w:rPr>
      </w:pPr>
      <w:r w:rsidRPr="006D5547">
        <w:rPr>
          <w:b/>
          <w:sz w:val="40"/>
          <w:szCs w:val="40"/>
        </w:rPr>
        <w:t>EL</w:t>
      </w:r>
      <w:r>
        <w:rPr>
          <w:b/>
          <w:sz w:val="40"/>
          <w:szCs w:val="40"/>
        </w:rPr>
        <w:t>ITE EXAMINATION BUREAU MOCK 2019</w:t>
      </w:r>
    </w:p>
    <w:p w:rsidR="00D42FCD" w:rsidRDefault="00D42FCD" w:rsidP="00D42FCD">
      <w:pPr>
        <w:spacing w:line="276" w:lineRule="auto"/>
        <w:jc w:val="center"/>
        <w:rPr>
          <w:b/>
          <w:sz w:val="28"/>
          <w:szCs w:val="28"/>
        </w:rPr>
      </w:pPr>
      <w:r w:rsidRPr="006D5547">
        <w:rPr>
          <w:b/>
          <w:sz w:val="28"/>
          <w:szCs w:val="28"/>
        </w:rPr>
        <w:t xml:space="preserve">Uganda </w:t>
      </w:r>
      <w:r w:rsidRPr="0021179E">
        <w:rPr>
          <w:b/>
          <w:sz w:val="28"/>
          <w:szCs w:val="28"/>
          <w:lang w:val="en-GB"/>
        </w:rPr>
        <w:t>Certificate</w:t>
      </w:r>
      <w:r>
        <w:rPr>
          <w:b/>
          <w:lang w:val="en-GB"/>
        </w:rPr>
        <w:t xml:space="preserve"> </w:t>
      </w:r>
      <w:r w:rsidRPr="006D5547">
        <w:rPr>
          <w:b/>
          <w:sz w:val="28"/>
          <w:szCs w:val="28"/>
        </w:rPr>
        <w:t>of Education</w:t>
      </w:r>
    </w:p>
    <w:p w:rsidR="00D42FCD" w:rsidRPr="0021179E" w:rsidRDefault="00D42FCD" w:rsidP="00D42FCD">
      <w:pPr>
        <w:spacing w:line="276" w:lineRule="auto"/>
        <w:jc w:val="center"/>
        <w:rPr>
          <w:b/>
          <w:lang w:val="en-GB"/>
        </w:rPr>
      </w:pPr>
    </w:p>
    <w:p w:rsidR="00D42FCD" w:rsidRDefault="00D42FCD" w:rsidP="00D42FCD">
      <w:pPr>
        <w:spacing w:line="276" w:lineRule="auto"/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TECHNICAL</w:t>
      </w:r>
      <w:r>
        <w:rPr>
          <w:b/>
          <w:sz w:val="28"/>
          <w:szCs w:val="28"/>
          <w:lang w:val="en-GB"/>
        </w:rPr>
        <w:t xml:space="preserve"> DRAWING</w:t>
      </w:r>
    </w:p>
    <w:p w:rsidR="00D42FCD" w:rsidRDefault="00D42FCD" w:rsidP="00D42FCD">
      <w:pPr>
        <w:spacing w:line="276" w:lineRule="auto"/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PAPER 3</w:t>
      </w:r>
    </w:p>
    <w:p w:rsidR="00D42FCD" w:rsidRDefault="00D42FCD" w:rsidP="00D42FCD">
      <w:pPr>
        <w:spacing w:line="276" w:lineRule="auto"/>
        <w:jc w:val="center"/>
        <w:rPr>
          <w:b/>
          <w:sz w:val="28"/>
          <w:szCs w:val="28"/>
          <w:lang w:val="en-GB"/>
        </w:rPr>
      </w:pPr>
    </w:p>
    <w:p w:rsidR="00D42FCD" w:rsidRDefault="00D42FCD" w:rsidP="00D42FCD">
      <w:pPr>
        <w:spacing w:line="276" w:lineRule="auto"/>
        <w:jc w:val="center"/>
        <w:rPr>
          <w:lang w:val="en-GB"/>
        </w:rPr>
      </w:pPr>
      <w:r>
        <w:rPr>
          <w:lang w:val="en-GB"/>
        </w:rPr>
        <w:t xml:space="preserve">3 HOURS </w:t>
      </w:r>
    </w:p>
    <w:p w:rsidR="00D42FCD" w:rsidRDefault="00D42FCD" w:rsidP="00D42FCD">
      <w:pPr>
        <w:spacing w:line="276" w:lineRule="auto"/>
        <w:jc w:val="center"/>
        <w:rPr>
          <w:b/>
          <w:lang w:val="en-GB"/>
        </w:rPr>
      </w:pPr>
    </w:p>
    <w:p w:rsidR="00D42FCD" w:rsidRDefault="00D42FCD" w:rsidP="00D42FCD">
      <w:pPr>
        <w:spacing w:line="276" w:lineRule="auto"/>
        <w:rPr>
          <w:b/>
          <w:lang w:val="en-GB"/>
        </w:rPr>
      </w:pPr>
      <w:r>
        <w:rPr>
          <w:b/>
          <w:u w:val="single"/>
          <w:lang w:val="en-GB"/>
        </w:rPr>
        <w:t>INSTRUCTIONS TO CANDIDATES</w:t>
      </w:r>
      <w:r>
        <w:rPr>
          <w:b/>
          <w:lang w:val="en-GB"/>
        </w:rPr>
        <w:t>:</w:t>
      </w:r>
    </w:p>
    <w:p w:rsidR="00E13010" w:rsidRDefault="00E13010" w:rsidP="00E13010">
      <w:pPr>
        <w:spacing w:line="276" w:lineRule="auto"/>
        <w:rPr>
          <w:b/>
          <w:lang w:val="en-GB"/>
        </w:rPr>
      </w:pPr>
    </w:p>
    <w:p w:rsidR="00E13010" w:rsidRDefault="00904915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>You are provided with drawing paper A2.  Use both sides of the paper where necessary.</w:t>
      </w:r>
    </w:p>
    <w:p w:rsidR="00E13010" w:rsidRDefault="00904915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>Attempt all questions in this paper.</w:t>
      </w:r>
    </w:p>
    <w:p w:rsidR="00E13010" w:rsidRDefault="00904915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>At the bottom right hand corner of your paper, draw a title block and on it print your;</w:t>
      </w:r>
    </w:p>
    <w:p w:rsidR="00904915" w:rsidRPr="00904915" w:rsidRDefault="00904915" w:rsidP="00904915">
      <w:pPr>
        <w:pStyle w:val="ListParagraph"/>
        <w:numPr>
          <w:ilvl w:val="0"/>
          <w:numId w:val="2"/>
        </w:numPr>
        <w:spacing w:line="276" w:lineRule="auto"/>
        <w:rPr>
          <w:i/>
          <w:lang w:val="en-GB"/>
        </w:rPr>
      </w:pPr>
      <w:r w:rsidRPr="00904915">
        <w:rPr>
          <w:i/>
          <w:lang w:val="en-GB"/>
        </w:rPr>
        <w:t>Names</w:t>
      </w:r>
    </w:p>
    <w:p w:rsidR="00904915" w:rsidRPr="00904915" w:rsidRDefault="00904915" w:rsidP="00904915">
      <w:pPr>
        <w:pStyle w:val="ListParagraph"/>
        <w:numPr>
          <w:ilvl w:val="0"/>
          <w:numId w:val="2"/>
        </w:numPr>
        <w:spacing w:line="276" w:lineRule="auto"/>
        <w:rPr>
          <w:i/>
          <w:lang w:val="en-GB"/>
        </w:rPr>
      </w:pPr>
      <w:r w:rsidRPr="00904915">
        <w:rPr>
          <w:i/>
          <w:lang w:val="en-GB"/>
        </w:rPr>
        <w:t>Subject paper and code</w:t>
      </w:r>
    </w:p>
    <w:p w:rsidR="00904915" w:rsidRPr="00904915" w:rsidRDefault="00904915" w:rsidP="00904915">
      <w:pPr>
        <w:pStyle w:val="ListParagraph"/>
        <w:numPr>
          <w:ilvl w:val="0"/>
          <w:numId w:val="2"/>
        </w:numPr>
        <w:spacing w:line="276" w:lineRule="auto"/>
        <w:rPr>
          <w:i/>
          <w:lang w:val="en-GB"/>
        </w:rPr>
      </w:pPr>
      <w:r w:rsidRPr="00904915">
        <w:rPr>
          <w:i/>
          <w:lang w:val="en-GB"/>
        </w:rPr>
        <w:t>Title of the building</w:t>
      </w:r>
    </w:p>
    <w:p w:rsidR="00904915" w:rsidRPr="00904915" w:rsidRDefault="00904915" w:rsidP="00904915">
      <w:pPr>
        <w:pStyle w:val="ListParagraph"/>
        <w:numPr>
          <w:ilvl w:val="0"/>
          <w:numId w:val="2"/>
        </w:numPr>
        <w:spacing w:line="276" w:lineRule="auto"/>
        <w:rPr>
          <w:i/>
          <w:lang w:val="en-GB"/>
        </w:rPr>
      </w:pPr>
      <w:r w:rsidRPr="00904915">
        <w:rPr>
          <w:i/>
          <w:lang w:val="en-GB"/>
        </w:rPr>
        <w:t>Date of examination</w:t>
      </w:r>
    </w:p>
    <w:p w:rsidR="00E13010" w:rsidRDefault="00E13010" w:rsidP="00E13010">
      <w:pPr>
        <w:spacing w:line="276" w:lineRule="auto"/>
        <w:rPr>
          <w:lang w:val="en-GB"/>
        </w:rPr>
      </w:pPr>
    </w:p>
    <w:p w:rsidR="00E13010" w:rsidRDefault="00E13010" w:rsidP="00E13010">
      <w:pPr>
        <w:spacing w:line="276" w:lineRule="auto"/>
        <w:rPr>
          <w:lang w:val="en-GB"/>
        </w:rPr>
      </w:pPr>
    </w:p>
    <w:p w:rsidR="00E13010" w:rsidRDefault="00E13010" w:rsidP="00E13010">
      <w:pPr>
        <w:spacing w:line="276" w:lineRule="auto"/>
        <w:rPr>
          <w:lang w:val="en-GB"/>
        </w:rPr>
      </w:pPr>
    </w:p>
    <w:p w:rsidR="00E13010" w:rsidRDefault="00E13010" w:rsidP="00E13010">
      <w:pPr>
        <w:spacing w:line="276" w:lineRule="auto"/>
        <w:rPr>
          <w:lang w:val="en-GB"/>
        </w:rPr>
      </w:pPr>
    </w:p>
    <w:p w:rsidR="00E13010" w:rsidRDefault="00E13010" w:rsidP="00E13010">
      <w:pPr>
        <w:spacing w:line="276" w:lineRule="auto"/>
        <w:rPr>
          <w:lang w:val="en-GB"/>
        </w:rPr>
      </w:pPr>
    </w:p>
    <w:p w:rsidR="00E91826" w:rsidRDefault="00E91826" w:rsidP="00AE4727">
      <w:pPr>
        <w:spacing w:line="276" w:lineRule="auto"/>
      </w:pPr>
    </w:p>
    <w:p w:rsidR="00AE4727" w:rsidRDefault="00AE4727" w:rsidP="00AE4727">
      <w:pPr>
        <w:spacing w:line="276" w:lineRule="auto"/>
      </w:pPr>
    </w:p>
    <w:p w:rsidR="00AE4727" w:rsidRDefault="00EF57F4" w:rsidP="00AE4727">
      <w:pPr>
        <w:spacing w:line="276" w:lineRule="auto"/>
      </w:pPr>
      <w:r>
        <w:lastRenderedPageBreak/>
        <w:t xml:space="preserve">Figure one (1) </w:t>
      </w:r>
      <w:r w:rsidR="00165ED1">
        <w:t xml:space="preserve">on page 4, </w:t>
      </w:r>
      <w:r>
        <w:t>shows a ground plan of a residential house.</w:t>
      </w:r>
    </w:p>
    <w:p w:rsidR="00EF57F4" w:rsidRDefault="00EF57F4" w:rsidP="00AE4727">
      <w:pPr>
        <w:spacing w:line="276" w:lineRule="auto"/>
      </w:pPr>
      <w:r>
        <w:t>The roof is hipped throughout.</w:t>
      </w:r>
    </w:p>
    <w:p w:rsidR="00EF57F4" w:rsidRDefault="00EF57F4" w:rsidP="00AE4727">
      <w:pPr>
        <w:spacing w:line="276" w:lineRule="auto"/>
      </w:pPr>
    </w:p>
    <w:p w:rsidR="00EF57F4" w:rsidRDefault="00EF57F4" w:rsidP="00AE4727">
      <w:pPr>
        <w:spacing w:line="276" w:lineRule="auto"/>
        <w:rPr>
          <w:b/>
        </w:rPr>
      </w:pPr>
      <w:r w:rsidRPr="00FD7C83">
        <w:rPr>
          <w:b/>
          <w:u w:val="single"/>
        </w:rPr>
        <w:t>SPECIFICATIONS</w:t>
      </w:r>
      <w:r w:rsidRPr="00FD7C83">
        <w:rPr>
          <w:b/>
        </w:rPr>
        <w:t>:</w:t>
      </w:r>
    </w:p>
    <w:p w:rsidR="00FD7C83" w:rsidRPr="00FD7C83" w:rsidRDefault="00FD7C83" w:rsidP="00AE4727">
      <w:pPr>
        <w:spacing w:line="276" w:lineRule="auto"/>
        <w:rPr>
          <w:b/>
        </w:rPr>
      </w:pPr>
    </w:p>
    <w:p w:rsidR="00EF57F4" w:rsidRDefault="00EF57F4" w:rsidP="00AE4727">
      <w:pPr>
        <w:spacing w:line="276" w:lineRule="auto"/>
      </w:pPr>
      <w:r>
        <w:t>ROOF:</w:t>
      </w:r>
      <w:r>
        <w:tab/>
      </w:r>
      <w:r w:rsidR="00FD7C83">
        <w:tab/>
      </w:r>
      <w:r>
        <w:t xml:space="preserve">Hipped roof </w:t>
      </w:r>
      <w:r w:rsidR="00C348A3">
        <w:t>pitched</w:t>
      </w:r>
      <w:r>
        <w:t xml:space="preserve"> at 30</w:t>
      </w:r>
      <w:r w:rsidRPr="00807E72">
        <w:rPr>
          <w:b/>
          <w:sz w:val="32"/>
          <w:vertAlign w:val="superscript"/>
        </w:rPr>
        <w:t>0</w:t>
      </w:r>
    </w:p>
    <w:p w:rsidR="00EF57F4" w:rsidRDefault="00EF57F4" w:rsidP="00AE4727">
      <w:pPr>
        <w:spacing w:line="276" w:lineRule="auto"/>
      </w:pPr>
      <w:r>
        <w:tab/>
      </w:r>
      <w:r>
        <w:tab/>
      </w:r>
      <w:r w:rsidR="00FD7C83">
        <w:tab/>
      </w:r>
      <w:r>
        <w:t>Iron sheets of gauge 28” are nailed on</w:t>
      </w:r>
    </w:p>
    <w:p w:rsidR="00EF57F4" w:rsidRDefault="00EF57F4" w:rsidP="00AE4727">
      <w:pPr>
        <w:spacing w:line="276" w:lineRule="auto"/>
      </w:pPr>
      <w:r>
        <w:tab/>
      </w:r>
      <w:r>
        <w:tab/>
      </w:r>
      <w:r w:rsidR="00FD7C83">
        <w:tab/>
      </w:r>
      <w:r>
        <w:t>75mm x 50mm purlins, on,</w:t>
      </w:r>
    </w:p>
    <w:p w:rsidR="00EF57F4" w:rsidRDefault="00EF57F4" w:rsidP="00AE4727">
      <w:pPr>
        <w:spacing w:line="276" w:lineRule="auto"/>
      </w:pPr>
      <w:r>
        <w:tab/>
      </w:r>
      <w:r>
        <w:tab/>
      </w:r>
      <w:r w:rsidR="00FD7C83">
        <w:tab/>
      </w:r>
      <w:r>
        <w:t>100mm x 50mm rafters, on,</w:t>
      </w:r>
    </w:p>
    <w:p w:rsidR="00807E72" w:rsidRDefault="00807E72" w:rsidP="00AE4727">
      <w:pPr>
        <w:spacing w:line="276" w:lineRule="auto"/>
      </w:pPr>
      <w:r>
        <w:tab/>
      </w:r>
      <w:r>
        <w:tab/>
      </w:r>
      <w:r>
        <w:tab/>
        <w:t>100mm x 50mm stares and ties, on</w:t>
      </w:r>
    </w:p>
    <w:p w:rsidR="00EF57F4" w:rsidRDefault="00EF57F4" w:rsidP="00AE4727">
      <w:pPr>
        <w:spacing w:line="276" w:lineRule="auto"/>
      </w:pPr>
      <w:r>
        <w:tab/>
      </w:r>
      <w:r>
        <w:tab/>
      </w:r>
      <w:r w:rsidR="00FD7C83">
        <w:tab/>
      </w:r>
      <w:r w:rsidR="00807E72">
        <w:t>15</w:t>
      </w:r>
      <w:r>
        <w:t xml:space="preserve">0mm x 50mm tie </w:t>
      </w:r>
      <w:r w:rsidR="00807E72">
        <w:t xml:space="preserve">- </w:t>
      </w:r>
      <w:r>
        <w:t>beam, on,</w:t>
      </w:r>
    </w:p>
    <w:p w:rsidR="00EF57F4" w:rsidRDefault="00EF57F4" w:rsidP="00AE4727">
      <w:pPr>
        <w:spacing w:line="276" w:lineRule="auto"/>
      </w:pPr>
      <w:r>
        <w:tab/>
      </w:r>
      <w:r>
        <w:tab/>
      </w:r>
      <w:r w:rsidR="00FD7C83">
        <w:tab/>
      </w:r>
      <w:r>
        <w:t>100 x 50mm wall plate.</w:t>
      </w:r>
    </w:p>
    <w:p w:rsidR="00EF57F4" w:rsidRDefault="00EF57F4" w:rsidP="00AE4727">
      <w:pPr>
        <w:spacing w:line="276" w:lineRule="auto"/>
      </w:pPr>
      <w:r>
        <w:tab/>
      </w:r>
      <w:r w:rsidR="00691600">
        <w:tab/>
      </w:r>
      <w:r w:rsidR="00FD7C83">
        <w:tab/>
      </w:r>
      <w:r w:rsidR="00F67DA7">
        <w:t>The facial</w:t>
      </w:r>
      <w:r>
        <w:t xml:space="preserve"> board is</w:t>
      </w:r>
      <w:r w:rsidR="00691600">
        <w:t xml:space="preserve"> 200mm x 25</w:t>
      </w:r>
      <w:r w:rsidR="00807E72">
        <w:t>mm</w:t>
      </w:r>
      <w:r w:rsidR="00691600">
        <w:t>.</w:t>
      </w:r>
    </w:p>
    <w:p w:rsidR="00401381" w:rsidRDefault="00401381" w:rsidP="00AE4727">
      <w:pPr>
        <w:spacing w:line="276" w:lineRule="auto"/>
      </w:pPr>
    </w:p>
    <w:p w:rsidR="00691600" w:rsidRDefault="00691600" w:rsidP="00AE4727">
      <w:pPr>
        <w:spacing w:line="276" w:lineRule="auto"/>
      </w:pPr>
      <w:r>
        <w:t>WALLS:</w:t>
      </w:r>
      <w:r>
        <w:tab/>
      </w:r>
      <w:r w:rsidR="00FD7C83">
        <w:tab/>
      </w:r>
      <w:r>
        <w:t xml:space="preserve">Both external and internal walls are 230mm thick constructed in </w:t>
      </w:r>
      <w:r w:rsidR="00FD7C83">
        <w:tab/>
      </w:r>
      <w:r w:rsidR="00FD7C83">
        <w:tab/>
      </w:r>
      <w:r w:rsidR="00FD7C83">
        <w:tab/>
      </w:r>
      <w:r>
        <w:t>English bond.</w:t>
      </w:r>
    </w:p>
    <w:p w:rsidR="00691600" w:rsidRDefault="00691600" w:rsidP="00AE4727">
      <w:pPr>
        <w:spacing w:line="276" w:lineRule="auto"/>
      </w:pPr>
      <w:r>
        <w:tab/>
      </w:r>
      <w:r>
        <w:tab/>
      </w:r>
      <w:r w:rsidR="00FD7C83">
        <w:tab/>
      </w:r>
      <w:r>
        <w:t xml:space="preserve">The height from finished floor to underside of wall plate is </w:t>
      </w:r>
      <w:r w:rsidR="00FD7C83">
        <w:tab/>
      </w:r>
      <w:r w:rsidR="00FD7C83">
        <w:tab/>
      </w:r>
      <w:r w:rsidR="00FD7C83">
        <w:tab/>
      </w:r>
      <w:r w:rsidR="00FD7C83">
        <w:tab/>
      </w:r>
      <w:r>
        <w:t>3000mm.</w:t>
      </w:r>
    </w:p>
    <w:p w:rsidR="00691600" w:rsidRDefault="00691600" w:rsidP="00AE4727">
      <w:pPr>
        <w:spacing w:line="276" w:lineRule="auto"/>
      </w:pPr>
      <w:r>
        <w:tab/>
      </w:r>
      <w:r>
        <w:tab/>
      </w:r>
      <w:r w:rsidR="00FD7C83">
        <w:tab/>
      </w:r>
      <w:r>
        <w:t>Height from floor to ring beam is 2100mm.</w:t>
      </w:r>
    </w:p>
    <w:p w:rsidR="00691600" w:rsidRDefault="00691600" w:rsidP="00AE4727">
      <w:pPr>
        <w:spacing w:line="276" w:lineRule="auto"/>
      </w:pPr>
      <w:r>
        <w:tab/>
      </w:r>
      <w:r>
        <w:tab/>
      </w:r>
      <w:r w:rsidR="00FD7C83">
        <w:tab/>
      </w:r>
      <w:r>
        <w:t>The house is painted throughout.</w:t>
      </w:r>
    </w:p>
    <w:p w:rsidR="00401381" w:rsidRDefault="00401381" w:rsidP="00AE4727">
      <w:pPr>
        <w:spacing w:line="276" w:lineRule="auto"/>
      </w:pPr>
    </w:p>
    <w:p w:rsidR="00691600" w:rsidRDefault="00691600" w:rsidP="00AE4727">
      <w:pPr>
        <w:spacing w:line="276" w:lineRule="auto"/>
      </w:pPr>
      <w:r>
        <w:t>DOORS:</w:t>
      </w:r>
      <w:r>
        <w:tab/>
      </w:r>
      <w:r w:rsidR="00FD7C83">
        <w:tab/>
      </w:r>
      <w:r>
        <w:t>D</w:t>
      </w:r>
      <w:r w:rsidRPr="00D62C88">
        <w:rPr>
          <w:b/>
          <w:sz w:val="32"/>
          <w:vertAlign w:val="subscript"/>
        </w:rPr>
        <w:t>1</w:t>
      </w:r>
      <w:r>
        <w:t>:</w:t>
      </w:r>
      <w:r>
        <w:tab/>
        <w:t>1200mm X 2100mm casement metallic.</w:t>
      </w:r>
    </w:p>
    <w:p w:rsidR="00691600" w:rsidRDefault="00691600" w:rsidP="00AE4727">
      <w:pPr>
        <w:spacing w:line="276" w:lineRule="auto"/>
      </w:pPr>
      <w:r>
        <w:tab/>
      </w:r>
      <w:r>
        <w:tab/>
      </w:r>
      <w:r w:rsidR="00FD7C83">
        <w:tab/>
      </w:r>
      <w:r>
        <w:t>D</w:t>
      </w:r>
      <w:r w:rsidRPr="00D62C88">
        <w:rPr>
          <w:b/>
          <w:sz w:val="32"/>
          <w:vertAlign w:val="subscript"/>
        </w:rPr>
        <w:t>2</w:t>
      </w:r>
      <w:r>
        <w:t>:</w:t>
      </w:r>
      <w:r>
        <w:tab/>
        <w:t>900mm X 2100mm metallic door</w:t>
      </w:r>
    </w:p>
    <w:p w:rsidR="00691600" w:rsidRDefault="00691600" w:rsidP="00AE4727">
      <w:pPr>
        <w:spacing w:line="276" w:lineRule="auto"/>
      </w:pPr>
      <w:r>
        <w:tab/>
      </w:r>
      <w:r>
        <w:tab/>
      </w:r>
      <w:r w:rsidR="00FD7C83">
        <w:tab/>
      </w:r>
      <w:r>
        <w:t>D</w:t>
      </w:r>
      <w:r w:rsidRPr="00D62C88">
        <w:rPr>
          <w:b/>
          <w:sz w:val="32"/>
          <w:vertAlign w:val="subscript"/>
        </w:rPr>
        <w:t>3</w:t>
      </w:r>
      <w:r>
        <w:t>:</w:t>
      </w:r>
      <w:r>
        <w:tab/>
        <w:t>900mm x 2100mm flush door.</w:t>
      </w:r>
    </w:p>
    <w:p w:rsidR="00401381" w:rsidRDefault="00401381" w:rsidP="00AE4727">
      <w:pPr>
        <w:spacing w:line="276" w:lineRule="auto"/>
      </w:pPr>
    </w:p>
    <w:p w:rsidR="00691600" w:rsidRDefault="00691600" w:rsidP="00AE4727">
      <w:pPr>
        <w:spacing w:line="276" w:lineRule="auto"/>
      </w:pPr>
      <w:r>
        <w:t>WINDOWS:</w:t>
      </w:r>
      <w:r>
        <w:tab/>
      </w:r>
      <w:r w:rsidR="00FD7C83">
        <w:tab/>
      </w:r>
      <w:r w:rsidR="004253EF">
        <w:t>W</w:t>
      </w:r>
      <w:r w:rsidR="004253EF" w:rsidRPr="00D62C88">
        <w:rPr>
          <w:b/>
          <w:sz w:val="32"/>
          <w:vertAlign w:val="subscript"/>
        </w:rPr>
        <w:t>1</w:t>
      </w:r>
      <w:r w:rsidR="004253EF">
        <w:t>:</w:t>
      </w:r>
      <w:r w:rsidR="004253EF">
        <w:tab/>
        <w:t>1600mm x 1200mm casement metallic</w:t>
      </w:r>
    </w:p>
    <w:p w:rsidR="004253EF" w:rsidRDefault="004253EF" w:rsidP="00AE4727">
      <w:pPr>
        <w:spacing w:line="276" w:lineRule="auto"/>
      </w:pPr>
      <w:r>
        <w:tab/>
      </w:r>
      <w:r>
        <w:tab/>
      </w:r>
      <w:r w:rsidR="00FD7C83">
        <w:tab/>
      </w:r>
      <w:r>
        <w:t>W</w:t>
      </w:r>
      <w:r w:rsidRPr="00D62C88">
        <w:rPr>
          <w:b/>
          <w:sz w:val="32"/>
          <w:vertAlign w:val="subscript"/>
        </w:rPr>
        <w:t>2</w:t>
      </w:r>
      <w:r>
        <w:t>:</w:t>
      </w:r>
      <w:r>
        <w:tab/>
        <w:t>600mm x 600mm casement metallic</w:t>
      </w:r>
    </w:p>
    <w:p w:rsidR="00401381" w:rsidRDefault="00401381" w:rsidP="00AE4727">
      <w:pPr>
        <w:spacing w:line="276" w:lineRule="auto"/>
      </w:pPr>
    </w:p>
    <w:p w:rsidR="004253EF" w:rsidRDefault="00925ABA" w:rsidP="00AE4727">
      <w:pPr>
        <w:spacing w:line="276" w:lineRule="auto"/>
      </w:pPr>
      <w:r>
        <w:t>FLOOR:</w:t>
      </w:r>
      <w:r>
        <w:tab/>
      </w:r>
      <w:r w:rsidR="00FD7C83">
        <w:tab/>
      </w:r>
      <w:r w:rsidR="00AE6BC8">
        <w:t>30mm of terrazzo, on</w:t>
      </w:r>
    </w:p>
    <w:p w:rsidR="00925ABA" w:rsidRDefault="00925ABA" w:rsidP="00AE4727">
      <w:pPr>
        <w:spacing w:line="276" w:lineRule="auto"/>
      </w:pPr>
      <w:r>
        <w:tab/>
      </w:r>
      <w:r>
        <w:tab/>
      </w:r>
      <w:r w:rsidR="00FD7C83">
        <w:tab/>
      </w:r>
      <w:r w:rsidR="00AE6BC8">
        <w:t xml:space="preserve">100mm of </w:t>
      </w:r>
      <w:proofErr w:type="spellStart"/>
      <w:r w:rsidR="00AE6BC8">
        <w:t>overs</w:t>
      </w:r>
      <w:r>
        <w:t>ite</w:t>
      </w:r>
      <w:proofErr w:type="spellEnd"/>
      <w:r>
        <w:t xml:space="preserve"> concrete, on</w:t>
      </w:r>
    </w:p>
    <w:p w:rsidR="00925ABA" w:rsidRDefault="00925ABA" w:rsidP="00AE4727">
      <w:pPr>
        <w:spacing w:line="276" w:lineRule="auto"/>
      </w:pPr>
      <w:r>
        <w:tab/>
      </w:r>
      <w:r>
        <w:tab/>
      </w:r>
      <w:r w:rsidR="00FD7C83">
        <w:tab/>
      </w:r>
      <w:r>
        <w:t>150mm of hard core stones</w:t>
      </w:r>
    </w:p>
    <w:p w:rsidR="00925ABA" w:rsidRDefault="00925ABA" w:rsidP="00AE4727">
      <w:pPr>
        <w:spacing w:line="276" w:lineRule="auto"/>
      </w:pPr>
      <w:r>
        <w:tab/>
      </w:r>
      <w:r>
        <w:tab/>
      </w:r>
      <w:r w:rsidR="00FD7C83">
        <w:tab/>
      </w:r>
      <w:r>
        <w:t>50mm of sand blinding</w:t>
      </w:r>
    </w:p>
    <w:p w:rsidR="00401381" w:rsidRDefault="00401381" w:rsidP="00AE4727">
      <w:pPr>
        <w:spacing w:line="276" w:lineRule="auto"/>
      </w:pPr>
    </w:p>
    <w:p w:rsidR="00925ABA" w:rsidRDefault="00925ABA" w:rsidP="00AE4727">
      <w:pPr>
        <w:spacing w:line="276" w:lineRule="auto"/>
      </w:pPr>
      <w:r>
        <w:t>FOUNDATION:</w:t>
      </w:r>
      <w:r>
        <w:tab/>
      </w:r>
      <w:r w:rsidR="00FD7C83">
        <w:t>690 X 230mm of concrete strip foundation at a depth of 900mm.</w:t>
      </w:r>
    </w:p>
    <w:p w:rsidR="00401381" w:rsidRDefault="00401381" w:rsidP="00AE4727">
      <w:pPr>
        <w:spacing w:line="276" w:lineRule="auto"/>
      </w:pPr>
    </w:p>
    <w:p w:rsidR="00925ABA" w:rsidRDefault="00925ABA" w:rsidP="00AE4727">
      <w:pPr>
        <w:spacing w:line="276" w:lineRule="auto"/>
      </w:pPr>
      <w:r>
        <w:t>APRON:</w:t>
      </w:r>
      <w:r>
        <w:tab/>
      </w:r>
      <w:r w:rsidR="00FD7C83">
        <w:tab/>
      </w:r>
      <w:r>
        <w:t>600mm x 150mm of concrete.</w:t>
      </w:r>
    </w:p>
    <w:p w:rsidR="00925ABA" w:rsidRDefault="00925ABA" w:rsidP="00AE4727">
      <w:pPr>
        <w:spacing w:line="276" w:lineRule="auto"/>
      </w:pPr>
    </w:p>
    <w:p w:rsidR="00401381" w:rsidRDefault="00401381" w:rsidP="00AE4727">
      <w:pPr>
        <w:spacing w:line="276" w:lineRule="auto"/>
      </w:pPr>
    </w:p>
    <w:p w:rsidR="00401381" w:rsidRDefault="00401381" w:rsidP="00AE4727">
      <w:pPr>
        <w:spacing w:line="276" w:lineRule="auto"/>
      </w:pPr>
    </w:p>
    <w:p w:rsidR="00401381" w:rsidRDefault="00401381" w:rsidP="00AE4727">
      <w:pPr>
        <w:spacing w:line="276" w:lineRule="auto"/>
        <w:rPr>
          <w:b/>
          <w:u w:val="single"/>
        </w:rPr>
      </w:pPr>
    </w:p>
    <w:p w:rsidR="00401381" w:rsidRDefault="00401381" w:rsidP="00AE4727">
      <w:pPr>
        <w:spacing w:line="276" w:lineRule="auto"/>
        <w:rPr>
          <w:b/>
          <w:u w:val="single"/>
        </w:rPr>
      </w:pPr>
    </w:p>
    <w:p w:rsidR="00925ABA" w:rsidRDefault="00FF55C5" w:rsidP="00AE4727">
      <w:pPr>
        <w:spacing w:line="276" w:lineRule="auto"/>
        <w:rPr>
          <w:b/>
        </w:rPr>
      </w:pPr>
      <w:r w:rsidRPr="00FD7C83">
        <w:rPr>
          <w:b/>
          <w:u w:val="single"/>
        </w:rPr>
        <w:t>QUESTIONS</w:t>
      </w:r>
      <w:r w:rsidRPr="00FD7C83">
        <w:rPr>
          <w:b/>
        </w:rPr>
        <w:t>:</w:t>
      </w:r>
    </w:p>
    <w:p w:rsidR="00401381" w:rsidRPr="00FD7C83" w:rsidRDefault="00401381" w:rsidP="00AE4727">
      <w:pPr>
        <w:spacing w:line="276" w:lineRule="auto"/>
        <w:rPr>
          <w:b/>
        </w:rPr>
      </w:pPr>
    </w:p>
    <w:p w:rsidR="00FF55C5" w:rsidRDefault="00FF55C5" w:rsidP="00AE4727">
      <w:pPr>
        <w:spacing w:line="276" w:lineRule="auto"/>
      </w:pPr>
      <w:r>
        <w:t>1.</w:t>
      </w:r>
      <w:r>
        <w:tab/>
      </w:r>
      <w:r w:rsidR="0069628D">
        <w:t>using the specifications and the provided plan in Figure 1</w:t>
      </w:r>
      <w:r w:rsidR="00AE6BC8">
        <w:t>, draw a free h</w:t>
      </w:r>
      <w:r w:rsidR="0069628D">
        <w:t xml:space="preserve">and </w:t>
      </w:r>
      <w:r w:rsidR="0069628D">
        <w:tab/>
        <w:t>pictorial sketch of the building, with corner W in the fore ground.</w:t>
      </w:r>
    </w:p>
    <w:p w:rsidR="0069628D" w:rsidRDefault="0069628D" w:rsidP="00AE4727">
      <w:pPr>
        <w:spacing w:line="276" w:lineRule="auto"/>
      </w:pPr>
      <w:r>
        <w:tab/>
      </w:r>
    </w:p>
    <w:p w:rsidR="0069628D" w:rsidRDefault="00AE6BC8" w:rsidP="00AE4727">
      <w:pPr>
        <w:spacing w:line="276" w:lineRule="auto"/>
      </w:pPr>
      <w:r>
        <w:t>2.</w:t>
      </w:r>
      <w:r>
        <w:tab/>
      </w:r>
      <w:proofErr w:type="gramStart"/>
      <w:r>
        <w:t>To</w:t>
      </w:r>
      <w:proofErr w:type="gramEnd"/>
      <w:r>
        <w:t xml:space="preserve"> a scale of 1:</w:t>
      </w:r>
      <w:r w:rsidR="0069628D">
        <w:t>75, draw;</w:t>
      </w:r>
    </w:p>
    <w:p w:rsidR="0069628D" w:rsidRDefault="0069628D" w:rsidP="00AE4727">
      <w:pPr>
        <w:spacing w:line="276" w:lineRule="auto"/>
      </w:pPr>
      <w:r>
        <w:tab/>
        <w:t>a)</w:t>
      </w:r>
      <w:r>
        <w:tab/>
        <w:t>The ground plan and insert the symbols.</w:t>
      </w:r>
    </w:p>
    <w:p w:rsidR="00401381" w:rsidRDefault="00401381" w:rsidP="00AE4727">
      <w:pPr>
        <w:spacing w:line="276" w:lineRule="auto"/>
      </w:pPr>
    </w:p>
    <w:p w:rsidR="0069628D" w:rsidRDefault="0069628D" w:rsidP="00AE4727">
      <w:pPr>
        <w:spacing w:line="276" w:lineRule="auto"/>
      </w:pPr>
      <w:r>
        <w:tab/>
        <w:t>b)</w:t>
      </w:r>
      <w:r>
        <w:tab/>
        <w:t>Draw the sectional elevati</w:t>
      </w:r>
      <w:r w:rsidR="00FD7C83">
        <w:t>o</w:t>
      </w:r>
      <w:r>
        <w:t xml:space="preserve">n X – X and name all parts of the roof and </w:t>
      </w:r>
      <w:r>
        <w:tab/>
      </w:r>
      <w:r>
        <w:tab/>
        <w:t>floor.</w:t>
      </w:r>
    </w:p>
    <w:p w:rsidR="00401381" w:rsidRDefault="00401381" w:rsidP="00AE4727">
      <w:pPr>
        <w:spacing w:line="276" w:lineRule="auto"/>
      </w:pPr>
    </w:p>
    <w:p w:rsidR="0069628D" w:rsidRDefault="0069628D" w:rsidP="00AE4727">
      <w:pPr>
        <w:spacing w:line="276" w:lineRule="auto"/>
      </w:pPr>
      <w:r>
        <w:tab/>
        <w:t>c)</w:t>
      </w:r>
      <w:r>
        <w:tab/>
        <w:t>Project the rear elevation of the building.</w:t>
      </w:r>
    </w:p>
    <w:p w:rsidR="0069628D" w:rsidRDefault="0069628D" w:rsidP="00AE4727">
      <w:pPr>
        <w:spacing w:line="276" w:lineRule="auto"/>
      </w:pPr>
    </w:p>
    <w:p w:rsidR="0069628D" w:rsidRDefault="0069628D" w:rsidP="00AE4727">
      <w:pPr>
        <w:spacing w:line="276" w:lineRule="auto"/>
      </w:pPr>
      <w:r>
        <w:t>3.</w:t>
      </w:r>
      <w:r>
        <w:tab/>
      </w:r>
      <w:proofErr w:type="gramStart"/>
      <w:r w:rsidR="00214BC2">
        <w:t>To</w:t>
      </w:r>
      <w:proofErr w:type="gramEnd"/>
      <w:r w:rsidR="00214BC2">
        <w:t xml:space="preserve"> a scale of 1:10,</w:t>
      </w:r>
    </w:p>
    <w:p w:rsidR="0069628D" w:rsidRDefault="0069628D" w:rsidP="00AE4727">
      <w:pPr>
        <w:spacing w:line="276" w:lineRule="auto"/>
      </w:pPr>
      <w:r>
        <w:tab/>
      </w:r>
      <w:r w:rsidR="0038555C">
        <w:t>Draw</w:t>
      </w:r>
      <w:r w:rsidR="00AE6BC8">
        <w:t xml:space="preserve"> a Tee</w:t>
      </w:r>
      <w:r>
        <w:t xml:space="preserve"> – junction at any point of the building showing,</w:t>
      </w:r>
    </w:p>
    <w:p w:rsidR="0069628D" w:rsidRDefault="0069628D" w:rsidP="00AE4727">
      <w:pPr>
        <w:spacing w:line="276" w:lineRule="auto"/>
      </w:pPr>
      <w:r>
        <w:tab/>
      </w:r>
      <w:proofErr w:type="spellStart"/>
      <w:r>
        <w:t>i</w:t>
      </w:r>
      <w:proofErr w:type="spellEnd"/>
      <w:r>
        <w:t>)</w:t>
      </w:r>
      <w:r>
        <w:tab/>
        <w:t>Two plans</w:t>
      </w:r>
    </w:p>
    <w:p w:rsidR="00401381" w:rsidRDefault="00401381" w:rsidP="00AE4727">
      <w:pPr>
        <w:spacing w:line="276" w:lineRule="auto"/>
      </w:pPr>
    </w:p>
    <w:p w:rsidR="0069628D" w:rsidRDefault="0069628D" w:rsidP="00AE4727">
      <w:pPr>
        <w:spacing w:line="276" w:lineRule="auto"/>
      </w:pPr>
      <w:r>
        <w:tab/>
        <w:t>ii)</w:t>
      </w:r>
      <w:r>
        <w:tab/>
        <w:t>Isometric view.</w:t>
      </w:r>
    </w:p>
    <w:p w:rsidR="0069628D" w:rsidRDefault="0069628D" w:rsidP="00AE4727">
      <w:pPr>
        <w:spacing w:line="276" w:lineRule="auto"/>
      </w:pPr>
    </w:p>
    <w:p w:rsidR="00651AB5" w:rsidRDefault="00651AB5" w:rsidP="00AE4727">
      <w:pPr>
        <w:spacing w:line="276" w:lineRule="auto"/>
      </w:pPr>
    </w:p>
    <w:p w:rsidR="00651AB5" w:rsidRDefault="00651AB5" w:rsidP="00AE4727">
      <w:pPr>
        <w:spacing w:line="276" w:lineRule="auto"/>
      </w:pPr>
    </w:p>
    <w:p w:rsidR="00651AB5" w:rsidRDefault="00651AB5" w:rsidP="00AE4727">
      <w:pPr>
        <w:spacing w:line="276" w:lineRule="auto"/>
      </w:pPr>
    </w:p>
    <w:p w:rsidR="00651AB5" w:rsidRDefault="00651AB5" w:rsidP="00AE4727">
      <w:pPr>
        <w:spacing w:line="276" w:lineRule="auto"/>
      </w:pPr>
    </w:p>
    <w:p w:rsidR="00651AB5" w:rsidRDefault="00651AB5" w:rsidP="00AE4727">
      <w:pPr>
        <w:spacing w:line="276" w:lineRule="auto"/>
      </w:pPr>
    </w:p>
    <w:p w:rsidR="00651AB5" w:rsidRDefault="00651AB5" w:rsidP="00AE4727">
      <w:pPr>
        <w:spacing w:line="276" w:lineRule="auto"/>
      </w:pPr>
    </w:p>
    <w:p w:rsidR="00651AB5" w:rsidRDefault="00651AB5" w:rsidP="00AE4727">
      <w:pPr>
        <w:spacing w:line="276" w:lineRule="auto"/>
      </w:pPr>
    </w:p>
    <w:p w:rsidR="00651AB5" w:rsidRDefault="00651AB5" w:rsidP="00AE4727">
      <w:pPr>
        <w:spacing w:line="276" w:lineRule="auto"/>
      </w:pPr>
      <w:bookmarkStart w:id="0" w:name="_GoBack"/>
      <w:bookmarkEnd w:id="0"/>
    </w:p>
    <w:p w:rsidR="00651AB5" w:rsidRDefault="00651AB5" w:rsidP="00AE4727">
      <w:pPr>
        <w:spacing w:line="276" w:lineRule="auto"/>
      </w:pPr>
    </w:p>
    <w:p w:rsidR="00651AB5" w:rsidRDefault="00651AB5" w:rsidP="00AE4727">
      <w:pPr>
        <w:spacing w:line="276" w:lineRule="auto"/>
      </w:pPr>
    </w:p>
    <w:p w:rsidR="00651AB5" w:rsidRDefault="00651AB5" w:rsidP="00AE4727">
      <w:pPr>
        <w:spacing w:line="276" w:lineRule="auto"/>
      </w:pPr>
    </w:p>
    <w:p w:rsidR="00651AB5" w:rsidRDefault="00651AB5" w:rsidP="00AE4727">
      <w:pPr>
        <w:spacing w:line="276" w:lineRule="auto"/>
      </w:pPr>
    </w:p>
    <w:p w:rsidR="00651AB5" w:rsidRDefault="00651AB5" w:rsidP="00AE4727">
      <w:pPr>
        <w:spacing w:line="276" w:lineRule="auto"/>
      </w:pPr>
    </w:p>
    <w:p w:rsidR="00651AB5" w:rsidRDefault="00651AB5" w:rsidP="00AE4727">
      <w:pPr>
        <w:spacing w:line="276" w:lineRule="auto"/>
      </w:pPr>
    </w:p>
    <w:p w:rsidR="00651AB5" w:rsidRDefault="00651AB5" w:rsidP="00AE4727">
      <w:pPr>
        <w:spacing w:line="276" w:lineRule="auto"/>
      </w:pPr>
    </w:p>
    <w:p w:rsidR="00651AB5" w:rsidRDefault="00651AB5" w:rsidP="00AE4727">
      <w:pPr>
        <w:spacing w:line="276" w:lineRule="auto"/>
      </w:pPr>
    </w:p>
    <w:p w:rsidR="00651AB5" w:rsidRDefault="00651AB5" w:rsidP="00AE4727">
      <w:pPr>
        <w:spacing w:line="276" w:lineRule="auto"/>
      </w:pPr>
    </w:p>
    <w:p w:rsidR="00651AB5" w:rsidRDefault="00651AB5" w:rsidP="00AE4727">
      <w:pPr>
        <w:spacing w:line="276" w:lineRule="auto"/>
      </w:pPr>
    </w:p>
    <w:p w:rsidR="00651AB5" w:rsidRDefault="00651AB5" w:rsidP="009406F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33AE50F" wp14:editId="05722906">
                <wp:simplePos x="0" y="0"/>
                <wp:positionH relativeFrom="column">
                  <wp:posOffset>1170305</wp:posOffset>
                </wp:positionH>
                <wp:positionV relativeFrom="paragraph">
                  <wp:posOffset>7507028</wp:posOffset>
                </wp:positionV>
                <wp:extent cx="553720" cy="4984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720" cy="498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AB5" w:rsidRPr="00706ABE" w:rsidRDefault="00651AB5" w:rsidP="00651AB5">
                            <w:pPr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</w:pPr>
                            <w:r w:rsidRPr="00706ABE"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3AE5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2.15pt;margin-top:591.1pt;width:43.6pt;height:39.2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" fillcolor="white [3201]" stroked="f" strokeweight=".5pt">
                <v:textbox>
                  <w:txbxContent>
                    <w:p w:rsidR="00651AB5" w:rsidRPr="00706ABE" w:rsidRDefault="00651AB5" w:rsidP="00651AB5">
                      <w:pPr>
                        <w:rPr>
                          <w:rFonts w:ascii="Arial Black" w:hAnsi="Arial Black"/>
                          <w:sz w:val="36"/>
                          <w:szCs w:val="36"/>
                        </w:rPr>
                      </w:pPr>
                      <w:r w:rsidRPr="00706ABE">
                        <w:rPr>
                          <w:rFonts w:ascii="Arial Black" w:hAnsi="Arial Black"/>
                          <w:sz w:val="36"/>
                          <w:szCs w:val="36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79C83FB" wp14:editId="1A7FF284">
            <wp:extent cx="6140450" cy="7810500"/>
            <wp:effectExtent l="0" t="0" r="0" b="0"/>
            <wp:docPr id="6917" name="Picture 69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7" name="Picture 6917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6" t="17388" r="19102" b="18112"/>
                    <a:stretch/>
                  </pic:blipFill>
                  <pic:spPr bwMode="auto">
                    <a:xfrm>
                      <a:off x="0" y="0"/>
                      <a:ext cx="6146486" cy="7818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1AB5" w:rsidRDefault="00651AB5" w:rsidP="00AE4727">
      <w:pPr>
        <w:spacing w:line="276" w:lineRule="auto"/>
      </w:pPr>
    </w:p>
    <w:p w:rsidR="00651AB5" w:rsidRDefault="00651AB5" w:rsidP="00AE4727">
      <w:pPr>
        <w:spacing w:line="276" w:lineRule="auto"/>
      </w:pPr>
    </w:p>
    <w:p w:rsidR="00AE4727" w:rsidRPr="00651AB5" w:rsidRDefault="00651AB5" w:rsidP="00651AB5">
      <w:pPr>
        <w:spacing w:line="276" w:lineRule="auto"/>
        <w:jc w:val="center"/>
        <w:rPr>
          <w:b/>
          <w:u w:val="single"/>
        </w:rPr>
      </w:pPr>
      <w:r w:rsidRPr="00651AB5">
        <w:rPr>
          <w:b/>
          <w:u w:val="single"/>
        </w:rPr>
        <w:t>END</w:t>
      </w:r>
    </w:p>
    <w:sectPr w:rsidR="00AE4727" w:rsidRPr="00651AB5" w:rsidSect="00E13010">
      <w:footerReference w:type="default" r:id="rId9"/>
      <w:pgSz w:w="11909" w:h="16834" w:code="9"/>
      <w:pgMar w:top="1440" w:right="1080" w:bottom="1080" w:left="1080" w:header="288" w:footer="576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52BA" w:rsidRDefault="002652BA" w:rsidP="00E13010">
      <w:r>
        <w:separator/>
      </w:r>
    </w:p>
  </w:endnote>
  <w:endnote w:type="continuationSeparator" w:id="0">
    <w:p w:rsidR="002652BA" w:rsidRDefault="002652BA" w:rsidP="00E13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010" w:rsidRPr="00E13010" w:rsidRDefault="00E13010" w:rsidP="00E13010">
    <w:pPr>
      <w:pStyle w:val="Footer"/>
      <w:jc w:val="right"/>
      <w:rPr>
        <w:rFonts w:eastAsia="Yu Gothic UI Semibold"/>
        <w:b/>
        <w:sz w:val="20"/>
        <w:szCs w:val="20"/>
      </w:rPr>
    </w:pPr>
    <w:r w:rsidRPr="006A34E6">
      <w:rPr>
        <w:rFonts w:eastAsia="Yu Gothic UI Semibold"/>
        <w:b/>
        <w:sz w:val="20"/>
        <w:szCs w:val="20"/>
      </w:rPr>
      <w:t>ELITE EXAMINATION BUREAU MOCK 2019</w:t>
    </w:r>
    <w:r w:rsidRPr="006A34E6">
      <w:rPr>
        <w:rFonts w:eastAsia="Yu Gothic UI Semibold"/>
        <w:b/>
        <w:sz w:val="20"/>
        <w:szCs w:val="20"/>
      </w:rPr>
      <w:tab/>
    </w:r>
    <w:r w:rsidRPr="006A34E6">
      <w:rPr>
        <w:rFonts w:eastAsia="Yu Gothic UI Semibold"/>
        <w:b/>
        <w:sz w:val="20"/>
        <w:szCs w:val="20"/>
      </w:rPr>
      <w:tab/>
    </w:r>
    <w:sdt>
      <w:sdtPr>
        <w:rPr>
          <w:rFonts w:eastAsia="Yu Gothic UI Semibold"/>
          <w:b/>
          <w:sz w:val="20"/>
          <w:szCs w:val="20"/>
        </w:rPr>
        <w:id w:val="113052022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6A34E6">
          <w:rPr>
            <w:rFonts w:eastAsia="Yu Gothic UI Semibold"/>
            <w:b/>
            <w:sz w:val="20"/>
            <w:szCs w:val="20"/>
          </w:rPr>
          <w:fldChar w:fldCharType="begin"/>
        </w:r>
        <w:r w:rsidRPr="006A34E6">
          <w:rPr>
            <w:rFonts w:eastAsia="Yu Gothic UI Semibold"/>
            <w:b/>
            <w:sz w:val="20"/>
            <w:szCs w:val="20"/>
          </w:rPr>
          <w:instrText xml:space="preserve"> PAGE   \* MERGEFORMAT </w:instrText>
        </w:r>
        <w:r w:rsidRPr="006A34E6">
          <w:rPr>
            <w:rFonts w:eastAsia="Yu Gothic UI Semibold"/>
            <w:b/>
            <w:sz w:val="20"/>
            <w:szCs w:val="20"/>
          </w:rPr>
          <w:fldChar w:fldCharType="separate"/>
        </w:r>
        <w:r w:rsidR="005A549C">
          <w:rPr>
            <w:rFonts w:eastAsia="Yu Gothic UI Semibold"/>
            <w:b/>
            <w:noProof/>
            <w:sz w:val="20"/>
            <w:szCs w:val="20"/>
          </w:rPr>
          <w:t>4</w:t>
        </w:r>
        <w:r w:rsidRPr="006A34E6">
          <w:rPr>
            <w:rFonts w:eastAsia="Yu Gothic UI Semibold"/>
            <w:b/>
            <w:noProof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52BA" w:rsidRDefault="002652BA" w:rsidP="00E13010">
      <w:r>
        <w:separator/>
      </w:r>
    </w:p>
  </w:footnote>
  <w:footnote w:type="continuationSeparator" w:id="0">
    <w:p w:rsidR="002652BA" w:rsidRDefault="002652BA" w:rsidP="00E13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26B93"/>
    <w:multiLevelType w:val="hybridMultilevel"/>
    <w:tmpl w:val="37087B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19067BB"/>
    <w:multiLevelType w:val="hybridMultilevel"/>
    <w:tmpl w:val="6C0ECC26"/>
    <w:lvl w:ilvl="0" w:tplc="8B6407F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ocumentProtection w:edit="readOnly" w:enforcement="1" w:cryptProviderType="rsaAES" w:cryptAlgorithmClass="hash" w:cryptAlgorithmType="typeAny" w:cryptAlgorithmSid="14" w:cryptSpinCount="100000" w:hash="YjTlqOiF7l8cIrrKBUz59oWGbCYHAtWlEX0Pfgs6tU5k3Xg/lPKEN7u+JnL6KGAJmeJZEXDMCIyajooqeVYhYw==" w:salt="4jYlOPvuKRdfmV6YlEELPg=="/>
  <w:defaultTabStop w:val="720"/>
  <w:drawingGridHorizontalSpacing w:val="12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FCD"/>
    <w:rsid w:val="000170C4"/>
    <w:rsid w:val="00050DA8"/>
    <w:rsid w:val="00100C2B"/>
    <w:rsid w:val="00165ED1"/>
    <w:rsid w:val="00214BC2"/>
    <w:rsid w:val="002652BA"/>
    <w:rsid w:val="0038555C"/>
    <w:rsid w:val="003D5E11"/>
    <w:rsid w:val="00401381"/>
    <w:rsid w:val="004253EF"/>
    <w:rsid w:val="004D685F"/>
    <w:rsid w:val="005A549C"/>
    <w:rsid w:val="00651AB5"/>
    <w:rsid w:val="00691600"/>
    <w:rsid w:val="0069628D"/>
    <w:rsid w:val="007A5D2D"/>
    <w:rsid w:val="00807E72"/>
    <w:rsid w:val="00883571"/>
    <w:rsid w:val="00904915"/>
    <w:rsid w:val="00925ABA"/>
    <w:rsid w:val="00930BA1"/>
    <w:rsid w:val="009406F6"/>
    <w:rsid w:val="00A42720"/>
    <w:rsid w:val="00A51981"/>
    <w:rsid w:val="00AB04D3"/>
    <w:rsid w:val="00AE4727"/>
    <w:rsid w:val="00AE6BC8"/>
    <w:rsid w:val="00B331AE"/>
    <w:rsid w:val="00C348A3"/>
    <w:rsid w:val="00D42FCD"/>
    <w:rsid w:val="00D62C88"/>
    <w:rsid w:val="00D80DA4"/>
    <w:rsid w:val="00DA7CD8"/>
    <w:rsid w:val="00DD51DE"/>
    <w:rsid w:val="00E13010"/>
    <w:rsid w:val="00E91826"/>
    <w:rsid w:val="00EA276C"/>
    <w:rsid w:val="00EB05FB"/>
    <w:rsid w:val="00EF57F4"/>
    <w:rsid w:val="00F67DA7"/>
    <w:rsid w:val="00FD7C83"/>
    <w:rsid w:val="00FF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7E5CEE-AF7D-46E4-8C81-095F3AA51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HAnsi" w:hAnsi="Tahoma" w:cs="Tahoma"/>
        <w:sz w:val="26"/>
        <w:szCs w:val="2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010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0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010"/>
    <w:rPr>
      <w:rFonts w:ascii="Times New Roman" w:eastAsia="Times New Roman" w:hAnsi="Times New Roman" w:cs="Times New Roman"/>
      <w:sz w:val="24"/>
      <w:szCs w:val="24"/>
      <w:lang w:val="fr-FR" w:eastAsia="en-GB"/>
    </w:rPr>
  </w:style>
  <w:style w:type="paragraph" w:styleId="Footer">
    <w:name w:val="footer"/>
    <w:basedOn w:val="Normal"/>
    <w:link w:val="FooterChar"/>
    <w:uiPriority w:val="99"/>
    <w:unhideWhenUsed/>
    <w:rsid w:val="00E130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010"/>
    <w:rPr>
      <w:rFonts w:ascii="Times New Roman" w:eastAsia="Times New Roman" w:hAnsi="Times New Roman" w:cs="Times New Roman"/>
      <w:sz w:val="24"/>
      <w:szCs w:val="24"/>
      <w:lang w:val="fr-FR" w:eastAsia="en-GB"/>
    </w:rPr>
  </w:style>
  <w:style w:type="paragraph" w:styleId="ListParagraph">
    <w:name w:val="List Paragraph"/>
    <w:basedOn w:val="Normal"/>
    <w:uiPriority w:val="34"/>
    <w:qFormat/>
    <w:rsid w:val="009049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06F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6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A\Desktop\ELITE%202019\NAME%20OF%20SCHOO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NAME OF SCHOOL</Template>
  <TotalTime>65</TotalTime>
  <Pages>4</Pages>
  <Words>309</Words>
  <Characters>1762</Characters>
  <Application>Microsoft Office Word</Application>
  <DocSecurity>8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</dc:creator>
  <cp:keywords/>
  <dc:description/>
  <cp:lastModifiedBy>FLORA</cp:lastModifiedBy>
  <cp:revision>37</cp:revision>
  <cp:lastPrinted>2019-07-24T13:29:00Z</cp:lastPrinted>
  <dcterms:created xsi:type="dcterms:W3CDTF">2019-07-24T12:08:00Z</dcterms:created>
  <dcterms:modified xsi:type="dcterms:W3CDTF">2019-07-24T13:47:00Z</dcterms:modified>
</cp:coreProperties>
</file>