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spacing w:line="276" w:lineRule="auto"/>
        <w:rPr>
          <w:b/>
          <w:sz w:val="28"/>
          <w:szCs w:val="28"/>
        </w:rPr>
      </w:pPr>
    </w:p>
    <w:p w:rsidR="00161A74" w:rsidRDefault="00161A74" w:rsidP="00E13010">
      <w:pPr>
        <w:spacing w:line="276" w:lineRule="auto"/>
        <w:rPr>
          <w:b/>
          <w:sz w:val="28"/>
          <w:szCs w:val="28"/>
        </w:rPr>
      </w:pPr>
    </w:p>
    <w:p w:rsidR="00161A74" w:rsidRDefault="00161A74" w:rsidP="00E13010">
      <w:pPr>
        <w:spacing w:line="276" w:lineRule="auto"/>
        <w:rPr>
          <w:b/>
          <w:sz w:val="22"/>
          <w:szCs w:val="22"/>
          <w:lang w:val="en-GB"/>
        </w:rPr>
      </w:pPr>
    </w:p>
    <w:p w:rsidR="00E13010" w:rsidRDefault="00E13010" w:rsidP="00E13010">
      <w:pPr>
        <w:rPr>
          <w:b/>
          <w:lang w:val="en-GB"/>
        </w:rPr>
      </w:pPr>
    </w:p>
    <w:p w:rsidR="00E13010" w:rsidRDefault="00161A74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224</w:t>
      </w:r>
      <w:r w:rsidR="00E13010">
        <w:rPr>
          <w:b/>
          <w:lang w:val="en-GB"/>
        </w:rPr>
        <w:t>/1</w:t>
      </w:r>
    </w:p>
    <w:p w:rsidR="00E13010" w:rsidRDefault="00161A74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CHRISTIAN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RELIGIOUS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EDUCATION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1</w:t>
      </w:r>
    </w:p>
    <w:p w:rsidR="00E13010" w:rsidRDefault="00ED1037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 HOURS</w:t>
      </w:r>
    </w:p>
    <w:p w:rsidR="00E13010" w:rsidRDefault="00E13010" w:rsidP="00E13010">
      <w:pPr>
        <w:spacing w:line="192" w:lineRule="auto"/>
        <w:rPr>
          <w:b/>
        </w:rPr>
      </w:pPr>
    </w:p>
    <w:p w:rsidR="00161A74" w:rsidRDefault="00161A74" w:rsidP="00E13010">
      <w:pPr>
        <w:spacing w:line="192" w:lineRule="auto"/>
        <w:rPr>
          <w:b/>
        </w:rPr>
      </w:pPr>
    </w:p>
    <w:p w:rsidR="00161A74" w:rsidRPr="006D5547" w:rsidRDefault="00161A74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Pr="0021179E" w:rsidRDefault="00E13010" w:rsidP="00E13010">
      <w:pPr>
        <w:spacing w:line="276" w:lineRule="auto"/>
        <w:jc w:val="center"/>
        <w:rPr>
          <w:b/>
          <w:lang w:val="en-GB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161A74" w:rsidRDefault="00161A74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161A74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CHRISTIAN</w:t>
      </w:r>
      <w:r w:rsidR="00E13010">
        <w:rPr>
          <w:b/>
          <w:sz w:val="28"/>
          <w:szCs w:val="28"/>
          <w:lang w:val="en-GB"/>
        </w:rPr>
        <w:t xml:space="preserve"> RELIGIOUS EDUCATION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(</w:t>
      </w:r>
      <w:r w:rsidR="00161A74">
        <w:rPr>
          <w:b/>
          <w:sz w:val="28"/>
          <w:szCs w:val="28"/>
          <w:lang w:val="en-GB"/>
        </w:rPr>
        <w:t xml:space="preserve">St. Luke’s gospel and </w:t>
      </w:r>
      <w:proofErr w:type="spellStart"/>
      <w:r w:rsidR="00161A74">
        <w:rPr>
          <w:b/>
          <w:sz w:val="28"/>
          <w:szCs w:val="28"/>
          <w:lang w:val="en-GB"/>
        </w:rPr>
        <w:t>it</w:t>
      </w:r>
      <w:r w:rsidR="00866ED3">
        <w:rPr>
          <w:b/>
          <w:sz w:val="28"/>
          <w:szCs w:val="28"/>
          <w:lang w:val="en-GB"/>
        </w:rPr>
        <w:t>’</w:t>
      </w:r>
      <w:r w:rsidR="00161A74">
        <w:rPr>
          <w:b/>
          <w:sz w:val="28"/>
          <w:szCs w:val="28"/>
          <w:lang w:val="en-GB"/>
        </w:rPr>
        <w:t>s</w:t>
      </w:r>
      <w:proofErr w:type="spellEnd"/>
      <w:r w:rsidR="00161A74">
        <w:rPr>
          <w:b/>
          <w:sz w:val="28"/>
          <w:szCs w:val="28"/>
          <w:lang w:val="en-GB"/>
        </w:rPr>
        <w:t xml:space="preserve"> relevance </w:t>
      </w:r>
      <w:r w:rsidR="00866ED3">
        <w:rPr>
          <w:b/>
          <w:sz w:val="28"/>
          <w:szCs w:val="28"/>
          <w:lang w:val="en-GB"/>
        </w:rPr>
        <w:t>to</w:t>
      </w:r>
      <w:r w:rsidR="00161A74">
        <w:rPr>
          <w:b/>
          <w:sz w:val="28"/>
          <w:szCs w:val="28"/>
          <w:lang w:val="en-GB"/>
        </w:rPr>
        <w:t xml:space="preserve"> Africa</w:t>
      </w:r>
      <w:r>
        <w:rPr>
          <w:b/>
          <w:sz w:val="28"/>
          <w:szCs w:val="28"/>
          <w:lang w:val="en-GB"/>
        </w:rPr>
        <w:t>)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1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161A74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Answer four questions only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All questions carry equal marks.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Any additional question(s) answered will not be marked.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/>
    <w:p w:rsidR="00775A6F" w:rsidRDefault="00775A6F" w:rsidP="00E34B1E">
      <w:r>
        <w:lastRenderedPageBreak/>
        <w:t>1.</w:t>
      </w:r>
      <w:r>
        <w:tab/>
        <w:t xml:space="preserve">From birth to death an African person demonstrated being religious.  Explain </w:t>
      </w:r>
      <w:r>
        <w:tab/>
        <w:t>how?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(25 marks)</w:t>
      </w:r>
    </w:p>
    <w:p w:rsidR="00775A6F" w:rsidRDefault="00775A6F" w:rsidP="00E34B1E">
      <w:r>
        <w:t>2.</w:t>
      </w:r>
      <w:r>
        <w:tab/>
      </w:r>
      <w:proofErr w:type="gramStart"/>
      <w:r>
        <w:t>a</w:t>
      </w:r>
      <w:proofErr w:type="gramEnd"/>
      <w:r>
        <w:t>)</w:t>
      </w:r>
      <w:r>
        <w:tab/>
        <w:t>How did African ensure stable marriages in traditional African societies?</w:t>
      </w:r>
    </w:p>
    <w:p w:rsidR="00775A6F" w:rsidRDefault="00775A6F" w:rsidP="00E34B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775A6F" w:rsidRDefault="00775A6F" w:rsidP="00E34B1E">
      <w:r>
        <w:tab/>
        <w:t>b)</w:t>
      </w:r>
      <w:r>
        <w:tab/>
        <w:t>Explain Jesus teaching about divorce in</w:t>
      </w:r>
      <w:r w:rsidR="00E34B1E">
        <w:t xml:space="preserve"> Luke 16: 18.</w:t>
      </w:r>
      <w:r w:rsidR="00E34B1E">
        <w:tab/>
        <w:t xml:space="preserve">       (12 marks)</w:t>
      </w:r>
    </w:p>
    <w:p w:rsidR="00775A6F" w:rsidRDefault="00775A6F" w:rsidP="00E34B1E">
      <w:r>
        <w:t>3.</w:t>
      </w:r>
      <w:r>
        <w:tab/>
      </w:r>
      <w:proofErr w:type="gramStart"/>
      <w:r>
        <w:t>a</w:t>
      </w:r>
      <w:proofErr w:type="gramEnd"/>
      <w:r>
        <w:t>)</w:t>
      </w:r>
      <w:r>
        <w:tab/>
        <w:t>In what ways did traditional African worship their gods?</w:t>
      </w:r>
      <w:r>
        <w:tab/>
        <w:t xml:space="preserve">       (13 marks)</w:t>
      </w:r>
    </w:p>
    <w:p w:rsidR="00775A6F" w:rsidRDefault="00775A6F" w:rsidP="00E34B1E">
      <w:r>
        <w:tab/>
        <w:t>b)</w:t>
      </w:r>
      <w:r>
        <w:tab/>
        <w:t xml:space="preserve">Give the various places where traditional Africans practiced their </w:t>
      </w:r>
      <w:r>
        <w:tab/>
      </w:r>
      <w:r>
        <w:tab/>
      </w:r>
      <w:r>
        <w:tab/>
        <w:t>worship.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34B1E">
        <w:t xml:space="preserve">       (12 marks)</w:t>
      </w:r>
    </w:p>
    <w:p w:rsidR="00775A6F" w:rsidRDefault="00775A6F" w:rsidP="00E34B1E">
      <w:r>
        <w:t>4.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Give reasons why the announcement of the birth of John the Baptist </w:t>
      </w:r>
      <w:r>
        <w:tab/>
      </w:r>
      <w:r>
        <w:tab/>
        <w:t>was unique?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(10 marks)</w:t>
      </w:r>
    </w:p>
    <w:p w:rsidR="00775A6F" w:rsidRDefault="00656E4C" w:rsidP="00E34B1E">
      <w:r>
        <w:tab/>
        <w:t>b)</w:t>
      </w:r>
      <w:r>
        <w:tab/>
        <w:t xml:space="preserve">Why was child </w:t>
      </w:r>
      <w:bookmarkStart w:id="0" w:name="_GoBack"/>
      <w:bookmarkEnd w:id="0"/>
      <w:r w:rsidR="00775A6F">
        <w:t xml:space="preserve"> bearing important </w:t>
      </w:r>
      <w:r w:rsidR="00E34B1E">
        <w:t>to Africans?</w:t>
      </w:r>
      <w:r w:rsidR="00E34B1E">
        <w:tab/>
      </w:r>
      <w:r w:rsidR="00E34B1E">
        <w:tab/>
        <w:t xml:space="preserve">       (15 marks)</w:t>
      </w:r>
    </w:p>
    <w:p w:rsidR="00775A6F" w:rsidRDefault="00775A6F" w:rsidP="00E34B1E">
      <w:r>
        <w:t>5.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Narrate the presentation of the baby Jesus in the temple. </w:t>
      </w:r>
    </w:p>
    <w:p w:rsidR="00775A6F" w:rsidRDefault="00775A6F" w:rsidP="00E34B1E">
      <w:r>
        <w:tab/>
      </w:r>
      <w:r>
        <w:tab/>
        <w:t xml:space="preserve"> Luke 2: 21 – 40.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(15 marks)</w:t>
      </w:r>
    </w:p>
    <w:p w:rsidR="00775A6F" w:rsidRDefault="00775A6F" w:rsidP="00E34B1E">
      <w:r>
        <w:tab/>
        <w:t>b)</w:t>
      </w:r>
      <w:r>
        <w:tab/>
        <w:t>Why was Jesus taken to the temple?</w:t>
      </w:r>
      <w:r>
        <w:tab/>
      </w:r>
      <w:r>
        <w:tab/>
      </w:r>
      <w:r>
        <w:tab/>
      </w:r>
      <w:r>
        <w:tab/>
      </w:r>
      <w:r w:rsidR="00E34B1E">
        <w:t xml:space="preserve">       (10 marks)</w:t>
      </w:r>
    </w:p>
    <w:p w:rsidR="00775A6F" w:rsidRDefault="00775A6F" w:rsidP="00E34B1E">
      <w:r>
        <w:t>6.</w:t>
      </w:r>
      <w:r>
        <w:tab/>
        <w:t>Give the:</w:t>
      </w:r>
    </w:p>
    <w:p w:rsidR="00775A6F" w:rsidRDefault="00775A6F" w:rsidP="00E34B1E">
      <w:r>
        <w:tab/>
        <w:t>a)</w:t>
      </w:r>
      <w:r>
        <w:tab/>
        <w:t>Similarities and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(10 marks)</w:t>
      </w:r>
    </w:p>
    <w:p w:rsidR="00775A6F" w:rsidRDefault="00775A6F" w:rsidP="00E34B1E">
      <w:r>
        <w:tab/>
        <w:t>b)</w:t>
      </w:r>
      <w:r>
        <w:tab/>
        <w:t>Differences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(15 marks)</w:t>
      </w:r>
    </w:p>
    <w:p w:rsidR="00775A6F" w:rsidRDefault="00775A6F" w:rsidP="00E34B1E">
      <w:r>
        <w:tab/>
      </w:r>
      <w:r>
        <w:tab/>
      </w:r>
      <w:proofErr w:type="gramStart"/>
      <w:r>
        <w:t>between</w:t>
      </w:r>
      <w:proofErr w:type="gramEnd"/>
      <w:r>
        <w:t xml:space="preserve"> the life of Mary’s son and that of </w:t>
      </w:r>
      <w:r w:rsidR="00E34B1E">
        <w:t>Elizabeth.</w:t>
      </w:r>
      <w:r w:rsidR="00E34B1E">
        <w:tab/>
      </w:r>
    </w:p>
    <w:p w:rsidR="00775A6F" w:rsidRDefault="00775A6F" w:rsidP="00E34B1E">
      <w:r>
        <w:t>7.</w:t>
      </w:r>
      <w:r>
        <w:tab/>
      </w:r>
      <w:proofErr w:type="gramStart"/>
      <w:r>
        <w:t>a</w:t>
      </w:r>
      <w:proofErr w:type="gramEnd"/>
      <w:r>
        <w:t>)</w:t>
      </w:r>
      <w:r>
        <w:tab/>
      </w:r>
      <w:r w:rsidR="00F821A7">
        <w:t>Explain the controversies between Jesus and the Jewish leaders.</w:t>
      </w:r>
    </w:p>
    <w:p w:rsidR="00F821A7" w:rsidRDefault="00F821A7" w:rsidP="00E34B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F821A7" w:rsidRDefault="00F821A7" w:rsidP="00E34B1E">
      <w:r>
        <w:tab/>
        <w:t>b)</w:t>
      </w:r>
      <w:r>
        <w:tab/>
        <w:t>What problems are Christian’s leaders likely to face today?    (13 marks)</w:t>
      </w:r>
    </w:p>
    <w:p w:rsidR="00F821A7" w:rsidRDefault="00F821A7" w:rsidP="00E34B1E"/>
    <w:p w:rsidR="00161A74" w:rsidRDefault="00F821A7" w:rsidP="00E34B1E">
      <w:r>
        <w:t>8.</w:t>
      </w:r>
      <w:r>
        <w:tab/>
      </w:r>
      <w:proofErr w:type="gramStart"/>
      <w:r>
        <w:t>a</w:t>
      </w:r>
      <w:proofErr w:type="gramEnd"/>
      <w:r>
        <w:t>)</w:t>
      </w:r>
      <w:r>
        <w:tab/>
        <w:t>Describe the resurrection of Jesus Christ as recorded by St. Luke.</w:t>
      </w:r>
    </w:p>
    <w:p w:rsidR="00F821A7" w:rsidRDefault="00F821A7" w:rsidP="00E34B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F821A7" w:rsidRDefault="00F821A7" w:rsidP="00E34B1E">
      <w:r>
        <w:tab/>
        <w:t>b)</w:t>
      </w:r>
      <w:r>
        <w:tab/>
        <w:t>Explain the significance of Jesus’ resurrection to Christians today.</w:t>
      </w:r>
    </w:p>
    <w:p w:rsidR="00F821A7" w:rsidRDefault="00F821A7" w:rsidP="00E34B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34B1E">
        <w:t xml:space="preserve">       (13 marks)</w:t>
      </w:r>
    </w:p>
    <w:p w:rsidR="00F821A7" w:rsidRDefault="00F821A7" w:rsidP="00E34B1E">
      <w:r>
        <w:t>9.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Describe the pass over meal Jesus shared with his disciples according to </w:t>
      </w:r>
      <w:r>
        <w:tab/>
      </w:r>
      <w:r>
        <w:tab/>
        <w:t>the gospel of Luke 22: 14 – 23.</w:t>
      </w:r>
      <w:r>
        <w:tab/>
      </w:r>
      <w:r>
        <w:tab/>
      </w:r>
      <w:r>
        <w:tab/>
      </w:r>
      <w:r>
        <w:tab/>
        <w:t xml:space="preserve">       (13 marks)</w:t>
      </w:r>
    </w:p>
    <w:p w:rsidR="00F821A7" w:rsidRDefault="00F821A7" w:rsidP="00E34B1E">
      <w:r>
        <w:tab/>
        <w:t>b)</w:t>
      </w:r>
      <w:r>
        <w:tab/>
        <w:t>How do Christians celebrate the Lord’s Supper in the church today?</w:t>
      </w:r>
    </w:p>
    <w:p w:rsidR="00F821A7" w:rsidRDefault="00F821A7" w:rsidP="00E34B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34B1E">
        <w:t xml:space="preserve">       (12 marks)</w:t>
      </w:r>
    </w:p>
    <w:p w:rsidR="00F821A7" w:rsidRDefault="00F821A7" w:rsidP="00E34B1E">
      <w:r>
        <w:t>10.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Narrate the parable of the rich man and Lazarus according to the gospel </w:t>
      </w:r>
      <w:r>
        <w:tab/>
      </w:r>
      <w:r>
        <w:tab/>
        <w:t>of Luke.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F821A7" w:rsidRDefault="00F821A7" w:rsidP="00E34B1E">
      <w:r>
        <w:tab/>
        <w:t>b)</w:t>
      </w:r>
      <w:r>
        <w:tab/>
        <w:t>What lessons do modern Christians learn from the above parable?</w:t>
      </w:r>
    </w:p>
    <w:p w:rsidR="00F821A7" w:rsidRDefault="00F821A7" w:rsidP="00E34B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34B1E">
        <w:t xml:space="preserve">       (13 marks)</w:t>
      </w:r>
    </w:p>
    <w:p w:rsidR="00F821A7" w:rsidRDefault="00F821A7" w:rsidP="00E34B1E">
      <w:r>
        <w:t>11.</w:t>
      </w:r>
      <w:r>
        <w:tab/>
      </w:r>
      <w:proofErr w:type="gramStart"/>
      <w:r>
        <w:t>a</w:t>
      </w:r>
      <w:proofErr w:type="gramEnd"/>
      <w:r>
        <w:t>)</w:t>
      </w:r>
      <w:r>
        <w:tab/>
        <w:t>Explain the meaning of the event that took place on Mountain Olive.</w:t>
      </w:r>
    </w:p>
    <w:p w:rsidR="00F821A7" w:rsidRDefault="00F821A7" w:rsidP="00E34B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F821A7" w:rsidRDefault="00F821A7" w:rsidP="00E34B1E">
      <w:r>
        <w:tab/>
        <w:t>b)</w:t>
      </w:r>
      <w:r>
        <w:tab/>
        <w:t>Give the lessons modern Christians learn from the above event.</w:t>
      </w:r>
    </w:p>
    <w:p w:rsidR="00F821A7" w:rsidRDefault="00F821A7" w:rsidP="00E34B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34B1E">
        <w:t xml:space="preserve">       (13 marks)</w:t>
      </w:r>
    </w:p>
    <w:p w:rsidR="00F821A7" w:rsidRDefault="00F821A7" w:rsidP="00E34B1E">
      <w:r>
        <w:t>12.</w:t>
      </w:r>
      <w:r>
        <w:tab/>
      </w:r>
      <w:proofErr w:type="gramStart"/>
      <w:r>
        <w:t>a</w:t>
      </w:r>
      <w:proofErr w:type="gramEnd"/>
      <w:r>
        <w:t>)</w:t>
      </w:r>
      <w:r>
        <w:tab/>
        <w:t>Explain the role of women in the suffering and resurrection of Jesus.</w:t>
      </w:r>
    </w:p>
    <w:p w:rsidR="00F821A7" w:rsidRDefault="00F821A7" w:rsidP="00E34B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(8 marks)</w:t>
      </w:r>
    </w:p>
    <w:p w:rsidR="00F821A7" w:rsidRDefault="00F821A7" w:rsidP="00E34B1E">
      <w:r>
        <w:tab/>
        <w:t>b)</w:t>
      </w:r>
      <w:r>
        <w:tab/>
        <w:t xml:space="preserve">In what ways did the resurrected Jesus </w:t>
      </w:r>
      <w:r w:rsidR="009E41F3">
        <w:t xml:space="preserve">reveal himself to the </w:t>
      </w:r>
      <w:r w:rsidR="00E34B1E">
        <w:t>disciples?</w:t>
      </w:r>
    </w:p>
    <w:p w:rsidR="009E41F3" w:rsidRDefault="009E41F3" w:rsidP="00E34B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(7 marks)</w:t>
      </w:r>
    </w:p>
    <w:p w:rsidR="009E41F3" w:rsidRDefault="009E41F3" w:rsidP="00E34B1E">
      <w:r>
        <w:tab/>
        <w:t>c)</w:t>
      </w:r>
      <w:r>
        <w:tab/>
        <w:t>Give the significance of Jesus’ death.</w:t>
      </w:r>
      <w:r>
        <w:tab/>
      </w:r>
      <w:r>
        <w:tab/>
      </w:r>
      <w:r>
        <w:tab/>
      </w:r>
      <w:r>
        <w:tab/>
        <w:t xml:space="preserve">       (10 marks)</w:t>
      </w:r>
    </w:p>
    <w:p w:rsidR="009E41F3" w:rsidRDefault="009E41F3" w:rsidP="00E34B1E"/>
    <w:p w:rsidR="00F821A7" w:rsidRPr="00E34B1E" w:rsidRDefault="00E34B1E" w:rsidP="00E34B1E">
      <w:pPr>
        <w:jc w:val="center"/>
        <w:rPr>
          <w:b/>
          <w:u w:val="single"/>
        </w:rPr>
      </w:pPr>
      <w:r>
        <w:rPr>
          <w:b/>
          <w:u w:val="single"/>
        </w:rPr>
        <w:t>END</w:t>
      </w:r>
      <w:r w:rsidR="00F821A7">
        <w:tab/>
      </w:r>
      <w:r w:rsidR="00F821A7">
        <w:tab/>
      </w:r>
      <w:r w:rsidR="00F821A7">
        <w:tab/>
      </w:r>
    </w:p>
    <w:sectPr w:rsidR="00F821A7" w:rsidRPr="00E34B1E" w:rsidSect="00E13010">
      <w:footerReference w:type="default" r:id="rId8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A6B" w:rsidRDefault="00940A6B" w:rsidP="00E13010">
      <w:r>
        <w:separator/>
      </w:r>
    </w:p>
  </w:endnote>
  <w:endnote w:type="continuationSeparator" w:id="0">
    <w:p w:rsidR="00940A6B" w:rsidRDefault="00940A6B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656E4C">
          <w:rPr>
            <w:rFonts w:eastAsia="Yu Gothic UI Semibold"/>
            <w:b/>
            <w:noProof/>
            <w:sz w:val="20"/>
            <w:szCs w:val="20"/>
          </w:rPr>
          <w:t>2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A6B" w:rsidRDefault="00940A6B" w:rsidP="00E13010">
      <w:r>
        <w:separator/>
      </w:r>
    </w:p>
  </w:footnote>
  <w:footnote w:type="continuationSeparator" w:id="0">
    <w:p w:rsidR="00940A6B" w:rsidRDefault="00940A6B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74"/>
    <w:rsid w:val="000170C4"/>
    <w:rsid w:val="00050DA8"/>
    <w:rsid w:val="00100C2B"/>
    <w:rsid w:val="00161A74"/>
    <w:rsid w:val="004A7034"/>
    <w:rsid w:val="00656E4C"/>
    <w:rsid w:val="00775A6F"/>
    <w:rsid w:val="007A327D"/>
    <w:rsid w:val="00866ED3"/>
    <w:rsid w:val="00883571"/>
    <w:rsid w:val="00930BA1"/>
    <w:rsid w:val="00940A6B"/>
    <w:rsid w:val="009E41F3"/>
    <w:rsid w:val="00B331AE"/>
    <w:rsid w:val="00B91A45"/>
    <w:rsid w:val="00DD51DE"/>
    <w:rsid w:val="00E052C6"/>
    <w:rsid w:val="00E13010"/>
    <w:rsid w:val="00E34B1E"/>
    <w:rsid w:val="00E91826"/>
    <w:rsid w:val="00EA276C"/>
    <w:rsid w:val="00ED1037"/>
    <w:rsid w:val="00F8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AB126-50B7-4064-96E2-8ABB2192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E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29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8</cp:revision>
  <cp:lastPrinted>2019-07-10T16:03:00Z</cp:lastPrinted>
  <dcterms:created xsi:type="dcterms:W3CDTF">2019-07-02T05:37:00Z</dcterms:created>
  <dcterms:modified xsi:type="dcterms:W3CDTF">2019-07-17T09:53:00Z</dcterms:modified>
</cp:coreProperties>
</file>