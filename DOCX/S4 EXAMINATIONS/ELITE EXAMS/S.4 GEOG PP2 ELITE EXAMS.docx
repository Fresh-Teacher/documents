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A7C" w:rsidRDefault="008D2A7C" w:rsidP="008D2A7C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SCHOOL: .............................................</w:t>
      </w:r>
      <w:r>
        <w:rPr>
          <w:b/>
          <w:sz w:val="28"/>
          <w:szCs w:val="28"/>
        </w:rPr>
        <w:t>...................................</w:t>
      </w:r>
    </w:p>
    <w:p w:rsidR="008D2A7C" w:rsidRDefault="008D2A7C" w:rsidP="008D2A7C">
      <w:pPr>
        <w:spacing w:line="192" w:lineRule="auto"/>
        <w:rPr>
          <w:b/>
          <w:sz w:val="28"/>
          <w:szCs w:val="28"/>
        </w:rPr>
      </w:pPr>
    </w:p>
    <w:p w:rsidR="008D2A7C" w:rsidRDefault="008D2A7C" w:rsidP="008D2A7C">
      <w:pPr>
        <w:spacing w:line="192" w:lineRule="auto"/>
        <w:rPr>
          <w:b/>
          <w:sz w:val="28"/>
          <w:szCs w:val="28"/>
        </w:rPr>
      </w:pPr>
    </w:p>
    <w:p w:rsidR="008D2A7C" w:rsidRDefault="008D2A7C" w:rsidP="008D2A7C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CANDIDATE: ......................</w:t>
      </w:r>
      <w:r>
        <w:rPr>
          <w:b/>
          <w:sz w:val="28"/>
          <w:szCs w:val="28"/>
        </w:rPr>
        <w:t>....................................................</w:t>
      </w:r>
      <w:r w:rsidRPr="006D5547">
        <w:rPr>
          <w:b/>
          <w:sz w:val="28"/>
          <w:szCs w:val="28"/>
        </w:rPr>
        <w:t xml:space="preserve"> </w:t>
      </w:r>
    </w:p>
    <w:p w:rsidR="008D2A7C" w:rsidRDefault="008D2A7C" w:rsidP="008D2A7C">
      <w:pPr>
        <w:spacing w:line="192" w:lineRule="auto"/>
        <w:rPr>
          <w:b/>
          <w:sz w:val="28"/>
          <w:szCs w:val="28"/>
        </w:rPr>
      </w:pPr>
    </w:p>
    <w:p w:rsidR="008D2A7C" w:rsidRDefault="008D2A7C" w:rsidP="008D2A7C">
      <w:pPr>
        <w:spacing w:line="192" w:lineRule="auto"/>
        <w:rPr>
          <w:b/>
          <w:sz w:val="28"/>
          <w:szCs w:val="28"/>
        </w:rPr>
      </w:pPr>
    </w:p>
    <w:p w:rsidR="008D2A7C" w:rsidRPr="006D5547" w:rsidRDefault="008D2A7C" w:rsidP="008D2A7C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INDEX NO: ......................</w:t>
      </w:r>
      <w:r>
        <w:rPr>
          <w:b/>
          <w:sz w:val="28"/>
          <w:szCs w:val="28"/>
        </w:rPr>
        <w:t>...............</w:t>
      </w:r>
      <w:r w:rsidRPr="006D55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6D5547">
        <w:rPr>
          <w:b/>
          <w:sz w:val="28"/>
          <w:szCs w:val="28"/>
        </w:rPr>
        <w:t>SIGNATURE: ........................</w:t>
      </w:r>
      <w:r>
        <w:rPr>
          <w:b/>
          <w:sz w:val="28"/>
          <w:szCs w:val="28"/>
        </w:rPr>
        <w:t>........</w:t>
      </w:r>
    </w:p>
    <w:p w:rsidR="008D2A7C" w:rsidRPr="006D5547" w:rsidRDefault="008D2A7C" w:rsidP="008D2A7C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276" w:lineRule="auto"/>
        <w:rPr>
          <w:b/>
          <w:sz w:val="28"/>
          <w:szCs w:val="28"/>
        </w:rPr>
      </w:pPr>
    </w:p>
    <w:p w:rsidR="00E13010" w:rsidRDefault="00F757C5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273/2</w:t>
      </w:r>
    </w:p>
    <w:p w:rsidR="00E13010" w:rsidRDefault="00F757C5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GEOGRAPHY</w:t>
      </w:r>
    </w:p>
    <w:p w:rsidR="00E13010" w:rsidRDefault="00E36641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Paper </w:t>
      </w:r>
      <w:r w:rsidR="00F757C5">
        <w:rPr>
          <w:b/>
          <w:lang w:val="en-GB"/>
        </w:rPr>
        <w:t>2</w:t>
      </w:r>
    </w:p>
    <w:p w:rsidR="00E13010" w:rsidRDefault="00F757C5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2 </w:t>
      </w:r>
      <w:r w:rsidR="00F757C5">
        <w:rPr>
          <w:b/>
          <w:lang w:val="en-GB"/>
        </w:rPr>
        <w:t xml:space="preserve">½ </w:t>
      </w:r>
      <w:r w:rsidR="00E36641">
        <w:rPr>
          <w:b/>
          <w:lang w:val="en-GB"/>
        </w:rPr>
        <w:t>hours</w:t>
      </w:r>
    </w:p>
    <w:p w:rsidR="00E36641" w:rsidRPr="002979D4" w:rsidRDefault="00E36641" w:rsidP="00E13010">
      <w:pPr>
        <w:spacing w:line="192" w:lineRule="auto"/>
        <w:rPr>
          <w:b/>
          <w:lang w:val="en-GB"/>
        </w:rPr>
      </w:pPr>
    </w:p>
    <w:p w:rsidR="00E13010" w:rsidRPr="006D5547" w:rsidRDefault="00E13010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B82BCA" w:rsidRDefault="00B82BCA" w:rsidP="00E13010">
      <w:pPr>
        <w:spacing w:line="276" w:lineRule="auto"/>
        <w:jc w:val="center"/>
        <w:rPr>
          <w:sz w:val="28"/>
          <w:szCs w:val="28"/>
          <w:lang w:val="en-GB"/>
        </w:rPr>
      </w:pPr>
    </w:p>
    <w:p w:rsidR="00E13010" w:rsidRPr="00012547" w:rsidRDefault="00F757C5" w:rsidP="00E13010">
      <w:pPr>
        <w:spacing w:line="276" w:lineRule="auto"/>
        <w:jc w:val="center"/>
        <w:rPr>
          <w:sz w:val="28"/>
          <w:szCs w:val="28"/>
          <w:lang w:val="en-GB"/>
        </w:rPr>
      </w:pPr>
      <w:r w:rsidRPr="00012547">
        <w:rPr>
          <w:sz w:val="28"/>
          <w:szCs w:val="28"/>
          <w:lang w:val="en-GB"/>
        </w:rPr>
        <w:t>GEOGRAPHY</w:t>
      </w:r>
    </w:p>
    <w:p w:rsidR="00E13010" w:rsidRDefault="00F757C5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</w:t>
      </w:r>
      <w:r w:rsidR="00012547">
        <w:rPr>
          <w:b/>
          <w:sz w:val="28"/>
          <w:szCs w:val="28"/>
          <w:lang w:val="en-GB"/>
        </w:rPr>
        <w:t>aper</w:t>
      </w:r>
      <w:r>
        <w:rPr>
          <w:b/>
          <w:sz w:val="28"/>
          <w:szCs w:val="28"/>
          <w:lang w:val="en-GB"/>
        </w:rPr>
        <w:t xml:space="preserve"> 2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  <w:r>
        <w:rPr>
          <w:lang w:val="en-GB"/>
        </w:rPr>
        <w:t xml:space="preserve">2 </w:t>
      </w:r>
      <w:r w:rsidR="00012547">
        <w:rPr>
          <w:lang w:val="en-GB"/>
        </w:rPr>
        <w:t xml:space="preserve">hours </w:t>
      </w:r>
      <w:r w:rsidR="00F757C5">
        <w:rPr>
          <w:lang w:val="en-GB"/>
        </w:rPr>
        <w:t xml:space="preserve">30 </w:t>
      </w:r>
      <w:r w:rsidR="00012547">
        <w:rPr>
          <w:lang w:val="en-GB"/>
        </w:rPr>
        <w:t>minutes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775E45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 xml:space="preserve">Answer </w:t>
      </w:r>
      <w:r w:rsidRPr="00012547">
        <w:rPr>
          <w:b/>
          <w:i/>
          <w:lang w:val="en-GB"/>
        </w:rPr>
        <w:t>four</w:t>
      </w:r>
      <w:r>
        <w:rPr>
          <w:i/>
          <w:lang w:val="en-GB"/>
        </w:rPr>
        <w:t xml:space="preserve"> questions only.</w:t>
      </w:r>
    </w:p>
    <w:p w:rsidR="00E13010" w:rsidRDefault="00775E45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 xml:space="preserve">Choose </w:t>
      </w:r>
      <w:r w:rsidRPr="00012547">
        <w:rPr>
          <w:b/>
          <w:i/>
          <w:lang w:val="en-GB"/>
        </w:rPr>
        <w:t>two</w:t>
      </w:r>
      <w:r>
        <w:rPr>
          <w:i/>
          <w:lang w:val="en-GB"/>
        </w:rPr>
        <w:t xml:space="preserve"> questions from part </w:t>
      </w:r>
      <w:r w:rsidRPr="00012547">
        <w:rPr>
          <w:b/>
          <w:i/>
          <w:lang w:val="en-GB"/>
        </w:rPr>
        <w:t>I</w:t>
      </w:r>
      <w:r>
        <w:rPr>
          <w:i/>
          <w:lang w:val="en-GB"/>
        </w:rPr>
        <w:t xml:space="preserve"> and </w:t>
      </w:r>
      <w:r w:rsidRPr="00012547">
        <w:rPr>
          <w:b/>
          <w:i/>
          <w:lang w:val="en-GB"/>
        </w:rPr>
        <w:t>two</w:t>
      </w:r>
      <w:r>
        <w:rPr>
          <w:i/>
          <w:lang w:val="en-GB"/>
        </w:rPr>
        <w:t xml:space="preserve"> from part </w:t>
      </w:r>
      <w:r w:rsidRPr="00012547">
        <w:rPr>
          <w:b/>
          <w:i/>
          <w:lang w:val="en-GB"/>
        </w:rPr>
        <w:t>II</w:t>
      </w:r>
      <w:r>
        <w:rPr>
          <w:i/>
          <w:lang w:val="en-GB"/>
        </w:rPr>
        <w:t>.</w:t>
      </w:r>
    </w:p>
    <w:p w:rsidR="00E13010" w:rsidRDefault="00775E45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 xml:space="preserve">In part </w:t>
      </w:r>
      <w:r w:rsidRPr="00012547">
        <w:rPr>
          <w:b/>
          <w:i/>
          <w:lang w:val="en-GB"/>
        </w:rPr>
        <w:t>II</w:t>
      </w:r>
      <w:r>
        <w:rPr>
          <w:i/>
          <w:lang w:val="en-GB"/>
        </w:rPr>
        <w:t xml:space="preserve">, only </w:t>
      </w:r>
      <w:r w:rsidRPr="00012547">
        <w:rPr>
          <w:b/>
          <w:i/>
          <w:lang w:val="en-GB"/>
        </w:rPr>
        <w:t>one</w:t>
      </w:r>
      <w:r w:rsidR="00012547">
        <w:rPr>
          <w:i/>
          <w:lang w:val="en-GB"/>
        </w:rPr>
        <w:t xml:space="preserve"> question</w:t>
      </w:r>
      <w:r>
        <w:rPr>
          <w:i/>
          <w:lang w:val="en-GB"/>
        </w:rPr>
        <w:t xml:space="preserve"> should be chosen from any </w:t>
      </w:r>
      <w:r w:rsidRPr="00012547">
        <w:rPr>
          <w:b/>
          <w:i/>
          <w:lang w:val="en-GB"/>
        </w:rPr>
        <w:t>one</w:t>
      </w:r>
      <w:r>
        <w:rPr>
          <w:i/>
          <w:lang w:val="en-GB"/>
        </w:rPr>
        <w:t xml:space="preserve"> region.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 xml:space="preserve">Any additional question(s) answered will </w:t>
      </w:r>
      <w:r w:rsidRPr="00012547">
        <w:rPr>
          <w:b/>
          <w:i/>
          <w:lang w:val="en-GB"/>
        </w:rPr>
        <w:t>not</w:t>
      </w:r>
      <w:r>
        <w:rPr>
          <w:i/>
          <w:lang w:val="en-GB"/>
        </w:rPr>
        <w:t xml:space="preserve"> be marked.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B82BCA" w:rsidRDefault="00B82BCA" w:rsidP="00C44515">
      <w:pPr>
        <w:spacing w:line="276" w:lineRule="auto"/>
        <w:jc w:val="center"/>
        <w:rPr>
          <w:b/>
        </w:rPr>
      </w:pPr>
    </w:p>
    <w:p w:rsidR="00E91826" w:rsidRPr="00C44515" w:rsidRDefault="00012547" w:rsidP="00C44515">
      <w:pPr>
        <w:spacing w:line="276" w:lineRule="auto"/>
        <w:jc w:val="center"/>
        <w:rPr>
          <w:b/>
        </w:rPr>
      </w:pPr>
      <w:r>
        <w:rPr>
          <w:b/>
        </w:rPr>
        <w:lastRenderedPageBreak/>
        <w:t xml:space="preserve">PART I: </w:t>
      </w:r>
      <w:r w:rsidR="003E2674" w:rsidRPr="00C44515">
        <w:rPr>
          <w:b/>
        </w:rPr>
        <w:t>THE REST OF AFRICA</w:t>
      </w:r>
    </w:p>
    <w:p w:rsidR="003E2674" w:rsidRPr="00012547" w:rsidRDefault="003E2674" w:rsidP="00C44515">
      <w:pPr>
        <w:spacing w:line="276" w:lineRule="auto"/>
        <w:jc w:val="center"/>
      </w:pPr>
      <w:r w:rsidRPr="00012547">
        <w:t>Answer on</w:t>
      </w:r>
      <w:r w:rsidR="00012547" w:rsidRPr="00012547">
        <w:t xml:space="preserve">ly </w:t>
      </w:r>
      <w:r w:rsidR="00012547" w:rsidRPr="00012547">
        <w:rPr>
          <w:b/>
        </w:rPr>
        <w:t>two</w:t>
      </w:r>
      <w:r w:rsidR="00012547" w:rsidRPr="00012547">
        <w:t xml:space="preserve"> questions from this part</w:t>
      </w:r>
      <w:r w:rsidR="00012547">
        <w:t>.</w:t>
      </w:r>
    </w:p>
    <w:p w:rsidR="003E2674" w:rsidRPr="005A6C3B" w:rsidRDefault="003E2674" w:rsidP="003E2674">
      <w:pPr>
        <w:spacing w:line="276" w:lineRule="auto"/>
        <w:rPr>
          <w:sz w:val="18"/>
          <w:szCs w:val="18"/>
        </w:rPr>
      </w:pPr>
    </w:p>
    <w:p w:rsidR="003E2674" w:rsidRDefault="003E2674" w:rsidP="003E2674">
      <w:pPr>
        <w:spacing w:line="276" w:lineRule="auto"/>
      </w:pPr>
      <w:r>
        <w:t>1.</w:t>
      </w:r>
      <w:r>
        <w:tab/>
        <w:t>a)</w:t>
      </w:r>
      <w:r>
        <w:tab/>
        <w:t>Draw a sketch map of</w:t>
      </w:r>
      <w:r w:rsidR="00012547">
        <w:t xml:space="preserve"> Africa and on it mark and name:</w:t>
      </w:r>
    </w:p>
    <w:p w:rsidR="003E2674" w:rsidRDefault="00992EAC" w:rsidP="003E2674">
      <w:pPr>
        <w:spacing w:line="276" w:lineRule="auto"/>
      </w:pPr>
      <w:r>
        <w:tab/>
      </w:r>
      <w:r>
        <w:tab/>
      </w:r>
      <w:r w:rsidR="002B7BD6">
        <w:t>(i)</w:t>
      </w:r>
      <w:r w:rsidR="002B7BD6">
        <w:tab/>
        <w:t>h</w:t>
      </w:r>
      <w:r>
        <w:t>ighlands:</w:t>
      </w:r>
      <w:r>
        <w:tab/>
        <w:t>Adamawa and Cape ranges</w:t>
      </w:r>
      <w:r w:rsidR="002B7BD6">
        <w:t>,</w:t>
      </w:r>
    </w:p>
    <w:p w:rsidR="00992EAC" w:rsidRDefault="002B7BD6" w:rsidP="003E2674">
      <w:pPr>
        <w:spacing w:line="276" w:lineRule="auto"/>
      </w:pPr>
      <w:r>
        <w:tab/>
      </w:r>
      <w:r>
        <w:tab/>
        <w:t>ii)</w:t>
      </w:r>
      <w:r>
        <w:tab/>
        <w:t>b</w:t>
      </w:r>
      <w:r w:rsidR="00992EAC">
        <w:t>asins:</w:t>
      </w:r>
      <w:r w:rsidR="00992EAC">
        <w:tab/>
        <w:t>Congo and Chad</w:t>
      </w:r>
      <w:r>
        <w:t>,</w:t>
      </w:r>
    </w:p>
    <w:p w:rsidR="00992EAC" w:rsidRDefault="002B7BD6" w:rsidP="003E2674">
      <w:pPr>
        <w:spacing w:line="276" w:lineRule="auto"/>
      </w:pPr>
      <w:r>
        <w:tab/>
      </w:r>
      <w:r>
        <w:tab/>
        <w:t>iii)</w:t>
      </w:r>
      <w:r>
        <w:tab/>
      </w:r>
      <w:r w:rsidRPr="002B7BD6">
        <w:rPr>
          <w:b/>
        </w:rPr>
        <w:t>o</w:t>
      </w:r>
      <w:r w:rsidR="00992EAC" w:rsidRPr="002B7BD6">
        <w:rPr>
          <w:b/>
        </w:rPr>
        <w:t>ne</w:t>
      </w:r>
      <w:r w:rsidR="00992EAC">
        <w:t xml:space="preserve"> enclave territory</w:t>
      </w:r>
      <w:r>
        <w:t>,</w:t>
      </w:r>
    </w:p>
    <w:p w:rsidR="00992EAC" w:rsidRDefault="002B7BD6" w:rsidP="003E2674">
      <w:pPr>
        <w:spacing w:line="276" w:lineRule="auto"/>
      </w:pPr>
      <w:r>
        <w:tab/>
      </w:r>
      <w:r>
        <w:tab/>
        <w:t>iv)</w:t>
      </w:r>
      <w:r>
        <w:tab/>
        <w:t>r</w:t>
      </w:r>
      <w:r w:rsidR="00992EAC">
        <w:t>iver Orange</w:t>
      </w:r>
      <w:r>
        <w:t>.</w:t>
      </w:r>
      <w:r w:rsidR="00992EAC">
        <w:tab/>
      </w:r>
      <w:r w:rsidR="00992EAC">
        <w:tab/>
      </w:r>
      <w:r w:rsidR="00992EAC">
        <w:tab/>
      </w:r>
      <w:r w:rsidR="00992EAC">
        <w:tab/>
      </w:r>
      <w:r w:rsidR="00992EAC">
        <w:tab/>
      </w:r>
      <w:r w:rsidR="00992EAC">
        <w:tab/>
        <w:t xml:space="preserve">        (7 marks)</w:t>
      </w:r>
    </w:p>
    <w:p w:rsidR="00992EAC" w:rsidRDefault="00992EAC" w:rsidP="003E2674">
      <w:pPr>
        <w:spacing w:line="276" w:lineRule="auto"/>
      </w:pPr>
      <w:r>
        <w:tab/>
        <w:t>b)</w:t>
      </w:r>
      <w:r>
        <w:tab/>
        <w:t>Describe the formation of the Cape Ranges.</w:t>
      </w:r>
      <w:r>
        <w:tab/>
      </w:r>
      <w:r>
        <w:tab/>
      </w:r>
      <w:r>
        <w:tab/>
        <w:t xml:space="preserve">        (5 marks)</w:t>
      </w:r>
    </w:p>
    <w:p w:rsidR="00992EAC" w:rsidRDefault="00992EAC" w:rsidP="003E2674">
      <w:pPr>
        <w:spacing w:line="276" w:lineRule="auto"/>
      </w:pPr>
      <w:r>
        <w:tab/>
        <w:t>c)</w:t>
      </w:r>
      <w:r>
        <w:tab/>
        <w:t>Explain the problems facing land use in the highland areas of Africa.</w:t>
      </w:r>
    </w:p>
    <w:p w:rsidR="00992EAC" w:rsidRDefault="00992EAC" w:rsidP="003E2674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(8 marks)</w:t>
      </w:r>
    </w:p>
    <w:p w:rsidR="00992EAC" w:rsidRDefault="00992EAC" w:rsidP="003E2674">
      <w:pPr>
        <w:spacing w:line="276" w:lineRule="auto"/>
      </w:pPr>
      <w:r>
        <w:tab/>
        <w:t>d)</w:t>
      </w:r>
      <w:r>
        <w:tab/>
        <w:t>Outline the steps being taken to overcome the problems in (c) above.</w:t>
      </w:r>
    </w:p>
    <w:p w:rsidR="00992EAC" w:rsidRDefault="00992EAC" w:rsidP="003E2674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(5 marks)</w:t>
      </w:r>
    </w:p>
    <w:p w:rsidR="00992EAC" w:rsidRPr="005A6C3B" w:rsidRDefault="00992EAC" w:rsidP="003E2674">
      <w:pPr>
        <w:spacing w:line="276" w:lineRule="auto"/>
        <w:rPr>
          <w:sz w:val="10"/>
          <w:szCs w:val="10"/>
        </w:rPr>
      </w:pPr>
    </w:p>
    <w:p w:rsidR="00992EAC" w:rsidRDefault="002B7BD6" w:rsidP="003E2674">
      <w:pPr>
        <w:spacing w:line="276" w:lineRule="auto"/>
      </w:pPr>
      <w:r>
        <w:t>2.</w:t>
      </w:r>
      <w:r>
        <w:tab/>
        <w:t>Study F</w:t>
      </w:r>
      <w:r w:rsidR="00992EAC">
        <w:t xml:space="preserve">igure </w:t>
      </w:r>
      <w:r w:rsidR="00992EAC" w:rsidRPr="002B7BD6">
        <w:rPr>
          <w:b/>
        </w:rPr>
        <w:t>1</w:t>
      </w:r>
      <w:r>
        <w:rPr>
          <w:b/>
        </w:rPr>
        <w:t>:</w:t>
      </w:r>
      <w:r>
        <w:t xml:space="preserve"> P</w:t>
      </w:r>
      <w:r w:rsidR="00992EAC">
        <w:t>art of the Nile basin and answer the questions that follow.</w:t>
      </w:r>
    </w:p>
    <w:p w:rsidR="00461127" w:rsidRPr="005A6C3B" w:rsidRDefault="00461127" w:rsidP="003E2674">
      <w:pPr>
        <w:spacing w:line="276" w:lineRule="auto"/>
        <w:rPr>
          <w:sz w:val="10"/>
          <w:szCs w:val="10"/>
        </w:rPr>
      </w:pPr>
    </w:p>
    <w:p w:rsidR="005B3A04" w:rsidRDefault="002B7BD6" w:rsidP="00F719FD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4010496" cy="447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977" cy="450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C0" w:rsidRPr="005A6C3B" w:rsidRDefault="00CD32C0" w:rsidP="003E2674">
      <w:pPr>
        <w:spacing w:line="276" w:lineRule="auto"/>
        <w:rPr>
          <w:sz w:val="10"/>
          <w:szCs w:val="10"/>
        </w:rPr>
      </w:pPr>
    </w:p>
    <w:p w:rsidR="005B3A04" w:rsidRDefault="005B3A04" w:rsidP="003E2674">
      <w:pPr>
        <w:spacing w:line="276" w:lineRule="auto"/>
      </w:pPr>
      <w:r>
        <w:tab/>
        <w:t>a)</w:t>
      </w:r>
      <w:r>
        <w:tab/>
        <w:t>Name the:</w:t>
      </w:r>
    </w:p>
    <w:p w:rsidR="005B3A04" w:rsidRDefault="00607A60" w:rsidP="003E2674">
      <w:pPr>
        <w:spacing w:line="276" w:lineRule="auto"/>
      </w:pPr>
      <w:r>
        <w:tab/>
      </w:r>
      <w:r>
        <w:tab/>
        <w:t>i)</w:t>
      </w:r>
      <w:r>
        <w:tab/>
        <w:t>t</w:t>
      </w:r>
      <w:r w:rsidR="005B3A04">
        <w:t xml:space="preserve">owns marked </w:t>
      </w:r>
      <w:r w:rsidR="005B3A04" w:rsidRPr="00607A60">
        <w:rPr>
          <w:b/>
        </w:rPr>
        <w:t>1</w:t>
      </w:r>
      <w:r w:rsidR="005B3A04">
        <w:t xml:space="preserve"> and </w:t>
      </w:r>
      <w:r w:rsidR="005B3A04" w:rsidRPr="00607A60">
        <w:rPr>
          <w:b/>
        </w:rPr>
        <w:t>2</w:t>
      </w:r>
      <w:r w:rsidR="005B3A04">
        <w:t>.</w:t>
      </w:r>
    </w:p>
    <w:p w:rsidR="005B3A04" w:rsidRDefault="00607A60" w:rsidP="003E2674">
      <w:pPr>
        <w:spacing w:line="276" w:lineRule="auto"/>
      </w:pPr>
      <w:r>
        <w:tab/>
      </w:r>
      <w:r>
        <w:tab/>
        <w:t>ii)</w:t>
      </w:r>
      <w:r>
        <w:tab/>
        <w:t>r</w:t>
      </w:r>
      <w:r w:rsidR="005B3A04">
        <w:t xml:space="preserve">ivers marked </w:t>
      </w:r>
      <w:r w:rsidR="005B3A04" w:rsidRPr="00607A60">
        <w:rPr>
          <w:b/>
        </w:rPr>
        <w:t>3</w:t>
      </w:r>
      <w:r w:rsidR="005B3A04">
        <w:t xml:space="preserve"> and </w:t>
      </w:r>
      <w:r w:rsidR="005B3A04" w:rsidRPr="00607A60">
        <w:rPr>
          <w:b/>
        </w:rPr>
        <w:t>4</w:t>
      </w:r>
      <w:r w:rsidR="005B3A04">
        <w:t>.</w:t>
      </w:r>
    </w:p>
    <w:p w:rsidR="005B3A04" w:rsidRDefault="00607A60" w:rsidP="003E2674">
      <w:pPr>
        <w:spacing w:line="276" w:lineRule="auto"/>
      </w:pPr>
      <w:r>
        <w:tab/>
      </w:r>
      <w:r>
        <w:tab/>
        <w:t>iii)</w:t>
      </w:r>
      <w:r>
        <w:tab/>
        <w:t>l</w:t>
      </w:r>
      <w:r w:rsidR="005B3A04">
        <w:t xml:space="preserve">ake </w:t>
      </w:r>
      <w:r>
        <w:t xml:space="preserve">marked </w:t>
      </w:r>
      <w:r w:rsidR="005B3A04" w:rsidRPr="00607A60">
        <w:rPr>
          <w:b/>
        </w:rPr>
        <w:t>A</w:t>
      </w:r>
      <w:r w:rsidR="005B3A04">
        <w:t>.</w:t>
      </w:r>
    </w:p>
    <w:p w:rsidR="00461127" w:rsidRDefault="00607A60" w:rsidP="003E2674">
      <w:pPr>
        <w:spacing w:line="276" w:lineRule="auto"/>
      </w:pPr>
      <w:r>
        <w:tab/>
      </w:r>
      <w:r>
        <w:tab/>
        <w:t>iv)</w:t>
      </w:r>
      <w:r>
        <w:tab/>
        <w:t>c</w:t>
      </w:r>
      <w:r w:rsidR="005B3A04">
        <w:t xml:space="preserve">ountries marked </w:t>
      </w:r>
      <w:r w:rsidR="005B3A04" w:rsidRPr="00607A60">
        <w:rPr>
          <w:b/>
        </w:rPr>
        <w:t>B</w:t>
      </w:r>
      <w:r w:rsidR="005B3A04">
        <w:t xml:space="preserve"> and </w:t>
      </w:r>
      <w:r w:rsidR="005B3A04" w:rsidRPr="00607A60">
        <w:rPr>
          <w:b/>
        </w:rPr>
        <w:t>C</w:t>
      </w:r>
      <w:r w:rsidR="005B3A04">
        <w:t>.</w:t>
      </w:r>
      <w:r w:rsidR="005B3A04">
        <w:tab/>
      </w:r>
      <w:r w:rsidR="005B3A04">
        <w:tab/>
      </w:r>
      <w:r w:rsidR="005B3A04">
        <w:tab/>
      </w:r>
      <w:r w:rsidR="005B3A04">
        <w:tab/>
        <w:t xml:space="preserve">        (7 marks)</w:t>
      </w:r>
    </w:p>
    <w:p w:rsidR="00461127" w:rsidRDefault="005B3A04" w:rsidP="003E2674">
      <w:pPr>
        <w:spacing w:line="276" w:lineRule="auto"/>
      </w:pPr>
      <w:r>
        <w:lastRenderedPageBreak/>
        <w:tab/>
        <w:t>b)</w:t>
      </w:r>
      <w:r>
        <w:tab/>
        <w:t xml:space="preserve">Giving specific examples, describe the economic activities in any </w:t>
      </w:r>
      <w:r w:rsidRPr="00607A60">
        <w:rPr>
          <w:b/>
        </w:rPr>
        <w:t>one</w:t>
      </w:r>
      <w:r>
        <w:t xml:space="preserve"> </w:t>
      </w:r>
      <w:r>
        <w:tab/>
      </w:r>
      <w:r>
        <w:tab/>
        <w:t>Nile basin country named in a(iv) above.</w:t>
      </w:r>
      <w:r>
        <w:tab/>
      </w:r>
      <w:r>
        <w:tab/>
      </w:r>
      <w:r>
        <w:tab/>
        <w:t xml:space="preserve">        (8 marks)</w:t>
      </w:r>
    </w:p>
    <w:p w:rsidR="00461127" w:rsidRDefault="005B3A04" w:rsidP="003E2674">
      <w:pPr>
        <w:spacing w:line="276" w:lineRule="auto"/>
      </w:pPr>
      <w:r>
        <w:tab/>
        <w:t>c)</w:t>
      </w:r>
      <w:r>
        <w:tab/>
        <w:t>Explain the problems facing the lower Nile basin region.</w:t>
      </w:r>
      <w:r>
        <w:tab/>
        <w:t xml:space="preserve">        (6 marks)</w:t>
      </w:r>
    </w:p>
    <w:p w:rsidR="005B3A04" w:rsidRDefault="005B3A04" w:rsidP="003E2674">
      <w:pPr>
        <w:spacing w:line="276" w:lineRule="auto"/>
      </w:pPr>
      <w:r>
        <w:tab/>
        <w:t>d)</w:t>
      </w:r>
      <w:r>
        <w:tab/>
        <w:t>Outline the measures being taken to solve the problems in (c) above.</w:t>
      </w:r>
    </w:p>
    <w:p w:rsidR="005B3A04" w:rsidRDefault="005B3A04" w:rsidP="003E2674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(4 marks)</w:t>
      </w:r>
    </w:p>
    <w:p w:rsidR="00BA0A47" w:rsidRPr="00BA0A47" w:rsidRDefault="00BA0A47" w:rsidP="003E2674">
      <w:pPr>
        <w:spacing w:line="276" w:lineRule="auto"/>
        <w:rPr>
          <w:sz w:val="10"/>
          <w:szCs w:val="10"/>
        </w:rPr>
      </w:pPr>
    </w:p>
    <w:p w:rsidR="005B3A04" w:rsidRDefault="005B3A04" w:rsidP="003E2674">
      <w:pPr>
        <w:spacing w:line="276" w:lineRule="auto"/>
      </w:pPr>
      <w:r>
        <w:t>3.</w:t>
      </w:r>
      <w:r>
        <w:tab/>
        <w:t xml:space="preserve">Study the table </w:t>
      </w:r>
      <w:r w:rsidRPr="00607A60">
        <w:rPr>
          <w:b/>
        </w:rPr>
        <w:t>1</w:t>
      </w:r>
      <w:r w:rsidR="00D54738">
        <w:t xml:space="preserve"> below, showing Slum Population G</w:t>
      </w:r>
      <w:r>
        <w:t xml:space="preserve">rowth in selected African </w:t>
      </w:r>
      <w:r>
        <w:tab/>
        <w:t>countries 1990 – 2000 and answer the questions that follow.</w:t>
      </w:r>
    </w:p>
    <w:p w:rsidR="005B3A04" w:rsidRPr="00BA0A47" w:rsidRDefault="005B3A04" w:rsidP="003E2674">
      <w:pPr>
        <w:spacing w:line="276" w:lineRule="auto"/>
        <w:rPr>
          <w:sz w:val="10"/>
          <w:szCs w:val="10"/>
        </w:rPr>
      </w:pPr>
      <w:r>
        <w:tab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65"/>
        <w:gridCol w:w="4950"/>
      </w:tblGrid>
      <w:tr w:rsidR="00487ADC" w:rsidTr="00C71A16">
        <w:trPr>
          <w:jc w:val="center"/>
        </w:trPr>
        <w:tc>
          <w:tcPr>
            <w:tcW w:w="3765" w:type="dxa"/>
            <w:vAlign w:val="center"/>
          </w:tcPr>
          <w:p w:rsidR="00487ADC" w:rsidRPr="00C71A16" w:rsidRDefault="00487ADC" w:rsidP="008C0BA2">
            <w:pPr>
              <w:spacing w:line="276" w:lineRule="auto"/>
              <w:jc w:val="center"/>
            </w:pPr>
            <w:r w:rsidRPr="00C71A16">
              <w:t>Country</w:t>
            </w:r>
          </w:p>
        </w:tc>
        <w:tc>
          <w:tcPr>
            <w:tcW w:w="4950" w:type="dxa"/>
            <w:vAlign w:val="center"/>
          </w:tcPr>
          <w:p w:rsidR="00487ADC" w:rsidRPr="00C71A16" w:rsidRDefault="00BA0A47" w:rsidP="00C71A16">
            <w:pPr>
              <w:spacing w:line="276" w:lineRule="auto"/>
              <w:rPr>
                <w:sz w:val="24"/>
                <w:szCs w:val="24"/>
              </w:rPr>
            </w:pPr>
            <w:r w:rsidRPr="00C71A16">
              <w:rPr>
                <w:sz w:val="24"/>
                <w:szCs w:val="24"/>
              </w:rPr>
              <w:t>Slum Population G</w:t>
            </w:r>
            <w:r w:rsidR="00487ADC" w:rsidRPr="00C71A16">
              <w:rPr>
                <w:sz w:val="24"/>
                <w:szCs w:val="24"/>
              </w:rPr>
              <w:t>rowth</w:t>
            </w:r>
            <w:r w:rsidR="00C71A16" w:rsidRPr="00C71A16">
              <w:rPr>
                <w:sz w:val="24"/>
                <w:szCs w:val="24"/>
              </w:rPr>
              <w:t xml:space="preserve"> </w:t>
            </w:r>
            <w:r w:rsidR="00487ADC" w:rsidRPr="00C71A16">
              <w:rPr>
                <w:sz w:val="24"/>
                <w:szCs w:val="24"/>
              </w:rPr>
              <w:t>(percentage)</w:t>
            </w:r>
          </w:p>
        </w:tc>
      </w:tr>
      <w:tr w:rsidR="00487ADC" w:rsidTr="00C71A16">
        <w:trPr>
          <w:jc w:val="center"/>
        </w:trPr>
        <w:tc>
          <w:tcPr>
            <w:tcW w:w="3765" w:type="dxa"/>
          </w:tcPr>
          <w:p w:rsidR="00487ADC" w:rsidRDefault="00487ADC" w:rsidP="003E2674">
            <w:pPr>
              <w:spacing w:line="276" w:lineRule="auto"/>
            </w:pPr>
            <w:r>
              <w:t xml:space="preserve">Democratic </w:t>
            </w:r>
            <w:r w:rsidR="008C0BA2">
              <w:t>R</w:t>
            </w:r>
            <w:r>
              <w:t>epublic of Congo</w:t>
            </w:r>
          </w:p>
          <w:p w:rsidR="00487ADC" w:rsidRDefault="00487ADC" w:rsidP="003E2674">
            <w:pPr>
              <w:spacing w:line="276" w:lineRule="auto"/>
            </w:pPr>
            <w:r>
              <w:t>Burkina Faso</w:t>
            </w:r>
          </w:p>
          <w:p w:rsidR="00487ADC" w:rsidRDefault="00487ADC" w:rsidP="003E2674">
            <w:pPr>
              <w:spacing w:line="276" w:lineRule="auto"/>
            </w:pPr>
            <w:r>
              <w:t>Egypt</w:t>
            </w:r>
          </w:p>
          <w:p w:rsidR="00487ADC" w:rsidRDefault="00487ADC" w:rsidP="003E2674">
            <w:pPr>
              <w:spacing w:line="276" w:lineRule="auto"/>
            </w:pPr>
            <w:r>
              <w:t>Angola</w:t>
            </w:r>
          </w:p>
          <w:p w:rsidR="00487ADC" w:rsidRDefault="00487ADC" w:rsidP="003E2674">
            <w:pPr>
              <w:spacing w:line="276" w:lineRule="auto"/>
            </w:pPr>
            <w:r>
              <w:t xml:space="preserve">Cote </w:t>
            </w:r>
            <w:r w:rsidR="00BA0A47">
              <w:t>d</w:t>
            </w:r>
            <w:r w:rsidR="008C0BA2">
              <w:t>’</w:t>
            </w:r>
            <w:r w:rsidR="00BA0A47">
              <w:t>vô</w:t>
            </w:r>
            <w:r w:rsidR="008C0BA2">
              <w:t>ire</w:t>
            </w:r>
          </w:p>
        </w:tc>
        <w:tc>
          <w:tcPr>
            <w:tcW w:w="4950" w:type="dxa"/>
          </w:tcPr>
          <w:p w:rsidR="00487ADC" w:rsidRDefault="008C0BA2" w:rsidP="008C0BA2">
            <w:pPr>
              <w:spacing w:line="276" w:lineRule="auto"/>
              <w:jc w:val="center"/>
            </w:pPr>
            <w:r>
              <w:t>117</w:t>
            </w:r>
          </w:p>
          <w:p w:rsidR="008C0BA2" w:rsidRDefault="008C0BA2" w:rsidP="008C0BA2">
            <w:pPr>
              <w:spacing w:line="276" w:lineRule="auto"/>
              <w:jc w:val="center"/>
            </w:pPr>
            <w:r>
              <w:t>34.6</w:t>
            </w:r>
          </w:p>
          <w:p w:rsidR="008C0BA2" w:rsidRDefault="008C0BA2" w:rsidP="008C0BA2">
            <w:pPr>
              <w:spacing w:line="276" w:lineRule="auto"/>
              <w:jc w:val="center"/>
            </w:pPr>
            <w:r>
              <w:t>19</w:t>
            </w:r>
          </w:p>
          <w:p w:rsidR="008C0BA2" w:rsidRDefault="008C0BA2" w:rsidP="008C0BA2">
            <w:pPr>
              <w:spacing w:line="276" w:lineRule="auto"/>
              <w:jc w:val="center"/>
            </w:pPr>
            <w:r>
              <w:t>159</w:t>
            </w:r>
          </w:p>
          <w:p w:rsidR="008C0BA2" w:rsidRDefault="008C0BA2" w:rsidP="008C0BA2">
            <w:pPr>
              <w:spacing w:line="276" w:lineRule="auto"/>
              <w:jc w:val="center"/>
            </w:pPr>
            <w:r>
              <w:t>105</w:t>
            </w:r>
          </w:p>
        </w:tc>
      </w:tr>
    </w:tbl>
    <w:p w:rsidR="007E2545" w:rsidRPr="007E2545" w:rsidRDefault="007E2545" w:rsidP="003E2674">
      <w:pPr>
        <w:spacing w:line="276" w:lineRule="auto"/>
        <w:rPr>
          <w:b/>
          <w:sz w:val="16"/>
          <w:szCs w:val="16"/>
        </w:rPr>
      </w:pPr>
    </w:p>
    <w:p w:rsidR="005B5853" w:rsidRDefault="005B5853" w:rsidP="003E2674">
      <w:pPr>
        <w:spacing w:line="276" w:lineRule="auto"/>
        <w:rPr>
          <w:sz w:val="22"/>
          <w:szCs w:val="22"/>
        </w:rPr>
      </w:pPr>
      <w:r w:rsidRPr="00BA0A47">
        <w:rPr>
          <w:sz w:val="22"/>
          <w:szCs w:val="22"/>
        </w:rPr>
        <w:tab/>
      </w:r>
      <w:r w:rsidR="00607A60" w:rsidRPr="00BA0A47">
        <w:rPr>
          <w:sz w:val="22"/>
          <w:szCs w:val="22"/>
        </w:rPr>
        <w:t xml:space="preserve">      Adapted: World Migration R</w:t>
      </w:r>
      <w:r w:rsidRPr="00BA0A47">
        <w:rPr>
          <w:sz w:val="22"/>
          <w:szCs w:val="22"/>
        </w:rPr>
        <w:t>eport</w:t>
      </w:r>
      <w:r w:rsidR="00607A60" w:rsidRPr="00BA0A47">
        <w:rPr>
          <w:sz w:val="22"/>
          <w:szCs w:val="22"/>
        </w:rPr>
        <w:t>-</w:t>
      </w:r>
      <w:r w:rsidRPr="00BA0A47">
        <w:rPr>
          <w:sz w:val="22"/>
          <w:szCs w:val="22"/>
        </w:rPr>
        <w:t xml:space="preserve"> Africa report</w:t>
      </w:r>
      <w:r w:rsidR="00607A60" w:rsidRPr="00BA0A47">
        <w:rPr>
          <w:sz w:val="22"/>
          <w:szCs w:val="22"/>
        </w:rPr>
        <w:t>. Pdf. Mariama Awumbila P.10</w:t>
      </w:r>
    </w:p>
    <w:p w:rsidR="00BA0A47" w:rsidRPr="00BA0A47" w:rsidRDefault="00BA0A47" w:rsidP="00C71A16">
      <w:pPr>
        <w:ind w:firstLine="720"/>
        <w:rPr>
          <w:sz w:val="10"/>
          <w:szCs w:val="10"/>
        </w:rPr>
      </w:pPr>
    </w:p>
    <w:p w:rsidR="005B5853" w:rsidRDefault="005B5853" w:rsidP="00C71A16">
      <w:r>
        <w:tab/>
        <w:t>a)</w:t>
      </w:r>
      <w:r>
        <w:tab/>
        <w:t xml:space="preserve">Draw a bar graph to represent the information contained in the table </w:t>
      </w:r>
      <w:r>
        <w:tab/>
      </w:r>
      <w:r>
        <w:tab/>
        <w:t>above.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(7 marks)</w:t>
      </w:r>
    </w:p>
    <w:p w:rsidR="005B5853" w:rsidRDefault="005B5853" w:rsidP="00C71A16">
      <w:r>
        <w:tab/>
        <w:t>b)</w:t>
      </w:r>
      <w:r>
        <w:tab/>
        <w:t>Identify the country with the:</w:t>
      </w:r>
    </w:p>
    <w:p w:rsidR="005B5853" w:rsidRDefault="005B5853" w:rsidP="00C71A16">
      <w:r>
        <w:tab/>
      </w:r>
      <w:r>
        <w:tab/>
        <w:t>i)</w:t>
      </w:r>
      <w:r>
        <w:tab/>
        <w:t>highest</w:t>
      </w:r>
      <w:r w:rsidR="00607A60"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5853" w:rsidRDefault="0075215A" w:rsidP="00C71A16">
      <w:r>
        <w:tab/>
      </w:r>
      <w:r>
        <w:tab/>
        <w:t>ii)</w:t>
      </w:r>
      <w:r>
        <w:tab/>
        <w:t>lowest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</w:t>
      </w:r>
      <w:r w:rsidR="005B5853">
        <w:t xml:space="preserve"> mark</w:t>
      </w:r>
      <w:r>
        <w:t>s</w:t>
      </w:r>
      <w:r w:rsidR="005B5853">
        <w:t>)</w:t>
      </w:r>
    </w:p>
    <w:p w:rsidR="00EC4FA7" w:rsidRDefault="005B5853" w:rsidP="00C71A16">
      <w:r>
        <w:tab/>
      </w:r>
      <w:r>
        <w:tab/>
      </w:r>
      <w:r>
        <w:tab/>
        <w:t>slum population growth between 1990 – 2000.</w:t>
      </w:r>
    </w:p>
    <w:p w:rsidR="005B5853" w:rsidRDefault="005B5853" w:rsidP="00C71A16">
      <w:r>
        <w:tab/>
        <w:t>c)</w:t>
      </w:r>
      <w:r>
        <w:tab/>
        <w:t xml:space="preserve">Describe the conditions responsible for the highest slum population </w:t>
      </w:r>
      <w:r>
        <w:tab/>
      </w:r>
      <w:r>
        <w:tab/>
      </w:r>
      <w:r>
        <w:tab/>
        <w:t>growth in the country identified in b (i) above.</w:t>
      </w:r>
      <w:r>
        <w:tab/>
      </w:r>
      <w:r>
        <w:tab/>
        <w:t xml:space="preserve">        (6 marks)</w:t>
      </w:r>
    </w:p>
    <w:p w:rsidR="005B5853" w:rsidRDefault="005B5853" w:rsidP="00C71A16">
      <w:r>
        <w:tab/>
        <w:t>d)</w:t>
      </w:r>
      <w:r>
        <w:tab/>
        <w:t>i)</w:t>
      </w:r>
      <w:r>
        <w:tab/>
        <w:t>Explain the challenges</w:t>
      </w:r>
      <w:r w:rsidR="0075215A">
        <w:t xml:space="preserve"> facing people living in Africa’s</w:t>
      </w:r>
      <w:r>
        <w:t xml:space="preserve"> slums.</w:t>
      </w:r>
    </w:p>
    <w:p w:rsidR="005B5853" w:rsidRDefault="005B5853" w:rsidP="00C71A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    (6 marks)</w:t>
      </w:r>
    </w:p>
    <w:p w:rsidR="005B5853" w:rsidRDefault="005B5853" w:rsidP="00C71A16">
      <w:r>
        <w:tab/>
      </w:r>
      <w:r>
        <w:tab/>
        <w:t>ii)</w:t>
      </w:r>
      <w:r>
        <w:tab/>
        <w:t xml:space="preserve">Outline the steps that are being adopted to solve the challenges </w:t>
      </w:r>
      <w:r>
        <w:tab/>
      </w:r>
      <w:r>
        <w:tab/>
      </w:r>
      <w:r>
        <w:tab/>
        <w:t>in d(i) above.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(4 marks)</w:t>
      </w:r>
    </w:p>
    <w:p w:rsidR="00BA0A47" w:rsidRDefault="00BA0A47" w:rsidP="007E2545">
      <w:pPr>
        <w:spacing w:line="276" w:lineRule="auto"/>
      </w:pPr>
    </w:p>
    <w:p w:rsidR="005B5853" w:rsidRDefault="007E2545" w:rsidP="007E2545">
      <w:pPr>
        <w:spacing w:line="276" w:lineRule="auto"/>
      </w:pPr>
      <w:r>
        <w:t>4.</w:t>
      </w:r>
      <w:r>
        <w:tab/>
      </w:r>
      <w:r w:rsidR="00BD5945">
        <w:t>a)</w:t>
      </w:r>
      <w:r w:rsidR="00BD5945">
        <w:tab/>
        <w:t>Draw a sketch map o</w:t>
      </w:r>
      <w:r w:rsidR="0075215A">
        <w:t>f Gabon and on it mark and name:</w:t>
      </w:r>
    </w:p>
    <w:p w:rsidR="00BD5945" w:rsidRDefault="0075215A" w:rsidP="003E2674">
      <w:pPr>
        <w:spacing w:line="276" w:lineRule="auto"/>
      </w:pPr>
      <w:r>
        <w:tab/>
      </w:r>
      <w:r>
        <w:tab/>
        <w:t>i)</w:t>
      </w:r>
      <w:r>
        <w:tab/>
        <w:t>exhausted and virgin forests,</w:t>
      </w:r>
    </w:p>
    <w:p w:rsidR="00BD5945" w:rsidRDefault="0075215A" w:rsidP="003E2674">
      <w:pPr>
        <w:spacing w:line="276" w:lineRule="auto"/>
      </w:pPr>
      <w:r>
        <w:tab/>
      </w:r>
      <w:r>
        <w:tab/>
        <w:t>ii)</w:t>
      </w:r>
      <w:r>
        <w:tab/>
        <w:t>river Ogoou</w:t>
      </w:r>
      <w:r w:rsidR="00BD5945">
        <w:t>e</w:t>
      </w:r>
      <w:r>
        <w:t>,</w:t>
      </w:r>
    </w:p>
    <w:p w:rsidR="00BD5945" w:rsidRDefault="00BD5945" w:rsidP="003E2674">
      <w:pPr>
        <w:spacing w:line="276" w:lineRule="auto"/>
      </w:pPr>
      <w:r>
        <w:tab/>
      </w:r>
      <w:r>
        <w:tab/>
      </w:r>
      <w:r w:rsidR="0075215A">
        <w:t>iii)</w:t>
      </w:r>
      <w:r w:rsidR="0075215A">
        <w:tab/>
        <w:t>t</w:t>
      </w:r>
      <w:r w:rsidR="006B3D9B">
        <w:t xml:space="preserve">owns:  </w:t>
      </w:r>
      <w:r w:rsidR="0075215A">
        <w:t>Port Gentil and France</w:t>
      </w:r>
      <w:r>
        <w:t>ville</w:t>
      </w:r>
      <w:r w:rsidR="0075215A">
        <w:t>,</w:t>
      </w:r>
    </w:p>
    <w:p w:rsidR="00BD5945" w:rsidRDefault="0075215A" w:rsidP="003E2674">
      <w:pPr>
        <w:spacing w:line="276" w:lineRule="auto"/>
      </w:pPr>
      <w:r>
        <w:tab/>
      </w:r>
      <w:r>
        <w:tab/>
        <w:t>iv)</w:t>
      </w:r>
      <w:r>
        <w:tab/>
        <w:t>t</w:t>
      </w:r>
      <w:r w:rsidR="00BD5945">
        <w:t>he Equator</w:t>
      </w:r>
      <w:r>
        <w:t>,</w:t>
      </w:r>
    </w:p>
    <w:p w:rsidR="00EC4FA7" w:rsidRDefault="00BD5945" w:rsidP="003E2674">
      <w:pPr>
        <w:spacing w:line="276" w:lineRule="auto"/>
      </w:pPr>
      <w:r>
        <w:tab/>
      </w:r>
      <w:r>
        <w:tab/>
        <w:t>v)</w:t>
      </w:r>
      <w:r>
        <w:tab/>
        <w:t>Neighbouring country:  Congo.</w:t>
      </w:r>
      <w:r>
        <w:tab/>
      </w:r>
      <w:r>
        <w:tab/>
      </w:r>
      <w:r>
        <w:tab/>
      </w:r>
      <w:r>
        <w:tab/>
        <w:t xml:space="preserve">        (8 marks)</w:t>
      </w:r>
    </w:p>
    <w:p w:rsidR="00EC4FA7" w:rsidRDefault="00BD5945" w:rsidP="00BA0A47">
      <w:pPr>
        <w:spacing w:line="276" w:lineRule="auto"/>
      </w:pPr>
      <w:r>
        <w:tab/>
        <w:t>b)</w:t>
      </w:r>
      <w:r>
        <w:tab/>
        <w:t xml:space="preserve">Describe the factors that have favoured the development of forestry in </w:t>
      </w:r>
      <w:r w:rsidR="003202C5">
        <w:tab/>
      </w:r>
      <w:r w:rsidR="003202C5">
        <w:tab/>
      </w:r>
      <w:r>
        <w:t>Gabon.</w:t>
      </w:r>
      <w:r w:rsidR="0075215A">
        <w:t xml:space="preserve">                                                                             (6 marks)</w:t>
      </w:r>
    </w:p>
    <w:p w:rsidR="006B3D9B" w:rsidRDefault="003202C5" w:rsidP="003E2674">
      <w:pPr>
        <w:spacing w:line="276" w:lineRule="auto"/>
      </w:pPr>
      <w:r>
        <w:tab/>
        <w:t>c)</w:t>
      </w:r>
      <w:r>
        <w:tab/>
      </w:r>
      <w:r w:rsidR="00912A94">
        <w:t xml:space="preserve">Explain the contribution of the forestry sector to the development of </w:t>
      </w:r>
      <w:r w:rsidR="006B3D9B">
        <w:tab/>
      </w:r>
      <w:r w:rsidR="006B3D9B">
        <w:tab/>
      </w:r>
      <w:r w:rsidR="006B3D9B">
        <w:tab/>
      </w:r>
      <w:r w:rsidR="00912A94">
        <w:t>Gabon.</w:t>
      </w:r>
      <w:r w:rsidR="006B3D9B">
        <w:tab/>
      </w:r>
      <w:r w:rsidR="006B3D9B">
        <w:tab/>
      </w:r>
      <w:r w:rsidR="006B3D9B">
        <w:tab/>
      </w:r>
      <w:r w:rsidR="006B3D9B">
        <w:tab/>
      </w:r>
      <w:r w:rsidR="006B3D9B">
        <w:tab/>
      </w:r>
      <w:r w:rsidR="006B3D9B">
        <w:tab/>
      </w:r>
      <w:r w:rsidR="006B3D9B">
        <w:tab/>
      </w:r>
      <w:r w:rsidR="006B3D9B">
        <w:tab/>
        <w:t xml:space="preserve">        (6 marks)</w:t>
      </w:r>
    </w:p>
    <w:p w:rsidR="00461127" w:rsidRDefault="006B3D9B" w:rsidP="003E2674">
      <w:pPr>
        <w:spacing w:line="276" w:lineRule="auto"/>
      </w:pPr>
      <w:r>
        <w:tab/>
        <w:t>d)</w:t>
      </w:r>
      <w:r>
        <w:tab/>
        <w:t xml:space="preserve">Outline the effects of over exploitation of forests in the exhausted </w:t>
      </w:r>
      <w:r>
        <w:tab/>
      </w:r>
      <w:r>
        <w:tab/>
      </w:r>
      <w:r>
        <w:tab/>
        <w:t>timberlands on the environment.</w:t>
      </w:r>
      <w:r>
        <w:tab/>
      </w:r>
      <w:r>
        <w:tab/>
      </w:r>
      <w:r>
        <w:tab/>
      </w:r>
      <w:r>
        <w:tab/>
        <w:t xml:space="preserve">        (5 marks)</w:t>
      </w:r>
    </w:p>
    <w:p w:rsidR="00DB2F64" w:rsidRPr="00C44515" w:rsidRDefault="00DB2F64" w:rsidP="00C44515">
      <w:pPr>
        <w:spacing w:line="276" w:lineRule="auto"/>
        <w:jc w:val="center"/>
        <w:rPr>
          <w:b/>
        </w:rPr>
      </w:pPr>
      <w:r w:rsidRPr="00C44515">
        <w:rPr>
          <w:b/>
        </w:rPr>
        <w:lastRenderedPageBreak/>
        <w:t>PART II: STUDIES IN DEVELOPMENT</w:t>
      </w:r>
    </w:p>
    <w:p w:rsidR="00DB2F64" w:rsidRPr="0075215A" w:rsidRDefault="00DB2F64" w:rsidP="00C44515">
      <w:pPr>
        <w:spacing w:line="276" w:lineRule="auto"/>
        <w:jc w:val="center"/>
      </w:pPr>
      <w:r w:rsidRPr="0075215A">
        <w:t>Answ</w:t>
      </w:r>
      <w:r w:rsidR="0075215A" w:rsidRPr="0075215A">
        <w:t xml:space="preserve">er </w:t>
      </w:r>
      <w:r w:rsidR="0075215A" w:rsidRPr="0075215A">
        <w:rPr>
          <w:b/>
        </w:rPr>
        <w:t>two</w:t>
      </w:r>
      <w:r w:rsidR="0075215A" w:rsidRPr="0075215A">
        <w:t xml:space="preserve"> questions from this part</w:t>
      </w:r>
    </w:p>
    <w:p w:rsidR="00EC4FA7" w:rsidRPr="00C44515" w:rsidRDefault="00EC4FA7" w:rsidP="00C44515">
      <w:pPr>
        <w:spacing w:line="276" w:lineRule="auto"/>
        <w:jc w:val="center"/>
        <w:rPr>
          <w:b/>
        </w:rPr>
      </w:pPr>
    </w:p>
    <w:p w:rsidR="00DB2F64" w:rsidRPr="00C44515" w:rsidRDefault="00DB2F64" w:rsidP="00C44515">
      <w:pPr>
        <w:spacing w:line="276" w:lineRule="auto"/>
        <w:jc w:val="center"/>
        <w:rPr>
          <w:b/>
        </w:rPr>
      </w:pPr>
      <w:r w:rsidRPr="00C44515">
        <w:rPr>
          <w:b/>
        </w:rPr>
        <w:t>REGION I: NORTH AMERICA</w:t>
      </w:r>
    </w:p>
    <w:p w:rsidR="00DB2F64" w:rsidRDefault="00DB2F64" w:rsidP="003E2674">
      <w:pPr>
        <w:spacing w:line="276" w:lineRule="auto"/>
      </w:pPr>
    </w:p>
    <w:p w:rsidR="00DB2F64" w:rsidRDefault="00DB2F64" w:rsidP="003E2674">
      <w:pPr>
        <w:spacing w:line="276" w:lineRule="auto"/>
      </w:pPr>
      <w:r>
        <w:t>5.</w:t>
      </w:r>
      <w:r>
        <w:tab/>
        <w:t>a)</w:t>
      </w:r>
      <w:r>
        <w:tab/>
        <w:t xml:space="preserve">Draw a sketch map of the Great Lakes and St. Lawrence sea way and </w:t>
      </w:r>
      <w:r>
        <w:tab/>
      </w:r>
      <w:r>
        <w:tab/>
        <w:t>on it</w:t>
      </w:r>
      <w:r w:rsidR="0075215A">
        <w:t>,</w:t>
      </w:r>
      <w:r>
        <w:t>mark and name:</w:t>
      </w:r>
    </w:p>
    <w:p w:rsidR="00DB2F64" w:rsidRDefault="00DB2F64" w:rsidP="003E2674">
      <w:pPr>
        <w:spacing w:line="276" w:lineRule="auto"/>
      </w:pPr>
      <w:r>
        <w:tab/>
      </w:r>
      <w:r>
        <w:tab/>
        <w:t>i)</w:t>
      </w:r>
      <w:r>
        <w:tab/>
      </w:r>
      <w:r w:rsidR="0075215A">
        <w:t>l</w:t>
      </w:r>
      <w:r w:rsidR="00253F84">
        <w:t>akes: Huron and Ontario,</w:t>
      </w:r>
    </w:p>
    <w:p w:rsidR="00253F84" w:rsidRDefault="0075215A" w:rsidP="003E2674">
      <w:pPr>
        <w:spacing w:line="276" w:lineRule="auto"/>
      </w:pPr>
      <w:r>
        <w:tab/>
      </w:r>
      <w:r>
        <w:tab/>
      </w:r>
      <w:proofErr w:type="gramStart"/>
      <w:r>
        <w:t>ii</w:t>
      </w:r>
      <w:proofErr w:type="gramEnd"/>
      <w:r>
        <w:t>)</w:t>
      </w:r>
      <w:r>
        <w:tab/>
        <w:t>r</w:t>
      </w:r>
      <w:r w:rsidR="0057601D">
        <w:t>iver</w:t>
      </w:r>
      <w:r w:rsidR="00253F84">
        <w:t xml:space="preserve"> St. Lawrence</w:t>
      </w:r>
      <w:r>
        <w:t>,</w:t>
      </w:r>
    </w:p>
    <w:p w:rsidR="00253F84" w:rsidRDefault="0075215A" w:rsidP="003E2674">
      <w:pPr>
        <w:spacing w:line="276" w:lineRule="auto"/>
      </w:pPr>
      <w:r>
        <w:tab/>
      </w:r>
      <w:r>
        <w:tab/>
        <w:t>iii)</w:t>
      </w:r>
      <w:r>
        <w:tab/>
        <w:t>p</w:t>
      </w:r>
      <w:r w:rsidR="00253F84">
        <w:t>orts: Chicago and Montreal</w:t>
      </w:r>
      <w:r>
        <w:t>,</w:t>
      </w:r>
    </w:p>
    <w:p w:rsidR="00EC4FA7" w:rsidRDefault="0075215A" w:rsidP="003E2674">
      <w:pPr>
        <w:spacing w:line="276" w:lineRule="auto"/>
      </w:pPr>
      <w:r>
        <w:tab/>
      </w:r>
      <w:r>
        <w:tab/>
        <w:t xml:space="preserve">iv)    </w:t>
      </w:r>
      <w:r w:rsidR="00253F84">
        <w:t xml:space="preserve"> </w:t>
      </w:r>
      <w:r w:rsidR="00F56564">
        <w:t xml:space="preserve">canals: </w:t>
      </w:r>
      <w:r w:rsidR="00253F84">
        <w:t>Welland</w:t>
      </w:r>
      <w:r w:rsidR="00F56564">
        <w:t xml:space="preserve"> and Soo</w:t>
      </w:r>
      <w:r>
        <w:t>.</w:t>
      </w:r>
      <w:r w:rsidR="00F56564">
        <w:tab/>
      </w:r>
      <w:r w:rsidR="00F56564">
        <w:tab/>
      </w:r>
      <w:r w:rsidR="00F56564">
        <w:tab/>
      </w:r>
      <w:r w:rsidR="00F56564">
        <w:tab/>
        <w:t xml:space="preserve">                (8</w:t>
      </w:r>
      <w:r w:rsidR="00253F84">
        <w:t xml:space="preserve"> marks)</w:t>
      </w:r>
    </w:p>
    <w:p w:rsidR="00EC4FA7" w:rsidRDefault="00253F84" w:rsidP="003E2674">
      <w:pPr>
        <w:spacing w:line="276" w:lineRule="auto"/>
      </w:pPr>
      <w:r>
        <w:tab/>
        <w:t>b)</w:t>
      </w:r>
      <w:r>
        <w:tab/>
        <w:t xml:space="preserve">Describe the conditions which led to the construction of the Great Lakes  </w:t>
      </w:r>
      <w:r>
        <w:tab/>
      </w:r>
      <w:r>
        <w:tab/>
        <w:t>and St. Lawrence sea way.</w:t>
      </w:r>
      <w:r>
        <w:tab/>
      </w:r>
      <w:r>
        <w:tab/>
      </w:r>
      <w:r>
        <w:tab/>
      </w:r>
      <w:r>
        <w:tab/>
      </w:r>
      <w:r>
        <w:tab/>
        <w:t xml:space="preserve">        (8 marks)</w:t>
      </w:r>
    </w:p>
    <w:p w:rsidR="00EC4FA7" w:rsidRDefault="00253F84" w:rsidP="003E2674">
      <w:pPr>
        <w:spacing w:line="276" w:lineRule="auto"/>
      </w:pPr>
      <w:r>
        <w:tab/>
        <w:t>c)</w:t>
      </w:r>
      <w:r>
        <w:tab/>
        <w:t xml:space="preserve">Explain the problems still limiting effective navigation along the Great </w:t>
      </w:r>
      <w:r>
        <w:tab/>
      </w:r>
      <w:r>
        <w:tab/>
        <w:t>Lakes and St. Lawrence sea way.</w:t>
      </w:r>
      <w:r>
        <w:tab/>
      </w:r>
      <w:r>
        <w:tab/>
      </w:r>
      <w:r>
        <w:tab/>
      </w:r>
      <w:r>
        <w:tab/>
        <w:t xml:space="preserve">        (6 marks)</w:t>
      </w:r>
    </w:p>
    <w:p w:rsidR="00253F84" w:rsidRDefault="00253F84" w:rsidP="003E2674">
      <w:pPr>
        <w:spacing w:line="276" w:lineRule="auto"/>
      </w:pPr>
      <w:r>
        <w:tab/>
        <w:t>d)</w:t>
      </w:r>
      <w:r>
        <w:tab/>
        <w:t>Outline the measures being taken to solve the problems in (c) above.</w:t>
      </w:r>
    </w:p>
    <w:p w:rsidR="00253F84" w:rsidRDefault="00F56564" w:rsidP="003E2674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(3</w:t>
      </w:r>
      <w:r w:rsidR="00253F84">
        <w:t xml:space="preserve"> marks)</w:t>
      </w:r>
    </w:p>
    <w:p w:rsidR="00F56564" w:rsidRDefault="00F56564" w:rsidP="003E2674">
      <w:pPr>
        <w:spacing w:line="276" w:lineRule="auto"/>
      </w:pPr>
    </w:p>
    <w:p w:rsidR="00253F84" w:rsidRDefault="000E079E" w:rsidP="003E2674">
      <w:pPr>
        <w:spacing w:line="276" w:lineRule="auto"/>
      </w:pPr>
      <w:r>
        <w:t>6.</w:t>
      </w:r>
      <w:r>
        <w:tab/>
      </w:r>
      <w:r w:rsidR="00F56564">
        <w:t>Study F</w:t>
      </w:r>
      <w:r>
        <w:t xml:space="preserve">igure </w:t>
      </w:r>
      <w:r w:rsidRPr="00F56564">
        <w:rPr>
          <w:b/>
        </w:rPr>
        <w:t>2</w:t>
      </w:r>
      <w:r w:rsidR="00F56564" w:rsidRPr="00F56564">
        <w:t>:</w:t>
      </w:r>
      <w:r w:rsidR="00F56564">
        <w:t xml:space="preserve"> M</w:t>
      </w:r>
      <w:r>
        <w:t xml:space="preserve">ap showing the </w:t>
      </w:r>
      <w:r w:rsidR="00F56564">
        <w:t xml:space="preserve">location of the Canadian wheat </w:t>
      </w:r>
      <w:r>
        <w:t xml:space="preserve">growing </w:t>
      </w:r>
      <w:r w:rsidR="00F56564">
        <w:tab/>
      </w:r>
      <w:r>
        <w:t>provinces</w:t>
      </w:r>
      <w:r w:rsidR="00F56564">
        <w:t xml:space="preserve"> in Canada</w:t>
      </w:r>
      <w:r>
        <w:t xml:space="preserve"> and answer the questions that follow.</w:t>
      </w:r>
    </w:p>
    <w:p w:rsidR="00CD32C0" w:rsidRPr="00C71A16" w:rsidRDefault="00CD32C0" w:rsidP="003E2674">
      <w:pPr>
        <w:spacing w:line="276" w:lineRule="auto"/>
        <w:rPr>
          <w:sz w:val="16"/>
          <w:szCs w:val="16"/>
        </w:rPr>
      </w:pPr>
    </w:p>
    <w:p w:rsidR="007E2545" w:rsidRDefault="003C3479" w:rsidP="00C71A16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4335347" cy="41973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8" cy="420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1C5" w:rsidRDefault="007E2545" w:rsidP="007E2545">
      <w:pPr>
        <w:spacing w:line="276" w:lineRule="auto"/>
      </w:pPr>
      <w:r>
        <w:lastRenderedPageBreak/>
        <w:tab/>
      </w:r>
      <w:r w:rsidR="005C61C5">
        <w:t>a)</w:t>
      </w:r>
      <w:r w:rsidR="005C61C5">
        <w:tab/>
        <w:t>Name the:</w:t>
      </w:r>
    </w:p>
    <w:p w:rsidR="005C61C5" w:rsidRDefault="003C3479" w:rsidP="003E2674">
      <w:pPr>
        <w:spacing w:line="276" w:lineRule="auto"/>
      </w:pPr>
      <w:r>
        <w:tab/>
      </w:r>
      <w:r>
        <w:tab/>
        <w:t>i)</w:t>
      </w:r>
      <w:r>
        <w:tab/>
        <w:t>w</w:t>
      </w:r>
      <w:r w:rsidR="005C61C5">
        <w:t xml:space="preserve">heat growing provinces marked </w:t>
      </w:r>
      <w:r w:rsidR="005C61C5" w:rsidRPr="00BA0A47">
        <w:rPr>
          <w:b/>
        </w:rPr>
        <w:t>1</w:t>
      </w:r>
      <w:r w:rsidR="005C61C5">
        <w:t xml:space="preserve">, </w:t>
      </w:r>
      <w:r w:rsidR="005C61C5" w:rsidRPr="00BA0A47">
        <w:rPr>
          <w:b/>
        </w:rPr>
        <w:t>2</w:t>
      </w:r>
      <w:r w:rsidR="005C61C5">
        <w:t xml:space="preserve"> and </w:t>
      </w:r>
      <w:r w:rsidR="005C61C5" w:rsidRPr="00BA0A47">
        <w:rPr>
          <w:b/>
        </w:rPr>
        <w:t>3</w:t>
      </w:r>
      <w:r w:rsidR="005C61C5">
        <w:t>.</w:t>
      </w:r>
    </w:p>
    <w:p w:rsidR="005C61C5" w:rsidRDefault="003C3479" w:rsidP="003E2674">
      <w:pPr>
        <w:spacing w:line="276" w:lineRule="auto"/>
      </w:pPr>
      <w:r>
        <w:tab/>
      </w:r>
      <w:r>
        <w:tab/>
        <w:t>ii)</w:t>
      </w:r>
      <w:r>
        <w:tab/>
        <w:t>t</w:t>
      </w:r>
      <w:r w:rsidR="005C61C5">
        <w:t xml:space="preserve">owns marked </w:t>
      </w:r>
      <w:r w:rsidR="005C61C5" w:rsidRPr="00BA0A47">
        <w:rPr>
          <w:b/>
        </w:rPr>
        <w:t>A</w:t>
      </w:r>
      <w:r w:rsidR="005C61C5">
        <w:t xml:space="preserve"> and </w:t>
      </w:r>
      <w:r w:rsidR="005C61C5" w:rsidRPr="00BA0A47">
        <w:rPr>
          <w:b/>
        </w:rPr>
        <w:t>B</w:t>
      </w:r>
      <w:r w:rsidR="005C61C5">
        <w:t>.</w:t>
      </w:r>
    </w:p>
    <w:p w:rsidR="005C61C5" w:rsidRDefault="003C3479" w:rsidP="003E2674">
      <w:pPr>
        <w:spacing w:line="276" w:lineRule="auto"/>
      </w:pPr>
      <w:r>
        <w:tab/>
      </w:r>
      <w:r>
        <w:tab/>
        <w:t>iii)</w:t>
      </w:r>
      <w:r>
        <w:tab/>
      </w:r>
      <w:r w:rsidR="0057601D">
        <w:t>Water body</w:t>
      </w:r>
      <w:r w:rsidR="005C61C5">
        <w:t xml:space="preserve"> marked </w:t>
      </w:r>
      <w:r w:rsidR="005C61C5" w:rsidRPr="00BA0A47">
        <w:rPr>
          <w:b/>
        </w:rPr>
        <w:t>C</w:t>
      </w:r>
      <w:r w:rsidR="005C61C5">
        <w:t>.</w:t>
      </w:r>
    </w:p>
    <w:p w:rsidR="007E2545" w:rsidRDefault="003C3479" w:rsidP="003E2674">
      <w:pPr>
        <w:spacing w:line="276" w:lineRule="auto"/>
      </w:pPr>
      <w:r>
        <w:tab/>
      </w:r>
      <w:r>
        <w:tab/>
        <w:t>iv)</w:t>
      </w:r>
      <w:r>
        <w:tab/>
        <w:t>b</w:t>
      </w:r>
      <w:r w:rsidR="005C61C5">
        <w:t xml:space="preserve">ay marked </w:t>
      </w:r>
      <w:r w:rsidR="005C61C5" w:rsidRPr="00BA0A47">
        <w:rPr>
          <w:b/>
        </w:rPr>
        <w:t>D</w:t>
      </w:r>
      <w:r w:rsidR="005C61C5">
        <w:t>.</w:t>
      </w:r>
      <w:r>
        <w:t xml:space="preserve">                                                         (7 marks)</w:t>
      </w:r>
    </w:p>
    <w:p w:rsidR="00B82BCA" w:rsidRDefault="005C61C5" w:rsidP="003E2674">
      <w:pPr>
        <w:spacing w:line="276" w:lineRule="auto"/>
      </w:pPr>
      <w:r>
        <w:tab/>
        <w:t>b)</w:t>
      </w:r>
      <w:r>
        <w:tab/>
        <w:t xml:space="preserve">Describe the conditions that </w:t>
      </w:r>
      <w:r w:rsidR="00B82BCA">
        <w:t xml:space="preserve">influenced the location of large scale </w:t>
      </w:r>
      <w:r>
        <w:t xml:space="preserve">wheat </w:t>
      </w:r>
      <w:r w:rsidR="00B82BCA">
        <w:tab/>
      </w:r>
      <w:r w:rsidR="00B82BCA">
        <w:tab/>
        <w:t xml:space="preserve">farms in the </w:t>
      </w:r>
      <w:r>
        <w:t>C</w:t>
      </w:r>
      <w:r w:rsidR="00D76613">
        <w:t>anadian prairies.</w:t>
      </w:r>
      <w:r w:rsidR="00D76613">
        <w:tab/>
      </w:r>
      <w:r w:rsidR="00D76613">
        <w:tab/>
      </w:r>
      <w:r w:rsidR="00D76613">
        <w:tab/>
      </w:r>
      <w:r w:rsidR="00D76613">
        <w:tab/>
      </w:r>
      <w:r w:rsidR="00D76613">
        <w:tab/>
        <w:t xml:space="preserve">     </w:t>
      </w:r>
      <w:r w:rsidR="00B82BCA">
        <w:t>(</w:t>
      </w:r>
      <w:r w:rsidR="00D76613">
        <w:t>08 marks)</w:t>
      </w:r>
      <w:r w:rsidR="00B82BCA">
        <w:t xml:space="preserve">    </w:t>
      </w:r>
    </w:p>
    <w:p w:rsidR="007E2545" w:rsidRDefault="00D76613" w:rsidP="003E2674">
      <w:pPr>
        <w:spacing w:line="276" w:lineRule="auto"/>
      </w:pPr>
      <w:r>
        <w:t xml:space="preserve">      </w:t>
      </w:r>
      <w:r>
        <w:tab/>
        <w:t xml:space="preserve">c)      </w:t>
      </w:r>
      <w:r w:rsidR="005C61C5">
        <w:t>Explain the benefits of wheat growing to Canada.</w:t>
      </w:r>
      <w:r w:rsidR="005C61C5">
        <w:tab/>
      </w:r>
      <w:r w:rsidR="005C61C5">
        <w:tab/>
        <w:t xml:space="preserve">        (6 marks)</w:t>
      </w:r>
    </w:p>
    <w:p w:rsidR="005C61C5" w:rsidRDefault="005C61C5" w:rsidP="003E2674">
      <w:pPr>
        <w:spacing w:line="276" w:lineRule="auto"/>
      </w:pPr>
      <w:r>
        <w:tab/>
        <w:t>d)</w:t>
      </w:r>
      <w:r>
        <w:tab/>
      </w:r>
      <w:r w:rsidR="007E2545">
        <w:t>Outline</w:t>
      </w:r>
      <w:r>
        <w:t xml:space="preserve"> the problems facing wheat farmers in the Canadian prairies.</w:t>
      </w:r>
    </w:p>
    <w:p w:rsidR="005C61C5" w:rsidRDefault="005C61C5" w:rsidP="003E2674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(4 marks)</w:t>
      </w:r>
    </w:p>
    <w:p w:rsidR="00461127" w:rsidRDefault="00461127" w:rsidP="003E2674">
      <w:pPr>
        <w:spacing w:line="276" w:lineRule="auto"/>
      </w:pPr>
    </w:p>
    <w:p w:rsidR="005C61C5" w:rsidRDefault="005C61C5" w:rsidP="003E2674">
      <w:pPr>
        <w:spacing w:line="276" w:lineRule="auto"/>
      </w:pPr>
      <w:r>
        <w:t>7.</w:t>
      </w:r>
      <w:r>
        <w:tab/>
        <w:t>a)</w:t>
      </w:r>
      <w:r>
        <w:tab/>
        <w:t>Distinguish between “Log Low” and “Log High”.</w:t>
      </w:r>
      <w:r>
        <w:tab/>
      </w:r>
      <w:r>
        <w:tab/>
        <w:t xml:space="preserve">        (4 marks)</w:t>
      </w:r>
    </w:p>
    <w:p w:rsidR="005C61C5" w:rsidRDefault="005C61C5" w:rsidP="003E2674">
      <w:pPr>
        <w:spacing w:line="276" w:lineRule="auto"/>
      </w:pPr>
      <w:r>
        <w:tab/>
        <w:t>b)</w:t>
      </w:r>
      <w:r>
        <w:tab/>
        <w:t>Describe the factors which have favoured logging in British Columbia.</w:t>
      </w:r>
    </w:p>
    <w:p w:rsidR="005C61C5" w:rsidRDefault="005C61C5" w:rsidP="003E2674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(6 marks)</w:t>
      </w:r>
    </w:p>
    <w:p w:rsidR="005C61C5" w:rsidRDefault="005C61C5" w:rsidP="003E2674">
      <w:pPr>
        <w:spacing w:line="276" w:lineRule="auto"/>
      </w:pPr>
      <w:r>
        <w:tab/>
        <w:t>c)</w:t>
      </w:r>
      <w:r>
        <w:tab/>
        <w:t>Explain the importance of logging in British Columbia.</w:t>
      </w:r>
      <w:r>
        <w:tab/>
        <w:t xml:space="preserve">        (8 marks)</w:t>
      </w:r>
    </w:p>
    <w:p w:rsidR="005C61C5" w:rsidRDefault="005C61C5" w:rsidP="003E2674">
      <w:pPr>
        <w:spacing w:line="276" w:lineRule="auto"/>
      </w:pPr>
      <w:r>
        <w:tab/>
        <w:t>d)</w:t>
      </w:r>
      <w:r>
        <w:tab/>
        <w:t>i)</w:t>
      </w:r>
      <w:r>
        <w:tab/>
        <w:t xml:space="preserve">Mention the </w:t>
      </w:r>
      <w:r w:rsidRPr="003C3479">
        <w:rPr>
          <w:b/>
        </w:rPr>
        <w:t>three</w:t>
      </w:r>
      <w:r>
        <w:t xml:space="preserve"> categories of people involved in the logging </w:t>
      </w:r>
      <w:r>
        <w:tab/>
      </w:r>
      <w:r>
        <w:tab/>
      </w:r>
      <w:r>
        <w:tab/>
        <w:t>activity in British Columbia.</w:t>
      </w:r>
      <w:r>
        <w:tab/>
      </w:r>
      <w:r>
        <w:tab/>
      </w:r>
      <w:r>
        <w:tab/>
      </w:r>
      <w:r>
        <w:tab/>
        <w:t xml:space="preserve">        (</w:t>
      </w:r>
      <w:r w:rsidR="00534312">
        <w:t>3 marks)</w:t>
      </w:r>
    </w:p>
    <w:p w:rsidR="00534312" w:rsidRDefault="00534312" w:rsidP="003E2674">
      <w:pPr>
        <w:spacing w:line="276" w:lineRule="auto"/>
      </w:pPr>
      <w:r>
        <w:tab/>
      </w:r>
      <w:r>
        <w:tab/>
        <w:t>ii)</w:t>
      </w:r>
      <w:r>
        <w:tab/>
        <w:t>Outline the problems facing loggers in British Columbia. (4 marks)</w:t>
      </w:r>
    </w:p>
    <w:p w:rsidR="00534312" w:rsidRDefault="00534312" w:rsidP="003E2674">
      <w:pPr>
        <w:spacing w:line="276" w:lineRule="auto"/>
      </w:pPr>
    </w:p>
    <w:p w:rsidR="00892611" w:rsidRPr="007E2545" w:rsidRDefault="00534312" w:rsidP="007E2545">
      <w:pPr>
        <w:spacing w:line="276" w:lineRule="auto"/>
        <w:jc w:val="center"/>
        <w:rPr>
          <w:b/>
        </w:rPr>
      </w:pPr>
      <w:r w:rsidRPr="007E2545">
        <w:rPr>
          <w:b/>
        </w:rPr>
        <w:t>REGION II:  RHINELANDS</w:t>
      </w:r>
    </w:p>
    <w:p w:rsidR="00534312" w:rsidRDefault="00D76613" w:rsidP="003E2674">
      <w:pPr>
        <w:spacing w:line="276" w:lineRule="auto"/>
      </w:pPr>
      <w:r>
        <w:t>8.</w:t>
      </w:r>
      <w:r>
        <w:tab/>
        <w:t>Study the F</w:t>
      </w:r>
      <w:r w:rsidR="00534312">
        <w:t xml:space="preserve">igure </w:t>
      </w:r>
      <w:r w:rsidR="00534312" w:rsidRPr="00D76613">
        <w:rPr>
          <w:b/>
        </w:rPr>
        <w:t>3</w:t>
      </w:r>
      <w:r>
        <w:t>: M</w:t>
      </w:r>
      <w:r w:rsidR="00534312">
        <w:t>ap of Germany and answer the questions that follow.</w:t>
      </w:r>
    </w:p>
    <w:p w:rsidR="00892611" w:rsidRPr="00C71A16" w:rsidRDefault="00892611" w:rsidP="003E2674">
      <w:pPr>
        <w:spacing w:line="276" w:lineRule="auto"/>
        <w:rPr>
          <w:sz w:val="16"/>
          <w:szCs w:val="16"/>
        </w:rPr>
      </w:pPr>
    </w:p>
    <w:p w:rsidR="00D76613" w:rsidRDefault="0092509D" w:rsidP="000E5EC0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3391253" cy="40132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595" cy="401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DCE" w:rsidRDefault="00634DCE" w:rsidP="003E2674">
      <w:pPr>
        <w:spacing w:line="276" w:lineRule="auto"/>
      </w:pPr>
      <w:r>
        <w:lastRenderedPageBreak/>
        <w:t>a)</w:t>
      </w:r>
      <w:r>
        <w:tab/>
        <w:t>Name the:</w:t>
      </w:r>
    </w:p>
    <w:p w:rsidR="00634DCE" w:rsidRDefault="00D76613" w:rsidP="003E2674">
      <w:pPr>
        <w:spacing w:line="276" w:lineRule="auto"/>
      </w:pPr>
      <w:r>
        <w:tab/>
      </w:r>
      <w:r>
        <w:tab/>
        <w:t>i)</w:t>
      </w:r>
      <w:r>
        <w:tab/>
        <w:t xml:space="preserve">industrial Conurbation marked </w:t>
      </w:r>
      <w:r w:rsidRPr="005C4554">
        <w:rPr>
          <w:b/>
        </w:rPr>
        <w:t>1</w:t>
      </w:r>
      <w:r>
        <w:t>,</w:t>
      </w:r>
    </w:p>
    <w:p w:rsidR="00634DCE" w:rsidRDefault="00D76613" w:rsidP="003E2674">
      <w:pPr>
        <w:spacing w:line="276" w:lineRule="auto"/>
      </w:pPr>
      <w:r>
        <w:tab/>
      </w:r>
      <w:r>
        <w:tab/>
        <w:t>ii)</w:t>
      </w:r>
      <w:r>
        <w:tab/>
        <w:t xml:space="preserve">port marked </w:t>
      </w:r>
      <w:r w:rsidRPr="005C4554">
        <w:rPr>
          <w:b/>
        </w:rPr>
        <w:t>2</w:t>
      </w:r>
      <w:r>
        <w:t>,</w:t>
      </w:r>
    </w:p>
    <w:p w:rsidR="00634DCE" w:rsidRDefault="00634DCE" w:rsidP="003E2674">
      <w:pPr>
        <w:spacing w:line="276" w:lineRule="auto"/>
      </w:pPr>
      <w:r>
        <w:tab/>
      </w:r>
      <w:r w:rsidR="00D76613">
        <w:tab/>
        <w:t>iii)</w:t>
      </w:r>
      <w:r w:rsidR="00D76613">
        <w:tab/>
        <w:t xml:space="preserve">valley marked </w:t>
      </w:r>
      <w:r w:rsidR="00D76613" w:rsidRPr="005C4554">
        <w:rPr>
          <w:b/>
        </w:rPr>
        <w:t>3</w:t>
      </w:r>
      <w:r w:rsidR="00D76613">
        <w:t>,</w:t>
      </w:r>
    </w:p>
    <w:p w:rsidR="00634DCE" w:rsidRDefault="00D76613" w:rsidP="003E2674">
      <w:pPr>
        <w:spacing w:line="276" w:lineRule="auto"/>
      </w:pPr>
      <w:r>
        <w:tab/>
      </w:r>
      <w:r>
        <w:tab/>
        <w:t>iv)</w:t>
      </w:r>
      <w:r>
        <w:tab/>
        <w:t xml:space="preserve">water bodies marked </w:t>
      </w:r>
      <w:r w:rsidRPr="005C4554">
        <w:rPr>
          <w:b/>
        </w:rPr>
        <w:t>A</w:t>
      </w:r>
      <w:r>
        <w:t xml:space="preserve"> and </w:t>
      </w:r>
      <w:r w:rsidRPr="005C4554">
        <w:rPr>
          <w:b/>
        </w:rPr>
        <w:t>B</w:t>
      </w:r>
      <w:r>
        <w:t>,</w:t>
      </w:r>
    </w:p>
    <w:p w:rsidR="00634DCE" w:rsidRDefault="00D76613" w:rsidP="003E2674">
      <w:pPr>
        <w:spacing w:line="276" w:lineRule="auto"/>
      </w:pPr>
      <w:r>
        <w:tab/>
      </w:r>
      <w:r>
        <w:tab/>
        <w:t>v)</w:t>
      </w:r>
      <w:r>
        <w:tab/>
        <w:t>n</w:t>
      </w:r>
      <w:r w:rsidR="00634DCE">
        <w:t xml:space="preserve">eighbouring countries marked </w:t>
      </w:r>
      <w:r w:rsidR="00634DCE" w:rsidRPr="005C4554">
        <w:rPr>
          <w:b/>
        </w:rPr>
        <w:t>C</w:t>
      </w:r>
      <w:r w:rsidR="00634DCE">
        <w:t xml:space="preserve"> and </w:t>
      </w:r>
      <w:r w:rsidR="00634DCE" w:rsidRPr="005C4554">
        <w:rPr>
          <w:b/>
        </w:rPr>
        <w:t>D</w:t>
      </w:r>
      <w:r w:rsidR="00634DCE">
        <w:t>.</w:t>
      </w:r>
      <w:r w:rsidR="00634DCE">
        <w:tab/>
      </w:r>
      <w:r w:rsidR="00634DCE">
        <w:tab/>
        <w:t xml:space="preserve">        (7 marks)</w:t>
      </w:r>
    </w:p>
    <w:p w:rsidR="00634DCE" w:rsidRDefault="00D76613" w:rsidP="003E2674">
      <w:pPr>
        <w:spacing w:line="276" w:lineRule="auto"/>
      </w:pPr>
      <w:r>
        <w:tab/>
        <w:t>b)</w:t>
      </w:r>
      <w:r>
        <w:tab/>
        <w:t xml:space="preserve">Name any </w:t>
      </w:r>
      <w:r w:rsidRPr="00D76613">
        <w:rPr>
          <w:b/>
        </w:rPr>
        <w:t>two</w:t>
      </w:r>
    </w:p>
    <w:p w:rsidR="00634DCE" w:rsidRDefault="00D76613" w:rsidP="003E2674">
      <w:pPr>
        <w:spacing w:line="276" w:lineRule="auto"/>
      </w:pPr>
      <w:r>
        <w:tab/>
      </w:r>
      <w:r>
        <w:tab/>
        <w:t>i)</w:t>
      </w:r>
      <w:r>
        <w:tab/>
        <w:t>t</w:t>
      </w:r>
      <w:r w:rsidR="00634DCE">
        <w:t>owns in the industrial conurbation marked 1.</w:t>
      </w:r>
      <w:r w:rsidR="00634DCE">
        <w:tab/>
        <w:t xml:space="preserve">        (2 marks)</w:t>
      </w:r>
    </w:p>
    <w:p w:rsidR="00634DCE" w:rsidRDefault="00D76613" w:rsidP="003E2674">
      <w:pPr>
        <w:spacing w:line="276" w:lineRule="auto"/>
      </w:pPr>
      <w:r>
        <w:tab/>
      </w:r>
      <w:r>
        <w:tab/>
        <w:t>ii)</w:t>
      </w:r>
      <w:r>
        <w:tab/>
        <w:t>t</w:t>
      </w:r>
      <w:r w:rsidR="00634DCE">
        <w:t xml:space="preserve">ypes of industries in any </w:t>
      </w:r>
      <w:r w:rsidR="00634DCE" w:rsidRPr="00D76613">
        <w:rPr>
          <w:b/>
        </w:rPr>
        <w:t>one</w:t>
      </w:r>
      <w:r w:rsidR="00634DCE">
        <w:t xml:space="preserve"> town identified in b (i) above.</w:t>
      </w:r>
    </w:p>
    <w:p w:rsidR="00634DCE" w:rsidRDefault="00634DCE" w:rsidP="003E2674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 marks)</w:t>
      </w:r>
    </w:p>
    <w:p w:rsidR="00634DCE" w:rsidRDefault="00634DCE" w:rsidP="003E2674">
      <w:pPr>
        <w:spacing w:line="276" w:lineRule="auto"/>
      </w:pPr>
      <w:r>
        <w:tab/>
        <w:t>c)</w:t>
      </w:r>
      <w:r>
        <w:tab/>
        <w:t xml:space="preserve">With examples, describe the factors that have led to the development </w:t>
      </w:r>
      <w:r>
        <w:tab/>
      </w:r>
      <w:r>
        <w:tab/>
        <w:t>of industries in Germany.</w:t>
      </w:r>
      <w:r>
        <w:tab/>
      </w:r>
      <w:r>
        <w:tab/>
      </w:r>
      <w:r>
        <w:tab/>
      </w:r>
      <w:r>
        <w:tab/>
      </w:r>
      <w:r>
        <w:tab/>
        <w:t xml:space="preserve">        (8 marks)</w:t>
      </w:r>
    </w:p>
    <w:p w:rsidR="00634DCE" w:rsidRDefault="00B96C04" w:rsidP="003E2674">
      <w:pPr>
        <w:spacing w:line="276" w:lineRule="auto"/>
      </w:pPr>
      <w:r>
        <w:tab/>
        <w:t>d)</w:t>
      </w:r>
      <w:r>
        <w:tab/>
        <w:t>Outline the</w:t>
      </w:r>
    </w:p>
    <w:p w:rsidR="00634DCE" w:rsidRDefault="00B96C04" w:rsidP="003E2674">
      <w:pPr>
        <w:spacing w:line="276" w:lineRule="auto"/>
      </w:pPr>
      <w:r>
        <w:tab/>
      </w:r>
      <w:r>
        <w:tab/>
        <w:t>i)</w:t>
      </w:r>
      <w:r>
        <w:tab/>
        <w:t>p</w:t>
      </w:r>
      <w:r w:rsidR="00634DCE">
        <w:t>roblems facing industries in Germany.</w:t>
      </w:r>
      <w:r w:rsidR="00634DCE">
        <w:tab/>
      </w:r>
      <w:r w:rsidR="00634DCE">
        <w:tab/>
        <w:t xml:space="preserve">        (3 marks)</w:t>
      </w:r>
    </w:p>
    <w:p w:rsidR="00634DCE" w:rsidRDefault="00634DCE" w:rsidP="003E2674">
      <w:pPr>
        <w:spacing w:line="276" w:lineRule="auto"/>
      </w:pPr>
      <w:r>
        <w:tab/>
      </w:r>
      <w:r>
        <w:tab/>
        <w:t>i</w:t>
      </w:r>
      <w:r w:rsidR="00B96C04">
        <w:t>i)</w:t>
      </w:r>
      <w:r w:rsidR="00B96C04">
        <w:tab/>
        <w:t>s</w:t>
      </w:r>
      <w:r>
        <w:t>teps being taken to solve the problems in d(i) above.  (3 marks)</w:t>
      </w:r>
    </w:p>
    <w:p w:rsidR="00E51FCD" w:rsidRDefault="00E51FCD" w:rsidP="003E2674">
      <w:pPr>
        <w:spacing w:line="276" w:lineRule="auto"/>
      </w:pPr>
    </w:p>
    <w:p w:rsidR="000E079E" w:rsidRDefault="00B11AF1" w:rsidP="003E2674">
      <w:pPr>
        <w:spacing w:line="276" w:lineRule="auto"/>
      </w:pPr>
      <w:r>
        <w:t>9.</w:t>
      </w:r>
      <w:r>
        <w:tab/>
        <w:t xml:space="preserve">Study the table </w:t>
      </w:r>
      <w:r w:rsidRPr="008042D5">
        <w:rPr>
          <w:b/>
        </w:rPr>
        <w:t>2</w:t>
      </w:r>
      <w:r>
        <w:t xml:space="preserve"> below, showing </w:t>
      </w:r>
      <w:r w:rsidR="00B96C04">
        <w:t>H</w:t>
      </w:r>
      <w:r w:rsidR="00A71F2B">
        <w:t>ydro</w:t>
      </w:r>
      <w:r w:rsidR="00B96C04">
        <w:t xml:space="preserve"> E</w:t>
      </w:r>
      <w:r w:rsidR="00A71F2B">
        <w:t>lectric</w:t>
      </w:r>
      <w:r w:rsidR="00B96C04">
        <w:t xml:space="preserve"> P</w:t>
      </w:r>
      <w:r>
        <w:t xml:space="preserve">ower and </w:t>
      </w:r>
      <w:r w:rsidR="00B96C04">
        <w:t>N</w:t>
      </w:r>
      <w:r w:rsidR="00A71F2B">
        <w:t>uclear</w:t>
      </w:r>
      <w:r w:rsidR="00B96C04">
        <w:t xml:space="preserve"> E</w:t>
      </w:r>
      <w:r>
        <w:t>lectric</w:t>
      </w:r>
      <w:r w:rsidR="00B96C04">
        <w:t xml:space="preserve">ity </w:t>
      </w:r>
      <w:r w:rsidR="00B96C04">
        <w:tab/>
        <w:t>generation (in thousand Gwh</w:t>
      </w:r>
      <w:r>
        <w:t xml:space="preserve">) in Switzerland between 2010 – 2014 and </w:t>
      </w:r>
      <w:r>
        <w:tab/>
        <w:t>answer the questions that follow.</w:t>
      </w:r>
    </w:p>
    <w:p w:rsidR="00B11AF1" w:rsidRPr="00CD32C0" w:rsidRDefault="00B11AF1" w:rsidP="003E2674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45"/>
        <w:gridCol w:w="3600"/>
      </w:tblGrid>
      <w:tr w:rsidR="00A71F2B" w:rsidTr="00A71F2B">
        <w:trPr>
          <w:jc w:val="center"/>
        </w:trPr>
        <w:tc>
          <w:tcPr>
            <w:tcW w:w="1345" w:type="dxa"/>
            <w:vAlign w:val="center"/>
          </w:tcPr>
          <w:p w:rsidR="00A71F2B" w:rsidRDefault="00A71F2B" w:rsidP="00A71F2B">
            <w:pPr>
              <w:spacing w:line="276" w:lineRule="auto"/>
              <w:jc w:val="center"/>
            </w:pPr>
            <w:r>
              <w:t>Year</w:t>
            </w:r>
          </w:p>
        </w:tc>
        <w:tc>
          <w:tcPr>
            <w:tcW w:w="3600" w:type="dxa"/>
            <w:vAlign w:val="center"/>
          </w:tcPr>
          <w:p w:rsidR="00A71F2B" w:rsidRDefault="00A71F2B" w:rsidP="00A71F2B">
            <w:pPr>
              <w:spacing w:line="276" w:lineRule="auto"/>
              <w:jc w:val="center"/>
            </w:pPr>
            <w:r>
              <w:t>Hydro</w:t>
            </w:r>
            <w:r w:rsidR="00B96C04">
              <w:t xml:space="preserve"> Electric Power and Nuclear E</w:t>
            </w:r>
            <w:r>
              <w:t>lectr</w:t>
            </w:r>
            <w:r w:rsidR="00B96C04">
              <w:t>icity generation in thousand Gwh</w:t>
            </w:r>
          </w:p>
        </w:tc>
      </w:tr>
      <w:tr w:rsidR="00A71F2B" w:rsidTr="00A71F2B">
        <w:trPr>
          <w:jc w:val="center"/>
        </w:trPr>
        <w:tc>
          <w:tcPr>
            <w:tcW w:w="1345" w:type="dxa"/>
            <w:vAlign w:val="center"/>
          </w:tcPr>
          <w:p w:rsidR="00A71F2B" w:rsidRDefault="00A71F2B" w:rsidP="00A71F2B">
            <w:pPr>
              <w:spacing w:line="276" w:lineRule="auto"/>
              <w:jc w:val="center"/>
            </w:pPr>
            <w:r>
              <w:t>2010</w:t>
            </w:r>
          </w:p>
        </w:tc>
        <w:tc>
          <w:tcPr>
            <w:tcW w:w="3600" w:type="dxa"/>
            <w:vAlign w:val="center"/>
          </w:tcPr>
          <w:p w:rsidR="00A71F2B" w:rsidRDefault="00A71F2B" w:rsidP="00A71F2B">
            <w:pPr>
              <w:spacing w:line="276" w:lineRule="auto"/>
              <w:jc w:val="center"/>
            </w:pPr>
            <w:r>
              <w:t>62.7</w:t>
            </w:r>
          </w:p>
        </w:tc>
      </w:tr>
      <w:tr w:rsidR="00A71F2B" w:rsidTr="00A71F2B">
        <w:trPr>
          <w:jc w:val="center"/>
        </w:trPr>
        <w:tc>
          <w:tcPr>
            <w:tcW w:w="1345" w:type="dxa"/>
            <w:vAlign w:val="center"/>
          </w:tcPr>
          <w:p w:rsidR="00A71F2B" w:rsidRDefault="00A71F2B" w:rsidP="00A71F2B">
            <w:pPr>
              <w:spacing w:line="276" w:lineRule="auto"/>
              <w:jc w:val="center"/>
            </w:pPr>
            <w:r>
              <w:t>2011</w:t>
            </w:r>
          </w:p>
        </w:tc>
        <w:tc>
          <w:tcPr>
            <w:tcW w:w="3600" w:type="dxa"/>
            <w:vAlign w:val="center"/>
          </w:tcPr>
          <w:p w:rsidR="00A71F2B" w:rsidRDefault="00A71F2B" w:rsidP="00A71F2B">
            <w:pPr>
              <w:spacing w:line="276" w:lineRule="auto"/>
              <w:jc w:val="center"/>
            </w:pPr>
            <w:r>
              <w:t>63.6</w:t>
            </w:r>
          </w:p>
        </w:tc>
      </w:tr>
      <w:tr w:rsidR="00A71F2B" w:rsidTr="00A71F2B">
        <w:trPr>
          <w:jc w:val="center"/>
        </w:trPr>
        <w:tc>
          <w:tcPr>
            <w:tcW w:w="1345" w:type="dxa"/>
            <w:vAlign w:val="center"/>
          </w:tcPr>
          <w:p w:rsidR="00A71F2B" w:rsidRDefault="00A71F2B" w:rsidP="00A71F2B">
            <w:pPr>
              <w:spacing w:line="276" w:lineRule="auto"/>
              <w:jc w:val="center"/>
            </w:pPr>
            <w:r>
              <w:t>2012</w:t>
            </w:r>
          </w:p>
        </w:tc>
        <w:tc>
          <w:tcPr>
            <w:tcW w:w="3600" w:type="dxa"/>
            <w:vAlign w:val="center"/>
          </w:tcPr>
          <w:p w:rsidR="00A71F2B" w:rsidRDefault="00A71F2B" w:rsidP="00A71F2B">
            <w:pPr>
              <w:spacing w:line="276" w:lineRule="auto"/>
              <w:jc w:val="center"/>
            </w:pPr>
            <w:r>
              <w:t>64.3</w:t>
            </w:r>
          </w:p>
        </w:tc>
      </w:tr>
      <w:tr w:rsidR="00A71F2B" w:rsidTr="00A71F2B">
        <w:trPr>
          <w:jc w:val="center"/>
        </w:trPr>
        <w:tc>
          <w:tcPr>
            <w:tcW w:w="1345" w:type="dxa"/>
            <w:vAlign w:val="center"/>
          </w:tcPr>
          <w:p w:rsidR="00A71F2B" w:rsidRDefault="00A71F2B" w:rsidP="00A71F2B">
            <w:pPr>
              <w:spacing w:line="276" w:lineRule="auto"/>
              <w:jc w:val="center"/>
            </w:pPr>
            <w:r>
              <w:t>2013</w:t>
            </w:r>
          </w:p>
        </w:tc>
        <w:tc>
          <w:tcPr>
            <w:tcW w:w="3600" w:type="dxa"/>
            <w:vAlign w:val="center"/>
          </w:tcPr>
          <w:p w:rsidR="00A71F2B" w:rsidRDefault="00A71F2B" w:rsidP="00A71F2B">
            <w:pPr>
              <w:spacing w:line="276" w:lineRule="auto"/>
              <w:jc w:val="center"/>
            </w:pPr>
            <w:r>
              <w:t>64.7</w:t>
            </w:r>
          </w:p>
        </w:tc>
      </w:tr>
      <w:tr w:rsidR="00A71F2B" w:rsidTr="00A71F2B">
        <w:trPr>
          <w:jc w:val="center"/>
        </w:trPr>
        <w:tc>
          <w:tcPr>
            <w:tcW w:w="1345" w:type="dxa"/>
            <w:vAlign w:val="center"/>
          </w:tcPr>
          <w:p w:rsidR="00A71F2B" w:rsidRDefault="00A71F2B" w:rsidP="00A71F2B">
            <w:pPr>
              <w:spacing w:line="276" w:lineRule="auto"/>
              <w:jc w:val="center"/>
            </w:pPr>
            <w:r>
              <w:t>2014</w:t>
            </w:r>
          </w:p>
        </w:tc>
        <w:tc>
          <w:tcPr>
            <w:tcW w:w="3600" w:type="dxa"/>
            <w:vAlign w:val="center"/>
          </w:tcPr>
          <w:p w:rsidR="00A71F2B" w:rsidRDefault="00A71F2B" w:rsidP="00A71F2B">
            <w:pPr>
              <w:spacing w:line="276" w:lineRule="auto"/>
              <w:jc w:val="center"/>
            </w:pPr>
            <w:r>
              <w:t>66.2</w:t>
            </w:r>
          </w:p>
        </w:tc>
      </w:tr>
    </w:tbl>
    <w:p w:rsidR="00CD32C0" w:rsidRPr="00CD32C0" w:rsidRDefault="00CD32C0" w:rsidP="00CD32C0">
      <w:pPr>
        <w:spacing w:line="276" w:lineRule="auto"/>
        <w:jc w:val="center"/>
        <w:rPr>
          <w:b/>
          <w:sz w:val="16"/>
          <w:szCs w:val="16"/>
        </w:rPr>
      </w:pPr>
    </w:p>
    <w:p w:rsidR="000E079E" w:rsidRPr="00B96C04" w:rsidRDefault="00E36641" w:rsidP="00CD32C0">
      <w:pPr>
        <w:spacing w:line="276" w:lineRule="auto"/>
        <w:jc w:val="center"/>
        <w:rPr>
          <w:sz w:val="22"/>
          <w:szCs w:val="22"/>
        </w:rPr>
      </w:pPr>
      <w:r w:rsidRPr="00B96C04">
        <w:rPr>
          <w:sz w:val="22"/>
          <w:szCs w:val="22"/>
        </w:rPr>
        <w:t>Ada</w:t>
      </w:r>
      <w:r w:rsidR="00636E42" w:rsidRPr="00B96C04">
        <w:rPr>
          <w:sz w:val="22"/>
          <w:szCs w:val="22"/>
        </w:rPr>
        <w:t>pted:</w:t>
      </w:r>
      <w:r w:rsidR="00636E42" w:rsidRPr="00CD32C0">
        <w:rPr>
          <w:b/>
          <w:sz w:val="22"/>
          <w:szCs w:val="22"/>
        </w:rPr>
        <w:t xml:space="preserve"> </w:t>
      </w:r>
      <w:r w:rsidR="00636E42" w:rsidRPr="00B96C04">
        <w:rPr>
          <w:sz w:val="22"/>
          <w:szCs w:val="22"/>
        </w:rPr>
        <w:t>Energy statistics report Switzerland June 2016 P17 and 18.</w:t>
      </w:r>
    </w:p>
    <w:p w:rsidR="00CD32C0" w:rsidRPr="00B96C04" w:rsidRDefault="00CD32C0" w:rsidP="003E2674">
      <w:pPr>
        <w:spacing w:line="276" w:lineRule="auto"/>
        <w:rPr>
          <w:sz w:val="16"/>
          <w:szCs w:val="16"/>
        </w:rPr>
      </w:pPr>
    </w:p>
    <w:p w:rsidR="00636E42" w:rsidRDefault="00636E42" w:rsidP="003E2674">
      <w:pPr>
        <w:spacing w:line="276" w:lineRule="auto"/>
      </w:pPr>
      <w:r>
        <w:tab/>
        <w:t>a)</w:t>
      </w:r>
      <w:r>
        <w:tab/>
        <w:t>Draw a line graph to represent the information in the table.    (7 marks)</w:t>
      </w:r>
    </w:p>
    <w:p w:rsidR="00636E42" w:rsidRDefault="00636E42" w:rsidP="003E2674">
      <w:pPr>
        <w:spacing w:line="276" w:lineRule="auto"/>
      </w:pPr>
      <w:r>
        <w:tab/>
        <w:t>b)</w:t>
      </w:r>
      <w:r>
        <w:tab/>
        <w:t>Calculate the percentage change in hydro</w:t>
      </w:r>
      <w:r w:rsidR="00B96C04">
        <w:t xml:space="preserve"> electric power and nuclear </w:t>
      </w:r>
      <w:r w:rsidR="00B96C04">
        <w:tab/>
      </w:r>
      <w:r w:rsidR="00B96C04">
        <w:tab/>
      </w:r>
      <w:r>
        <w:t>electricity generation between 2010 and 2014.</w:t>
      </w:r>
      <w:r>
        <w:tab/>
      </w:r>
      <w:r>
        <w:tab/>
        <w:t xml:space="preserve">        (2 marks)</w:t>
      </w:r>
    </w:p>
    <w:p w:rsidR="00636E42" w:rsidRDefault="00636E42" w:rsidP="003E2674">
      <w:pPr>
        <w:spacing w:line="276" w:lineRule="auto"/>
      </w:pPr>
      <w:r>
        <w:tab/>
        <w:t>c)</w:t>
      </w:r>
      <w:r>
        <w:tab/>
        <w:t xml:space="preserve">Explain the effects of power generation on the environment in </w:t>
      </w:r>
      <w:r>
        <w:tab/>
      </w:r>
      <w:r>
        <w:tab/>
      </w:r>
      <w:r>
        <w:tab/>
        <w:t>Switzerland.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(8 marks)</w:t>
      </w:r>
    </w:p>
    <w:p w:rsidR="00636E42" w:rsidRDefault="00B96C04" w:rsidP="003E2674">
      <w:pPr>
        <w:spacing w:line="276" w:lineRule="auto"/>
      </w:pPr>
      <w:r>
        <w:tab/>
        <w:t>d)</w:t>
      </w:r>
      <w:r>
        <w:tab/>
        <w:t>Outline</w:t>
      </w:r>
    </w:p>
    <w:p w:rsidR="00636E42" w:rsidRDefault="00B96C04" w:rsidP="003E2674">
      <w:pPr>
        <w:spacing w:line="276" w:lineRule="auto"/>
      </w:pPr>
      <w:r>
        <w:tab/>
      </w:r>
      <w:r>
        <w:tab/>
        <w:t>i)</w:t>
      </w:r>
      <w:r>
        <w:tab/>
        <w:t>t</w:t>
      </w:r>
      <w:r w:rsidR="00636E42">
        <w:t>he problems facing the power sector in Switzerland.   (5 marks)</w:t>
      </w:r>
    </w:p>
    <w:p w:rsidR="00636E42" w:rsidRDefault="00636E42" w:rsidP="003E2674">
      <w:pPr>
        <w:spacing w:line="276" w:lineRule="auto"/>
      </w:pPr>
      <w:r>
        <w:tab/>
      </w:r>
      <w:r>
        <w:tab/>
        <w:t>ii)</w:t>
      </w:r>
      <w:r>
        <w:tab/>
        <w:t>steps being taken to solve the problems in d(ii) above. (3 marks)</w:t>
      </w:r>
    </w:p>
    <w:p w:rsidR="00461127" w:rsidRDefault="00461127" w:rsidP="00AE07C0"/>
    <w:p w:rsidR="00253F84" w:rsidRDefault="00E53D28" w:rsidP="00AE07C0">
      <w:r>
        <w:lastRenderedPageBreak/>
        <w:t>10.</w:t>
      </w:r>
      <w:r>
        <w:tab/>
        <w:t>a)</w:t>
      </w:r>
      <w:r>
        <w:tab/>
        <w:t>Draw a sketch map of Luxembourg and on it, mark and name:</w:t>
      </w:r>
    </w:p>
    <w:p w:rsidR="00E53D28" w:rsidRDefault="007773BB" w:rsidP="00AE07C0">
      <w:r>
        <w:tab/>
      </w:r>
      <w:r>
        <w:tab/>
        <w:t>i)</w:t>
      </w:r>
      <w:r>
        <w:tab/>
        <w:t>p</w:t>
      </w:r>
      <w:r w:rsidR="00E53D28">
        <w:t>hysical regions: Oesling and Gutland</w:t>
      </w:r>
      <w:r>
        <w:t>,</w:t>
      </w:r>
    </w:p>
    <w:p w:rsidR="00E53D28" w:rsidRDefault="007773BB" w:rsidP="00AE07C0">
      <w:r>
        <w:tab/>
      </w:r>
      <w:r>
        <w:tab/>
        <w:t>ii)</w:t>
      </w:r>
      <w:r>
        <w:tab/>
        <w:t>r</w:t>
      </w:r>
      <w:r w:rsidR="00E53D28">
        <w:t>ivers:  Sure and Our</w:t>
      </w:r>
      <w:r>
        <w:t>,</w:t>
      </w:r>
    </w:p>
    <w:p w:rsidR="00E53D28" w:rsidRDefault="007773BB" w:rsidP="00AE07C0">
      <w:r>
        <w:tab/>
      </w:r>
      <w:r>
        <w:tab/>
        <w:t>iii)</w:t>
      </w:r>
      <w:r>
        <w:tab/>
        <w:t>towns:  Luxembourg and Wiltz,</w:t>
      </w:r>
    </w:p>
    <w:p w:rsidR="00E53D28" w:rsidRDefault="007773BB" w:rsidP="00AE07C0">
      <w:r>
        <w:tab/>
      </w:r>
      <w:r>
        <w:tab/>
        <w:t>iv)</w:t>
      </w:r>
      <w:r>
        <w:tab/>
        <w:t>n</w:t>
      </w:r>
      <w:r w:rsidR="00E53D28">
        <w:t>eighbouring country:  France.</w:t>
      </w:r>
      <w:r w:rsidR="00E53D28">
        <w:tab/>
      </w:r>
      <w:r w:rsidR="00E53D28">
        <w:tab/>
      </w:r>
      <w:r w:rsidR="00E53D28">
        <w:tab/>
      </w:r>
      <w:r w:rsidR="00E53D28">
        <w:tab/>
        <w:t xml:space="preserve">        (8 marks)</w:t>
      </w:r>
    </w:p>
    <w:p w:rsidR="00E53D28" w:rsidRDefault="00E53D28" w:rsidP="00AE07C0">
      <w:r>
        <w:tab/>
        <w:t>b)</w:t>
      </w:r>
      <w:r>
        <w:tab/>
        <w:t xml:space="preserve">Describe the influence of physical factors on human activities in </w:t>
      </w:r>
      <w:r>
        <w:tab/>
      </w:r>
      <w:r>
        <w:tab/>
      </w:r>
      <w:r>
        <w:tab/>
        <w:t>Luxembourg.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(8 marks)</w:t>
      </w:r>
    </w:p>
    <w:p w:rsidR="00344D6B" w:rsidRDefault="00E53D28" w:rsidP="00AE07C0">
      <w:r>
        <w:tab/>
        <w:t>c)</w:t>
      </w:r>
      <w:r>
        <w:tab/>
      </w:r>
      <w:r w:rsidR="00344D6B">
        <w:t xml:space="preserve">Explain the contribution of human activities to the development of </w:t>
      </w:r>
      <w:r w:rsidR="00344D6B">
        <w:tab/>
      </w:r>
      <w:r w:rsidR="00344D6B">
        <w:tab/>
      </w:r>
      <w:r w:rsidR="00344D6B">
        <w:tab/>
        <w:t>Luxembourg.</w:t>
      </w:r>
      <w:r w:rsidR="00344D6B">
        <w:tab/>
      </w:r>
      <w:r w:rsidR="00344D6B">
        <w:tab/>
      </w:r>
      <w:r w:rsidR="00344D6B">
        <w:tab/>
      </w:r>
      <w:r w:rsidR="00344D6B">
        <w:tab/>
      </w:r>
      <w:r w:rsidR="00344D6B">
        <w:tab/>
      </w:r>
      <w:r w:rsidR="00344D6B">
        <w:tab/>
      </w:r>
      <w:r w:rsidR="00344D6B">
        <w:tab/>
        <w:t xml:space="preserve">        (6 marks)</w:t>
      </w:r>
    </w:p>
    <w:p w:rsidR="00344D6B" w:rsidRDefault="00344D6B" w:rsidP="00AE07C0">
      <w:r>
        <w:tab/>
        <w:t>d)</w:t>
      </w:r>
      <w:r>
        <w:tab/>
        <w:t xml:space="preserve">Outline the effects of human activities on the physical environment in </w:t>
      </w:r>
      <w:r>
        <w:tab/>
      </w:r>
      <w:r>
        <w:tab/>
        <w:t>Luxembourg.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(3 marks)</w:t>
      </w:r>
    </w:p>
    <w:p w:rsidR="00344D6B" w:rsidRDefault="00344D6B" w:rsidP="00AE07C0">
      <w:pPr>
        <w:spacing w:line="264" w:lineRule="auto"/>
      </w:pPr>
    </w:p>
    <w:p w:rsidR="0065468D" w:rsidRPr="00E6096D" w:rsidRDefault="0065468D" w:rsidP="00AE07C0">
      <w:pPr>
        <w:spacing w:line="264" w:lineRule="auto"/>
        <w:jc w:val="center"/>
        <w:rPr>
          <w:b/>
        </w:rPr>
      </w:pPr>
      <w:r w:rsidRPr="008042D5">
        <w:rPr>
          <w:b/>
        </w:rPr>
        <w:t>REGION III:  CHINA</w:t>
      </w:r>
    </w:p>
    <w:p w:rsidR="0065468D" w:rsidRDefault="0065468D" w:rsidP="00AE07C0">
      <w:r>
        <w:t>11.</w:t>
      </w:r>
      <w:r>
        <w:tab/>
        <w:t>a)</w:t>
      </w:r>
      <w:r>
        <w:tab/>
      </w:r>
      <w:r w:rsidR="00B74B8F">
        <w:t>Draw a sketch map of the Sikia</w:t>
      </w:r>
      <w:r w:rsidR="007773BB">
        <w:t>ng River V</w:t>
      </w:r>
      <w:r w:rsidR="00191074">
        <w:t xml:space="preserve">alley and on it mark and </w:t>
      </w:r>
      <w:r w:rsidR="007773BB">
        <w:tab/>
      </w:r>
      <w:r w:rsidR="007773BB">
        <w:tab/>
      </w:r>
      <w:r w:rsidR="007773BB">
        <w:tab/>
      </w:r>
      <w:r w:rsidR="00191074">
        <w:t>name:</w:t>
      </w:r>
    </w:p>
    <w:p w:rsidR="00191074" w:rsidRDefault="007773BB" w:rsidP="00AE07C0">
      <w:r>
        <w:tab/>
      </w:r>
      <w:r>
        <w:tab/>
        <w:t>i)</w:t>
      </w:r>
      <w:r>
        <w:tab/>
        <w:t>towns:  Kweilin and</w:t>
      </w:r>
      <w:r w:rsidR="00191074">
        <w:t xml:space="preserve"> Wuchow</w:t>
      </w:r>
      <w:r>
        <w:t>,</w:t>
      </w:r>
    </w:p>
    <w:p w:rsidR="00191074" w:rsidRDefault="007773BB" w:rsidP="00AE07C0">
      <w:r>
        <w:tab/>
      </w:r>
      <w:r>
        <w:tab/>
        <w:t>ii)</w:t>
      </w:r>
      <w:r>
        <w:tab/>
        <w:t>r</w:t>
      </w:r>
      <w:r w:rsidR="00191074">
        <w:t>ivers:  Sikiang and Mekong,</w:t>
      </w:r>
    </w:p>
    <w:p w:rsidR="00191074" w:rsidRDefault="00191074" w:rsidP="00AE07C0">
      <w:r>
        <w:tab/>
      </w:r>
      <w:r>
        <w:tab/>
        <w:t>iii)</w:t>
      </w:r>
      <w:r>
        <w:tab/>
        <w:t>Hainan Island</w:t>
      </w:r>
      <w:r w:rsidR="007773BB">
        <w:t>,</w:t>
      </w:r>
    </w:p>
    <w:p w:rsidR="00191074" w:rsidRDefault="007773BB" w:rsidP="00AE07C0">
      <w:r>
        <w:tab/>
      </w:r>
      <w:r>
        <w:tab/>
        <w:t>iv)</w:t>
      </w:r>
      <w:r>
        <w:tab/>
        <w:t>t</w:t>
      </w:r>
      <w:r w:rsidR="00191074">
        <w:t>h</w:t>
      </w:r>
      <w:r>
        <w:t>e East China Sea.</w:t>
      </w:r>
      <w:r>
        <w:tab/>
      </w:r>
      <w:r>
        <w:tab/>
      </w:r>
      <w:r>
        <w:tab/>
      </w:r>
      <w:r>
        <w:tab/>
      </w:r>
      <w:r>
        <w:tab/>
        <w:t xml:space="preserve">        (7</w:t>
      </w:r>
      <w:r w:rsidR="00191074">
        <w:t xml:space="preserve"> marks)</w:t>
      </w:r>
    </w:p>
    <w:p w:rsidR="00191074" w:rsidRDefault="00191074" w:rsidP="00AE07C0">
      <w:r>
        <w:tab/>
        <w:t>b)</w:t>
      </w:r>
      <w:r>
        <w:tab/>
        <w:t>Describe the measures undertaken by the Chinese govern</w:t>
      </w:r>
      <w:r w:rsidR="007773BB">
        <w:t xml:space="preserve">ment to </w:t>
      </w:r>
      <w:r w:rsidR="007773BB">
        <w:tab/>
      </w:r>
      <w:r w:rsidR="007773BB">
        <w:tab/>
      </w:r>
      <w:r w:rsidR="007773BB">
        <w:tab/>
        <w:t>improve the Sikiang River B</w:t>
      </w:r>
      <w:r>
        <w:t>asin.</w:t>
      </w:r>
      <w:r>
        <w:tab/>
      </w:r>
      <w:r>
        <w:tab/>
      </w:r>
      <w:r>
        <w:tab/>
      </w:r>
      <w:r>
        <w:tab/>
        <w:t xml:space="preserve">        (6 marks)</w:t>
      </w:r>
    </w:p>
    <w:p w:rsidR="00191074" w:rsidRDefault="00191074" w:rsidP="00AE07C0">
      <w:r>
        <w:tab/>
        <w:t>c)</w:t>
      </w:r>
      <w:r>
        <w:tab/>
        <w:t>Explain t</w:t>
      </w:r>
      <w:r w:rsidR="007773BB">
        <w:t>he contribution of the Sikiang River B</w:t>
      </w:r>
      <w:r>
        <w:t xml:space="preserve">asin to the development </w:t>
      </w:r>
      <w:r w:rsidR="009742BD">
        <w:tab/>
      </w:r>
      <w:r w:rsidR="009742BD">
        <w:tab/>
        <w:t xml:space="preserve">of </w:t>
      </w:r>
      <w:r>
        <w:t>China.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434BD">
        <w:t xml:space="preserve">        (8</w:t>
      </w:r>
      <w:r>
        <w:t xml:space="preserve"> marks)</w:t>
      </w:r>
    </w:p>
    <w:p w:rsidR="00191074" w:rsidRDefault="00191074" w:rsidP="00AE07C0">
      <w:r>
        <w:tab/>
        <w:t>d)</w:t>
      </w:r>
      <w:r>
        <w:tab/>
        <w:t>Outline the problems caused by the development</w:t>
      </w:r>
      <w:r w:rsidR="00B74B8F">
        <w:t>s</w:t>
      </w:r>
      <w:r>
        <w:t xml:space="preserve"> along the Sikiang </w:t>
      </w:r>
      <w:r w:rsidR="007773BB">
        <w:tab/>
      </w:r>
      <w:r w:rsidR="007773BB">
        <w:tab/>
      </w:r>
      <w:r w:rsidR="007773BB">
        <w:tab/>
        <w:t>River B</w:t>
      </w:r>
      <w:r w:rsidR="00B74B8F">
        <w:t>asin on the environment.</w:t>
      </w:r>
      <w:r w:rsidR="00B74B8F">
        <w:tab/>
      </w:r>
      <w:r w:rsidR="00B74B8F">
        <w:tab/>
      </w:r>
      <w:r w:rsidR="003434BD">
        <w:tab/>
      </w:r>
      <w:r w:rsidR="003434BD">
        <w:tab/>
        <w:t xml:space="preserve">        (4</w:t>
      </w:r>
      <w:r>
        <w:t xml:space="preserve"> marks)</w:t>
      </w:r>
    </w:p>
    <w:p w:rsidR="00191074" w:rsidRDefault="00191074" w:rsidP="00AE07C0">
      <w:pPr>
        <w:spacing w:line="264" w:lineRule="auto"/>
      </w:pPr>
    </w:p>
    <w:p w:rsidR="00191074" w:rsidRDefault="00191074" w:rsidP="00AE07C0">
      <w:pPr>
        <w:spacing w:line="264" w:lineRule="auto"/>
      </w:pPr>
      <w:r>
        <w:t>12.</w:t>
      </w:r>
      <w:r>
        <w:tab/>
        <w:t xml:space="preserve">Study the table </w:t>
      </w:r>
      <w:r w:rsidR="00A26A43" w:rsidRPr="009742BD">
        <w:rPr>
          <w:b/>
        </w:rPr>
        <w:t>3</w:t>
      </w:r>
      <w:r w:rsidR="00A26A43">
        <w:t xml:space="preserve"> below, showing China’s imports by value in 2006 (in million </w:t>
      </w:r>
      <w:r w:rsidR="00A26A43">
        <w:tab/>
        <w:t>US$) and answer the questions that follow.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25"/>
        <w:gridCol w:w="4850"/>
      </w:tblGrid>
      <w:tr w:rsidR="003A0E30" w:rsidTr="00697116">
        <w:trPr>
          <w:jc w:val="center"/>
        </w:trPr>
        <w:tc>
          <w:tcPr>
            <w:tcW w:w="3325" w:type="dxa"/>
            <w:vAlign w:val="center"/>
          </w:tcPr>
          <w:p w:rsidR="003A0E30" w:rsidRPr="00C02CC3" w:rsidRDefault="003A0E30" w:rsidP="00AE07C0">
            <w:pPr>
              <w:spacing w:line="264" w:lineRule="auto"/>
              <w:jc w:val="center"/>
              <w:rPr>
                <w:b/>
              </w:rPr>
            </w:pPr>
            <w:r w:rsidRPr="00C02CC3">
              <w:rPr>
                <w:b/>
              </w:rPr>
              <w:t>Commodity</w:t>
            </w:r>
          </w:p>
        </w:tc>
        <w:tc>
          <w:tcPr>
            <w:tcW w:w="4850" w:type="dxa"/>
            <w:vAlign w:val="center"/>
          </w:tcPr>
          <w:p w:rsidR="003A0E30" w:rsidRPr="00C02CC3" w:rsidRDefault="003A0E30" w:rsidP="00AE07C0">
            <w:pPr>
              <w:spacing w:line="264" w:lineRule="auto"/>
              <w:jc w:val="center"/>
              <w:rPr>
                <w:b/>
              </w:rPr>
            </w:pPr>
            <w:r w:rsidRPr="00C02CC3">
              <w:rPr>
                <w:b/>
              </w:rPr>
              <w:t>Total import value (in million US$)</w:t>
            </w:r>
          </w:p>
        </w:tc>
      </w:tr>
      <w:tr w:rsidR="003A0E30" w:rsidTr="00697116">
        <w:trPr>
          <w:jc w:val="center"/>
        </w:trPr>
        <w:tc>
          <w:tcPr>
            <w:tcW w:w="3325" w:type="dxa"/>
          </w:tcPr>
          <w:p w:rsidR="003A0E30" w:rsidRDefault="003A0E30" w:rsidP="00AE07C0">
            <w:pPr>
              <w:spacing w:line="264" w:lineRule="auto"/>
            </w:pPr>
            <w:r>
              <w:t>Ores and metals</w:t>
            </w:r>
          </w:p>
        </w:tc>
        <w:tc>
          <w:tcPr>
            <w:tcW w:w="4850" w:type="dxa"/>
            <w:vAlign w:val="center"/>
          </w:tcPr>
          <w:p w:rsidR="003A0E30" w:rsidRDefault="003A0E30" w:rsidP="00AE07C0">
            <w:pPr>
              <w:spacing w:line="264" w:lineRule="auto"/>
              <w:jc w:val="right"/>
            </w:pPr>
            <w:r>
              <w:t>71,231</w:t>
            </w:r>
          </w:p>
        </w:tc>
      </w:tr>
      <w:tr w:rsidR="003A0E30" w:rsidTr="00697116">
        <w:trPr>
          <w:jc w:val="center"/>
        </w:trPr>
        <w:tc>
          <w:tcPr>
            <w:tcW w:w="3325" w:type="dxa"/>
          </w:tcPr>
          <w:p w:rsidR="003A0E30" w:rsidRDefault="003A0E30" w:rsidP="00AE07C0">
            <w:pPr>
              <w:spacing w:line="264" w:lineRule="auto"/>
            </w:pPr>
            <w:r>
              <w:t>Manufactures</w:t>
            </w:r>
          </w:p>
        </w:tc>
        <w:tc>
          <w:tcPr>
            <w:tcW w:w="4850" w:type="dxa"/>
            <w:vAlign w:val="center"/>
          </w:tcPr>
          <w:p w:rsidR="003A0E30" w:rsidRDefault="003A0E30" w:rsidP="00AE07C0">
            <w:pPr>
              <w:spacing w:line="264" w:lineRule="auto"/>
              <w:jc w:val="right"/>
            </w:pPr>
            <w:r>
              <w:t>561,937.3</w:t>
            </w:r>
          </w:p>
        </w:tc>
      </w:tr>
      <w:tr w:rsidR="003A0E30" w:rsidTr="00697116">
        <w:trPr>
          <w:jc w:val="center"/>
        </w:trPr>
        <w:tc>
          <w:tcPr>
            <w:tcW w:w="3325" w:type="dxa"/>
          </w:tcPr>
          <w:p w:rsidR="003A0E30" w:rsidRDefault="003A0E30" w:rsidP="00AE07C0">
            <w:pPr>
              <w:spacing w:line="264" w:lineRule="auto"/>
            </w:pPr>
            <w:r>
              <w:t>Agricultural raw materials</w:t>
            </w:r>
          </w:p>
        </w:tc>
        <w:tc>
          <w:tcPr>
            <w:tcW w:w="4850" w:type="dxa"/>
            <w:vAlign w:val="center"/>
          </w:tcPr>
          <w:p w:rsidR="003A0E30" w:rsidRDefault="003A0E30" w:rsidP="00AE07C0">
            <w:pPr>
              <w:spacing w:line="264" w:lineRule="auto"/>
              <w:jc w:val="right"/>
            </w:pPr>
            <w:r>
              <w:t>31,658.44</w:t>
            </w:r>
          </w:p>
        </w:tc>
      </w:tr>
      <w:tr w:rsidR="003A0E30" w:rsidTr="00697116">
        <w:trPr>
          <w:jc w:val="center"/>
        </w:trPr>
        <w:tc>
          <w:tcPr>
            <w:tcW w:w="3325" w:type="dxa"/>
          </w:tcPr>
          <w:p w:rsidR="003A0E30" w:rsidRDefault="00C02CC3" w:rsidP="00AE07C0">
            <w:pPr>
              <w:spacing w:line="264" w:lineRule="auto"/>
            </w:pPr>
            <w:r>
              <w:t>Food</w:t>
            </w:r>
          </w:p>
        </w:tc>
        <w:tc>
          <w:tcPr>
            <w:tcW w:w="4850" w:type="dxa"/>
            <w:vAlign w:val="center"/>
          </w:tcPr>
          <w:p w:rsidR="003A0E30" w:rsidRDefault="00C02CC3" w:rsidP="00AE07C0">
            <w:pPr>
              <w:spacing w:line="264" w:lineRule="auto"/>
              <w:jc w:val="right"/>
            </w:pPr>
            <w:r>
              <w:t>23,743.83</w:t>
            </w:r>
          </w:p>
        </w:tc>
      </w:tr>
      <w:tr w:rsidR="003A0E30" w:rsidTr="00697116">
        <w:trPr>
          <w:jc w:val="center"/>
        </w:trPr>
        <w:tc>
          <w:tcPr>
            <w:tcW w:w="3325" w:type="dxa"/>
          </w:tcPr>
          <w:p w:rsidR="003A0E30" w:rsidRDefault="00C02CC3" w:rsidP="00AE07C0">
            <w:pPr>
              <w:spacing w:line="264" w:lineRule="auto"/>
            </w:pPr>
            <w:r>
              <w:t>Fuels</w:t>
            </w:r>
          </w:p>
        </w:tc>
        <w:tc>
          <w:tcPr>
            <w:tcW w:w="4850" w:type="dxa"/>
            <w:vAlign w:val="center"/>
          </w:tcPr>
          <w:p w:rsidR="003A0E30" w:rsidRDefault="00C02CC3" w:rsidP="00AE07C0">
            <w:pPr>
              <w:spacing w:line="264" w:lineRule="auto"/>
              <w:jc w:val="right"/>
            </w:pPr>
            <w:r>
              <w:t>94,975.32</w:t>
            </w:r>
          </w:p>
        </w:tc>
      </w:tr>
      <w:tr w:rsidR="003A0E30" w:rsidTr="00697116">
        <w:trPr>
          <w:jc w:val="center"/>
        </w:trPr>
        <w:tc>
          <w:tcPr>
            <w:tcW w:w="3325" w:type="dxa"/>
          </w:tcPr>
          <w:p w:rsidR="003A0E30" w:rsidRDefault="00C02CC3" w:rsidP="00AE07C0">
            <w:pPr>
              <w:spacing w:line="264" w:lineRule="auto"/>
            </w:pPr>
            <w:r>
              <w:t>Others</w:t>
            </w:r>
          </w:p>
        </w:tc>
        <w:tc>
          <w:tcPr>
            <w:tcW w:w="4850" w:type="dxa"/>
            <w:vAlign w:val="center"/>
          </w:tcPr>
          <w:p w:rsidR="003A0E30" w:rsidRDefault="00C02CC3" w:rsidP="00AE07C0">
            <w:pPr>
              <w:spacing w:line="264" w:lineRule="auto"/>
              <w:jc w:val="right"/>
            </w:pPr>
            <w:r>
              <w:t>7,914.61</w:t>
            </w:r>
          </w:p>
        </w:tc>
      </w:tr>
      <w:tr w:rsidR="003A0E30" w:rsidTr="00697116">
        <w:trPr>
          <w:jc w:val="center"/>
        </w:trPr>
        <w:tc>
          <w:tcPr>
            <w:tcW w:w="3325" w:type="dxa"/>
          </w:tcPr>
          <w:p w:rsidR="003A0E30" w:rsidRDefault="00C02CC3" w:rsidP="00AE07C0">
            <w:pPr>
              <w:spacing w:line="264" w:lineRule="auto"/>
            </w:pPr>
            <w:r>
              <w:t>Total</w:t>
            </w:r>
          </w:p>
        </w:tc>
        <w:tc>
          <w:tcPr>
            <w:tcW w:w="4850" w:type="dxa"/>
            <w:vAlign w:val="center"/>
          </w:tcPr>
          <w:p w:rsidR="003A0E30" w:rsidRDefault="00C02CC3" w:rsidP="00AE07C0">
            <w:pPr>
              <w:spacing w:line="264" w:lineRule="auto"/>
              <w:jc w:val="right"/>
            </w:pPr>
            <w:r>
              <w:t>791,461</w:t>
            </w:r>
          </w:p>
        </w:tc>
      </w:tr>
    </w:tbl>
    <w:p w:rsidR="00E6096D" w:rsidRPr="009742BD" w:rsidRDefault="0080737E" w:rsidP="00AE07C0">
      <w:pPr>
        <w:spacing w:line="264" w:lineRule="auto"/>
        <w:rPr>
          <w:sz w:val="24"/>
          <w:szCs w:val="24"/>
        </w:rPr>
      </w:pPr>
      <w:r w:rsidRPr="009742BD">
        <w:rPr>
          <w:sz w:val="24"/>
          <w:szCs w:val="24"/>
        </w:rPr>
        <w:tab/>
        <w:t>Ada</w:t>
      </w:r>
      <w:r w:rsidR="00E6096D" w:rsidRPr="009742BD">
        <w:rPr>
          <w:sz w:val="24"/>
          <w:szCs w:val="24"/>
        </w:rPr>
        <w:t>pted: 2008 World development indicators: The World Bank. P214.</w:t>
      </w:r>
    </w:p>
    <w:p w:rsidR="009735D1" w:rsidRDefault="009735D1" w:rsidP="003E2674">
      <w:pPr>
        <w:spacing w:line="276" w:lineRule="auto"/>
      </w:pPr>
      <w:r>
        <w:tab/>
        <w:t>a)</w:t>
      </w:r>
      <w:r>
        <w:tab/>
        <w:t xml:space="preserve">Draw a pie chart to show the relative importance of each import </w:t>
      </w:r>
      <w:r>
        <w:tab/>
      </w:r>
      <w:r>
        <w:tab/>
      </w:r>
      <w:r>
        <w:tab/>
        <w:t>commodity.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(9 marks)</w:t>
      </w:r>
    </w:p>
    <w:p w:rsidR="009735D1" w:rsidRDefault="009735D1" w:rsidP="00AE07C0">
      <w:r>
        <w:tab/>
        <w:t>b)</w:t>
      </w:r>
      <w:r>
        <w:tab/>
        <w:t>Identify the commodity with the:</w:t>
      </w:r>
    </w:p>
    <w:p w:rsidR="009735D1" w:rsidRDefault="009735D1" w:rsidP="00AE07C0">
      <w:r>
        <w:tab/>
      </w:r>
      <w:r>
        <w:tab/>
        <w:t>i)</w:t>
      </w:r>
      <w:r>
        <w:tab/>
        <w:t>highest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(1 mark)</w:t>
      </w:r>
    </w:p>
    <w:p w:rsidR="009735D1" w:rsidRDefault="009735D1" w:rsidP="00AE07C0">
      <w:r>
        <w:tab/>
      </w:r>
      <w:r>
        <w:tab/>
        <w:t>ii)</w:t>
      </w:r>
      <w:r>
        <w:tab/>
        <w:t>lowest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9735D1" w:rsidRDefault="009735D1" w:rsidP="00AE07C0">
      <w:r>
        <w:tab/>
      </w:r>
      <w:r>
        <w:tab/>
      </w:r>
      <w:r>
        <w:tab/>
      </w:r>
      <w:r w:rsidR="005B59D4">
        <w:t>import value in China in 2006.</w:t>
      </w:r>
    </w:p>
    <w:p w:rsidR="009735D1" w:rsidRDefault="009735D1" w:rsidP="00AE07C0">
      <w:r>
        <w:lastRenderedPageBreak/>
        <w:tab/>
        <w:t>c)</w:t>
      </w:r>
      <w:r>
        <w:tab/>
        <w:t xml:space="preserve">Describe the factors that have favoured the importation of the </w:t>
      </w:r>
      <w:r>
        <w:tab/>
      </w:r>
      <w:r>
        <w:tab/>
      </w:r>
      <w:r>
        <w:tab/>
        <w:t xml:space="preserve">commodity identified </w:t>
      </w:r>
      <w:r w:rsidR="0080737E">
        <w:t>i</w:t>
      </w:r>
      <w:r w:rsidR="009742BD">
        <w:t>n b</w:t>
      </w:r>
      <w:r>
        <w:t>(i) above.</w:t>
      </w:r>
      <w:r>
        <w:tab/>
      </w:r>
      <w:r>
        <w:tab/>
      </w:r>
      <w:r>
        <w:tab/>
      </w:r>
      <w:r>
        <w:tab/>
        <w:t xml:space="preserve">        (8 marks)</w:t>
      </w:r>
    </w:p>
    <w:p w:rsidR="009735D1" w:rsidRDefault="009735D1" w:rsidP="00AE07C0">
      <w:r>
        <w:tab/>
        <w:t>d)</w:t>
      </w:r>
      <w:r>
        <w:tab/>
      </w:r>
      <w:proofErr w:type="gramStart"/>
      <w:r>
        <w:t>i</w:t>
      </w:r>
      <w:proofErr w:type="gramEnd"/>
      <w:r>
        <w:t>)</w:t>
      </w:r>
      <w:r>
        <w:tab/>
        <w:t xml:space="preserve">Name any </w:t>
      </w:r>
      <w:r w:rsidRPr="009742BD">
        <w:rPr>
          <w:b/>
        </w:rPr>
        <w:t>two</w:t>
      </w:r>
      <w:r>
        <w:t xml:space="preserve"> sea</w:t>
      </w:r>
      <w:r w:rsidR="00E62460">
        <w:t xml:space="preserve"> </w:t>
      </w:r>
      <w:r>
        <w:t xml:space="preserve">ports through which China’s import </w:t>
      </w:r>
      <w:r>
        <w:tab/>
      </w:r>
      <w:r>
        <w:tab/>
      </w:r>
      <w:r>
        <w:tab/>
      </w:r>
      <w:r>
        <w:tab/>
      </w:r>
      <w:r>
        <w:tab/>
        <w:t>commodities and handled.</w:t>
      </w:r>
      <w:r>
        <w:tab/>
      </w:r>
      <w:r>
        <w:tab/>
      </w:r>
      <w:r>
        <w:tab/>
      </w:r>
      <w:r>
        <w:tab/>
        <w:t xml:space="preserve">        (2 marks)</w:t>
      </w:r>
    </w:p>
    <w:p w:rsidR="009735D1" w:rsidRDefault="009735D1" w:rsidP="00AE07C0">
      <w:r>
        <w:tab/>
      </w:r>
      <w:r>
        <w:tab/>
        <w:t>ii)</w:t>
      </w:r>
      <w:r>
        <w:tab/>
        <w:t>Outline the challenges to china’s import trade.</w:t>
      </w:r>
      <w:r>
        <w:tab/>
        <w:t xml:space="preserve">        (4 marks)</w:t>
      </w:r>
    </w:p>
    <w:p w:rsidR="009735D1" w:rsidRDefault="009735D1" w:rsidP="00AE07C0"/>
    <w:p w:rsidR="00DF3376" w:rsidRDefault="009742BD" w:rsidP="003E2674">
      <w:pPr>
        <w:spacing w:line="276" w:lineRule="auto"/>
      </w:pPr>
      <w:r>
        <w:t>13.</w:t>
      </w:r>
      <w:r>
        <w:tab/>
        <w:t>Study F</w:t>
      </w:r>
      <w:r w:rsidR="00DF3376">
        <w:t xml:space="preserve">igure </w:t>
      </w:r>
      <w:r w:rsidR="00DF3376" w:rsidRPr="009742BD">
        <w:rPr>
          <w:b/>
        </w:rPr>
        <w:t>4</w:t>
      </w:r>
      <w:r>
        <w:t>: M</w:t>
      </w:r>
      <w:r w:rsidR="00DF3376">
        <w:t xml:space="preserve">ap of part of Eastern China and answer the questions that </w:t>
      </w:r>
      <w:r w:rsidR="00DF3376">
        <w:tab/>
        <w:t>follow.</w:t>
      </w:r>
    </w:p>
    <w:p w:rsidR="005B59D4" w:rsidRDefault="00F75E0E" w:rsidP="00197C4A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3613150" cy="4667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14" w:rsidRDefault="00DD6414" w:rsidP="00AE07C0"/>
    <w:p w:rsidR="005B59D4" w:rsidRDefault="005B59D4" w:rsidP="00DD6414">
      <w:pPr>
        <w:spacing w:line="264" w:lineRule="auto"/>
      </w:pPr>
      <w:r>
        <w:tab/>
        <w:t>a)</w:t>
      </w:r>
      <w:r>
        <w:tab/>
        <w:t>Name the:</w:t>
      </w:r>
    </w:p>
    <w:p w:rsidR="005B59D4" w:rsidRDefault="009742BD" w:rsidP="00DD6414">
      <w:pPr>
        <w:spacing w:line="264" w:lineRule="auto"/>
      </w:pPr>
      <w:r>
        <w:tab/>
      </w:r>
      <w:r>
        <w:tab/>
        <w:t>i)</w:t>
      </w:r>
      <w:r>
        <w:tab/>
        <w:t>t</w:t>
      </w:r>
      <w:r w:rsidR="005B59D4">
        <w:t xml:space="preserve">owns marked </w:t>
      </w:r>
      <w:r w:rsidR="005B59D4" w:rsidRPr="009742BD">
        <w:rPr>
          <w:b/>
        </w:rPr>
        <w:t>1</w:t>
      </w:r>
      <w:r w:rsidR="005B59D4">
        <w:t xml:space="preserve">, </w:t>
      </w:r>
      <w:r w:rsidR="005B59D4" w:rsidRPr="009742BD">
        <w:rPr>
          <w:b/>
        </w:rPr>
        <w:t>2</w:t>
      </w:r>
      <w:r w:rsidR="005B59D4">
        <w:t xml:space="preserve"> and </w:t>
      </w:r>
      <w:r w:rsidR="005B59D4" w:rsidRPr="009742BD">
        <w:rPr>
          <w:b/>
        </w:rPr>
        <w:t>3</w:t>
      </w:r>
      <w:r w:rsidR="005B59D4">
        <w:t>.</w:t>
      </w:r>
    </w:p>
    <w:p w:rsidR="005B59D4" w:rsidRDefault="009742BD" w:rsidP="00DD6414">
      <w:pPr>
        <w:spacing w:line="264" w:lineRule="auto"/>
      </w:pPr>
      <w:r>
        <w:tab/>
      </w:r>
      <w:r>
        <w:tab/>
        <w:t>ii)</w:t>
      </w:r>
      <w:r>
        <w:tab/>
        <w:t>c</w:t>
      </w:r>
      <w:r w:rsidR="005B59D4">
        <w:t xml:space="preserve">anal marked </w:t>
      </w:r>
      <w:r w:rsidR="005B59D4" w:rsidRPr="009742BD">
        <w:rPr>
          <w:b/>
        </w:rPr>
        <w:t>4</w:t>
      </w:r>
      <w:r w:rsidR="005B59D4">
        <w:t>.</w:t>
      </w:r>
    </w:p>
    <w:p w:rsidR="005B59D4" w:rsidRDefault="009742BD" w:rsidP="00DD6414">
      <w:pPr>
        <w:spacing w:line="264" w:lineRule="auto"/>
      </w:pPr>
      <w:r>
        <w:tab/>
      </w:r>
      <w:r>
        <w:tab/>
        <w:t>iii)</w:t>
      </w:r>
      <w:r>
        <w:tab/>
        <w:t>r</w:t>
      </w:r>
      <w:r w:rsidR="005B59D4">
        <w:t xml:space="preserve">ivers marked </w:t>
      </w:r>
      <w:r w:rsidR="005B59D4" w:rsidRPr="009742BD">
        <w:rPr>
          <w:b/>
        </w:rPr>
        <w:t>A</w:t>
      </w:r>
      <w:r w:rsidR="005B59D4">
        <w:t xml:space="preserve"> and </w:t>
      </w:r>
      <w:r w:rsidR="005B59D4" w:rsidRPr="009742BD">
        <w:rPr>
          <w:b/>
        </w:rPr>
        <w:t>B</w:t>
      </w:r>
      <w:r w:rsidR="005B59D4">
        <w:t>.</w:t>
      </w:r>
    </w:p>
    <w:p w:rsidR="005B59D4" w:rsidRDefault="009742BD" w:rsidP="00DD6414">
      <w:pPr>
        <w:spacing w:line="264" w:lineRule="auto"/>
      </w:pPr>
      <w:r>
        <w:tab/>
      </w:r>
      <w:r>
        <w:tab/>
        <w:t>iv)</w:t>
      </w:r>
      <w:r>
        <w:tab/>
        <w:t>water body</w:t>
      </w:r>
      <w:r w:rsidR="005B59D4">
        <w:t xml:space="preserve"> marked </w:t>
      </w:r>
      <w:r w:rsidR="005B59D4" w:rsidRPr="009742BD">
        <w:rPr>
          <w:b/>
        </w:rPr>
        <w:t>C</w:t>
      </w:r>
      <w:r w:rsidR="005B59D4">
        <w:t>.</w:t>
      </w:r>
      <w:r w:rsidR="005B59D4">
        <w:tab/>
      </w:r>
      <w:r w:rsidR="005B59D4">
        <w:tab/>
      </w:r>
      <w:bookmarkStart w:id="0" w:name="_GoBack"/>
      <w:bookmarkEnd w:id="0"/>
      <w:r w:rsidR="005B59D4">
        <w:tab/>
      </w:r>
      <w:r w:rsidR="005B59D4">
        <w:tab/>
      </w:r>
      <w:r w:rsidR="005B59D4">
        <w:tab/>
        <w:t xml:space="preserve">        (7 marks)</w:t>
      </w:r>
    </w:p>
    <w:p w:rsidR="005B59D4" w:rsidRDefault="005B59D4" w:rsidP="00DD6414">
      <w:pPr>
        <w:spacing w:line="264" w:lineRule="auto"/>
      </w:pPr>
      <w:r>
        <w:tab/>
        <w:t>b)</w:t>
      </w:r>
      <w:r>
        <w:tab/>
        <w:t xml:space="preserve">Describe the conditions that have favoured the development of any </w:t>
      </w:r>
      <w:r w:rsidRPr="009742BD">
        <w:rPr>
          <w:b/>
        </w:rPr>
        <w:t>one</w:t>
      </w:r>
      <w:r>
        <w:t xml:space="preserve"> </w:t>
      </w:r>
      <w:r>
        <w:tab/>
      </w:r>
      <w:r>
        <w:tab/>
        <w:t>town named in a (i) above.</w:t>
      </w:r>
      <w:r>
        <w:tab/>
      </w:r>
      <w:r>
        <w:tab/>
      </w:r>
      <w:r>
        <w:tab/>
      </w:r>
      <w:r>
        <w:tab/>
      </w:r>
      <w:r>
        <w:tab/>
        <w:t xml:space="preserve">        (8 marks)</w:t>
      </w:r>
    </w:p>
    <w:p w:rsidR="005B59D4" w:rsidRDefault="005B59D4" w:rsidP="00DD6414">
      <w:pPr>
        <w:spacing w:line="264" w:lineRule="auto"/>
      </w:pPr>
      <w:r>
        <w:tab/>
        <w:t>c)</w:t>
      </w:r>
      <w:r>
        <w:tab/>
        <w:t>Explain the problems facing towns in Eastern China.</w:t>
      </w:r>
      <w:r>
        <w:tab/>
        <w:t xml:space="preserve">        (6 marks)</w:t>
      </w:r>
    </w:p>
    <w:p w:rsidR="005B59D4" w:rsidRDefault="005B59D4" w:rsidP="00DD6414">
      <w:pPr>
        <w:spacing w:line="264" w:lineRule="auto"/>
      </w:pPr>
      <w:r>
        <w:tab/>
        <w:t>d)</w:t>
      </w:r>
      <w:r>
        <w:tab/>
        <w:t xml:space="preserve">Outline the steps that should be taken to solve the problems in (c) </w:t>
      </w:r>
      <w:r>
        <w:tab/>
      </w:r>
      <w:r>
        <w:tab/>
      </w:r>
      <w:r>
        <w:tab/>
        <w:t>above.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(4 marks)</w:t>
      </w:r>
    </w:p>
    <w:p w:rsidR="00BD5945" w:rsidRPr="00197C4A" w:rsidRDefault="005B59D4" w:rsidP="00197C4A">
      <w:pPr>
        <w:jc w:val="center"/>
        <w:rPr>
          <w:b/>
          <w:u w:val="single"/>
        </w:rPr>
      </w:pPr>
      <w:r w:rsidRPr="005B59D4">
        <w:rPr>
          <w:b/>
          <w:u w:val="single"/>
        </w:rPr>
        <w:t>END</w:t>
      </w:r>
    </w:p>
    <w:sectPr w:rsidR="00BD5945" w:rsidRPr="00197C4A" w:rsidSect="00E13010">
      <w:footerReference w:type="default" r:id="rId13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3E3" w:rsidRDefault="00EC03E3" w:rsidP="00E13010">
      <w:r>
        <w:separator/>
      </w:r>
    </w:p>
  </w:endnote>
  <w:endnote w:type="continuationSeparator" w:id="0">
    <w:p w:rsidR="00EC03E3" w:rsidRDefault="00EC03E3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FC183C">
          <w:rPr>
            <w:rFonts w:eastAsia="Yu Gothic UI Semibold"/>
            <w:b/>
            <w:noProof/>
            <w:sz w:val="20"/>
            <w:szCs w:val="20"/>
          </w:rPr>
          <w:t>8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3E3" w:rsidRDefault="00EC03E3" w:rsidP="00E13010">
      <w:r>
        <w:separator/>
      </w:r>
    </w:p>
  </w:footnote>
  <w:footnote w:type="continuationSeparator" w:id="0">
    <w:p w:rsidR="00EC03E3" w:rsidRDefault="00EC03E3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KN0BPVhQ7geXEwRxCaMBLCdFGW6EbzBoB+SjlDw3Mq6ttfD4RsDmELPL+4/FHAkGLd2S6FZNjKcxCg4RlFJyxA==" w:salt="BecvFdnYHRaNfOtfStWI9A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C5"/>
    <w:rsid w:val="00012547"/>
    <w:rsid w:val="000170C4"/>
    <w:rsid w:val="00050DA8"/>
    <w:rsid w:val="000E079E"/>
    <w:rsid w:val="000E5EC0"/>
    <w:rsid w:val="00100C2B"/>
    <w:rsid w:val="00106693"/>
    <w:rsid w:val="00127838"/>
    <w:rsid w:val="00190409"/>
    <w:rsid w:val="00191074"/>
    <w:rsid w:val="00197C4A"/>
    <w:rsid w:val="001A5811"/>
    <w:rsid w:val="002247EB"/>
    <w:rsid w:val="00237D68"/>
    <w:rsid w:val="00247C4D"/>
    <w:rsid w:val="002505FC"/>
    <w:rsid w:val="00252EA2"/>
    <w:rsid w:val="00253F84"/>
    <w:rsid w:val="00284B34"/>
    <w:rsid w:val="002A6F41"/>
    <w:rsid w:val="002B7BD6"/>
    <w:rsid w:val="003202C5"/>
    <w:rsid w:val="003434BD"/>
    <w:rsid w:val="00344D6B"/>
    <w:rsid w:val="003A0E30"/>
    <w:rsid w:val="003B5428"/>
    <w:rsid w:val="003C3479"/>
    <w:rsid w:val="003E2674"/>
    <w:rsid w:val="004138C3"/>
    <w:rsid w:val="00461127"/>
    <w:rsid w:val="00487ADC"/>
    <w:rsid w:val="00522D2D"/>
    <w:rsid w:val="00531EE0"/>
    <w:rsid w:val="00534312"/>
    <w:rsid w:val="0057601D"/>
    <w:rsid w:val="005A6C3B"/>
    <w:rsid w:val="005B3A04"/>
    <w:rsid w:val="005B5853"/>
    <w:rsid w:val="005B59D4"/>
    <w:rsid w:val="005B5E4C"/>
    <w:rsid w:val="005C4554"/>
    <w:rsid w:val="005C61C5"/>
    <w:rsid w:val="00607A60"/>
    <w:rsid w:val="00634DCE"/>
    <w:rsid w:val="00636E42"/>
    <w:rsid w:val="0065468D"/>
    <w:rsid w:val="00693580"/>
    <w:rsid w:val="00694460"/>
    <w:rsid w:val="00697116"/>
    <w:rsid w:val="006B3D9B"/>
    <w:rsid w:val="006B6D52"/>
    <w:rsid w:val="0075215A"/>
    <w:rsid w:val="00772BC2"/>
    <w:rsid w:val="00775E45"/>
    <w:rsid w:val="007773BB"/>
    <w:rsid w:val="007A2C52"/>
    <w:rsid w:val="007E2545"/>
    <w:rsid w:val="008042D5"/>
    <w:rsid w:val="0080737E"/>
    <w:rsid w:val="008517C9"/>
    <w:rsid w:val="00883571"/>
    <w:rsid w:val="00892611"/>
    <w:rsid w:val="008C0BA2"/>
    <w:rsid w:val="008D2A7C"/>
    <w:rsid w:val="00912A94"/>
    <w:rsid w:val="0092509D"/>
    <w:rsid w:val="00930BA1"/>
    <w:rsid w:val="009735D1"/>
    <w:rsid w:val="009742BD"/>
    <w:rsid w:val="00992EAC"/>
    <w:rsid w:val="00A22338"/>
    <w:rsid w:val="00A26A43"/>
    <w:rsid w:val="00A71F2B"/>
    <w:rsid w:val="00AD5307"/>
    <w:rsid w:val="00AE07C0"/>
    <w:rsid w:val="00B11AF1"/>
    <w:rsid w:val="00B331AE"/>
    <w:rsid w:val="00B74B8F"/>
    <w:rsid w:val="00B82BCA"/>
    <w:rsid w:val="00B96C04"/>
    <w:rsid w:val="00BA0A47"/>
    <w:rsid w:val="00BD5945"/>
    <w:rsid w:val="00C02CC3"/>
    <w:rsid w:val="00C03462"/>
    <w:rsid w:val="00C44515"/>
    <w:rsid w:val="00C71A16"/>
    <w:rsid w:val="00CA4BAE"/>
    <w:rsid w:val="00CB7441"/>
    <w:rsid w:val="00CD32C0"/>
    <w:rsid w:val="00CF06D1"/>
    <w:rsid w:val="00D54738"/>
    <w:rsid w:val="00D72427"/>
    <w:rsid w:val="00D76613"/>
    <w:rsid w:val="00DB2F64"/>
    <w:rsid w:val="00DB6A71"/>
    <w:rsid w:val="00DD51DE"/>
    <w:rsid w:val="00DD6414"/>
    <w:rsid w:val="00DF3376"/>
    <w:rsid w:val="00E13010"/>
    <w:rsid w:val="00E36641"/>
    <w:rsid w:val="00E51FCD"/>
    <w:rsid w:val="00E53D28"/>
    <w:rsid w:val="00E6096D"/>
    <w:rsid w:val="00E62460"/>
    <w:rsid w:val="00E91826"/>
    <w:rsid w:val="00EA276C"/>
    <w:rsid w:val="00EC03E3"/>
    <w:rsid w:val="00EC4FA7"/>
    <w:rsid w:val="00F07BEE"/>
    <w:rsid w:val="00F56564"/>
    <w:rsid w:val="00F719FD"/>
    <w:rsid w:val="00F757C5"/>
    <w:rsid w:val="00F75E0E"/>
    <w:rsid w:val="00FB2BC1"/>
    <w:rsid w:val="00FC183C"/>
    <w:rsid w:val="00FC4115"/>
    <w:rsid w:val="00FE130C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18BC1-0C69-4404-BC67-F66A5B31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table" w:styleId="TableGrid">
    <w:name w:val="Table Grid"/>
    <w:basedOn w:val="TableNormal"/>
    <w:uiPriority w:val="39"/>
    <w:rsid w:val="00487A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E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E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15D47-C6AB-4AD2-9ACF-184D2C2A7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545</TotalTime>
  <Pages>8</Pages>
  <Words>1416</Words>
  <Characters>8073</Characters>
  <Application>Microsoft Office Word</Application>
  <DocSecurity>8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77</cp:revision>
  <cp:lastPrinted>2019-07-17T16:57:00Z</cp:lastPrinted>
  <dcterms:created xsi:type="dcterms:W3CDTF">2019-07-13T13:34:00Z</dcterms:created>
  <dcterms:modified xsi:type="dcterms:W3CDTF">2019-07-17T16:57:00Z</dcterms:modified>
</cp:coreProperties>
</file>