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276" w:lineRule="auto"/>
        <w:rPr>
          <w:b/>
          <w:sz w:val="28"/>
          <w:szCs w:val="28"/>
        </w:rPr>
      </w:pPr>
    </w:p>
    <w:p w:rsidR="00F75714" w:rsidRDefault="00F75714" w:rsidP="00E13010">
      <w:pPr>
        <w:spacing w:line="276" w:lineRule="auto"/>
        <w:rPr>
          <w:b/>
          <w:sz w:val="28"/>
          <w:szCs w:val="28"/>
        </w:rPr>
      </w:pPr>
    </w:p>
    <w:p w:rsidR="00F75714" w:rsidRDefault="00F75714" w:rsidP="00E13010">
      <w:pPr>
        <w:spacing w:line="276" w:lineRule="auto"/>
        <w:rPr>
          <w:b/>
          <w:sz w:val="28"/>
          <w:szCs w:val="28"/>
        </w:rPr>
      </w:pPr>
    </w:p>
    <w:p w:rsidR="00F75714" w:rsidRDefault="00F75714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F7571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612</w:t>
      </w:r>
      <w:r w:rsidR="00E13010">
        <w:rPr>
          <w:b/>
          <w:lang w:val="en-GB"/>
        </w:rPr>
        <w:t>/1</w:t>
      </w:r>
    </w:p>
    <w:p w:rsidR="00E13010" w:rsidRDefault="00F75714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IPS ART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A97CB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 w:rsidR="00F75714"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b/>
          <w:lang w:val="en-GB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F75714" w:rsidRDefault="00F75714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F75714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IPS ART</w:t>
      </w:r>
    </w:p>
    <w:p w:rsidR="00F75714" w:rsidRDefault="00F75714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STUDIO TECHNOLOGY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(</w:t>
      </w:r>
      <w:r w:rsidR="00F75714">
        <w:rPr>
          <w:b/>
          <w:sz w:val="28"/>
          <w:szCs w:val="28"/>
          <w:lang w:val="en-GB"/>
        </w:rPr>
        <w:t>Theory</w:t>
      </w:r>
      <w:r>
        <w:rPr>
          <w:b/>
          <w:sz w:val="28"/>
          <w:szCs w:val="28"/>
          <w:lang w:val="en-GB"/>
        </w:rPr>
        <w:t>)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F75714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all questions.</w:t>
      </w:r>
    </w:p>
    <w:p w:rsidR="009A4879" w:rsidRDefault="009A4879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Illustrations should be used where necessary.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F75714" w:rsidRDefault="00F75714"/>
    <w:p w:rsidR="00F75714" w:rsidRDefault="00F75714"/>
    <w:p w:rsidR="00F75714" w:rsidRDefault="00F75714"/>
    <w:p w:rsidR="00F75714" w:rsidRDefault="00F75714"/>
    <w:p w:rsidR="00F75714" w:rsidRDefault="00F75714" w:rsidP="00534D95">
      <w:pPr>
        <w:spacing w:line="276" w:lineRule="auto"/>
      </w:pPr>
      <w:r>
        <w:t>1.</w:t>
      </w:r>
      <w:r>
        <w:tab/>
        <w:t xml:space="preserve">Explain </w:t>
      </w:r>
      <w:r w:rsidR="0081485B">
        <w:t>with illustrations the following principles of Art.</w:t>
      </w:r>
    </w:p>
    <w:p w:rsidR="0081485B" w:rsidRDefault="0081485B" w:rsidP="00534D95">
      <w:pPr>
        <w:spacing w:line="276" w:lineRule="auto"/>
      </w:pPr>
      <w:r>
        <w:tab/>
        <w:t>a)</w:t>
      </w:r>
      <w:r>
        <w:tab/>
      </w:r>
      <w:proofErr w:type="gramStart"/>
      <w:r>
        <w:t>proportion</w:t>
      </w:r>
      <w:proofErr w:type="gramEnd"/>
    </w:p>
    <w:p w:rsidR="0081485B" w:rsidRDefault="0081485B" w:rsidP="00534D95">
      <w:pPr>
        <w:spacing w:line="276" w:lineRule="auto"/>
      </w:pPr>
      <w:r>
        <w:tab/>
        <w:t>b)</w:t>
      </w:r>
      <w:r>
        <w:tab/>
      </w:r>
      <w:proofErr w:type="gramStart"/>
      <w:r>
        <w:t>rhythm</w:t>
      </w:r>
      <w:proofErr w:type="gramEnd"/>
    </w:p>
    <w:p w:rsidR="0081485B" w:rsidRDefault="0081485B" w:rsidP="00534D95">
      <w:pPr>
        <w:spacing w:line="276" w:lineRule="auto"/>
      </w:pPr>
      <w:r>
        <w:tab/>
        <w:t>c)</w:t>
      </w:r>
      <w:r>
        <w:tab/>
      </w:r>
      <w:proofErr w:type="gramStart"/>
      <w:r>
        <w:t>perspective</w:t>
      </w:r>
      <w:proofErr w:type="gramEnd"/>
    </w:p>
    <w:p w:rsidR="0081485B" w:rsidRDefault="0081485B" w:rsidP="00534D95">
      <w:pPr>
        <w:spacing w:line="276" w:lineRule="auto"/>
      </w:pPr>
    </w:p>
    <w:p w:rsidR="0081485B" w:rsidRDefault="0081485B" w:rsidP="00534D95">
      <w:pPr>
        <w:spacing w:line="276" w:lineRule="auto"/>
      </w:pPr>
      <w:r>
        <w:t>2.</w:t>
      </w:r>
      <w:r>
        <w:tab/>
      </w:r>
      <w:proofErr w:type="gramStart"/>
      <w:r>
        <w:t>a</w:t>
      </w:r>
      <w:proofErr w:type="gramEnd"/>
      <w:r>
        <w:t>)</w:t>
      </w:r>
      <w:r>
        <w:tab/>
        <w:t>Define block printing.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(1 mark)</w:t>
      </w:r>
    </w:p>
    <w:p w:rsidR="0081485B" w:rsidRDefault="0081485B" w:rsidP="00534D95">
      <w:pPr>
        <w:spacing w:line="276" w:lineRule="auto"/>
      </w:pPr>
      <w:r>
        <w:tab/>
        <w:t>b)</w:t>
      </w:r>
      <w:r>
        <w:tab/>
        <w:t xml:space="preserve">Explain the steps for decorating a fabric using the block printing </w:t>
      </w:r>
      <w:r>
        <w:tab/>
      </w:r>
      <w:r>
        <w:tab/>
      </w:r>
      <w:r>
        <w:tab/>
        <w:t>method.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81485B" w:rsidRDefault="0081485B" w:rsidP="00534D95">
      <w:pPr>
        <w:spacing w:line="276" w:lineRule="auto"/>
      </w:pPr>
    </w:p>
    <w:p w:rsidR="0081485B" w:rsidRDefault="0081485B" w:rsidP="00534D95">
      <w:pPr>
        <w:spacing w:line="276" w:lineRule="auto"/>
      </w:pPr>
      <w:r>
        <w:t>3.</w:t>
      </w:r>
      <w:r>
        <w:tab/>
      </w:r>
      <w:r w:rsidR="00534D95">
        <w:t>Mention three methods of forming sculpture.</w:t>
      </w:r>
      <w:r w:rsidR="00534D95">
        <w:tab/>
      </w:r>
      <w:r w:rsidR="00534D95">
        <w:tab/>
      </w:r>
      <w:r w:rsidR="00534D95">
        <w:tab/>
        <w:t xml:space="preserve">        (3 marks)</w:t>
      </w:r>
    </w:p>
    <w:p w:rsidR="00534D95" w:rsidRDefault="00534D95" w:rsidP="00534D95">
      <w:pPr>
        <w:spacing w:line="276" w:lineRule="auto"/>
      </w:pPr>
    </w:p>
    <w:p w:rsidR="00534D95" w:rsidRDefault="00534D95" w:rsidP="00534D95">
      <w:pPr>
        <w:spacing w:line="276" w:lineRule="auto"/>
      </w:pPr>
      <w:r>
        <w:t>4.</w:t>
      </w:r>
      <w:r>
        <w:tab/>
      </w:r>
      <w:proofErr w:type="spellStart"/>
      <w:proofErr w:type="gramStart"/>
      <w:r w:rsidR="00394F6A">
        <w:t>i</w:t>
      </w:r>
      <w:proofErr w:type="spellEnd"/>
      <w:proofErr w:type="gramEnd"/>
      <w:r w:rsidR="00394F6A">
        <w:t>)</w:t>
      </w:r>
      <w:r w:rsidR="00394F6A">
        <w:tab/>
      </w:r>
      <w:r>
        <w:t>Distinguish between patch work and applique technique.</w:t>
      </w:r>
      <w:r w:rsidR="00394F6A">
        <w:t xml:space="preserve">        (2 marks)</w:t>
      </w:r>
    </w:p>
    <w:p w:rsidR="00534D95" w:rsidRDefault="00534D95" w:rsidP="00534D95">
      <w:pPr>
        <w:spacing w:line="276" w:lineRule="auto"/>
      </w:pPr>
      <w:r>
        <w:tab/>
        <w:t>ii)</w:t>
      </w:r>
      <w:r>
        <w:tab/>
        <w:t>With illustrations, explain three stitches used in needle work.  (6 marks)</w:t>
      </w:r>
    </w:p>
    <w:p w:rsidR="00534D95" w:rsidRDefault="00534D95" w:rsidP="00534D95">
      <w:pPr>
        <w:spacing w:line="276" w:lineRule="auto"/>
      </w:pPr>
    </w:p>
    <w:p w:rsidR="00534D95" w:rsidRDefault="00534D95" w:rsidP="00534D95">
      <w:pPr>
        <w:spacing w:line="276" w:lineRule="auto"/>
      </w:pPr>
      <w:r>
        <w:t>5.</w:t>
      </w:r>
      <w:r>
        <w:tab/>
        <w:t>Briefly explain the following terms as used in weaving.</w:t>
      </w:r>
    </w:p>
    <w:p w:rsidR="00534D95" w:rsidRDefault="00534D95" w:rsidP="00534D95">
      <w:pPr>
        <w:spacing w:line="276" w:lineRule="auto"/>
      </w:pPr>
      <w:r>
        <w:tab/>
        <w:t>a)</w:t>
      </w:r>
      <w:r>
        <w:tab/>
      </w:r>
      <w:proofErr w:type="gramStart"/>
      <w:r>
        <w:t>shuttle</w:t>
      </w:r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534D95" w:rsidRDefault="00534D95" w:rsidP="00534D95">
      <w:pPr>
        <w:spacing w:line="276" w:lineRule="auto"/>
      </w:pPr>
      <w:r>
        <w:tab/>
        <w:t>b)</w:t>
      </w:r>
      <w:r>
        <w:tab/>
      </w:r>
      <w:proofErr w:type="gramStart"/>
      <w:r>
        <w:t>loom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534D95" w:rsidRDefault="00534D95" w:rsidP="00534D95">
      <w:pPr>
        <w:spacing w:line="276" w:lineRule="auto"/>
      </w:pPr>
      <w:r>
        <w:tab/>
        <w:t>c)</w:t>
      </w:r>
      <w:r>
        <w:tab/>
      </w:r>
      <w:proofErr w:type="gramStart"/>
      <w:r>
        <w:t>yarn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534D95" w:rsidRDefault="00534D95" w:rsidP="00534D95">
      <w:pPr>
        <w:spacing w:line="276" w:lineRule="auto"/>
      </w:pPr>
    </w:p>
    <w:p w:rsidR="00534D95" w:rsidRDefault="00534D95" w:rsidP="00534D95">
      <w:pPr>
        <w:spacing w:line="276" w:lineRule="auto"/>
      </w:pPr>
      <w:r>
        <w:t>6.</w:t>
      </w:r>
      <w:r>
        <w:tab/>
      </w:r>
      <w:proofErr w:type="gramStart"/>
      <w:r>
        <w:t>a</w:t>
      </w:r>
      <w:proofErr w:type="gramEnd"/>
      <w:r>
        <w:t>)</w:t>
      </w:r>
      <w:r>
        <w:tab/>
        <w:t>Define a trade mark.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0A69FC" w:rsidRDefault="00534D95" w:rsidP="00534D95">
      <w:pPr>
        <w:spacing w:line="276" w:lineRule="auto"/>
      </w:pPr>
      <w:r>
        <w:tab/>
        <w:t>b)</w:t>
      </w:r>
      <w:r>
        <w:tab/>
        <w:t xml:space="preserve">Mention two </w:t>
      </w:r>
      <w:r w:rsidR="000A69FC">
        <w:t>qualities</w:t>
      </w:r>
      <w:r>
        <w:t xml:space="preserve"> of a good </w:t>
      </w:r>
      <w:r w:rsidR="00460351">
        <w:t>trade</w:t>
      </w:r>
      <w:r>
        <w:t xml:space="preserve"> mark.</w:t>
      </w:r>
      <w:r>
        <w:tab/>
      </w:r>
      <w:r>
        <w:tab/>
        <w:t xml:space="preserve">        </w:t>
      </w:r>
      <w:r w:rsidR="000A69FC">
        <w:tab/>
        <w:t xml:space="preserve">        </w:t>
      </w:r>
      <w:r>
        <w:t>(</w:t>
      </w:r>
      <w:r w:rsidR="000A69FC">
        <w:t>2 marks)</w:t>
      </w:r>
    </w:p>
    <w:p w:rsidR="000A69FC" w:rsidRDefault="000A69FC" w:rsidP="00534D95">
      <w:pPr>
        <w:spacing w:line="276" w:lineRule="auto"/>
      </w:pPr>
    </w:p>
    <w:p w:rsidR="000A69FC" w:rsidRDefault="000A69FC" w:rsidP="00534D95">
      <w:pPr>
        <w:spacing w:line="276" w:lineRule="auto"/>
      </w:pPr>
      <w:r>
        <w:t>7.</w:t>
      </w:r>
      <w:r>
        <w:tab/>
        <w:t>Describe a process of making a leather shoe.</w:t>
      </w:r>
      <w:r>
        <w:tab/>
      </w:r>
      <w:r>
        <w:tab/>
      </w:r>
      <w:r>
        <w:tab/>
        <w:t xml:space="preserve">        (2 marks)</w:t>
      </w:r>
    </w:p>
    <w:p w:rsidR="000A69FC" w:rsidRDefault="000A69FC" w:rsidP="00534D95">
      <w:pPr>
        <w:spacing w:line="276" w:lineRule="auto"/>
      </w:pPr>
      <w:r>
        <w:tab/>
      </w:r>
      <w:bookmarkStart w:id="0" w:name="_GoBack"/>
      <w:bookmarkEnd w:id="0"/>
    </w:p>
    <w:p w:rsidR="000A69FC" w:rsidRDefault="000A69FC" w:rsidP="00534D95">
      <w:pPr>
        <w:spacing w:line="276" w:lineRule="auto"/>
      </w:pPr>
      <w:r>
        <w:t>8.</w:t>
      </w:r>
      <w:r>
        <w:tab/>
        <w:t>Using illustrations describe the process of slip casting in pottery slip casting.</w:t>
      </w:r>
    </w:p>
    <w:p w:rsidR="000A69FC" w:rsidRDefault="000A69FC" w:rsidP="00534D95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0A69FC" w:rsidRDefault="000A69FC" w:rsidP="00534D95">
      <w:pPr>
        <w:spacing w:line="276" w:lineRule="auto"/>
      </w:pPr>
    </w:p>
    <w:p w:rsidR="000A69FC" w:rsidRDefault="000A69FC" w:rsidP="00534D95">
      <w:pPr>
        <w:spacing w:line="276" w:lineRule="auto"/>
      </w:pPr>
      <w:r>
        <w:t>9.</w:t>
      </w:r>
      <w:r>
        <w:tab/>
        <w:t>Distinguish between negative and positive space.</w:t>
      </w:r>
      <w:r>
        <w:tab/>
      </w:r>
      <w:r>
        <w:tab/>
      </w:r>
      <w:r>
        <w:tab/>
        <w:t xml:space="preserve">        (2 marks)</w:t>
      </w:r>
    </w:p>
    <w:p w:rsidR="000A69FC" w:rsidRDefault="000A69FC" w:rsidP="00534D95">
      <w:pPr>
        <w:spacing w:line="276" w:lineRule="auto"/>
      </w:pPr>
    </w:p>
    <w:p w:rsidR="000A69FC" w:rsidRDefault="000A69FC" w:rsidP="00534D95">
      <w:pPr>
        <w:spacing w:line="276" w:lineRule="auto"/>
      </w:pPr>
      <w:r>
        <w:t>10.</w:t>
      </w:r>
      <w:r>
        <w:tab/>
        <w:t>Give two similarities a</w:t>
      </w:r>
      <w:r w:rsidR="00460351">
        <w:t>nd two differences between colla</w:t>
      </w:r>
      <w:r>
        <w:t xml:space="preserve">ge and mosaic Art </w:t>
      </w:r>
      <w:r>
        <w:tab/>
        <w:t>works.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0A69FC" w:rsidRDefault="000A69FC" w:rsidP="00534D95">
      <w:pPr>
        <w:spacing w:line="276" w:lineRule="auto"/>
      </w:pPr>
    </w:p>
    <w:p w:rsidR="000A69FC" w:rsidRDefault="000A69FC" w:rsidP="00534D95">
      <w:pPr>
        <w:spacing w:line="276" w:lineRule="auto"/>
      </w:pPr>
    </w:p>
    <w:p w:rsidR="000A69FC" w:rsidRDefault="000A69FC" w:rsidP="00534D95">
      <w:pPr>
        <w:spacing w:line="276" w:lineRule="auto"/>
      </w:pPr>
    </w:p>
    <w:p w:rsidR="000A69FC" w:rsidRPr="000A69FC" w:rsidRDefault="000A69FC" w:rsidP="000A69FC">
      <w:pPr>
        <w:spacing w:line="276" w:lineRule="auto"/>
        <w:jc w:val="center"/>
        <w:rPr>
          <w:b/>
          <w:u w:val="single"/>
        </w:rPr>
      </w:pPr>
      <w:r w:rsidRPr="000A69FC">
        <w:rPr>
          <w:b/>
          <w:u w:val="single"/>
        </w:rPr>
        <w:t>END</w:t>
      </w:r>
    </w:p>
    <w:p w:rsidR="00534D95" w:rsidRDefault="00534D95" w:rsidP="00534D95">
      <w:pPr>
        <w:spacing w:line="276" w:lineRule="auto"/>
      </w:pPr>
      <w:r>
        <w:tab/>
      </w:r>
      <w:r>
        <w:tab/>
      </w:r>
      <w:r>
        <w:tab/>
      </w:r>
    </w:p>
    <w:p w:rsidR="00534D95" w:rsidRDefault="00534D95" w:rsidP="00534D95">
      <w:pPr>
        <w:spacing w:line="276" w:lineRule="auto"/>
      </w:pPr>
    </w:p>
    <w:sectPr w:rsidR="00534D95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BA" w:rsidRDefault="001C11BA" w:rsidP="00E13010">
      <w:r>
        <w:separator/>
      </w:r>
    </w:p>
  </w:endnote>
  <w:endnote w:type="continuationSeparator" w:id="0">
    <w:p w:rsidR="001C11BA" w:rsidRDefault="001C11BA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592D64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BA" w:rsidRDefault="001C11BA" w:rsidP="00E13010">
      <w:r>
        <w:separator/>
      </w:r>
    </w:p>
  </w:footnote>
  <w:footnote w:type="continuationSeparator" w:id="0">
    <w:p w:rsidR="001C11BA" w:rsidRDefault="001C11BA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OClD3CkxJuO8tK7qHuQD/g95vhGOc1KuvycX7ummjIFn2G56GWJRM/0Viy1gExgB4BshBYG0rJn6rDS+OxCKlQ==" w:salt="nEDIKPW2XDR5xTwKjJ+pt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14"/>
    <w:rsid w:val="000170C4"/>
    <w:rsid w:val="00050DA8"/>
    <w:rsid w:val="000A69FC"/>
    <w:rsid w:val="00100C2B"/>
    <w:rsid w:val="00180F36"/>
    <w:rsid w:val="001C11BA"/>
    <w:rsid w:val="00394F6A"/>
    <w:rsid w:val="003A75C4"/>
    <w:rsid w:val="00460351"/>
    <w:rsid w:val="00534D95"/>
    <w:rsid w:val="00592D64"/>
    <w:rsid w:val="005E25BA"/>
    <w:rsid w:val="00744C72"/>
    <w:rsid w:val="0081485B"/>
    <w:rsid w:val="00883571"/>
    <w:rsid w:val="00930BA1"/>
    <w:rsid w:val="009A4879"/>
    <w:rsid w:val="00A97CB9"/>
    <w:rsid w:val="00B331AE"/>
    <w:rsid w:val="00DD51DE"/>
    <w:rsid w:val="00E13010"/>
    <w:rsid w:val="00E91826"/>
    <w:rsid w:val="00EA276C"/>
    <w:rsid w:val="00F7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3E468-9EAF-4F98-B1C3-B588B287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D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19</TotalTime>
  <Pages>2</Pages>
  <Words>216</Words>
  <Characters>1233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7</cp:revision>
  <cp:lastPrinted>2019-07-22T11:24:00Z</cp:lastPrinted>
  <dcterms:created xsi:type="dcterms:W3CDTF">2019-07-08T05:14:00Z</dcterms:created>
  <dcterms:modified xsi:type="dcterms:W3CDTF">2019-07-22T11:24:00Z</dcterms:modified>
</cp:coreProperties>
</file>