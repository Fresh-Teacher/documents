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</w:p>
    <w:p w:rsidR="00740DE3" w:rsidRDefault="00740DE3" w:rsidP="00E13010">
      <w:pPr>
        <w:spacing w:line="276" w:lineRule="auto"/>
        <w:rPr>
          <w:b/>
          <w:sz w:val="28"/>
          <w:szCs w:val="28"/>
        </w:rPr>
      </w:pPr>
    </w:p>
    <w:p w:rsidR="00740DE3" w:rsidRDefault="00740DE3" w:rsidP="00E13010">
      <w:pPr>
        <w:spacing w:line="276" w:lineRule="auto"/>
        <w:rPr>
          <w:b/>
          <w:sz w:val="22"/>
          <w:szCs w:val="22"/>
          <w:lang w:val="en-GB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740DE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224/2</w:t>
      </w:r>
    </w:p>
    <w:p w:rsidR="00E13010" w:rsidRDefault="00740DE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CHRISTIAN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RELIGIOUS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740DE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740DE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740DE3"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740DE3" w:rsidRPr="0021179E" w:rsidRDefault="00740DE3" w:rsidP="00E13010">
      <w:pPr>
        <w:spacing w:line="276" w:lineRule="auto"/>
        <w:jc w:val="center"/>
        <w:rPr>
          <w:b/>
          <w:lang w:val="en-GB"/>
        </w:rPr>
      </w:pPr>
    </w:p>
    <w:p w:rsidR="00E13010" w:rsidRDefault="00740DE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CHRISTIAN</w:t>
      </w:r>
      <w:r w:rsidR="00E13010">
        <w:rPr>
          <w:b/>
          <w:sz w:val="28"/>
          <w:szCs w:val="28"/>
          <w:lang w:val="en-GB"/>
        </w:rPr>
        <w:t xml:space="preserve"> RELIGIOUS EDUCATION</w:t>
      </w:r>
    </w:p>
    <w:p w:rsidR="00E13010" w:rsidRPr="00740DE3" w:rsidRDefault="00E13010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740DE3">
        <w:rPr>
          <w:sz w:val="28"/>
          <w:szCs w:val="28"/>
          <w:lang w:val="en-GB"/>
        </w:rPr>
        <w:t>(</w:t>
      </w:r>
      <w:r w:rsidR="00740DE3" w:rsidRPr="00740DE3">
        <w:rPr>
          <w:sz w:val="28"/>
          <w:szCs w:val="28"/>
          <w:lang w:val="en-GB"/>
        </w:rPr>
        <w:t>The Old Testament</w:t>
      </w:r>
      <w:r w:rsidRPr="00740DE3">
        <w:rPr>
          <w:sz w:val="28"/>
          <w:szCs w:val="28"/>
          <w:lang w:val="en-GB"/>
        </w:rPr>
        <w:t>)</w:t>
      </w:r>
    </w:p>
    <w:p w:rsidR="00E13010" w:rsidRDefault="00740DE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</w:t>
      </w:r>
      <w:r w:rsidR="00740DE3">
        <w:rPr>
          <w:lang w:val="en-GB"/>
        </w:rPr>
        <w:t xml:space="preserve">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8F79A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only four (4) questions from all.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8F79A0">
      <w:pPr>
        <w:spacing w:line="276" w:lineRule="auto"/>
      </w:pPr>
    </w:p>
    <w:p w:rsidR="008F79A0" w:rsidRDefault="008F79A0" w:rsidP="008F79A0">
      <w:pPr>
        <w:spacing w:line="276" w:lineRule="auto"/>
      </w:pPr>
    </w:p>
    <w:p w:rsidR="008F79A0" w:rsidRDefault="008F79A0" w:rsidP="008F79A0">
      <w:pPr>
        <w:spacing w:line="276" w:lineRule="auto"/>
      </w:pPr>
    </w:p>
    <w:p w:rsidR="008F79A0" w:rsidRDefault="008F79A0" w:rsidP="00AC7FCB">
      <w:r>
        <w:lastRenderedPageBreak/>
        <w:t>1.</w:t>
      </w:r>
      <w:r>
        <w:tab/>
        <w:t xml:space="preserve">“Leave your country, your relatives and your father’s home and go to a land </w:t>
      </w:r>
      <w:r>
        <w:tab/>
        <w:t>that I will show you”. (Genesis 12: 1 – 3)</w:t>
      </w:r>
    </w:p>
    <w:p w:rsidR="008F79A0" w:rsidRDefault="008F79A0" w:rsidP="00AC7FCB">
      <w:r>
        <w:tab/>
        <w:t>a)</w:t>
      </w:r>
      <w:r>
        <w:tab/>
        <w:t xml:space="preserve">Why did God say the above words </w:t>
      </w:r>
      <w:r w:rsidR="00062DD7">
        <w:t>to Abram?</w:t>
      </w:r>
      <w:r w:rsidR="00062DD7">
        <w:tab/>
      </w:r>
      <w:r>
        <w:tab/>
        <w:t xml:space="preserve">       (13 marks)</w:t>
      </w:r>
    </w:p>
    <w:p w:rsidR="008F79A0" w:rsidRDefault="008F79A0" w:rsidP="00AC7FCB">
      <w:r>
        <w:tab/>
        <w:t>b)</w:t>
      </w:r>
      <w:r>
        <w:tab/>
        <w:t>How did Abram react thereafter?</w:t>
      </w:r>
      <w:r>
        <w:tab/>
      </w:r>
      <w:r>
        <w:tab/>
      </w:r>
      <w:r>
        <w:tab/>
      </w:r>
      <w:r>
        <w:tab/>
        <w:t xml:space="preserve">       (12 marks)</w:t>
      </w:r>
    </w:p>
    <w:p w:rsidR="008F79A0" w:rsidRDefault="008F79A0" w:rsidP="00AC7FCB"/>
    <w:p w:rsidR="008F79A0" w:rsidRDefault="008F79A0" w:rsidP="00AC7FCB"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>Relate the birth of Isaac. (Genesis 21: 1 – 7)</w:t>
      </w:r>
      <w:r>
        <w:tab/>
      </w:r>
      <w:r>
        <w:tab/>
        <w:t xml:space="preserve">       (13 marks)</w:t>
      </w:r>
    </w:p>
    <w:p w:rsidR="008F79A0" w:rsidRDefault="008F79A0" w:rsidP="00AC7FCB">
      <w:r>
        <w:tab/>
        <w:t>b)</w:t>
      </w:r>
      <w:r>
        <w:tab/>
      </w:r>
      <w:r w:rsidR="001A16BB">
        <w:t>In six ways show the nature of God in this very story in 2 (a) above.</w:t>
      </w:r>
    </w:p>
    <w:p w:rsidR="001A16BB" w:rsidRDefault="001A16BB" w:rsidP="00AC7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7FCB">
        <w:t xml:space="preserve">       (12 marks)</w:t>
      </w:r>
    </w:p>
    <w:p w:rsidR="001A16BB" w:rsidRDefault="001A16BB" w:rsidP="00AC7FCB">
      <w:r>
        <w:t>3.</w:t>
      </w:r>
      <w:r>
        <w:tab/>
      </w:r>
      <w:proofErr w:type="gramStart"/>
      <w:r>
        <w:t>a</w:t>
      </w:r>
      <w:proofErr w:type="gramEnd"/>
      <w:r>
        <w:t>)</w:t>
      </w:r>
      <w:r>
        <w:tab/>
        <w:t>Why did God rescue the Israelites from Egypt?</w:t>
      </w:r>
      <w:r>
        <w:tab/>
      </w:r>
      <w:r>
        <w:tab/>
        <w:t xml:space="preserve">       (13 marks)</w:t>
      </w:r>
    </w:p>
    <w:p w:rsidR="001A16BB" w:rsidRDefault="001A16BB" w:rsidP="00AC7FCB">
      <w:r>
        <w:tab/>
        <w:t>b)</w:t>
      </w:r>
      <w:r>
        <w:tab/>
        <w:t>Identify signs God used to reveal Himself to Moses in the exodus event.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F43F1B" w:rsidRDefault="001A16BB" w:rsidP="00AC7FCB"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F43F1B">
        <w:t xml:space="preserve">Point out the Ten Commandments Moses delivered to the Jews on </w:t>
      </w:r>
      <w:r w:rsidR="00F43F1B">
        <w:tab/>
      </w:r>
      <w:r w:rsidR="00F43F1B">
        <w:tab/>
      </w:r>
      <w:r w:rsidR="00F43F1B">
        <w:tab/>
        <w:t>mount Sinai.</w:t>
      </w:r>
      <w:r w:rsidR="00F43F1B">
        <w:tab/>
      </w:r>
      <w:r w:rsidR="00F43F1B">
        <w:tab/>
      </w:r>
      <w:r w:rsidR="00F43F1B">
        <w:tab/>
      </w:r>
      <w:r w:rsidR="00F43F1B">
        <w:tab/>
      </w:r>
      <w:r w:rsidR="00F43F1B">
        <w:tab/>
      </w:r>
      <w:r w:rsidR="00F43F1B">
        <w:tab/>
      </w:r>
      <w:r w:rsidR="00F43F1B">
        <w:tab/>
        <w:t xml:space="preserve">       (10 marks)</w:t>
      </w:r>
    </w:p>
    <w:p w:rsidR="00F43F1B" w:rsidRDefault="00F43F1B" w:rsidP="00AC7FCB">
      <w:r>
        <w:tab/>
        <w:t>b)</w:t>
      </w:r>
      <w:r>
        <w:tab/>
        <w:t>With use of reasons</w:t>
      </w:r>
      <w:r w:rsidR="0004754E">
        <w:t>,</w:t>
      </w:r>
      <w:r>
        <w:t xml:space="preserve"> why each commandment should be kept?</w:t>
      </w:r>
    </w:p>
    <w:p w:rsidR="00F43F1B" w:rsidRDefault="00F43F1B" w:rsidP="00AC7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7FCB">
        <w:t xml:space="preserve">       (15 marks)</w:t>
      </w:r>
    </w:p>
    <w:p w:rsidR="00F43F1B" w:rsidRDefault="00F43F1B" w:rsidP="00AC7FCB">
      <w:r>
        <w:t>5.</w:t>
      </w:r>
      <w:r>
        <w:tab/>
      </w:r>
      <w:proofErr w:type="gramStart"/>
      <w:r>
        <w:t>a</w:t>
      </w:r>
      <w:proofErr w:type="gramEnd"/>
      <w:r>
        <w:t>)</w:t>
      </w:r>
      <w:r>
        <w:tab/>
        <w:t>Describe the death of Moses. (Deuteronomy 34: 1 – 12)</w:t>
      </w:r>
      <w:r>
        <w:tab/>
        <w:t xml:space="preserve">       (13 marks)</w:t>
      </w:r>
    </w:p>
    <w:p w:rsidR="00F43F1B" w:rsidRDefault="00F43F1B" w:rsidP="00AC7FCB">
      <w:r>
        <w:tab/>
        <w:t>b)</w:t>
      </w:r>
      <w:r>
        <w:tab/>
      </w:r>
      <w:r w:rsidR="00C94FF0">
        <w:t>Show the meaning of this story.</w:t>
      </w:r>
      <w:r w:rsidR="00C94FF0">
        <w:tab/>
      </w:r>
      <w:r w:rsidR="00C94FF0">
        <w:tab/>
      </w:r>
      <w:r w:rsidR="00C94FF0">
        <w:tab/>
      </w:r>
      <w:r w:rsidR="00C94FF0">
        <w:tab/>
        <w:t xml:space="preserve">       (12 marks)</w:t>
      </w:r>
    </w:p>
    <w:p w:rsidR="00C94FF0" w:rsidRDefault="00C94FF0" w:rsidP="00AC7FCB"/>
    <w:p w:rsidR="00C94FF0" w:rsidRDefault="00C94FF0" w:rsidP="00AC7FCB">
      <w:r>
        <w:t>6.</w:t>
      </w:r>
      <w:r>
        <w:tab/>
      </w:r>
      <w:proofErr w:type="gramStart"/>
      <w:r w:rsidR="00835E78">
        <w:t>a</w:t>
      </w:r>
      <w:proofErr w:type="gramEnd"/>
      <w:r w:rsidR="00835E78">
        <w:t>)</w:t>
      </w:r>
      <w:r w:rsidR="00835E78">
        <w:tab/>
      </w:r>
      <w:r>
        <w:t xml:space="preserve">Give an account when God appeared to Samuel at night. </w:t>
      </w:r>
    </w:p>
    <w:p w:rsidR="00835E78" w:rsidRDefault="00C94FF0" w:rsidP="00AC7FCB">
      <w:r>
        <w:tab/>
      </w:r>
      <w:r>
        <w:tab/>
        <w:t>(1 Samuel 3: 1 – 21)</w:t>
      </w:r>
      <w:r>
        <w:tab/>
      </w:r>
      <w:r>
        <w:tab/>
      </w:r>
      <w:r>
        <w:tab/>
      </w:r>
      <w:r w:rsidR="00835E78">
        <w:tab/>
      </w:r>
      <w:r w:rsidR="00835E78">
        <w:tab/>
      </w:r>
      <w:r w:rsidR="00835E78">
        <w:tab/>
        <w:t xml:space="preserve">       (15 marks)</w:t>
      </w:r>
    </w:p>
    <w:p w:rsidR="00C168FC" w:rsidRDefault="00835E78" w:rsidP="00AC7FCB">
      <w:r>
        <w:tab/>
        <w:t>b)</w:t>
      </w:r>
      <w:r>
        <w:tab/>
      </w:r>
      <w:r w:rsidR="00C168FC">
        <w:t>In what ways do Christians receive God’s revelations?</w:t>
      </w:r>
      <w:r w:rsidR="00C168FC">
        <w:tab/>
        <w:t xml:space="preserve">       (10 marks)</w:t>
      </w:r>
    </w:p>
    <w:p w:rsidR="00C168FC" w:rsidRDefault="00C168FC" w:rsidP="00AC7FCB"/>
    <w:p w:rsidR="00C168FC" w:rsidRDefault="00C168FC" w:rsidP="00AC7FCB"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  <w:t>What factors gave rise to David as a King of Israel?</w:t>
      </w:r>
      <w:r>
        <w:tab/>
        <w:t xml:space="preserve">       (12 marks)</w:t>
      </w:r>
    </w:p>
    <w:p w:rsidR="00C168FC" w:rsidRDefault="00C168FC" w:rsidP="00AC7FCB">
      <w:r>
        <w:tab/>
        <w:t>b)</w:t>
      </w:r>
      <w:r>
        <w:tab/>
        <w:t xml:space="preserve">What lessons can modern upcoming political leaders learn from the life </w:t>
      </w:r>
      <w:r>
        <w:tab/>
      </w:r>
      <w:r>
        <w:tab/>
        <w:t>of David before becoming the King?</w:t>
      </w:r>
      <w:r>
        <w:tab/>
      </w:r>
      <w:r>
        <w:tab/>
      </w:r>
      <w:r>
        <w:tab/>
      </w:r>
      <w:r>
        <w:tab/>
        <w:t xml:space="preserve">       (13 marks)</w:t>
      </w:r>
    </w:p>
    <w:p w:rsidR="00C168FC" w:rsidRDefault="00C168FC" w:rsidP="00AC7FCB"/>
    <w:p w:rsidR="00E03340" w:rsidRDefault="00C168FC" w:rsidP="00AC7FCB">
      <w:r>
        <w:t>8.</w:t>
      </w:r>
      <w:r>
        <w:tab/>
      </w:r>
      <w:proofErr w:type="gramStart"/>
      <w:r w:rsidR="00E03340">
        <w:t>a</w:t>
      </w:r>
      <w:proofErr w:type="gramEnd"/>
      <w:r w:rsidR="00E03340">
        <w:t>)</w:t>
      </w:r>
      <w:r w:rsidR="00E03340">
        <w:tab/>
        <w:t xml:space="preserve">How did </w:t>
      </w:r>
      <w:proofErr w:type="spellStart"/>
      <w:r w:rsidR="00E03340">
        <w:t>Naboth</w:t>
      </w:r>
      <w:proofErr w:type="spellEnd"/>
      <w:r w:rsidR="00E03340">
        <w:t xml:space="preserve"> come to meet his death. (1 Kings 21: 8 – 15)?</w:t>
      </w:r>
    </w:p>
    <w:p w:rsidR="00E03340" w:rsidRDefault="00E03340" w:rsidP="00AC7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C2F">
        <w:t xml:space="preserve">       (13</w:t>
      </w:r>
      <w:r>
        <w:t xml:space="preserve"> marks)</w:t>
      </w:r>
    </w:p>
    <w:p w:rsidR="00E03340" w:rsidRDefault="00E03340" w:rsidP="00AC7FCB">
      <w:r>
        <w:tab/>
        <w:t>b)</w:t>
      </w:r>
      <w:r>
        <w:tab/>
        <w:t>In what ways do modern people accumulate wealth in bad ways?</w:t>
      </w:r>
    </w:p>
    <w:p w:rsidR="00E03340" w:rsidRDefault="00E03340" w:rsidP="00AC7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3C2F">
        <w:t xml:space="preserve">       (12</w:t>
      </w:r>
      <w:r w:rsidR="00AC7FCB">
        <w:t xml:space="preserve"> marks)</w:t>
      </w:r>
    </w:p>
    <w:p w:rsidR="00F43F1B" w:rsidRDefault="003C3C2F" w:rsidP="00AC7FCB">
      <w:r>
        <w:t>9.</w:t>
      </w:r>
      <w:r>
        <w:tab/>
      </w:r>
      <w:proofErr w:type="gramStart"/>
      <w:r>
        <w:t>a</w:t>
      </w:r>
      <w:proofErr w:type="gramEnd"/>
      <w:r>
        <w:t>)</w:t>
      </w:r>
      <w:r>
        <w:tab/>
        <w:t>What religious evils did Elijah accuse King Ahab?</w:t>
      </w:r>
      <w:r>
        <w:tab/>
      </w:r>
      <w:r>
        <w:tab/>
        <w:t xml:space="preserve">       (15 marks)</w:t>
      </w:r>
    </w:p>
    <w:p w:rsidR="003C3C2F" w:rsidRDefault="003C3C2F" w:rsidP="00AC7FCB">
      <w:r>
        <w:tab/>
        <w:t>b)</w:t>
      </w:r>
      <w:r>
        <w:tab/>
        <w:t>Give the significance of the Mount Carmel contest.</w:t>
      </w:r>
      <w:r>
        <w:tab/>
        <w:t xml:space="preserve">       (10 marks)</w:t>
      </w:r>
    </w:p>
    <w:p w:rsidR="003C3C2F" w:rsidRDefault="003C3C2F" w:rsidP="00AC7FCB"/>
    <w:p w:rsidR="003C3C2F" w:rsidRDefault="003C3C2F" w:rsidP="00AC7FCB">
      <w:r>
        <w:t>10.</w:t>
      </w:r>
      <w:r>
        <w:tab/>
      </w:r>
      <w:proofErr w:type="gramStart"/>
      <w:r>
        <w:t>a</w:t>
      </w:r>
      <w:proofErr w:type="gramEnd"/>
      <w:r>
        <w:t>)</w:t>
      </w:r>
      <w:r>
        <w:tab/>
        <w:t>In what ways were the worshipers of Jeremiah’</w:t>
      </w:r>
      <w:r w:rsidR="006D40B7">
        <w:t>s time misuse</w:t>
      </w:r>
      <w:r>
        <w:t xml:space="preserve"> the </w:t>
      </w:r>
      <w:r>
        <w:tab/>
      </w:r>
      <w:r>
        <w:tab/>
      </w:r>
      <w:r>
        <w:tab/>
        <w:t>temple of Yahweh?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3C3C2F" w:rsidRDefault="003C3C2F" w:rsidP="00AC7FCB">
      <w:r>
        <w:tab/>
        <w:t>b)</w:t>
      </w:r>
      <w:r>
        <w:tab/>
        <w:t>How should the Christians rightly use the church?</w:t>
      </w:r>
      <w:r>
        <w:tab/>
      </w:r>
      <w:r>
        <w:tab/>
        <w:t xml:space="preserve">       (12 marks)</w:t>
      </w:r>
    </w:p>
    <w:p w:rsidR="003C3C2F" w:rsidRDefault="003C3C2F" w:rsidP="00AC7FCB">
      <w:r>
        <w:tab/>
      </w:r>
    </w:p>
    <w:p w:rsidR="003C3C2F" w:rsidRDefault="003C3C2F" w:rsidP="00AC7FCB">
      <w:r>
        <w:t>11.</w:t>
      </w:r>
      <w:r>
        <w:tab/>
      </w:r>
      <w:proofErr w:type="gramStart"/>
      <w:r>
        <w:t>a</w:t>
      </w:r>
      <w:proofErr w:type="gramEnd"/>
      <w:r>
        <w:t>)</w:t>
      </w:r>
      <w:r>
        <w:tab/>
        <w:t>Why did God prepare a new covenant during Jeremiah’s time?</w:t>
      </w:r>
    </w:p>
    <w:p w:rsidR="003C3C2F" w:rsidRDefault="003C3C2F" w:rsidP="00AC7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3C3C2F" w:rsidRDefault="003C3C2F" w:rsidP="00AC7FCB">
      <w:r>
        <w:tab/>
        <w:t>b)</w:t>
      </w:r>
      <w:r>
        <w:tab/>
        <w:t>What</w:t>
      </w:r>
      <w:r w:rsidR="0004754E">
        <w:t xml:space="preserve"> causes untrustworthy character</w:t>
      </w:r>
      <w:r>
        <w:t xml:space="preserve"> among Ugandans?     </w:t>
      </w:r>
      <w:r w:rsidR="0004754E">
        <w:t xml:space="preserve"> </w:t>
      </w:r>
      <w:r>
        <w:t>(12 marks)</w:t>
      </w:r>
    </w:p>
    <w:p w:rsidR="003C3C2F" w:rsidRDefault="003C3C2F" w:rsidP="00AC7FCB"/>
    <w:p w:rsidR="003C3C2F" w:rsidRDefault="003C3C2F" w:rsidP="00AC7FCB">
      <w:r>
        <w:t>12.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8658D4">
        <w:t>Why</w:t>
      </w:r>
      <w:r>
        <w:t xml:space="preserve"> were Pro</w:t>
      </w:r>
      <w:r w:rsidR="009562C3">
        <w:t>phets important among God’s chosen people?  (13 marks)</w:t>
      </w:r>
    </w:p>
    <w:p w:rsidR="009562C3" w:rsidRDefault="009562C3" w:rsidP="00AC7FCB">
      <w:r>
        <w:tab/>
        <w:t>b)</w:t>
      </w:r>
      <w:r>
        <w:tab/>
        <w:t>How are church leaders acting as God’s representatives today?</w:t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9562C3" w:rsidRDefault="009562C3" w:rsidP="00AC7FCB">
      <w:bookmarkStart w:id="0" w:name="_GoBack"/>
      <w:bookmarkEnd w:id="0"/>
    </w:p>
    <w:p w:rsidR="008F79A0" w:rsidRPr="00AC7FCB" w:rsidRDefault="009562C3" w:rsidP="00AC7FCB">
      <w:pPr>
        <w:jc w:val="center"/>
        <w:rPr>
          <w:b/>
          <w:u w:val="single"/>
        </w:rPr>
      </w:pPr>
      <w:r w:rsidRPr="009562C3">
        <w:rPr>
          <w:b/>
          <w:u w:val="single"/>
        </w:rPr>
        <w:t>END</w:t>
      </w:r>
    </w:p>
    <w:sectPr w:rsidR="008F79A0" w:rsidRPr="00AC7FCB" w:rsidSect="00AC7FCB">
      <w:footerReference w:type="default" r:id="rId8"/>
      <w:pgSz w:w="11909" w:h="16834" w:code="9"/>
      <w:pgMar w:top="126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C61" w:rsidRDefault="00AC6C61" w:rsidP="00E13010">
      <w:r>
        <w:separator/>
      </w:r>
    </w:p>
  </w:endnote>
  <w:endnote w:type="continuationSeparator" w:id="0">
    <w:p w:rsidR="00AC6C61" w:rsidRDefault="00AC6C61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04754E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C61" w:rsidRDefault="00AC6C61" w:rsidP="00E13010">
      <w:r>
        <w:separator/>
      </w:r>
    </w:p>
  </w:footnote>
  <w:footnote w:type="continuationSeparator" w:id="0">
    <w:p w:rsidR="00AC6C61" w:rsidRDefault="00AC6C61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E3"/>
    <w:rsid w:val="000170C4"/>
    <w:rsid w:val="0004754E"/>
    <w:rsid w:val="00050DA8"/>
    <w:rsid w:val="00062DD7"/>
    <w:rsid w:val="000D474A"/>
    <w:rsid w:val="00100C2B"/>
    <w:rsid w:val="001A16BB"/>
    <w:rsid w:val="001B491C"/>
    <w:rsid w:val="0026498D"/>
    <w:rsid w:val="003C3C2F"/>
    <w:rsid w:val="006D40B7"/>
    <w:rsid w:val="00740DE3"/>
    <w:rsid w:val="00835E78"/>
    <w:rsid w:val="008658D4"/>
    <w:rsid w:val="00883571"/>
    <w:rsid w:val="00895FD2"/>
    <w:rsid w:val="008F79A0"/>
    <w:rsid w:val="00930BA1"/>
    <w:rsid w:val="009562C3"/>
    <w:rsid w:val="00A35717"/>
    <w:rsid w:val="00AC6C61"/>
    <w:rsid w:val="00AC7FCB"/>
    <w:rsid w:val="00B331AE"/>
    <w:rsid w:val="00C168FC"/>
    <w:rsid w:val="00C94FF0"/>
    <w:rsid w:val="00D6738B"/>
    <w:rsid w:val="00DD51DE"/>
    <w:rsid w:val="00E03340"/>
    <w:rsid w:val="00E13010"/>
    <w:rsid w:val="00E91826"/>
    <w:rsid w:val="00EA276C"/>
    <w:rsid w:val="00F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30E26-749A-4968-BF5C-52B43D76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31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20</cp:revision>
  <dcterms:created xsi:type="dcterms:W3CDTF">2019-07-17T09:59:00Z</dcterms:created>
  <dcterms:modified xsi:type="dcterms:W3CDTF">2019-07-17T16:38:00Z</dcterms:modified>
</cp:coreProperties>
</file>