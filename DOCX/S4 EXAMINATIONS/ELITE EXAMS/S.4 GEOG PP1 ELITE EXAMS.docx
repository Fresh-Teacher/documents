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10" w:rsidRDefault="00E13010" w:rsidP="00E13010">
      <w:pPr>
        <w:spacing w:line="192" w:lineRule="auto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>NAME OF SCHOOL: .............................................</w:t>
      </w:r>
      <w:r>
        <w:rPr>
          <w:b/>
          <w:sz w:val="28"/>
          <w:szCs w:val="28"/>
        </w:rPr>
        <w:t>...................................</w:t>
      </w: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>NAME OF CANDIDATE: ......................</w:t>
      </w:r>
      <w:r>
        <w:rPr>
          <w:b/>
          <w:sz w:val="28"/>
          <w:szCs w:val="28"/>
        </w:rPr>
        <w:t>....................................................</w:t>
      </w:r>
      <w:r w:rsidRPr="006D5547">
        <w:rPr>
          <w:b/>
          <w:sz w:val="28"/>
          <w:szCs w:val="28"/>
        </w:rPr>
        <w:t xml:space="preserve"> </w:t>
      </w: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Pr="006D5547" w:rsidRDefault="00E13010" w:rsidP="00E13010">
      <w:pPr>
        <w:spacing w:line="192" w:lineRule="auto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>INDEX NO: ......................</w:t>
      </w:r>
      <w:r>
        <w:rPr>
          <w:b/>
          <w:sz w:val="28"/>
          <w:szCs w:val="28"/>
        </w:rPr>
        <w:t>...............</w:t>
      </w:r>
      <w:r w:rsidRPr="006D55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Pr="006D5547">
        <w:rPr>
          <w:b/>
          <w:sz w:val="28"/>
          <w:szCs w:val="28"/>
        </w:rPr>
        <w:t>SIGNATURE: ........................</w:t>
      </w:r>
      <w:r>
        <w:rPr>
          <w:b/>
          <w:sz w:val="28"/>
          <w:szCs w:val="28"/>
        </w:rPr>
        <w:t>........</w:t>
      </w:r>
    </w:p>
    <w:p w:rsidR="00E13010" w:rsidRPr="006D5547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Default="00E13010" w:rsidP="00E13010">
      <w:pPr>
        <w:spacing w:line="276" w:lineRule="auto"/>
        <w:rPr>
          <w:b/>
          <w:sz w:val="22"/>
          <w:szCs w:val="22"/>
          <w:lang w:val="en-GB"/>
        </w:rPr>
      </w:pPr>
    </w:p>
    <w:p w:rsidR="00E13010" w:rsidRDefault="00E13010" w:rsidP="00E13010">
      <w:pPr>
        <w:rPr>
          <w:b/>
          <w:lang w:val="en-GB"/>
        </w:rPr>
      </w:pPr>
    </w:p>
    <w:p w:rsidR="00E13010" w:rsidRDefault="00896D7B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273</w:t>
      </w:r>
      <w:r w:rsidR="00E13010">
        <w:rPr>
          <w:b/>
          <w:lang w:val="en-GB"/>
        </w:rPr>
        <w:t>/1</w:t>
      </w:r>
    </w:p>
    <w:p w:rsidR="00E13010" w:rsidRDefault="00896D7B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GEOGRAPHY</w:t>
      </w:r>
    </w:p>
    <w:p w:rsidR="00E13010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PAPER 1</w:t>
      </w:r>
    </w:p>
    <w:p w:rsidR="00E13010" w:rsidRDefault="00896D7B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</w:t>
      </w:r>
      <w:r w:rsidR="00E13010">
        <w:rPr>
          <w:b/>
          <w:lang w:val="en-GB"/>
        </w:rPr>
        <w:t>/</w:t>
      </w:r>
      <w:r>
        <w:rPr>
          <w:b/>
          <w:lang w:val="en-GB"/>
        </w:rPr>
        <w:t>AUGUST</w:t>
      </w:r>
    </w:p>
    <w:p w:rsidR="00E13010" w:rsidRPr="002979D4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 xml:space="preserve">2 </w:t>
      </w:r>
      <w:r w:rsidR="00896D7B">
        <w:rPr>
          <w:b/>
          <w:lang w:val="en-GB"/>
        </w:rPr>
        <w:t xml:space="preserve">½ </w:t>
      </w:r>
      <w:r>
        <w:rPr>
          <w:b/>
          <w:lang w:val="en-GB"/>
        </w:rPr>
        <w:t>HOURS</w:t>
      </w:r>
    </w:p>
    <w:p w:rsidR="00E13010" w:rsidRPr="006D5547" w:rsidRDefault="00E13010" w:rsidP="00E13010">
      <w:pPr>
        <w:spacing w:line="192" w:lineRule="auto"/>
        <w:rPr>
          <w:b/>
        </w:rPr>
      </w:pPr>
    </w:p>
    <w:p w:rsidR="00E13010" w:rsidRPr="006D5547" w:rsidRDefault="00E13010" w:rsidP="00E13010">
      <w:pPr>
        <w:jc w:val="center"/>
      </w:pPr>
      <w:r w:rsidRPr="006D5547">
        <w:rPr>
          <w:noProof/>
        </w:rPr>
        <w:drawing>
          <wp:inline distT="0" distB="0" distL="0" distR="0" wp14:anchorId="045EE507" wp14:editId="4784FCC8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0" w:rsidRPr="006D5547" w:rsidRDefault="00E13010" w:rsidP="00E13010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E13010" w:rsidRPr="0021179E" w:rsidRDefault="00E13010" w:rsidP="00E13010">
      <w:pPr>
        <w:spacing w:line="276" w:lineRule="auto"/>
        <w:jc w:val="center"/>
        <w:rPr>
          <w:b/>
          <w:lang w:val="en-GB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E13010" w:rsidRDefault="00896D7B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GEOGRAPHY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PAPER 1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lang w:val="en-GB"/>
        </w:rPr>
      </w:pPr>
      <w:r>
        <w:rPr>
          <w:lang w:val="en-GB"/>
        </w:rPr>
        <w:t xml:space="preserve">2 HOURS </w:t>
      </w:r>
      <w:r w:rsidR="00896D7B">
        <w:rPr>
          <w:lang w:val="en-GB"/>
        </w:rPr>
        <w:t>30 MINUTES</w:t>
      </w: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rPr>
          <w:b/>
          <w:lang w:val="en-GB"/>
        </w:rPr>
      </w:pPr>
      <w:r>
        <w:rPr>
          <w:b/>
          <w:u w:val="single"/>
          <w:lang w:val="en-GB"/>
        </w:rPr>
        <w:t>INSTRUCTIONS TO CANDIDATES</w:t>
      </w:r>
      <w:r>
        <w:rPr>
          <w:b/>
          <w:lang w:val="en-GB"/>
        </w:rPr>
        <w:t>:</w:t>
      </w:r>
    </w:p>
    <w:p w:rsidR="00E13010" w:rsidRDefault="00E13010" w:rsidP="00E13010">
      <w:pPr>
        <w:spacing w:line="276" w:lineRule="auto"/>
        <w:rPr>
          <w:b/>
          <w:lang w:val="en-GB"/>
        </w:rPr>
      </w:pPr>
    </w:p>
    <w:p w:rsidR="00E13010" w:rsidRPr="00896D7B" w:rsidRDefault="00896D7B" w:rsidP="000645EE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 xml:space="preserve">This paper consists of parts </w:t>
      </w:r>
      <w:r w:rsidRPr="00CB4B25">
        <w:rPr>
          <w:b/>
          <w:i/>
          <w:lang w:val="en-GB"/>
        </w:rPr>
        <w:t>I</w:t>
      </w:r>
      <w:r>
        <w:rPr>
          <w:i/>
          <w:lang w:val="en-GB"/>
        </w:rPr>
        <w:t xml:space="preserve"> and </w:t>
      </w:r>
      <w:r w:rsidRPr="00CB4B25">
        <w:rPr>
          <w:b/>
          <w:i/>
          <w:lang w:val="en-GB"/>
        </w:rPr>
        <w:t>II</w:t>
      </w:r>
      <w:r>
        <w:rPr>
          <w:i/>
          <w:lang w:val="en-GB"/>
        </w:rPr>
        <w:t>.</w:t>
      </w:r>
    </w:p>
    <w:p w:rsidR="00E13010" w:rsidRDefault="00896D7B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 xml:space="preserve">Part </w:t>
      </w:r>
      <w:r w:rsidRPr="00CB4B25">
        <w:rPr>
          <w:b/>
          <w:i/>
          <w:lang w:val="en-GB"/>
        </w:rPr>
        <w:t>I</w:t>
      </w:r>
      <w:r>
        <w:rPr>
          <w:i/>
          <w:lang w:val="en-GB"/>
        </w:rPr>
        <w:t xml:space="preserve"> and section </w:t>
      </w:r>
      <w:r w:rsidRPr="00CB4B25">
        <w:rPr>
          <w:b/>
          <w:i/>
          <w:lang w:val="en-GB"/>
        </w:rPr>
        <w:t>A</w:t>
      </w:r>
      <w:r>
        <w:rPr>
          <w:i/>
          <w:lang w:val="en-GB"/>
        </w:rPr>
        <w:t xml:space="preserve"> of part </w:t>
      </w:r>
      <w:r w:rsidRPr="00CB4B25">
        <w:rPr>
          <w:b/>
          <w:i/>
          <w:lang w:val="en-GB"/>
        </w:rPr>
        <w:t>II</w:t>
      </w:r>
      <w:r>
        <w:rPr>
          <w:i/>
          <w:lang w:val="en-GB"/>
        </w:rPr>
        <w:t xml:space="preserve"> are compulsory.</w:t>
      </w:r>
    </w:p>
    <w:p w:rsidR="00E13010" w:rsidRDefault="00896D7B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 xml:space="preserve">Answer only </w:t>
      </w:r>
      <w:r w:rsidRPr="00CB4B25">
        <w:rPr>
          <w:b/>
          <w:i/>
          <w:lang w:val="en-GB"/>
        </w:rPr>
        <w:t>one</w:t>
      </w:r>
      <w:r>
        <w:rPr>
          <w:i/>
          <w:lang w:val="en-GB"/>
        </w:rPr>
        <w:t xml:space="preserve"> question from section </w:t>
      </w:r>
      <w:r w:rsidRPr="00CB4B25">
        <w:rPr>
          <w:b/>
          <w:i/>
          <w:lang w:val="en-GB"/>
        </w:rPr>
        <w:t>B</w:t>
      </w:r>
      <w:r>
        <w:rPr>
          <w:i/>
          <w:lang w:val="en-GB"/>
        </w:rPr>
        <w:t xml:space="preserve"> of part </w:t>
      </w:r>
      <w:r w:rsidRPr="00CB4B25">
        <w:rPr>
          <w:b/>
          <w:i/>
          <w:lang w:val="en-GB"/>
        </w:rPr>
        <w:t>II</w:t>
      </w:r>
      <w:r>
        <w:rPr>
          <w:i/>
          <w:lang w:val="en-GB"/>
        </w:rPr>
        <w:t>.</w:t>
      </w:r>
    </w:p>
    <w:p w:rsidR="00896D7B" w:rsidRDefault="00896D7B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Answers to all questions must be written in the answer booklet provided.</w:t>
      </w:r>
    </w:p>
    <w:p w:rsidR="00896D7B" w:rsidRDefault="00896D7B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 xml:space="preserve">Any additional question(s) attempted will </w:t>
      </w:r>
      <w:r w:rsidRPr="00CB4B25">
        <w:rPr>
          <w:b/>
          <w:i/>
          <w:lang w:val="en-GB"/>
        </w:rPr>
        <w:t>not</w:t>
      </w:r>
      <w:r>
        <w:rPr>
          <w:i/>
          <w:lang w:val="en-GB"/>
        </w:rPr>
        <w:t xml:space="preserve"> be marked.</w:t>
      </w: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463A7A" w:rsidP="00E13010">
      <w:pPr>
        <w:spacing w:line="276" w:lineRule="auto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margin">
                  <wp:posOffset>9051290</wp:posOffset>
                </wp:positionV>
                <wp:extent cx="1104900" cy="304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A7A" w:rsidRPr="00463A7A" w:rsidRDefault="00463A7A">
                            <w:pPr>
                              <w:rPr>
                                <w:b/>
                              </w:rPr>
                            </w:pPr>
                            <w:r w:rsidRPr="00463A7A">
                              <w:rPr>
                                <w:b/>
                              </w:rPr>
                              <w:t>Turn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79.5pt;margin-top:712.7pt;width:87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" fillcolor="white [3201]" stroked="f" strokeweight=".5pt">
                <v:textbox>
                  <w:txbxContent>
                    <w:p w:rsidR="00463A7A" w:rsidRPr="00463A7A" w:rsidRDefault="00463A7A">
                      <w:pPr>
                        <w:rPr>
                          <w:b/>
                        </w:rPr>
                      </w:pPr>
                      <w:r w:rsidRPr="00463A7A">
                        <w:rPr>
                          <w:b/>
                        </w:rPr>
                        <w:t>Turn over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E91826" w:rsidRPr="004A7FCB" w:rsidRDefault="004A7FCB" w:rsidP="004A7FCB">
      <w:pPr>
        <w:jc w:val="center"/>
        <w:rPr>
          <w:b/>
        </w:rPr>
      </w:pPr>
      <w:r w:rsidRPr="004A7FCB">
        <w:rPr>
          <w:b/>
        </w:rPr>
        <w:lastRenderedPageBreak/>
        <w:t>PART I:</w:t>
      </w:r>
    </w:p>
    <w:p w:rsidR="004A7FCB" w:rsidRPr="004A7FCB" w:rsidRDefault="004A7FCB" w:rsidP="004A7FCB">
      <w:pPr>
        <w:jc w:val="center"/>
        <w:rPr>
          <w:b/>
        </w:rPr>
      </w:pPr>
      <w:r w:rsidRPr="004A7FCB">
        <w:rPr>
          <w:b/>
        </w:rPr>
        <w:t>OBJECTIVE TYPE QUESTONS (30 MARKS)</w:t>
      </w:r>
    </w:p>
    <w:p w:rsidR="004A7FCB" w:rsidRPr="004A7FCB" w:rsidRDefault="004A7FCB" w:rsidP="004A7FCB">
      <w:pPr>
        <w:jc w:val="center"/>
        <w:rPr>
          <w:b/>
        </w:rPr>
      </w:pPr>
    </w:p>
    <w:p w:rsidR="004A7FCB" w:rsidRPr="00CF35D0" w:rsidRDefault="004A7FCB" w:rsidP="004A7FCB">
      <w:pPr>
        <w:jc w:val="center"/>
        <w:rPr>
          <w:i/>
        </w:rPr>
      </w:pPr>
      <w:r w:rsidRPr="00CF35D0">
        <w:rPr>
          <w:i/>
        </w:rPr>
        <w:t xml:space="preserve">There are </w:t>
      </w:r>
      <w:r w:rsidRPr="00CF35D0">
        <w:rPr>
          <w:b/>
          <w:i/>
        </w:rPr>
        <w:t>30</w:t>
      </w:r>
      <w:r w:rsidR="00CB4B25" w:rsidRPr="00CF35D0">
        <w:rPr>
          <w:i/>
        </w:rPr>
        <w:t xml:space="preserve"> compulsory questions.  Each question carries one mark. </w:t>
      </w:r>
      <w:r w:rsidRPr="00CF35D0">
        <w:rPr>
          <w:i/>
        </w:rPr>
        <w:t xml:space="preserve"> Answers to this part must be written</w:t>
      </w:r>
      <w:r w:rsidR="00CB4B25" w:rsidRPr="00CF35D0">
        <w:rPr>
          <w:i/>
        </w:rPr>
        <w:t xml:space="preserve"> in the answer booklet provided.</w:t>
      </w:r>
    </w:p>
    <w:p w:rsidR="004A7FCB" w:rsidRDefault="004A7FCB"/>
    <w:p w:rsidR="004A7FCB" w:rsidRDefault="004A7FCB" w:rsidP="00E774FF">
      <w:pPr>
        <w:spacing w:line="276" w:lineRule="auto"/>
      </w:pPr>
      <w:r>
        <w:t>1.</w:t>
      </w:r>
      <w:r>
        <w:tab/>
        <w:t>The major problem facing densely po</w:t>
      </w:r>
      <w:r w:rsidR="00CB4B25">
        <w:t>pulated areas of East Africa is</w:t>
      </w:r>
    </w:p>
    <w:p w:rsidR="004A7FCB" w:rsidRDefault="004A7FCB" w:rsidP="00E774FF">
      <w:pPr>
        <w:spacing w:line="276" w:lineRule="auto"/>
      </w:pPr>
      <w:r>
        <w:tab/>
        <w:t>A.</w:t>
      </w:r>
      <w:r>
        <w:tab/>
        <w:t>congestion</w:t>
      </w:r>
      <w:r w:rsidR="00CB4B25">
        <w:t>.</w:t>
      </w:r>
      <w:r>
        <w:tab/>
      </w:r>
      <w:r>
        <w:tab/>
      </w:r>
      <w:r>
        <w:tab/>
      </w:r>
      <w:r>
        <w:tab/>
        <w:t>B.</w:t>
      </w:r>
      <w:r>
        <w:tab/>
        <w:t>disease spread</w:t>
      </w:r>
      <w:r w:rsidR="00CB4B25">
        <w:t>.</w:t>
      </w:r>
    </w:p>
    <w:p w:rsidR="004A7FCB" w:rsidRDefault="004A7FCB" w:rsidP="00E774FF">
      <w:pPr>
        <w:spacing w:line="276" w:lineRule="auto"/>
      </w:pPr>
      <w:r>
        <w:tab/>
        <w:t>C.</w:t>
      </w:r>
      <w:r>
        <w:tab/>
        <w:t>high cost of land</w:t>
      </w:r>
      <w:r w:rsidR="00CB4B25">
        <w:t>.</w:t>
      </w:r>
      <w:r>
        <w:tab/>
      </w:r>
      <w:r>
        <w:tab/>
      </w:r>
      <w:r>
        <w:tab/>
        <w:t>D.</w:t>
      </w:r>
      <w:r>
        <w:tab/>
        <w:t>food shortage</w:t>
      </w:r>
      <w:r w:rsidR="00CB4B25">
        <w:t>.</w:t>
      </w:r>
    </w:p>
    <w:p w:rsidR="004A7FCB" w:rsidRDefault="004A7FCB" w:rsidP="00E774FF">
      <w:pPr>
        <w:spacing w:line="276" w:lineRule="auto"/>
      </w:pPr>
    </w:p>
    <w:p w:rsidR="004A7FCB" w:rsidRDefault="004A7FCB" w:rsidP="00E774FF">
      <w:pPr>
        <w:spacing w:line="276" w:lineRule="auto"/>
      </w:pPr>
      <w:r>
        <w:t>2.</w:t>
      </w:r>
      <w:r>
        <w:tab/>
        <w:t>Which of the following rocks contain fossils?</w:t>
      </w:r>
    </w:p>
    <w:p w:rsidR="004A7FCB" w:rsidRDefault="00CB4B25" w:rsidP="00E774FF">
      <w:pPr>
        <w:spacing w:line="276" w:lineRule="auto"/>
      </w:pPr>
      <w:r>
        <w:tab/>
        <w:t>A.</w:t>
      </w:r>
      <w:r>
        <w:tab/>
        <w:t>C</w:t>
      </w:r>
      <w:r w:rsidR="004A7FCB">
        <w:t>oral reefs</w:t>
      </w:r>
      <w:r>
        <w:t>.</w:t>
      </w:r>
      <w:r w:rsidR="004A7FCB">
        <w:tab/>
      </w:r>
      <w:r w:rsidR="004A7FCB">
        <w:tab/>
      </w:r>
      <w:r w:rsidR="004A7FCB">
        <w:tab/>
      </w:r>
      <w:r w:rsidR="004A7FCB">
        <w:tab/>
      </w:r>
      <w:r>
        <w:t>B.</w:t>
      </w:r>
      <w:r>
        <w:tab/>
        <w:t>O</w:t>
      </w:r>
      <w:r w:rsidR="004A7FCB">
        <w:t>bsidian</w:t>
      </w:r>
      <w:r>
        <w:t>.</w:t>
      </w:r>
    </w:p>
    <w:p w:rsidR="004A7FCB" w:rsidRDefault="00CB4B25" w:rsidP="00E774FF">
      <w:pPr>
        <w:spacing w:line="276" w:lineRule="auto"/>
      </w:pPr>
      <w:r>
        <w:tab/>
        <w:t>C.</w:t>
      </w:r>
      <w:r>
        <w:tab/>
        <w:t>Q</w:t>
      </w:r>
      <w:r w:rsidR="004A7FCB">
        <w:t>uartz</w:t>
      </w:r>
      <w:r>
        <w:t>.</w:t>
      </w:r>
      <w:r w:rsidR="004A7FCB">
        <w:tab/>
      </w:r>
      <w:r w:rsidR="004A7FCB">
        <w:tab/>
      </w:r>
      <w:r w:rsidR="004A7FCB">
        <w:tab/>
      </w:r>
      <w:r w:rsidR="004A7FCB">
        <w:tab/>
        <w:t>D.</w:t>
      </w:r>
      <w:r w:rsidR="004A7FCB">
        <w:tab/>
        <w:t>Gabbro</w:t>
      </w:r>
      <w:r>
        <w:t>.</w:t>
      </w:r>
    </w:p>
    <w:p w:rsidR="004A7FCB" w:rsidRDefault="004A7FCB" w:rsidP="00E774FF">
      <w:pPr>
        <w:spacing w:line="276" w:lineRule="auto"/>
      </w:pPr>
    </w:p>
    <w:p w:rsidR="004A7FCB" w:rsidRDefault="004A7FCB" w:rsidP="00E774FF">
      <w:pPr>
        <w:spacing w:line="276" w:lineRule="auto"/>
      </w:pPr>
      <w:r>
        <w:t>3.</w:t>
      </w:r>
      <w:r>
        <w:tab/>
      </w:r>
      <w:r w:rsidR="00E774FF">
        <w:t xml:space="preserve">Lake </w:t>
      </w:r>
      <w:r w:rsidR="00CB4B25">
        <w:t xml:space="preserve">Longonot </w:t>
      </w:r>
      <w:r w:rsidR="006C7569">
        <w:t>in</w:t>
      </w:r>
      <w:r w:rsidR="00CB4B25">
        <w:t xml:space="preserve"> Tanzania occupies a</w:t>
      </w:r>
    </w:p>
    <w:p w:rsidR="00E774FF" w:rsidRDefault="00E774FF" w:rsidP="00E774FF">
      <w:pPr>
        <w:spacing w:line="276" w:lineRule="auto"/>
      </w:pPr>
      <w:r>
        <w:tab/>
        <w:t>A.</w:t>
      </w:r>
      <w:r>
        <w:tab/>
        <w:t>graben</w:t>
      </w:r>
      <w:r w:rsidR="00CB4B25">
        <w:t>.</w:t>
      </w:r>
      <w:r>
        <w:tab/>
      </w:r>
      <w:r>
        <w:tab/>
      </w:r>
      <w:r>
        <w:tab/>
      </w:r>
      <w:r>
        <w:tab/>
        <w:t>B.</w:t>
      </w:r>
      <w:r>
        <w:tab/>
        <w:t>meander scar</w:t>
      </w:r>
      <w:r w:rsidR="00CB4B25">
        <w:t>.</w:t>
      </w:r>
    </w:p>
    <w:p w:rsidR="00E774FF" w:rsidRDefault="00E774FF" w:rsidP="00E774FF">
      <w:pPr>
        <w:spacing w:line="276" w:lineRule="auto"/>
      </w:pPr>
      <w:r>
        <w:tab/>
        <w:t>C.</w:t>
      </w:r>
      <w:r>
        <w:tab/>
        <w:t>cirque</w:t>
      </w:r>
      <w:r>
        <w:tab/>
      </w:r>
      <w:r w:rsidR="00CB4B25">
        <w:t>.</w:t>
      </w:r>
      <w:r>
        <w:tab/>
      </w:r>
      <w:r>
        <w:tab/>
      </w:r>
      <w:r>
        <w:tab/>
      </w:r>
      <w:r>
        <w:tab/>
        <w:t>D.</w:t>
      </w:r>
      <w:r>
        <w:tab/>
        <w:t>caldera</w:t>
      </w:r>
      <w:r w:rsidR="00CB4B25">
        <w:t>.</w:t>
      </w:r>
    </w:p>
    <w:p w:rsidR="00E774FF" w:rsidRDefault="00E774FF" w:rsidP="00E774FF">
      <w:pPr>
        <w:spacing w:line="276" w:lineRule="auto"/>
      </w:pPr>
    </w:p>
    <w:p w:rsidR="00E774FF" w:rsidRDefault="00E774FF" w:rsidP="00E774FF">
      <w:pPr>
        <w:spacing w:line="276" w:lineRule="auto"/>
      </w:pPr>
      <w:r>
        <w:t>4.</w:t>
      </w:r>
      <w:r>
        <w:tab/>
      </w:r>
      <w:r w:rsidR="00DF5EBA">
        <w:t xml:space="preserve">Which of the following is the main problem limiting exploitation of tropical </w:t>
      </w:r>
      <w:r w:rsidR="00DF5EBA">
        <w:tab/>
        <w:t>highland forests in East Africa?</w:t>
      </w:r>
    </w:p>
    <w:p w:rsidR="00DF5EBA" w:rsidRDefault="00DF5EBA" w:rsidP="00E774FF">
      <w:pPr>
        <w:spacing w:line="276" w:lineRule="auto"/>
      </w:pPr>
      <w:r>
        <w:tab/>
        <w:t>A.</w:t>
      </w:r>
      <w:r>
        <w:tab/>
        <w:t>Narrow market</w:t>
      </w:r>
      <w:r w:rsidR="00200C3B">
        <w:t>.</w:t>
      </w:r>
      <w:r>
        <w:tab/>
      </w:r>
      <w:r>
        <w:tab/>
      </w:r>
      <w:r>
        <w:tab/>
        <w:t>B.</w:t>
      </w:r>
      <w:r>
        <w:tab/>
        <w:t>Dangerous wild animals</w:t>
      </w:r>
      <w:r w:rsidR="00200C3B">
        <w:t>.</w:t>
      </w:r>
    </w:p>
    <w:p w:rsidR="00DF5EBA" w:rsidRDefault="00DF5EBA" w:rsidP="00E774FF">
      <w:pPr>
        <w:spacing w:line="276" w:lineRule="auto"/>
      </w:pPr>
      <w:r>
        <w:tab/>
        <w:t>C.</w:t>
      </w:r>
      <w:r>
        <w:tab/>
        <w:t>Insecurity</w:t>
      </w:r>
      <w:r w:rsidR="00200C3B">
        <w:t>.</w:t>
      </w:r>
      <w:r>
        <w:tab/>
      </w:r>
      <w:r>
        <w:tab/>
      </w:r>
      <w:r>
        <w:tab/>
      </w:r>
      <w:r>
        <w:tab/>
      </w:r>
      <w:r w:rsidR="00200C3B">
        <w:t>D.</w:t>
      </w:r>
      <w:r w:rsidR="00200C3B">
        <w:tab/>
        <w:t>S</w:t>
      </w:r>
      <w:r>
        <w:t>teep slopes</w:t>
      </w:r>
      <w:r w:rsidR="00200C3B">
        <w:t>.</w:t>
      </w:r>
    </w:p>
    <w:p w:rsidR="00DF5EBA" w:rsidRDefault="00DF5EBA" w:rsidP="00E774FF">
      <w:pPr>
        <w:spacing w:line="276" w:lineRule="auto"/>
      </w:pPr>
      <w:r>
        <w:tab/>
      </w:r>
    </w:p>
    <w:p w:rsidR="00DF5EBA" w:rsidRDefault="00DF5EBA" w:rsidP="00E774FF">
      <w:pPr>
        <w:spacing w:line="276" w:lineRule="auto"/>
      </w:pPr>
      <w:r>
        <w:t>5.</w:t>
      </w:r>
      <w:r>
        <w:tab/>
        <w:t xml:space="preserve">Which one of the following is the major factor responsible for the extension of </w:t>
      </w:r>
      <w:r>
        <w:tab/>
        <w:t xml:space="preserve">the railway </w:t>
      </w:r>
      <w:r w:rsidR="00200C3B">
        <w:t>line to N</w:t>
      </w:r>
      <w:r>
        <w:t>orthern Tanzania?</w:t>
      </w:r>
    </w:p>
    <w:p w:rsidR="00DF5EBA" w:rsidRDefault="00200C3B" w:rsidP="00E774FF">
      <w:pPr>
        <w:spacing w:line="276" w:lineRule="auto"/>
      </w:pPr>
      <w:r>
        <w:tab/>
        <w:t>A.</w:t>
      </w:r>
      <w:r>
        <w:tab/>
        <w:t>M</w:t>
      </w:r>
      <w:r w:rsidR="00DF5EBA">
        <w:t>ineral deposits</w:t>
      </w:r>
      <w:r>
        <w:t>.</w:t>
      </w:r>
      <w:r>
        <w:tab/>
      </w:r>
      <w:r>
        <w:tab/>
      </w:r>
      <w:r>
        <w:tab/>
        <w:t>B.</w:t>
      </w:r>
      <w:r>
        <w:tab/>
        <w:t>P</w:t>
      </w:r>
      <w:r w:rsidR="00DF5EBA">
        <w:t>resence of ports</w:t>
      </w:r>
      <w:r>
        <w:t>.</w:t>
      </w:r>
    </w:p>
    <w:p w:rsidR="00DF5EBA" w:rsidRDefault="00200C3B" w:rsidP="00E774FF">
      <w:pPr>
        <w:spacing w:line="276" w:lineRule="auto"/>
      </w:pPr>
      <w:r>
        <w:tab/>
        <w:t>C.</w:t>
      </w:r>
      <w:r>
        <w:tab/>
        <w:t>P</w:t>
      </w:r>
      <w:r w:rsidR="00DF5EBA">
        <w:t>resence of cities</w:t>
      </w:r>
      <w:r>
        <w:t>.</w:t>
      </w:r>
      <w:r>
        <w:tab/>
      </w:r>
      <w:r>
        <w:tab/>
      </w:r>
      <w:r>
        <w:tab/>
        <w:t>D.</w:t>
      </w:r>
      <w:r>
        <w:tab/>
        <w:t>P</w:t>
      </w:r>
      <w:r w:rsidR="00DF5EBA">
        <w:t>resence of agricultural produce</w:t>
      </w:r>
      <w:r>
        <w:t>.</w:t>
      </w:r>
    </w:p>
    <w:p w:rsidR="00DF5EBA" w:rsidRDefault="00DF5EBA" w:rsidP="00E774FF">
      <w:pPr>
        <w:spacing w:line="276" w:lineRule="auto"/>
      </w:pPr>
    </w:p>
    <w:p w:rsidR="00DF5EBA" w:rsidRDefault="00DF5EBA" w:rsidP="00E774FF">
      <w:pPr>
        <w:spacing w:line="276" w:lineRule="auto"/>
      </w:pPr>
      <w:r>
        <w:t>6.</w:t>
      </w:r>
      <w:r>
        <w:tab/>
        <w:t>Hanging valleys on the slopes of mountain Rwenzori are a major po</w:t>
      </w:r>
      <w:r w:rsidR="00200C3B">
        <w:t>tential for</w:t>
      </w:r>
    </w:p>
    <w:p w:rsidR="00DF5EBA" w:rsidRDefault="00DF5EBA" w:rsidP="00E774FF">
      <w:pPr>
        <w:spacing w:line="276" w:lineRule="auto"/>
      </w:pPr>
      <w:r>
        <w:tab/>
        <w:t>A.</w:t>
      </w:r>
      <w:r>
        <w:tab/>
        <w:t>transport development</w:t>
      </w:r>
      <w:r w:rsidR="00200C3B">
        <w:t>.</w:t>
      </w:r>
      <w:r>
        <w:tab/>
      </w:r>
      <w:r>
        <w:tab/>
        <w:t>B.</w:t>
      </w:r>
      <w:r>
        <w:tab/>
      </w:r>
      <w:proofErr w:type="spellStart"/>
      <w:r w:rsidR="00703B1E">
        <w:t>hydro</w:t>
      </w:r>
      <w:r w:rsidR="00864060">
        <w:t xml:space="preserve"> </w:t>
      </w:r>
      <w:r w:rsidR="00703B1E">
        <w:t>electric</w:t>
      </w:r>
      <w:proofErr w:type="spellEnd"/>
      <w:r>
        <w:t xml:space="preserve"> power production</w:t>
      </w:r>
      <w:r w:rsidR="00200C3B">
        <w:t>.</w:t>
      </w:r>
    </w:p>
    <w:p w:rsidR="00DF5EBA" w:rsidRDefault="00DF5EBA" w:rsidP="00E774FF">
      <w:pPr>
        <w:spacing w:line="276" w:lineRule="auto"/>
      </w:pPr>
      <w:r>
        <w:tab/>
        <w:t>C.</w:t>
      </w:r>
      <w:r>
        <w:tab/>
        <w:t>tourism development</w:t>
      </w:r>
      <w:r w:rsidR="00200C3B">
        <w:t>.</w:t>
      </w:r>
      <w:r>
        <w:tab/>
      </w:r>
      <w:r>
        <w:tab/>
        <w:t>D.</w:t>
      </w:r>
      <w:r>
        <w:tab/>
        <w:t>livestock rearing</w:t>
      </w:r>
      <w:r w:rsidR="00200C3B">
        <w:t>.</w:t>
      </w:r>
    </w:p>
    <w:p w:rsidR="00DF5EBA" w:rsidRDefault="00DF5EBA" w:rsidP="00E774FF">
      <w:pPr>
        <w:spacing w:line="276" w:lineRule="auto"/>
      </w:pPr>
    </w:p>
    <w:p w:rsidR="00DF5EBA" w:rsidRDefault="00DF5EBA" w:rsidP="00E774FF">
      <w:pPr>
        <w:spacing w:line="276" w:lineRule="auto"/>
      </w:pPr>
      <w:r>
        <w:t>7.</w:t>
      </w:r>
      <w:r>
        <w:tab/>
      </w:r>
      <w:r w:rsidR="00703B1E">
        <w:t>Which one of the following groups of minerals is non-metallic?</w:t>
      </w:r>
    </w:p>
    <w:p w:rsidR="00703B1E" w:rsidRDefault="00703B1E" w:rsidP="00E774FF">
      <w:pPr>
        <w:spacing w:line="276" w:lineRule="auto"/>
      </w:pPr>
      <w:r>
        <w:tab/>
        <w:t>A.</w:t>
      </w:r>
      <w:r>
        <w:tab/>
      </w:r>
      <w:r w:rsidR="007F6358">
        <w:t>Soda ash and copper</w:t>
      </w:r>
      <w:r w:rsidR="00200C3B">
        <w:t>.</w:t>
      </w:r>
      <w:r w:rsidR="00200C3B">
        <w:tab/>
      </w:r>
      <w:r w:rsidR="00200C3B">
        <w:tab/>
        <w:t>B.</w:t>
      </w:r>
      <w:r w:rsidR="00200C3B">
        <w:tab/>
        <w:t>L</w:t>
      </w:r>
      <w:r w:rsidR="007F6358">
        <w:t>imestone and silver</w:t>
      </w:r>
      <w:r w:rsidR="00200C3B">
        <w:t>.</w:t>
      </w:r>
    </w:p>
    <w:p w:rsidR="007F6358" w:rsidRDefault="00200C3B" w:rsidP="00E774FF">
      <w:pPr>
        <w:spacing w:line="276" w:lineRule="auto"/>
      </w:pPr>
      <w:r>
        <w:tab/>
        <w:t>C.</w:t>
      </w:r>
      <w:r>
        <w:tab/>
        <w:t>P</w:t>
      </w:r>
      <w:r w:rsidR="007F6358">
        <w:t>hosphates and potash</w:t>
      </w:r>
      <w:r>
        <w:t>.</w:t>
      </w:r>
      <w:r>
        <w:tab/>
      </w:r>
      <w:r>
        <w:tab/>
        <w:t>D.</w:t>
      </w:r>
      <w:r>
        <w:tab/>
        <w:t>Z</w:t>
      </w:r>
      <w:r w:rsidR="007F6358">
        <w:t>inc and mica</w:t>
      </w:r>
      <w:r>
        <w:t>.</w:t>
      </w:r>
    </w:p>
    <w:p w:rsidR="007F6358" w:rsidRDefault="007F6358" w:rsidP="00E774FF">
      <w:pPr>
        <w:spacing w:line="276" w:lineRule="auto"/>
      </w:pPr>
    </w:p>
    <w:p w:rsidR="00AB7808" w:rsidRDefault="007F6358" w:rsidP="00E774FF">
      <w:pPr>
        <w:spacing w:line="276" w:lineRule="auto"/>
      </w:pPr>
      <w:r>
        <w:t>8.</w:t>
      </w:r>
      <w:r>
        <w:tab/>
        <w:t xml:space="preserve">The main </w:t>
      </w:r>
      <w:r w:rsidR="00200C3B">
        <w:t xml:space="preserve">limitation </w:t>
      </w:r>
      <w:r>
        <w:t>to the development of out</w:t>
      </w:r>
      <w:r w:rsidR="00200C3B">
        <w:t>-</w:t>
      </w:r>
      <w:r>
        <w:t xml:space="preserve">growers schemes in East </w:t>
      </w:r>
      <w:r w:rsidR="00200C3B">
        <w:tab/>
      </w:r>
      <w:r>
        <w:t>Africa is</w:t>
      </w:r>
    </w:p>
    <w:p w:rsidR="00AB7808" w:rsidRDefault="00AB7808" w:rsidP="00E774FF">
      <w:pPr>
        <w:spacing w:line="276" w:lineRule="auto"/>
      </w:pPr>
      <w:r>
        <w:tab/>
        <w:t>A.</w:t>
      </w:r>
      <w:r>
        <w:tab/>
        <w:t>pests and diseases</w:t>
      </w:r>
      <w:r>
        <w:tab/>
      </w:r>
      <w:r w:rsidR="00200C3B">
        <w:t>.</w:t>
      </w:r>
      <w:r>
        <w:tab/>
      </w:r>
      <w:r>
        <w:tab/>
        <w:t>B.</w:t>
      </w:r>
      <w:r>
        <w:tab/>
        <w:t>low level of technology</w:t>
      </w:r>
      <w:r w:rsidR="00200C3B">
        <w:t>.</w:t>
      </w:r>
    </w:p>
    <w:p w:rsidR="00AB7808" w:rsidRDefault="00AB7808" w:rsidP="00E774FF">
      <w:pPr>
        <w:spacing w:line="276" w:lineRule="auto"/>
      </w:pPr>
      <w:r>
        <w:tab/>
        <w:t>C.</w:t>
      </w:r>
      <w:r>
        <w:tab/>
        <w:t>land shortage</w:t>
      </w:r>
      <w:r w:rsidR="00200C3B">
        <w:t>.</w:t>
      </w:r>
      <w:r>
        <w:tab/>
      </w:r>
      <w:r>
        <w:tab/>
      </w:r>
      <w:r>
        <w:tab/>
        <w:t>D.</w:t>
      </w:r>
      <w:r>
        <w:tab/>
        <w:t>price fluctuation</w:t>
      </w:r>
      <w:r w:rsidR="00200C3B">
        <w:t>.</w:t>
      </w:r>
    </w:p>
    <w:p w:rsidR="00AB7808" w:rsidRDefault="00AB7808" w:rsidP="00E774FF">
      <w:pPr>
        <w:spacing w:line="276" w:lineRule="auto"/>
      </w:pPr>
      <w:r>
        <w:lastRenderedPageBreak/>
        <w:t>9.</w:t>
      </w:r>
      <w:r>
        <w:tab/>
      </w:r>
      <w:r w:rsidR="008C42C6">
        <w:t>Cement factories in East Africa are located near th</w:t>
      </w:r>
      <w:r w:rsidR="00200C3B">
        <w:t>e source of</w:t>
      </w:r>
    </w:p>
    <w:p w:rsidR="008C42C6" w:rsidRDefault="008C42C6" w:rsidP="00E774FF">
      <w:pPr>
        <w:spacing w:line="276" w:lineRule="auto"/>
      </w:pPr>
      <w:r>
        <w:tab/>
        <w:t>A.</w:t>
      </w:r>
      <w:r>
        <w:tab/>
        <w:t>market</w:t>
      </w:r>
      <w:r w:rsidR="00200C3B">
        <w:t>.</w:t>
      </w:r>
      <w:r>
        <w:tab/>
        <w:t>B.</w:t>
      </w:r>
      <w:r>
        <w:tab/>
        <w:t>power</w:t>
      </w:r>
      <w:r w:rsidR="00200C3B">
        <w:t>.</w:t>
      </w:r>
      <w:r w:rsidR="00200C3B">
        <w:tab/>
      </w:r>
      <w:r>
        <w:t>C.</w:t>
      </w:r>
      <w:r>
        <w:tab/>
        <w:t>raw material</w:t>
      </w:r>
      <w:r w:rsidR="00200C3B">
        <w:t>.</w:t>
      </w:r>
      <w:r w:rsidR="00200C3B">
        <w:tab/>
      </w:r>
      <w:r>
        <w:t>D.</w:t>
      </w:r>
      <w:r>
        <w:tab/>
        <w:t>water</w:t>
      </w:r>
      <w:r w:rsidR="00200C3B">
        <w:t>.</w:t>
      </w:r>
    </w:p>
    <w:p w:rsidR="008C42C6" w:rsidRDefault="008C42C6" w:rsidP="00E774FF">
      <w:pPr>
        <w:spacing w:line="276" w:lineRule="auto"/>
      </w:pPr>
    </w:p>
    <w:p w:rsidR="008C42C6" w:rsidRDefault="008C42C6" w:rsidP="00E774FF">
      <w:pPr>
        <w:spacing w:line="276" w:lineRule="auto"/>
      </w:pPr>
      <w:r>
        <w:t>10.</w:t>
      </w:r>
      <w:r>
        <w:tab/>
        <w:t xml:space="preserve">Which of the following weathering processes is dominant around Lake </w:t>
      </w:r>
      <w:r>
        <w:tab/>
        <w:t>Magadi?</w:t>
      </w:r>
    </w:p>
    <w:p w:rsidR="008C42C6" w:rsidRDefault="008C42C6" w:rsidP="00E774FF">
      <w:pPr>
        <w:spacing w:line="276" w:lineRule="auto"/>
      </w:pPr>
      <w:r>
        <w:tab/>
        <w:t>A.</w:t>
      </w:r>
      <w:r>
        <w:tab/>
        <w:t>Frost shattering</w:t>
      </w:r>
      <w:r w:rsidR="00200C3B">
        <w:t>.</w:t>
      </w:r>
      <w:r w:rsidR="00200C3B">
        <w:tab/>
      </w:r>
      <w:r w:rsidR="00200C3B">
        <w:tab/>
      </w:r>
      <w:r w:rsidR="00200C3B">
        <w:tab/>
        <w:t>B.</w:t>
      </w:r>
      <w:r w:rsidR="00200C3B">
        <w:tab/>
        <w:t>S</w:t>
      </w:r>
      <w:r>
        <w:t>alt crystallization</w:t>
      </w:r>
      <w:r w:rsidR="00200C3B">
        <w:t>.</w:t>
      </w:r>
    </w:p>
    <w:p w:rsidR="008C42C6" w:rsidRDefault="00200C3B" w:rsidP="00E774FF">
      <w:pPr>
        <w:spacing w:line="276" w:lineRule="auto"/>
      </w:pPr>
      <w:r>
        <w:tab/>
        <w:t>C.</w:t>
      </w:r>
      <w:r>
        <w:tab/>
        <w:t>O</w:t>
      </w:r>
      <w:r w:rsidR="008C42C6">
        <w:t>xidation</w:t>
      </w:r>
      <w:r>
        <w:t>.</w:t>
      </w:r>
      <w:r w:rsidR="008C42C6">
        <w:tab/>
      </w:r>
      <w:r w:rsidR="008C42C6">
        <w:tab/>
      </w:r>
      <w:r w:rsidR="008C42C6">
        <w:tab/>
      </w:r>
      <w:r w:rsidR="008C42C6">
        <w:tab/>
      </w:r>
      <w:r>
        <w:t>D.</w:t>
      </w:r>
      <w:r>
        <w:tab/>
        <w:t>P</w:t>
      </w:r>
      <w:r w:rsidR="008C42C6">
        <w:t>ressure release</w:t>
      </w:r>
      <w:r>
        <w:t>.</w:t>
      </w:r>
    </w:p>
    <w:p w:rsidR="008C42C6" w:rsidRDefault="008C42C6" w:rsidP="00E774FF">
      <w:pPr>
        <w:spacing w:line="276" w:lineRule="auto"/>
      </w:pPr>
    </w:p>
    <w:p w:rsidR="008C42C6" w:rsidRDefault="008C42C6" w:rsidP="00E774FF">
      <w:pPr>
        <w:spacing w:line="276" w:lineRule="auto"/>
      </w:pPr>
      <w:r>
        <w:t>11.</w:t>
      </w:r>
      <w:r>
        <w:tab/>
        <w:t xml:space="preserve">The Mau ranges were </w:t>
      </w:r>
      <w:r w:rsidR="00B45100">
        <w:t>formed as a result of</w:t>
      </w:r>
    </w:p>
    <w:p w:rsidR="008C42C6" w:rsidRDefault="008C42C6" w:rsidP="00E774FF">
      <w:pPr>
        <w:spacing w:line="276" w:lineRule="auto"/>
      </w:pPr>
      <w:r>
        <w:tab/>
        <w:t>A.</w:t>
      </w:r>
      <w:r>
        <w:tab/>
        <w:t>vulcanicity</w:t>
      </w:r>
      <w:r w:rsidR="00B45100">
        <w:t>.</w:t>
      </w:r>
      <w:r>
        <w:tab/>
      </w:r>
      <w:r>
        <w:tab/>
      </w:r>
      <w:r>
        <w:tab/>
      </w:r>
      <w:r>
        <w:tab/>
        <w:t>B.</w:t>
      </w:r>
      <w:r>
        <w:tab/>
        <w:t>faulting</w:t>
      </w:r>
      <w:r w:rsidR="00B45100">
        <w:t>.</w:t>
      </w:r>
    </w:p>
    <w:p w:rsidR="008C42C6" w:rsidRDefault="008C42C6" w:rsidP="00E774FF">
      <w:pPr>
        <w:spacing w:line="276" w:lineRule="auto"/>
      </w:pPr>
      <w:r>
        <w:tab/>
        <w:t>C.</w:t>
      </w:r>
      <w:r>
        <w:tab/>
        <w:t>warping</w:t>
      </w:r>
      <w:r w:rsidR="00B45100">
        <w:t>.</w:t>
      </w:r>
      <w:r>
        <w:tab/>
      </w:r>
      <w:r>
        <w:tab/>
      </w:r>
      <w:r>
        <w:tab/>
      </w:r>
      <w:r>
        <w:tab/>
        <w:t>D.</w:t>
      </w:r>
      <w:r>
        <w:tab/>
        <w:t>folding</w:t>
      </w:r>
      <w:r w:rsidR="00B45100">
        <w:t>.</w:t>
      </w:r>
    </w:p>
    <w:p w:rsidR="008C42C6" w:rsidRDefault="008C42C6" w:rsidP="00E774FF">
      <w:pPr>
        <w:spacing w:line="276" w:lineRule="auto"/>
      </w:pPr>
    </w:p>
    <w:p w:rsidR="008C42C6" w:rsidRDefault="008C42C6" w:rsidP="00E774FF">
      <w:pPr>
        <w:spacing w:line="276" w:lineRule="auto"/>
      </w:pPr>
      <w:r>
        <w:t>12.</w:t>
      </w:r>
      <w:r>
        <w:tab/>
      </w:r>
      <w:r w:rsidR="00D6155D">
        <w:t xml:space="preserve">Hale </w:t>
      </w:r>
      <w:proofErr w:type="spellStart"/>
      <w:r w:rsidR="00D6155D">
        <w:t>hydro</w:t>
      </w:r>
      <w:r w:rsidR="00864060">
        <w:t xml:space="preserve"> </w:t>
      </w:r>
      <w:r w:rsidR="00D6155D">
        <w:t>electri</w:t>
      </w:r>
      <w:r w:rsidR="00B45100">
        <w:t>c</w:t>
      </w:r>
      <w:proofErr w:type="spellEnd"/>
      <w:r w:rsidR="00B45100">
        <w:t xml:space="preserve"> power dam is located on river</w:t>
      </w:r>
    </w:p>
    <w:p w:rsidR="00D6155D" w:rsidRDefault="00D6155D" w:rsidP="00E774FF">
      <w:pPr>
        <w:spacing w:line="276" w:lineRule="auto"/>
      </w:pPr>
      <w:r>
        <w:tab/>
        <w:t>A.</w:t>
      </w:r>
      <w:r>
        <w:tab/>
        <w:t>Pangani</w:t>
      </w:r>
      <w:r w:rsidR="00B45100">
        <w:t>.</w:t>
      </w:r>
      <w:r>
        <w:tab/>
        <w:t>B.</w:t>
      </w:r>
      <w:r>
        <w:tab/>
        <w:t>Tana</w:t>
      </w:r>
      <w:r w:rsidR="00B45100">
        <w:t>.</w:t>
      </w:r>
      <w:r>
        <w:tab/>
      </w:r>
      <w:r>
        <w:tab/>
        <w:t>C.</w:t>
      </w:r>
      <w:r>
        <w:tab/>
        <w:t>Nzoia</w:t>
      </w:r>
      <w:r w:rsidR="00B45100">
        <w:t>.</w:t>
      </w:r>
      <w:r>
        <w:tab/>
      </w:r>
      <w:r>
        <w:tab/>
        <w:t>D.</w:t>
      </w:r>
      <w:r>
        <w:tab/>
        <w:t>Thika</w:t>
      </w:r>
      <w:r w:rsidR="00B45100">
        <w:t>.</w:t>
      </w:r>
    </w:p>
    <w:p w:rsidR="00D6155D" w:rsidRDefault="00D6155D" w:rsidP="00E774FF">
      <w:pPr>
        <w:spacing w:line="276" w:lineRule="auto"/>
      </w:pPr>
    </w:p>
    <w:p w:rsidR="00D6155D" w:rsidRDefault="00D6155D" w:rsidP="00E774FF">
      <w:pPr>
        <w:spacing w:line="276" w:lineRule="auto"/>
      </w:pPr>
      <w:r>
        <w:t>13.</w:t>
      </w:r>
      <w:r>
        <w:tab/>
        <w:t>Which of the following is true about Bamboo forests?</w:t>
      </w:r>
    </w:p>
    <w:p w:rsidR="00D6155D" w:rsidRDefault="00D6155D" w:rsidP="00E774FF">
      <w:pPr>
        <w:spacing w:line="276" w:lineRule="auto"/>
      </w:pPr>
      <w:r>
        <w:tab/>
        <w:t>A.</w:t>
      </w:r>
      <w:r>
        <w:tab/>
        <w:t>grow in hot areas</w:t>
      </w:r>
      <w:r w:rsidR="00B45100">
        <w:t>.</w:t>
      </w:r>
      <w:r>
        <w:tab/>
      </w:r>
      <w:r>
        <w:tab/>
      </w:r>
      <w:r>
        <w:tab/>
        <w:t>B.</w:t>
      </w:r>
      <w:r>
        <w:tab/>
      </w:r>
      <w:r w:rsidR="00B45100">
        <w:t xml:space="preserve">grow </w:t>
      </w:r>
      <w:r>
        <w:t>tall</w:t>
      </w:r>
      <w:r w:rsidR="00B45100">
        <w:t>.</w:t>
      </w:r>
    </w:p>
    <w:p w:rsidR="00D6155D" w:rsidRDefault="00B45100" w:rsidP="00E774FF">
      <w:pPr>
        <w:spacing w:line="276" w:lineRule="auto"/>
      </w:pPr>
      <w:r>
        <w:tab/>
        <w:t>C.</w:t>
      </w:r>
      <w:r>
        <w:tab/>
        <w:t>have buttress</w:t>
      </w:r>
      <w:r w:rsidR="00D6155D">
        <w:t xml:space="preserve"> roots</w:t>
      </w:r>
      <w:r>
        <w:t>.</w:t>
      </w:r>
      <w:r w:rsidR="00D6155D">
        <w:tab/>
      </w:r>
      <w:r w:rsidR="00D6155D">
        <w:tab/>
        <w:t>D.</w:t>
      </w:r>
      <w:r w:rsidR="00D6155D">
        <w:tab/>
      </w:r>
      <w:r>
        <w:t xml:space="preserve">have </w:t>
      </w:r>
      <w:r w:rsidR="00D6155D">
        <w:t>needle like leaves</w:t>
      </w:r>
      <w:r>
        <w:t>.</w:t>
      </w:r>
    </w:p>
    <w:p w:rsidR="00D6155D" w:rsidRDefault="00D6155D" w:rsidP="00E774FF">
      <w:pPr>
        <w:spacing w:line="276" w:lineRule="auto"/>
      </w:pPr>
    </w:p>
    <w:p w:rsidR="00D6155D" w:rsidRDefault="00D6155D" w:rsidP="00E774FF">
      <w:pPr>
        <w:spacing w:line="276" w:lineRule="auto"/>
      </w:pPr>
      <w:r>
        <w:t>14.</w:t>
      </w:r>
      <w:r>
        <w:tab/>
        <w:t>The weather condition affecting vis</w:t>
      </w:r>
      <w:r w:rsidR="00B45100">
        <w:t xml:space="preserve">ibility in the valley areas of south western </w:t>
      </w:r>
      <w:r w:rsidR="00B45100">
        <w:tab/>
        <w:t>Uganda is</w:t>
      </w:r>
    </w:p>
    <w:p w:rsidR="00D6155D" w:rsidRDefault="00D6155D" w:rsidP="00E774FF">
      <w:pPr>
        <w:spacing w:line="276" w:lineRule="auto"/>
      </w:pPr>
      <w:r>
        <w:tab/>
        <w:t>A.</w:t>
      </w:r>
      <w:r>
        <w:tab/>
        <w:t>fog</w:t>
      </w:r>
      <w:r w:rsidR="00B45100">
        <w:t>.</w:t>
      </w:r>
      <w:r>
        <w:tab/>
      </w:r>
      <w:r>
        <w:tab/>
        <w:t>B.</w:t>
      </w:r>
      <w:r>
        <w:tab/>
        <w:t>snow</w:t>
      </w:r>
      <w:r w:rsidR="00B45100">
        <w:t>.</w:t>
      </w:r>
      <w:r>
        <w:tab/>
      </w:r>
      <w:r>
        <w:tab/>
        <w:t>C.</w:t>
      </w:r>
      <w:r>
        <w:tab/>
        <w:t>frost</w:t>
      </w:r>
      <w:r w:rsidR="00B45100">
        <w:t>.</w:t>
      </w:r>
      <w:r>
        <w:tab/>
      </w:r>
      <w:r>
        <w:tab/>
        <w:t>D.</w:t>
      </w:r>
      <w:r>
        <w:tab/>
        <w:t>dew</w:t>
      </w:r>
      <w:r w:rsidR="00B45100">
        <w:t>.</w:t>
      </w:r>
    </w:p>
    <w:p w:rsidR="00D6155D" w:rsidRDefault="00D6155D" w:rsidP="00E774FF">
      <w:pPr>
        <w:spacing w:line="276" w:lineRule="auto"/>
      </w:pPr>
    </w:p>
    <w:p w:rsidR="00D6155D" w:rsidRDefault="00D6155D" w:rsidP="00E774FF">
      <w:pPr>
        <w:spacing w:line="276" w:lineRule="auto"/>
      </w:pPr>
      <w:r>
        <w:t>15.</w:t>
      </w:r>
      <w:r>
        <w:tab/>
      </w:r>
      <w:r w:rsidR="00FF70EF">
        <w:t xml:space="preserve">Which one of the following wave depositional features has greatly contributed </w:t>
      </w:r>
      <w:r w:rsidR="00FF70EF">
        <w:tab/>
        <w:t>to port development in East Africa?</w:t>
      </w:r>
    </w:p>
    <w:p w:rsidR="00FF70EF" w:rsidRDefault="00FF70EF" w:rsidP="00E774FF">
      <w:pPr>
        <w:spacing w:line="276" w:lineRule="auto"/>
      </w:pPr>
      <w:r>
        <w:tab/>
        <w:t>A.</w:t>
      </w:r>
      <w:r>
        <w:tab/>
      </w:r>
      <w:r w:rsidR="00B45100">
        <w:t>M</w:t>
      </w:r>
      <w:r w:rsidR="00383256">
        <w:t>ud flat</w:t>
      </w:r>
      <w:r w:rsidR="00B45100">
        <w:t>.</w:t>
      </w:r>
      <w:r w:rsidR="00B45100">
        <w:tab/>
        <w:t>B.</w:t>
      </w:r>
      <w:r w:rsidR="00B45100">
        <w:tab/>
        <w:t>B</w:t>
      </w:r>
      <w:r w:rsidR="00383256">
        <w:t>each</w:t>
      </w:r>
      <w:r w:rsidR="00B45100">
        <w:t>.</w:t>
      </w:r>
      <w:r w:rsidR="00383256">
        <w:tab/>
      </w:r>
      <w:r w:rsidR="00383256">
        <w:tab/>
        <w:t>C.</w:t>
      </w:r>
      <w:r w:rsidR="00383256">
        <w:tab/>
        <w:t>Ria</w:t>
      </w:r>
      <w:r w:rsidR="00B45100">
        <w:t>.</w:t>
      </w:r>
      <w:r w:rsidR="00B45100">
        <w:tab/>
      </w:r>
      <w:r w:rsidR="00B45100">
        <w:tab/>
        <w:t>D.</w:t>
      </w:r>
      <w:r w:rsidR="00B45100">
        <w:tab/>
        <w:t>S</w:t>
      </w:r>
      <w:r w:rsidR="00383256">
        <w:t>and bar</w:t>
      </w:r>
      <w:r w:rsidR="00B45100">
        <w:t>.</w:t>
      </w:r>
    </w:p>
    <w:p w:rsidR="00383256" w:rsidRDefault="00383256" w:rsidP="00E774FF">
      <w:pPr>
        <w:spacing w:line="276" w:lineRule="auto"/>
      </w:pPr>
    </w:p>
    <w:p w:rsidR="00383256" w:rsidRDefault="00383256" w:rsidP="00E774FF">
      <w:pPr>
        <w:spacing w:line="276" w:lineRule="auto"/>
      </w:pPr>
      <w:r>
        <w:t>16.</w:t>
      </w:r>
      <w:r>
        <w:tab/>
        <w:t>The development of m</w:t>
      </w:r>
      <w:r w:rsidR="00B45100">
        <w:t>arine fishing along the Indian o</w:t>
      </w:r>
      <w:r>
        <w:t>cean coast is majo</w:t>
      </w:r>
      <w:r w:rsidR="00B45100">
        <w:t xml:space="preserve">rly </w:t>
      </w:r>
      <w:r w:rsidR="00B45100">
        <w:tab/>
        <w:t>limited by the presence of</w:t>
      </w:r>
    </w:p>
    <w:p w:rsidR="00383256" w:rsidRDefault="00383256" w:rsidP="00E774FF">
      <w:pPr>
        <w:spacing w:line="276" w:lineRule="auto"/>
      </w:pPr>
      <w:r>
        <w:tab/>
        <w:t>A.</w:t>
      </w:r>
      <w:r>
        <w:tab/>
        <w:t>high tides</w:t>
      </w:r>
      <w:r w:rsidR="00B45100">
        <w:t>.</w:t>
      </w:r>
      <w:r>
        <w:tab/>
      </w:r>
      <w:r>
        <w:tab/>
      </w:r>
      <w:r>
        <w:tab/>
      </w:r>
      <w:r>
        <w:tab/>
        <w:t>B.</w:t>
      </w:r>
      <w:r>
        <w:tab/>
        <w:t>strong waves</w:t>
      </w:r>
      <w:r w:rsidR="00B45100">
        <w:t>.</w:t>
      </w:r>
    </w:p>
    <w:p w:rsidR="00383256" w:rsidRDefault="00383256" w:rsidP="00E774FF">
      <w:pPr>
        <w:spacing w:line="276" w:lineRule="auto"/>
      </w:pPr>
      <w:r>
        <w:tab/>
        <w:t>C.</w:t>
      </w:r>
      <w:r>
        <w:tab/>
        <w:t>fish predators</w:t>
      </w:r>
      <w:r w:rsidR="00B45100">
        <w:t>.</w:t>
      </w:r>
      <w:r>
        <w:tab/>
      </w:r>
      <w:r>
        <w:tab/>
      </w:r>
      <w:r>
        <w:tab/>
        <w:t>D.</w:t>
      </w:r>
      <w:r>
        <w:tab/>
        <w:t>coral</w:t>
      </w:r>
      <w:r w:rsidR="00B45100">
        <w:t xml:space="preserve"> rocks.</w:t>
      </w:r>
    </w:p>
    <w:p w:rsidR="00383256" w:rsidRDefault="00383256" w:rsidP="00E774FF">
      <w:pPr>
        <w:spacing w:line="276" w:lineRule="auto"/>
      </w:pPr>
    </w:p>
    <w:p w:rsidR="00383256" w:rsidRDefault="00383256" w:rsidP="00E774FF">
      <w:pPr>
        <w:spacing w:line="276" w:lineRule="auto"/>
      </w:pPr>
      <w:r>
        <w:t>17.</w:t>
      </w:r>
      <w:r>
        <w:tab/>
      </w:r>
      <w:r w:rsidR="00EE3310">
        <w:t xml:space="preserve">The main activity </w:t>
      </w:r>
      <w:r w:rsidR="00B45100">
        <w:t>at Lake Nakuru national park is</w:t>
      </w:r>
    </w:p>
    <w:p w:rsidR="00EE3310" w:rsidRDefault="00EE3310" w:rsidP="00E774FF">
      <w:pPr>
        <w:spacing w:line="276" w:lineRule="auto"/>
      </w:pPr>
      <w:r>
        <w:tab/>
        <w:t>A.</w:t>
      </w:r>
      <w:r>
        <w:tab/>
        <w:t>bird</w:t>
      </w:r>
      <w:r w:rsidR="00B45100">
        <w:t>ing.</w:t>
      </w:r>
      <w:r>
        <w:tab/>
      </w:r>
      <w:r>
        <w:tab/>
      </w:r>
      <w:r>
        <w:tab/>
      </w:r>
      <w:r w:rsidR="00B45100">
        <w:t xml:space="preserve">    </w:t>
      </w:r>
      <w:r w:rsidR="00891B8C">
        <w:t xml:space="preserve">   </w:t>
      </w:r>
      <w:r w:rsidR="00B45100">
        <w:t xml:space="preserve"> </w:t>
      </w:r>
      <w:r w:rsidR="00891B8C">
        <w:t xml:space="preserve">B.      </w:t>
      </w:r>
      <w:r w:rsidR="00B45100">
        <w:t xml:space="preserve"> </w:t>
      </w:r>
      <w:r>
        <w:t>nature walks</w:t>
      </w:r>
      <w:r w:rsidR="00B45100">
        <w:t>.</w:t>
      </w:r>
    </w:p>
    <w:p w:rsidR="00EE3310" w:rsidRDefault="00EE3310" w:rsidP="00E774FF">
      <w:pPr>
        <w:spacing w:line="276" w:lineRule="auto"/>
      </w:pPr>
      <w:r>
        <w:tab/>
        <w:t>C.</w:t>
      </w:r>
      <w:r>
        <w:tab/>
      </w:r>
      <w:r w:rsidR="00891B8C">
        <w:t>hiking</w:t>
      </w:r>
      <w:r w:rsidR="00B45100">
        <w:t>.</w:t>
      </w:r>
      <w:r w:rsidR="00B45100">
        <w:tab/>
      </w:r>
      <w:r w:rsidR="00B45100">
        <w:tab/>
        <w:t xml:space="preserve">    </w:t>
      </w:r>
      <w:r w:rsidR="00891B8C">
        <w:t xml:space="preserve">            </w:t>
      </w:r>
      <w:r w:rsidR="00B45100">
        <w:t xml:space="preserve"> </w:t>
      </w:r>
      <w:r w:rsidR="00891B8C">
        <w:t xml:space="preserve">D.      </w:t>
      </w:r>
      <w:r w:rsidR="00B45100">
        <w:t xml:space="preserve"> </w:t>
      </w:r>
      <w:r>
        <w:t>sport fishing</w:t>
      </w:r>
      <w:r w:rsidR="00B45100">
        <w:t>.</w:t>
      </w:r>
    </w:p>
    <w:p w:rsidR="00EE3310" w:rsidRDefault="00EE3310" w:rsidP="00E774FF">
      <w:pPr>
        <w:spacing w:line="276" w:lineRule="auto"/>
      </w:pPr>
    </w:p>
    <w:p w:rsidR="00EE3310" w:rsidRDefault="00EE3310" w:rsidP="00E774FF">
      <w:pPr>
        <w:spacing w:line="276" w:lineRule="auto"/>
      </w:pPr>
      <w:r>
        <w:t>18.</w:t>
      </w:r>
      <w:r>
        <w:tab/>
      </w:r>
      <w:r w:rsidR="00C03320">
        <w:t>Which of the following features is formed on the torrent stage of a river?</w:t>
      </w:r>
    </w:p>
    <w:p w:rsidR="00C03320" w:rsidRDefault="00891B8C" w:rsidP="00E774FF">
      <w:pPr>
        <w:spacing w:line="276" w:lineRule="auto"/>
      </w:pPr>
      <w:r>
        <w:tab/>
        <w:t>A.</w:t>
      </w:r>
      <w:r>
        <w:tab/>
        <w:t>F</w:t>
      </w:r>
      <w:r w:rsidR="00C03320">
        <w:t>lood plain</w:t>
      </w:r>
      <w:r>
        <w:t>.</w:t>
      </w:r>
      <w:r w:rsidR="00C03320">
        <w:tab/>
      </w:r>
      <w:r w:rsidR="00C03320">
        <w:tab/>
      </w:r>
      <w:r w:rsidR="00C03320">
        <w:tab/>
      </w:r>
      <w:r w:rsidR="00C03320">
        <w:tab/>
        <w:t>B.</w:t>
      </w:r>
      <w:r w:rsidR="00C03320">
        <w:tab/>
      </w:r>
      <w:r>
        <w:t>P</w:t>
      </w:r>
      <w:r w:rsidR="00C03320">
        <w:t>ot holes</w:t>
      </w:r>
      <w:r>
        <w:t>.</w:t>
      </w:r>
    </w:p>
    <w:p w:rsidR="00C03320" w:rsidRDefault="00463A7A" w:rsidP="00E774FF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B36CF1" wp14:editId="7C670D19">
                <wp:simplePos x="0" y="0"/>
                <wp:positionH relativeFrom="column">
                  <wp:posOffset>4889500</wp:posOffset>
                </wp:positionH>
                <wp:positionV relativeFrom="bottomMargin">
                  <wp:align>top</wp:align>
                </wp:positionV>
                <wp:extent cx="1104900" cy="304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63A7A" w:rsidRPr="00463A7A" w:rsidRDefault="00463A7A" w:rsidP="00463A7A">
                            <w:pPr>
                              <w:rPr>
                                <w:b/>
                              </w:rPr>
                            </w:pPr>
                            <w:r w:rsidRPr="00463A7A">
                              <w:rPr>
                                <w:b/>
                              </w:rPr>
                              <w:t>Turn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36CF1" id="Text Box 9" o:spid="_x0000_s1027" type="#_x0000_t202" style="position:absolute;margin-left:385pt;margin-top:0;width:87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" fillcolor="window" stroked="f" strokeweight=".5pt">
                <v:textbox>
                  <w:txbxContent>
                    <w:p w:rsidR="00463A7A" w:rsidRPr="00463A7A" w:rsidRDefault="00463A7A" w:rsidP="00463A7A">
                      <w:pPr>
                        <w:rPr>
                          <w:b/>
                        </w:rPr>
                      </w:pPr>
                      <w:r w:rsidRPr="00463A7A">
                        <w:rPr>
                          <w:b/>
                        </w:rPr>
                        <w:t>Turn over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891B8C">
        <w:tab/>
        <w:t>C.</w:t>
      </w:r>
      <w:r w:rsidR="00891B8C">
        <w:tab/>
        <w:t>D</w:t>
      </w:r>
      <w:r w:rsidR="00C03320">
        <w:t>elta</w:t>
      </w:r>
      <w:r w:rsidR="00891B8C">
        <w:t>.</w:t>
      </w:r>
      <w:r w:rsidR="00C03320">
        <w:tab/>
      </w:r>
      <w:r w:rsidR="00C03320">
        <w:tab/>
      </w:r>
      <w:r w:rsidR="00C03320">
        <w:tab/>
      </w:r>
      <w:r w:rsidR="00C03320">
        <w:tab/>
      </w:r>
      <w:r w:rsidR="00C03320">
        <w:tab/>
      </w:r>
      <w:r w:rsidR="00891B8C">
        <w:t>D.</w:t>
      </w:r>
      <w:r w:rsidR="00891B8C">
        <w:tab/>
        <w:t>M</w:t>
      </w:r>
      <w:r w:rsidR="00C03320">
        <w:t>eander</w:t>
      </w:r>
      <w:r w:rsidR="00891B8C">
        <w:t>.</w:t>
      </w:r>
      <w:r w:rsidRPr="00463A7A">
        <w:rPr>
          <w:noProof/>
        </w:rPr>
        <w:t xml:space="preserve"> </w:t>
      </w:r>
    </w:p>
    <w:p w:rsidR="00C03320" w:rsidRDefault="00C03320" w:rsidP="00E774FF">
      <w:pPr>
        <w:spacing w:line="276" w:lineRule="auto"/>
      </w:pPr>
      <w:r>
        <w:lastRenderedPageBreak/>
        <w:t>19.</w:t>
      </w:r>
      <w:r>
        <w:tab/>
        <w:t xml:space="preserve">Which of the following is the most </w:t>
      </w:r>
      <w:r w:rsidR="00891B8C">
        <w:t xml:space="preserve">effective </w:t>
      </w:r>
      <w:r>
        <w:t xml:space="preserve">measure to control landslides </w:t>
      </w:r>
      <w:r>
        <w:tab/>
        <w:t xml:space="preserve">in </w:t>
      </w:r>
      <w:r w:rsidR="00891B8C">
        <w:tab/>
      </w:r>
      <w:r>
        <w:t>East Africa?</w:t>
      </w:r>
    </w:p>
    <w:p w:rsidR="00C03320" w:rsidRDefault="00C03320" w:rsidP="00E774FF">
      <w:pPr>
        <w:spacing w:line="276" w:lineRule="auto"/>
      </w:pPr>
      <w:r>
        <w:tab/>
        <w:t>A.</w:t>
      </w:r>
      <w:r>
        <w:tab/>
        <w:t>Re-afforestation</w:t>
      </w:r>
      <w:r w:rsidR="00891B8C">
        <w:t>.</w:t>
      </w:r>
      <w:r w:rsidR="00891B8C">
        <w:tab/>
      </w:r>
      <w:r w:rsidR="00891B8C">
        <w:tab/>
      </w:r>
      <w:r w:rsidR="00891B8C">
        <w:tab/>
        <w:t>B.</w:t>
      </w:r>
      <w:r w:rsidR="00891B8C">
        <w:tab/>
        <w:t>T</w:t>
      </w:r>
      <w:r>
        <w:t>erracing</w:t>
      </w:r>
      <w:r w:rsidR="00891B8C">
        <w:t>.</w:t>
      </w:r>
    </w:p>
    <w:p w:rsidR="00C03320" w:rsidRDefault="00891B8C" w:rsidP="00E774FF">
      <w:pPr>
        <w:spacing w:line="276" w:lineRule="auto"/>
      </w:pPr>
      <w:r>
        <w:tab/>
        <w:t>C.</w:t>
      </w:r>
      <w:r>
        <w:tab/>
        <w:t>A</w:t>
      </w:r>
      <w:r w:rsidR="00C03320">
        <w:t>gro – forestry</w:t>
      </w:r>
      <w:r>
        <w:t>.</w:t>
      </w:r>
      <w:r>
        <w:tab/>
      </w:r>
      <w:r>
        <w:tab/>
      </w:r>
      <w:r>
        <w:tab/>
        <w:t>D.</w:t>
      </w:r>
      <w:r>
        <w:tab/>
        <w:t>Re</w:t>
      </w:r>
      <w:r w:rsidR="00C03320">
        <w:t>settlement</w:t>
      </w:r>
      <w:r>
        <w:t>.</w:t>
      </w:r>
    </w:p>
    <w:p w:rsidR="00C03320" w:rsidRDefault="00C03320" w:rsidP="00E774FF">
      <w:pPr>
        <w:spacing w:line="276" w:lineRule="auto"/>
      </w:pPr>
    </w:p>
    <w:p w:rsidR="00C03320" w:rsidRDefault="00891B8C" w:rsidP="00E774FF">
      <w:pPr>
        <w:spacing w:line="276" w:lineRule="auto"/>
      </w:pPr>
      <w:r>
        <w:t>20.</w:t>
      </w:r>
      <w:r>
        <w:tab/>
        <w:t>P</w:t>
      </w:r>
      <w:r w:rsidR="00C03320">
        <w:t>orts along the Kenyan coast have adopted</w:t>
      </w:r>
      <w:r>
        <w:t xml:space="preserve"> containerization mainly to</w:t>
      </w:r>
    </w:p>
    <w:p w:rsidR="00C03320" w:rsidRDefault="00C03320" w:rsidP="00E774FF">
      <w:pPr>
        <w:spacing w:line="276" w:lineRule="auto"/>
      </w:pPr>
      <w:r>
        <w:tab/>
        <w:t>A.</w:t>
      </w:r>
      <w:r>
        <w:tab/>
        <w:t>reduce damage of goods</w:t>
      </w:r>
      <w:r w:rsidR="00891B8C">
        <w:t>.</w:t>
      </w:r>
      <w:r>
        <w:tab/>
      </w:r>
      <w:r>
        <w:tab/>
        <w:t>B.</w:t>
      </w:r>
      <w:r>
        <w:tab/>
        <w:t>ease loading and unloading</w:t>
      </w:r>
      <w:r w:rsidR="00891B8C">
        <w:t>.</w:t>
      </w:r>
    </w:p>
    <w:p w:rsidR="00C03320" w:rsidRDefault="00C03320" w:rsidP="00E774FF">
      <w:pPr>
        <w:spacing w:line="276" w:lineRule="auto"/>
      </w:pPr>
      <w:r>
        <w:tab/>
        <w:t>C.</w:t>
      </w:r>
      <w:r>
        <w:tab/>
        <w:t>increase cargo handled</w:t>
      </w:r>
      <w:r w:rsidR="00891B8C">
        <w:t>.</w:t>
      </w:r>
      <w:r>
        <w:tab/>
      </w:r>
      <w:r>
        <w:tab/>
      </w:r>
      <w:r w:rsidR="00891B8C">
        <w:t xml:space="preserve">         </w:t>
      </w:r>
      <w:r>
        <w:t>D.</w:t>
      </w:r>
      <w:r>
        <w:tab/>
        <w:t>reduce congestion</w:t>
      </w:r>
      <w:r w:rsidR="00891B8C">
        <w:t>.</w:t>
      </w:r>
    </w:p>
    <w:p w:rsidR="00C03320" w:rsidRDefault="00C03320" w:rsidP="00E774FF">
      <w:pPr>
        <w:spacing w:line="276" w:lineRule="auto"/>
      </w:pPr>
    </w:p>
    <w:p w:rsidR="00C03320" w:rsidRDefault="00C03320" w:rsidP="00E774FF">
      <w:pPr>
        <w:spacing w:line="276" w:lineRule="auto"/>
      </w:pPr>
      <w:r>
        <w:t>21.</w:t>
      </w:r>
      <w:r>
        <w:tab/>
        <w:t>The tiny visible droplets of water fl</w:t>
      </w:r>
      <w:r w:rsidR="00891B8C">
        <w:t>oating in air are referred to as</w:t>
      </w:r>
    </w:p>
    <w:p w:rsidR="00C03320" w:rsidRDefault="00C03320" w:rsidP="00E774FF">
      <w:pPr>
        <w:spacing w:line="276" w:lineRule="auto"/>
      </w:pPr>
      <w:r>
        <w:tab/>
        <w:t>A.</w:t>
      </w:r>
      <w:r>
        <w:tab/>
        <w:t>humidity</w:t>
      </w:r>
      <w:r w:rsidR="00891B8C">
        <w:t>.</w:t>
      </w:r>
      <w:r>
        <w:tab/>
      </w:r>
      <w:r>
        <w:tab/>
      </w:r>
      <w:r>
        <w:tab/>
      </w:r>
      <w:r>
        <w:tab/>
        <w:t>B.</w:t>
      </w:r>
      <w:r>
        <w:tab/>
        <w:t>atmospheric pressure</w:t>
      </w:r>
      <w:r w:rsidR="00891B8C">
        <w:t>.</w:t>
      </w:r>
    </w:p>
    <w:p w:rsidR="00C03320" w:rsidRDefault="00C03320" w:rsidP="00E774FF">
      <w:pPr>
        <w:spacing w:line="276" w:lineRule="auto"/>
      </w:pPr>
      <w:r>
        <w:tab/>
        <w:t>C.</w:t>
      </w:r>
      <w:r>
        <w:tab/>
        <w:t>wind strength</w:t>
      </w:r>
      <w:r w:rsidR="00891B8C">
        <w:t>.</w:t>
      </w:r>
      <w:r>
        <w:tab/>
      </w:r>
      <w:r>
        <w:tab/>
      </w:r>
      <w:r>
        <w:tab/>
        <w:t>D.</w:t>
      </w:r>
      <w:r>
        <w:tab/>
        <w:t>cloud cover</w:t>
      </w:r>
      <w:r w:rsidR="00891B8C">
        <w:t>.</w:t>
      </w:r>
    </w:p>
    <w:p w:rsidR="00C03320" w:rsidRDefault="00C03320" w:rsidP="00E774FF">
      <w:pPr>
        <w:spacing w:line="276" w:lineRule="auto"/>
      </w:pPr>
    </w:p>
    <w:p w:rsidR="00C03320" w:rsidRDefault="00C03320" w:rsidP="00E774FF">
      <w:pPr>
        <w:spacing w:line="276" w:lineRule="auto"/>
      </w:pPr>
      <w:r>
        <w:t>22.</w:t>
      </w:r>
      <w:r>
        <w:tab/>
        <w:t>Which of the following fish landing sites is located on Lake Tanganyika?</w:t>
      </w:r>
    </w:p>
    <w:p w:rsidR="00C03320" w:rsidRDefault="00C03320" w:rsidP="00E774FF">
      <w:pPr>
        <w:spacing w:line="276" w:lineRule="auto"/>
      </w:pPr>
      <w:r>
        <w:tab/>
        <w:t>A.</w:t>
      </w:r>
      <w:r>
        <w:tab/>
      </w:r>
      <w:r w:rsidR="00C9543D">
        <w:t>Muleba</w:t>
      </w:r>
      <w:r w:rsidR="00BC22E6">
        <w:t>.</w:t>
      </w:r>
      <w:r w:rsidR="00F50FFA">
        <w:tab/>
        <w:t>B.</w:t>
      </w:r>
      <w:r w:rsidR="00F50FFA">
        <w:tab/>
        <w:t>Kasanga</w:t>
      </w:r>
      <w:r w:rsidR="00BC22E6">
        <w:t>.</w:t>
      </w:r>
      <w:r w:rsidR="00F50FFA">
        <w:tab/>
      </w:r>
      <w:r w:rsidR="00F50FFA">
        <w:tab/>
        <w:t>C.</w:t>
      </w:r>
      <w:r w:rsidR="00F50FFA">
        <w:tab/>
        <w:t>Lyingo</w:t>
      </w:r>
      <w:r w:rsidR="00BC22E6">
        <w:t>.</w:t>
      </w:r>
      <w:r w:rsidR="00F50FFA">
        <w:tab/>
        <w:t>D.</w:t>
      </w:r>
      <w:r w:rsidR="00F50FFA">
        <w:tab/>
        <w:t>Magyo</w:t>
      </w:r>
      <w:r w:rsidR="00BC22E6">
        <w:t>.</w:t>
      </w:r>
    </w:p>
    <w:p w:rsidR="00F50FFA" w:rsidRDefault="00F50FFA" w:rsidP="00E774FF">
      <w:pPr>
        <w:spacing w:line="276" w:lineRule="auto"/>
      </w:pPr>
    </w:p>
    <w:p w:rsidR="00F50FFA" w:rsidRDefault="00F50FFA" w:rsidP="00E774FF">
      <w:pPr>
        <w:spacing w:line="276" w:lineRule="auto"/>
      </w:pPr>
      <w:r>
        <w:t>23.</w:t>
      </w:r>
      <w:r>
        <w:tab/>
      </w:r>
      <w:r w:rsidR="007F0311">
        <w:t xml:space="preserve">Which of the following </w:t>
      </w:r>
      <w:r w:rsidR="00BC22E6">
        <w:t>is the major crop</w:t>
      </w:r>
      <w:r w:rsidR="007F0311">
        <w:t xml:space="preserve"> grown at Galole irrigation scheme?</w:t>
      </w:r>
    </w:p>
    <w:p w:rsidR="007F0311" w:rsidRDefault="00BC22E6" w:rsidP="00E774FF">
      <w:pPr>
        <w:spacing w:line="276" w:lineRule="auto"/>
      </w:pPr>
      <w:r>
        <w:tab/>
        <w:t>A.</w:t>
      </w:r>
      <w:r>
        <w:tab/>
        <w:t>C</w:t>
      </w:r>
      <w:r w:rsidR="007F0311">
        <w:t>otton</w:t>
      </w:r>
      <w:r>
        <w:t>.</w:t>
      </w:r>
      <w:r>
        <w:tab/>
        <w:t>B.</w:t>
      </w:r>
      <w:r>
        <w:tab/>
        <w:t>Maize</w:t>
      </w:r>
      <w:r>
        <w:tab/>
      </w:r>
      <w:r>
        <w:tab/>
        <w:t>C.</w:t>
      </w:r>
      <w:r>
        <w:tab/>
        <w:t>S</w:t>
      </w:r>
      <w:r w:rsidR="007F0311">
        <w:t>uga</w:t>
      </w:r>
      <w:r>
        <w:t>rcane.</w:t>
      </w:r>
      <w:r>
        <w:tab/>
      </w:r>
      <w:r>
        <w:tab/>
        <w:t>D.</w:t>
      </w:r>
      <w:r>
        <w:tab/>
        <w:t>R</w:t>
      </w:r>
      <w:r w:rsidR="007F0311">
        <w:t>ice</w:t>
      </w:r>
      <w:r>
        <w:t>.</w:t>
      </w:r>
    </w:p>
    <w:p w:rsidR="007F0311" w:rsidRDefault="007F0311" w:rsidP="00E774FF">
      <w:pPr>
        <w:spacing w:line="276" w:lineRule="auto"/>
      </w:pPr>
    </w:p>
    <w:p w:rsidR="007F0311" w:rsidRDefault="007F0311" w:rsidP="00E774FF">
      <w:pPr>
        <w:spacing w:line="276" w:lineRule="auto"/>
      </w:pPr>
      <w:r>
        <w:t>24.</w:t>
      </w:r>
      <w:r>
        <w:tab/>
        <w:t xml:space="preserve">The </w:t>
      </w:r>
      <w:r w:rsidR="00BC22E6">
        <w:t xml:space="preserve">main </w:t>
      </w:r>
      <w:r>
        <w:t>challenge to the conservation</w:t>
      </w:r>
      <w:r w:rsidR="00BC22E6">
        <w:t xml:space="preserve"> of wild life in East Africa is</w:t>
      </w:r>
    </w:p>
    <w:p w:rsidR="007F0311" w:rsidRDefault="007F0311" w:rsidP="00E774FF">
      <w:pPr>
        <w:spacing w:line="276" w:lineRule="auto"/>
      </w:pPr>
      <w:r>
        <w:tab/>
        <w:t>A.</w:t>
      </w:r>
      <w:r>
        <w:tab/>
      </w:r>
      <w:r w:rsidR="00C4586D">
        <w:t>poaching</w:t>
      </w:r>
      <w:r w:rsidR="00736CA2">
        <w:t>.</w:t>
      </w:r>
      <w:r w:rsidR="00C4586D">
        <w:tab/>
      </w:r>
      <w:r w:rsidR="00C4586D">
        <w:tab/>
      </w:r>
      <w:r w:rsidR="00C4586D">
        <w:tab/>
      </w:r>
      <w:r w:rsidR="00C4586D">
        <w:tab/>
        <w:t>B.</w:t>
      </w:r>
      <w:r w:rsidR="00C4586D">
        <w:tab/>
        <w:t>bush fires</w:t>
      </w:r>
      <w:r w:rsidR="00736CA2">
        <w:t>.</w:t>
      </w:r>
    </w:p>
    <w:p w:rsidR="00C4586D" w:rsidRDefault="00C4586D" w:rsidP="00E774FF">
      <w:pPr>
        <w:spacing w:line="276" w:lineRule="auto"/>
      </w:pPr>
      <w:r>
        <w:tab/>
        <w:t>C.</w:t>
      </w:r>
      <w:r>
        <w:tab/>
      </w:r>
      <w:r w:rsidR="00736CA2">
        <w:t>low and unreliable rainfall.</w:t>
      </w:r>
      <w:r w:rsidR="00736CA2">
        <w:tab/>
      </w:r>
      <w:r>
        <w:t>D.</w:t>
      </w:r>
      <w:r>
        <w:tab/>
        <w:t>increase in population</w:t>
      </w:r>
      <w:r w:rsidR="00736CA2">
        <w:t>.</w:t>
      </w:r>
    </w:p>
    <w:p w:rsidR="00C4586D" w:rsidRDefault="00C4586D" w:rsidP="00E774FF">
      <w:pPr>
        <w:spacing w:line="276" w:lineRule="auto"/>
      </w:pPr>
    </w:p>
    <w:p w:rsidR="00C4586D" w:rsidRDefault="00C4586D" w:rsidP="00E774FF">
      <w:pPr>
        <w:spacing w:line="276" w:lineRule="auto"/>
      </w:pPr>
      <w:r>
        <w:t>25.</w:t>
      </w:r>
      <w:r>
        <w:tab/>
      </w:r>
      <w:r w:rsidR="00261CA3">
        <w:t>Which one of the following tree species grows</w:t>
      </w:r>
      <w:r w:rsidR="00864060">
        <w:t xml:space="preserve"> naturally</w:t>
      </w:r>
      <w:r w:rsidR="00261CA3">
        <w:t xml:space="preserve"> in low latitude areas </w:t>
      </w:r>
      <w:r w:rsidR="00864060">
        <w:tab/>
        <w:t xml:space="preserve">of East </w:t>
      </w:r>
      <w:r w:rsidR="00261CA3">
        <w:t>Africa?</w:t>
      </w:r>
    </w:p>
    <w:p w:rsidR="00261CA3" w:rsidRDefault="00736CA2" w:rsidP="00E774FF">
      <w:pPr>
        <w:spacing w:line="276" w:lineRule="auto"/>
      </w:pPr>
      <w:r>
        <w:tab/>
        <w:t>A.</w:t>
      </w:r>
      <w:r>
        <w:tab/>
        <w:t>F</w:t>
      </w:r>
      <w:r w:rsidR="00261CA3">
        <w:t>ir</w:t>
      </w:r>
      <w:r>
        <w:t>.</w:t>
      </w:r>
      <w:r>
        <w:tab/>
      </w:r>
      <w:r>
        <w:tab/>
        <w:t>B.</w:t>
      </w:r>
      <w:r>
        <w:tab/>
        <w:t>C</w:t>
      </w:r>
      <w:r w:rsidR="00261CA3">
        <w:t>ypress</w:t>
      </w:r>
      <w:r>
        <w:t>.</w:t>
      </w:r>
      <w:r>
        <w:tab/>
      </w:r>
      <w:r>
        <w:tab/>
        <w:t>C.</w:t>
      </w:r>
      <w:r>
        <w:tab/>
        <w:t>E</w:t>
      </w:r>
      <w:r w:rsidR="00261CA3">
        <w:t>bony</w:t>
      </w:r>
      <w:r>
        <w:t>.</w:t>
      </w:r>
      <w:r>
        <w:tab/>
        <w:t>D.</w:t>
      </w:r>
      <w:r>
        <w:tab/>
        <w:t>Bee</w:t>
      </w:r>
      <w:r w:rsidR="00261CA3">
        <w:t>ch</w:t>
      </w:r>
      <w:r>
        <w:t>.</w:t>
      </w:r>
    </w:p>
    <w:p w:rsidR="00261CA3" w:rsidRDefault="00261CA3" w:rsidP="00E774FF">
      <w:pPr>
        <w:spacing w:line="276" w:lineRule="auto"/>
      </w:pPr>
    </w:p>
    <w:p w:rsidR="00261CA3" w:rsidRDefault="00261CA3" w:rsidP="00E774FF">
      <w:pPr>
        <w:spacing w:line="276" w:lineRule="auto"/>
      </w:pPr>
      <w:r>
        <w:t>26.</w:t>
      </w:r>
      <w:r>
        <w:tab/>
        <w:t xml:space="preserve">Which of the following processes was associated with river reversal in East </w:t>
      </w:r>
      <w:r>
        <w:tab/>
        <w:t>Africa?</w:t>
      </w:r>
    </w:p>
    <w:p w:rsidR="00261CA3" w:rsidRDefault="00736CA2" w:rsidP="00E774FF">
      <w:pPr>
        <w:spacing w:line="276" w:lineRule="auto"/>
      </w:pPr>
      <w:r>
        <w:tab/>
        <w:t>A.</w:t>
      </w:r>
      <w:r>
        <w:tab/>
        <w:t>G</w:t>
      </w:r>
      <w:r w:rsidR="00261CA3">
        <w:t>laciation</w:t>
      </w:r>
      <w:r>
        <w:t>.</w:t>
      </w:r>
      <w:r w:rsidR="00261CA3">
        <w:tab/>
      </w:r>
      <w:r w:rsidR="00261CA3">
        <w:tab/>
      </w:r>
      <w:r w:rsidR="00261CA3">
        <w:tab/>
      </w:r>
      <w:r w:rsidR="00261CA3">
        <w:tab/>
      </w:r>
      <w:r>
        <w:t>B.</w:t>
      </w:r>
      <w:r>
        <w:tab/>
        <w:t>W</w:t>
      </w:r>
      <w:r w:rsidR="00261CA3">
        <w:t>ave erosion</w:t>
      </w:r>
      <w:r>
        <w:t>.</w:t>
      </w:r>
    </w:p>
    <w:p w:rsidR="00261CA3" w:rsidRDefault="00736CA2" w:rsidP="00E774FF">
      <w:pPr>
        <w:spacing w:line="276" w:lineRule="auto"/>
      </w:pPr>
      <w:r>
        <w:tab/>
        <w:t>C.</w:t>
      </w:r>
      <w:r>
        <w:tab/>
        <w:t>W</w:t>
      </w:r>
      <w:r w:rsidR="00261CA3">
        <w:t>arping</w:t>
      </w:r>
      <w:r>
        <w:t>.</w:t>
      </w:r>
      <w:r w:rsidR="00261CA3">
        <w:tab/>
      </w:r>
      <w:r w:rsidR="00261CA3">
        <w:tab/>
      </w:r>
      <w:r w:rsidR="00261CA3">
        <w:tab/>
      </w:r>
      <w:r w:rsidR="00261CA3">
        <w:tab/>
      </w:r>
      <w:r>
        <w:t>D.</w:t>
      </w:r>
      <w:r>
        <w:tab/>
        <w:t>Tectonis</w:t>
      </w:r>
      <w:r w:rsidR="00261CA3">
        <w:t>m</w:t>
      </w:r>
      <w:r>
        <w:t>.</w:t>
      </w:r>
    </w:p>
    <w:p w:rsidR="00261CA3" w:rsidRDefault="00261CA3" w:rsidP="00E774FF">
      <w:pPr>
        <w:spacing w:line="276" w:lineRule="auto"/>
      </w:pPr>
    </w:p>
    <w:p w:rsidR="00261CA3" w:rsidRDefault="00261CA3" w:rsidP="00E774FF">
      <w:pPr>
        <w:spacing w:line="276" w:lineRule="auto"/>
      </w:pPr>
      <w:r>
        <w:t>27.</w:t>
      </w:r>
      <w:r>
        <w:tab/>
      </w:r>
      <w:r w:rsidR="00A13B57">
        <w:t>Soil erosion in the dry areas of East Africa is gre</w:t>
      </w:r>
      <w:r w:rsidR="00CF35D0">
        <w:t>atly a result of</w:t>
      </w:r>
    </w:p>
    <w:p w:rsidR="00A13B57" w:rsidRDefault="00A13B57" w:rsidP="00E774FF">
      <w:pPr>
        <w:spacing w:line="276" w:lineRule="auto"/>
      </w:pPr>
      <w:r>
        <w:tab/>
        <w:t>A.</w:t>
      </w:r>
      <w:r>
        <w:tab/>
      </w:r>
      <w:r w:rsidR="00B722F2">
        <w:t>unreliable rainfall</w:t>
      </w:r>
      <w:r w:rsidR="00CF35D0">
        <w:t>.</w:t>
      </w:r>
      <w:r w:rsidR="00B722F2">
        <w:tab/>
      </w:r>
      <w:r w:rsidR="00B722F2">
        <w:tab/>
      </w:r>
      <w:r w:rsidR="00B722F2">
        <w:tab/>
        <w:t>B.</w:t>
      </w:r>
      <w:r w:rsidR="00B722F2">
        <w:tab/>
        <w:t>over stocking</w:t>
      </w:r>
      <w:r w:rsidR="00CF35D0">
        <w:t>.</w:t>
      </w:r>
    </w:p>
    <w:p w:rsidR="00B722F2" w:rsidRDefault="00B722F2" w:rsidP="00E774FF">
      <w:pPr>
        <w:spacing w:line="276" w:lineRule="auto"/>
      </w:pPr>
      <w:r>
        <w:tab/>
        <w:t>C.</w:t>
      </w:r>
      <w:r>
        <w:tab/>
        <w:t>low water table</w:t>
      </w:r>
      <w:r w:rsidR="00CF35D0">
        <w:t>.</w:t>
      </w:r>
      <w:r>
        <w:tab/>
      </w:r>
      <w:r>
        <w:tab/>
      </w:r>
      <w:r>
        <w:tab/>
        <w:t>D.</w:t>
      </w:r>
      <w:r>
        <w:tab/>
        <w:t>very hot temperatures</w:t>
      </w:r>
      <w:r w:rsidR="00CF35D0">
        <w:t>.</w:t>
      </w:r>
    </w:p>
    <w:p w:rsidR="00B722F2" w:rsidRDefault="00B722F2" w:rsidP="00E774FF">
      <w:pPr>
        <w:spacing w:line="276" w:lineRule="auto"/>
      </w:pPr>
    </w:p>
    <w:p w:rsidR="00B722F2" w:rsidRDefault="00B722F2" w:rsidP="00E774FF">
      <w:pPr>
        <w:spacing w:line="276" w:lineRule="auto"/>
      </w:pPr>
      <w:r>
        <w:t>28.</w:t>
      </w:r>
      <w:r>
        <w:tab/>
        <w:t xml:space="preserve">The underdevelopment of ranching </w:t>
      </w:r>
      <w:r w:rsidR="00CF35D0">
        <w:t>in East Africa is mainly due to</w:t>
      </w:r>
    </w:p>
    <w:p w:rsidR="00B722F2" w:rsidRDefault="00B722F2" w:rsidP="00E774FF">
      <w:pPr>
        <w:spacing w:line="276" w:lineRule="auto"/>
      </w:pPr>
      <w:r>
        <w:tab/>
        <w:t>A.</w:t>
      </w:r>
      <w:r>
        <w:tab/>
      </w:r>
      <w:r w:rsidR="00DF2378">
        <w:t>high taxes</w:t>
      </w:r>
      <w:r w:rsidR="00CF35D0">
        <w:t>.</w:t>
      </w:r>
      <w:r w:rsidR="00DF2378">
        <w:tab/>
      </w:r>
      <w:r w:rsidR="00DF2378">
        <w:tab/>
      </w:r>
      <w:r w:rsidR="00DF2378">
        <w:tab/>
      </w:r>
      <w:r w:rsidR="00DF2378">
        <w:tab/>
        <w:t>B.</w:t>
      </w:r>
      <w:r w:rsidR="00DF2378">
        <w:tab/>
        <w:t>unreliable power supply</w:t>
      </w:r>
      <w:r w:rsidR="00CF35D0">
        <w:t>.</w:t>
      </w:r>
    </w:p>
    <w:p w:rsidR="00DF2378" w:rsidRDefault="00DF2378" w:rsidP="00E774FF">
      <w:pPr>
        <w:spacing w:line="276" w:lineRule="auto"/>
      </w:pPr>
      <w:r>
        <w:tab/>
        <w:t>C.</w:t>
      </w:r>
      <w:r>
        <w:tab/>
        <w:t>limited extension services</w:t>
      </w:r>
      <w:r w:rsidR="00CF35D0">
        <w:t>.</w:t>
      </w:r>
      <w:r>
        <w:tab/>
        <w:t>D.</w:t>
      </w:r>
      <w:r>
        <w:tab/>
        <w:t>inadequate capital</w:t>
      </w:r>
      <w:r w:rsidR="00CF35D0">
        <w:t>.</w:t>
      </w:r>
    </w:p>
    <w:p w:rsidR="00DF2378" w:rsidRDefault="00DF2378" w:rsidP="00E774FF">
      <w:pPr>
        <w:spacing w:line="276" w:lineRule="auto"/>
      </w:pPr>
      <w:r>
        <w:lastRenderedPageBreak/>
        <w:t>29.</w:t>
      </w:r>
      <w:r>
        <w:tab/>
        <w:t xml:space="preserve">Which one of the following types of transport is mostly used for the delivery </w:t>
      </w:r>
      <w:r>
        <w:tab/>
        <w:t>of bulky commodities in East Africa?</w:t>
      </w:r>
    </w:p>
    <w:p w:rsidR="00DF2378" w:rsidRDefault="00CF35D0" w:rsidP="00E774FF">
      <w:pPr>
        <w:spacing w:line="276" w:lineRule="auto"/>
      </w:pPr>
      <w:r>
        <w:tab/>
        <w:t>A.</w:t>
      </w:r>
      <w:r>
        <w:tab/>
        <w:t>R</w:t>
      </w:r>
      <w:r w:rsidR="00DF2378">
        <w:t>ail</w:t>
      </w:r>
      <w:r>
        <w:t>.</w:t>
      </w:r>
      <w:r>
        <w:tab/>
      </w:r>
      <w:r>
        <w:tab/>
        <w:t>B.</w:t>
      </w:r>
      <w:r>
        <w:tab/>
        <w:t>A</w:t>
      </w:r>
      <w:r w:rsidR="00DF2378">
        <w:t>ir</w:t>
      </w:r>
      <w:r>
        <w:t>.</w:t>
      </w:r>
      <w:r>
        <w:tab/>
      </w:r>
      <w:r>
        <w:tab/>
        <w:t>C.</w:t>
      </w:r>
      <w:r>
        <w:tab/>
        <w:t>R</w:t>
      </w:r>
      <w:r w:rsidR="00DF2378">
        <w:t>oad</w:t>
      </w:r>
      <w:r>
        <w:t>.</w:t>
      </w:r>
      <w:r>
        <w:tab/>
      </w:r>
      <w:r>
        <w:tab/>
        <w:t>D.</w:t>
      </w:r>
      <w:r>
        <w:tab/>
        <w:t>W</w:t>
      </w:r>
      <w:r w:rsidR="00DF2378">
        <w:t>ater</w:t>
      </w:r>
      <w:r>
        <w:t>.</w:t>
      </w:r>
    </w:p>
    <w:p w:rsidR="00DF2378" w:rsidRDefault="00DF2378" w:rsidP="00E774FF">
      <w:pPr>
        <w:spacing w:line="276" w:lineRule="auto"/>
      </w:pPr>
    </w:p>
    <w:p w:rsidR="00DF2378" w:rsidRDefault="00DF2378" w:rsidP="00E774FF">
      <w:pPr>
        <w:spacing w:line="276" w:lineRule="auto"/>
      </w:pPr>
      <w:r>
        <w:t>30.</w:t>
      </w:r>
      <w:r>
        <w:tab/>
      </w:r>
      <w:r w:rsidR="008A2C2D">
        <w:t xml:space="preserve">East African governments are emphasizing the development of small – scale </w:t>
      </w:r>
      <w:r w:rsidR="00CF35D0">
        <w:tab/>
        <w:t>industries mainly to</w:t>
      </w:r>
    </w:p>
    <w:p w:rsidR="007C26B1" w:rsidRDefault="008A2C2D" w:rsidP="00E774FF">
      <w:pPr>
        <w:spacing w:line="276" w:lineRule="auto"/>
      </w:pPr>
      <w:r>
        <w:tab/>
        <w:t>A.</w:t>
      </w:r>
      <w:r>
        <w:tab/>
      </w:r>
      <w:r w:rsidR="007C26B1">
        <w:t>reduce rural – urban migration</w:t>
      </w:r>
      <w:r w:rsidR="00CF35D0">
        <w:t>.</w:t>
      </w:r>
      <w:r w:rsidR="007C26B1">
        <w:tab/>
      </w:r>
      <w:r w:rsidR="007C26B1">
        <w:tab/>
      </w:r>
    </w:p>
    <w:p w:rsidR="007C26B1" w:rsidRDefault="007C26B1" w:rsidP="00E774FF">
      <w:pPr>
        <w:spacing w:line="276" w:lineRule="auto"/>
      </w:pPr>
      <w:r>
        <w:tab/>
        <w:t>B.</w:t>
      </w:r>
      <w:r>
        <w:tab/>
        <w:t>generate employment opportunities</w:t>
      </w:r>
      <w:r w:rsidR="00CF35D0">
        <w:t>.</w:t>
      </w:r>
    </w:p>
    <w:p w:rsidR="007C26B1" w:rsidRDefault="007C26B1" w:rsidP="00E774FF">
      <w:pPr>
        <w:spacing w:line="276" w:lineRule="auto"/>
      </w:pPr>
      <w:r>
        <w:tab/>
        <w:t>C.</w:t>
      </w:r>
      <w:r>
        <w:tab/>
        <w:t>develop skills of the local people</w:t>
      </w:r>
      <w:r w:rsidR="00CF35D0">
        <w:t>.</w:t>
      </w:r>
    </w:p>
    <w:p w:rsidR="007C26B1" w:rsidRDefault="007C26B1" w:rsidP="00E774FF">
      <w:pPr>
        <w:spacing w:line="276" w:lineRule="auto"/>
      </w:pPr>
      <w:r>
        <w:tab/>
        <w:t>D.</w:t>
      </w:r>
      <w:r>
        <w:tab/>
        <w:t>increase foreign exchange</w:t>
      </w:r>
      <w:r w:rsidR="00CF35D0">
        <w:t>.</w:t>
      </w:r>
    </w:p>
    <w:p w:rsidR="007C26B1" w:rsidRDefault="007C26B1" w:rsidP="00E774FF">
      <w:pPr>
        <w:spacing w:line="276" w:lineRule="auto"/>
      </w:pPr>
    </w:p>
    <w:p w:rsidR="007C26B1" w:rsidRPr="00AB4952" w:rsidRDefault="00CF35D0" w:rsidP="00AB4952">
      <w:pPr>
        <w:spacing w:line="276" w:lineRule="auto"/>
        <w:jc w:val="center"/>
        <w:rPr>
          <w:b/>
        </w:rPr>
      </w:pPr>
      <w:r>
        <w:rPr>
          <w:b/>
        </w:rPr>
        <w:t>PART II</w:t>
      </w:r>
    </w:p>
    <w:p w:rsidR="00CF35D0" w:rsidRDefault="007C26B1" w:rsidP="00AB4952">
      <w:pPr>
        <w:spacing w:line="276" w:lineRule="auto"/>
        <w:jc w:val="center"/>
        <w:rPr>
          <w:b/>
        </w:rPr>
      </w:pPr>
      <w:r w:rsidRPr="00AB4952">
        <w:rPr>
          <w:b/>
        </w:rPr>
        <w:t>MAP WORK, PHOTOGRAPH INTERPRETAT</w:t>
      </w:r>
      <w:r w:rsidR="00DE4802">
        <w:rPr>
          <w:b/>
        </w:rPr>
        <w:t>ION, FIELD WORK AND EAST</w:t>
      </w:r>
      <w:r w:rsidR="00CF35D0">
        <w:rPr>
          <w:b/>
        </w:rPr>
        <w:t xml:space="preserve"> AFRICA</w:t>
      </w:r>
    </w:p>
    <w:p w:rsidR="00CF35D0" w:rsidRDefault="00CF35D0" w:rsidP="00AB4952">
      <w:pPr>
        <w:spacing w:line="276" w:lineRule="auto"/>
        <w:jc w:val="center"/>
        <w:rPr>
          <w:b/>
        </w:rPr>
      </w:pPr>
    </w:p>
    <w:p w:rsidR="007C26B1" w:rsidRPr="00CF35D0" w:rsidRDefault="00DE4802" w:rsidP="00AB4952">
      <w:pPr>
        <w:spacing w:line="276" w:lineRule="auto"/>
        <w:jc w:val="center"/>
        <w:rPr>
          <w:i/>
        </w:rPr>
      </w:pPr>
      <w:r>
        <w:rPr>
          <w:b/>
        </w:rPr>
        <w:t xml:space="preserve"> </w:t>
      </w:r>
      <w:r w:rsidR="007C26B1" w:rsidRPr="00CF35D0">
        <w:rPr>
          <w:i/>
        </w:rPr>
        <w:t xml:space="preserve">Answer </w:t>
      </w:r>
      <w:r w:rsidR="007C26B1" w:rsidRPr="00CF35D0">
        <w:rPr>
          <w:b/>
          <w:i/>
        </w:rPr>
        <w:t>four</w:t>
      </w:r>
      <w:r w:rsidR="007C26B1" w:rsidRPr="00CF35D0">
        <w:rPr>
          <w:i/>
        </w:rPr>
        <w:t xml:space="preserve"> questions from part </w:t>
      </w:r>
      <w:r w:rsidR="007C26B1" w:rsidRPr="00CF35D0">
        <w:rPr>
          <w:b/>
          <w:i/>
        </w:rPr>
        <w:t>II</w:t>
      </w:r>
      <w:r w:rsidR="007C26B1" w:rsidRPr="00CF35D0">
        <w:rPr>
          <w:i/>
        </w:rPr>
        <w:t xml:space="preserve">, including question </w:t>
      </w:r>
      <w:r w:rsidR="00CF35D0" w:rsidRPr="00CF35D0">
        <w:rPr>
          <w:b/>
          <w:i/>
        </w:rPr>
        <w:t>1</w:t>
      </w:r>
      <w:r w:rsidR="00CF35D0" w:rsidRPr="00CF35D0">
        <w:rPr>
          <w:i/>
        </w:rPr>
        <w:t xml:space="preserve">, </w:t>
      </w:r>
      <w:r w:rsidR="00CF35D0" w:rsidRPr="00CF35D0">
        <w:rPr>
          <w:b/>
          <w:i/>
        </w:rPr>
        <w:t>2</w:t>
      </w:r>
      <w:r w:rsidR="00CF35D0" w:rsidRPr="00CF35D0">
        <w:rPr>
          <w:i/>
        </w:rPr>
        <w:t xml:space="preserve"> and </w:t>
      </w:r>
      <w:r w:rsidR="00CF35D0" w:rsidRPr="00CF35D0">
        <w:rPr>
          <w:b/>
          <w:i/>
        </w:rPr>
        <w:t>3</w:t>
      </w:r>
      <w:r w:rsidR="00CF35D0">
        <w:rPr>
          <w:i/>
        </w:rPr>
        <w:t xml:space="preserve"> which are </w:t>
      </w:r>
      <w:r w:rsidR="00CF35D0" w:rsidRPr="00CF35D0">
        <w:rPr>
          <w:i/>
        </w:rPr>
        <w:t>compulsory</w:t>
      </w:r>
      <w:r w:rsidR="00CF35D0">
        <w:rPr>
          <w:i/>
        </w:rPr>
        <w:t>.</w:t>
      </w:r>
    </w:p>
    <w:p w:rsidR="007C26B1" w:rsidRPr="00AB4952" w:rsidRDefault="007C26B1" w:rsidP="00AB4952">
      <w:pPr>
        <w:spacing w:line="276" w:lineRule="auto"/>
        <w:jc w:val="center"/>
        <w:rPr>
          <w:b/>
        </w:rPr>
      </w:pPr>
    </w:p>
    <w:p w:rsidR="007C26B1" w:rsidRPr="00AB4952" w:rsidRDefault="00945944" w:rsidP="00AB4952">
      <w:pPr>
        <w:spacing w:line="276" w:lineRule="auto"/>
        <w:jc w:val="center"/>
        <w:rPr>
          <w:b/>
        </w:rPr>
      </w:pPr>
      <w:r>
        <w:rPr>
          <w:b/>
        </w:rPr>
        <w:t>SECTION A</w:t>
      </w:r>
    </w:p>
    <w:p w:rsidR="007C26B1" w:rsidRDefault="007C26B1" w:rsidP="00E774FF">
      <w:pPr>
        <w:spacing w:line="276" w:lineRule="auto"/>
      </w:pPr>
      <w:r>
        <w:t>1.</w:t>
      </w:r>
      <w:r>
        <w:tab/>
      </w:r>
      <w:r w:rsidRPr="00AB4952">
        <w:rPr>
          <w:b/>
        </w:rPr>
        <w:t>COMPULSORY QUESTION:  MAP WORK (20 MARKS)</w:t>
      </w:r>
    </w:p>
    <w:p w:rsidR="007C26B1" w:rsidRPr="00945944" w:rsidRDefault="007C26B1" w:rsidP="00AB4952">
      <w:pPr>
        <w:spacing w:line="276" w:lineRule="auto"/>
        <w:jc w:val="center"/>
      </w:pPr>
      <w:r w:rsidRPr="00945944">
        <w:t>An</w:t>
      </w:r>
      <w:r w:rsidR="00945944" w:rsidRPr="00945944">
        <w:t xml:space="preserve">swer </w:t>
      </w:r>
      <w:r w:rsidR="00945944" w:rsidRPr="00945944">
        <w:rPr>
          <w:b/>
        </w:rPr>
        <w:t>all</w:t>
      </w:r>
      <w:r w:rsidR="00945944" w:rsidRPr="00945944">
        <w:t xml:space="preserve"> parts of this question</w:t>
      </w:r>
      <w:r w:rsidR="00945944">
        <w:t>.</w:t>
      </w:r>
    </w:p>
    <w:p w:rsidR="007C26B1" w:rsidRDefault="007C26B1" w:rsidP="00E774FF">
      <w:pPr>
        <w:spacing w:line="276" w:lineRule="auto"/>
      </w:pPr>
    </w:p>
    <w:p w:rsidR="00512C4E" w:rsidRDefault="00AB4952" w:rsidP="00E774FF">
      <w:pPr>
        <w:spacing w:line="276" w:lineRule="auto"/>
      </w:pPr>
      <w:r>
        <w:t xml:space="preserve">Study </w:t>
      </w:r>
      <w:r w:rsidR="00D41D47">
        <w:t xml:space="preserve">the </w:t>
      </w:r>
      <w:r w:rsidR="00D41D47" w:rsidRPr="00690A55">
        <w:rPr>
          <w:b/>
        </w:rPr>
        <w:t>EAST</w:t>
      </w:r>
      <w:r w:rsidR="00945944">
        <w:t xml:space="preserve"> </w:t>
      </w:r>
      <w:r w:rsidR="00945944" w:rsidRPr="00945944">
        <w:rPr>
          <w:b/>
        </w:rPr>
        <w:t>AFRICA</w:t>
      </w:r>
      <w:r w:rsidR="00945944">
        <w:t xml:space="preserve"> </w:t>
      </w:r>
      <w:r w:rsidRPr="00945944">
        <w:rPr>
          <w:b/>
        </w:rPr>
        <w:t>1:50</w:t>
      </w:r>
      <w:r>
        <w:t>,</w:t>
      </w:r>
      <w:r w:rsidRPr="00945944">
        <w:rPr>
          <w:b/>
        </w:rPr>
        <w:t>000</w:t>
      </w:r>
      <w:r>
        <w:t xml:space="preserve"> </w:t>
      </w:r>
      <w:r w:rsidRPr="00945944">
        <w:rPr>
          <w:b/>
        </w:rPr>
        <w:t xml:space="preserve">(UGANDA) ALOI </w:t>
      </w:r>
      <w:r w:rsidR="00945944">
        <w:t>Map extract</w:t>
      </w:r>
      <w:r w:rsidR="00512C4E">
        <w:t xml:space="preserve">, </w:t>
      </w:r>
      <w:r>
        <w:t xml:space="preserve">part of sheet </w:t>
      </w:r>
      <w:r w:rsidR="00512C4E">
        <w:t>33/1, series Y732, Edition 1 – U.S.D and answer the questions that follow.</w:t>
      </w:r>
    </w:p>
    <w:p w:rsidR="00512C4E" w:rsidRDefault="00690A55" w:rsidP="00E774FF">
      <w:pPr>
        <w:spacing w:line="276" w:lineRule="auto"/>
      </w:pPr>
      <w:r>
        <w:tab/>
        <w:t>a)</w:t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)      </w:t>
      </w:r>
      <w:r w:rsidR="00340F1C">
        <w:t>State the grid reference of the bore</w:t>
      </w:r>
      <w:r>
        <w:t xml:space="preserve"> </w:t>
      </w:r>
      <w:r w:rsidR="00340F1C">
        <w:t>hole North of Omito. (1 mark)</w:t>
      </w:r>
    </w:p>
    <w:p w:rsidR="00340F1C" w:rsidRDefault="00340F1C" w:rsidP="00E774FF">
      <w:pPr>
        <w:spacing w:line="276" w:lineRule="auto"/>
      </w:pPr>
      <w:r>
        <w:tab/>
      </w:r>
      <w:r>
        <w:tab/>
        <w:t>ii)</w:t>
      </w:r>
      <w:r>
        <w:tab/>
        <w:t>Name the relief feature found at grid reference 248588.</w:t>
      </w:r>
      <w:r>
        <w:tab/>
      </w:r>
      <w:r w:rsidR="00690A55">
        <w:t xml:space="preserve"> </w:t>
      </w:r>
      <w:r>
        <w:t>(1 mark)</w:t>
      </w:r>
    </w:p>
    <w:p w:rsidR="00340F1C" w:rsidRDefault="00340F1C" w:rsidP="00E774FF">
      <w:pPr>
        <w:spacing w:line="276" w:lineRule="auto"/>
      </w:pPr>
      <w:r>
        <w:tab/>
        <w:t>b)</w:t>
      </w:r>
      <w:r>
        <w:tab/>
        <w:t>Calculat</w:t>
      </w:r>
      <w:r w:rsidR="00945944">
        <w:t>e the area covered by the county in the w</w:t>
      </w:r>
      <w:r>
        <w:t>est.</w:t>
      </w:r>
      <w:r>
        <w:tab/>
        <w:t xml:space="preserve">        (3 marks)</w:t>
      </w:r>
    </w:p>
    <w:p w:rsidR="00340F1C" w:rsidRDefault="00340F1C" w:rsidP="00E774FF">
      <w:pPr>
        <w:spacing w:line="276" w:lineRule="auto"/>
      </w:pPr>
      <w:r>
        <w:tab/>
        <w:t>c)</w:t>
      </w:r>
      <w:r>
        <w:tab/>
        <w:t xml:space="preserve">Draw a cross – section of the area shown between grid references </w:t>
      </w:r>
      <w:r>
        <w:tab/>
      </w:r>
      <w:r>
        <w:tab/>
      </w:r>
      <w:r>
        <w:tab/>
      </w:r>
      <w:r w:rsidR="00945944">
        <w:t>210500 and 277555 and on it</w:t>
      </w:r>
      <w:r>
        <w:t xml:space="preserve"> mark and name:</w:t>
      </w:r>
    </w:p>
    <w:p w:rsidR="00340F1C" w:rsidRDefault="00340F1C" w:rsidP="00E774FF">
      <w:pPr>
        <w:spacing w:line="276" w:lineRule="auto"/>
      </w:pPr>
      <w:r>
        <w:tab/>
      </w:r>
      <w:r>
        <w:tab/>
        <w:t>i)</w:t>
      </w:r>
      <w:r>
        <w:tab/>
        <w:t>settlements</w:t>
      </w:r>
      <w:r w:rsidR="00945944">
        <w:t>,</w:t>
      </w:r>
    </w:p>
    <w:p w:rsidR="00340F1C" w:rsidRDefault="00945944" w:rsidP="00E774FF">
      <w:pPr>
        <w:spacing w:line="276" w:lineRule="auto"/>
      </w:pPr>
      <w:r>
        <w:tab/>
      </w:r>
      <w:r>
        <w:tab/>
        <w:t>ii)</w:t>
      </w:r>
      <w:r>
        <w:tab/>
        <w:t>r</w:t>
      </w:r>
      <w:r w:rsidR="00340F1C">
        <w:t>iver</w:t>
      </w:r>
      <w:r>
        <w:t>,</w:t>
      </w:r>
    </w:p>
    <w:p w:rsidR="00340F1C" w:rsidRDefault="00340F1C" w:rsidP="00E774FF">
      <w:pPr>
        <w:spacing w:line="276" w:lineRule="auto"/>
      </w:pPr>
      <w:r>
        <w:tab/>
      </w:r>
      <w:r>
        <w:tab/>
        <w:t>iii)</w:t>
      </w:r>
      <w:r>
        <w:tab/>
        <w:t>all weather loose – surface road</w:t>
      </w:r>
      <w:r w:rsidR="00945944">
        <w:t>,</w:t>
      </w:r>
    </w:p>
    <w:p w:rsidR="00340F1C" w:rsidRDefault="00945944" w:rsidP="00E774FF">
      <w:pPr>
        <w:spacing w:line="276" w:lineRule="auto"/>
      </w:pPr>
      <w:r>
        <w:tab/>
      </w:r>
      <w:r>
        <w:tab/>
        <w:t>iv)</w:t>
      </w:r>
      <w:r>
        <w:tab/>
        <w:t>h</w:t>
      </w:r>
      <w:r w:rsidR="00340F1C">
        <w:t>ill top</w:t>
      </w:r>
      <w:r>
        <w:t>,</w:t>
      </w:r>
      <w:r w:rsidR="00340F1C">
        <w:tab/>
      </w:r>
    </w:p>
    <w:p w:rsidR="00340F1C" w:rsidRDefault="00340F1C" w:rsidP="00E774FF">
      <w:pPr>
        <w:spacing w:line="276" w:lineRule="auto"/>
      </w:pPr>
      <w:r>
        <w:tab/>
      </w:r>
      <w:r>
        <w:tab/>
      </w:r>
      <w:r w:rsidR="00945944">
        <w:t>v)</w:t>
      </w:r>
      <w:r w:rsidR="00945944">
        <w:tab/>
        <w:t>f</w:t>
      </w:r>
      <w:r>
        <w:t>ootpath</w:t>
      </w:r>
      <w:r w:rsidR="00945944">
        <w:t>.</w:t>
      </w:r>
      <w:r w:rsidR="005E48A1">
        <w:tab/>
      </w:r>
      <w:r w:rsidR="005E48A1">
        <w:tab/>
      </w:r>
      <w:r w:rsidR="005E48A1">
        <w:tab/>
      </w:r>
      <w:r w:rsidR="005E48A1">
        <w:tab/>
      </w:r>
      <w:r w:rsidR="005E48A1">
        <w:tab/>
      </w:r>
      <w:r w:rsidR="005E48A1">
        <w:tab/>
      </w:r>
      <w:r w:rsidR="005E48A1">
        <w:tab/>
        <w:t xml:space="preserve">       (8</w:t>
      </w:r>
      <w:r>
        <w:t xml:space="preserve"> marks)</w:t>
      </w:r>
    </w:p>
    <w:p w:rsidR="00340F1C" w:rsidRDefault="00340F1C" w:rsidP="00E774FF">
      <w:pPr>
        <w:spacing w:line="276" w:lineRule="auto"/>
      </w:pPr>
      <w:r>
        <w:tab/>
        <w:t>d)</w:t>
      </w:r>
      <w:r>
        <w:tab/>
        <w:t>Giving specifi</w:t>
      </w:r>
      <w:r w:rsidR="00945944">
        <w:t>c examples from the map extract</w:t>
      </w:r>
    </w:p>
    <w:p w:rsidR="00340F1C" w:rsidRDefault="00945944" w:rsidP="00E774FF">
      <w:pPr>
        <w:spacing w:line="276" w:lineRule="auto"/>
      </w:pPr>
      <w:r>
        <w:tab/>
      </w:r>
      <w:r>
        <w:tab/>
        <w:t>i)</w:t>
      </w:r>
      <w:r>
        <w:tab/>
        <w:t>i</w:t>
      </w:r>
      <w:r w:rsidR="00340F1C">
        <w:t>dentify any two settlement patterns shown on the map.</w:t>
      </w:r>
    </w:p>
    <w:p w:rsidR="00340F1C" w:rsidRDefault="00340F1C" w:rsidP="00E774FF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(2 marks)</w:t>
      </w:r>
    </w:p>
    <w:p w:rsidR="00340F1C" w:rsidRDefault="00340F1C" w:rsidP="00E774FF">
      <w:pPr>
        <w:spacing w:line="276" w:lineRule="auto"/>
      </w:pPr>
      <w:r>
        <w:tab/>
      </w:r>
      <w:r>
        <w:tab/>
        <w:t>ii)</w:t>
      </w:r>
      <w:r>
        <w:tab/>
        <w:t>Problems facing settlement in the area shown on the map.</w:t>
      </w:r>
    </w:p>
    <w:p w:rsidR="00340F1C" w:rsidRDefault="00463A7A" w:rsidP="00E774FF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06F781" wp14:editId="7F51ED98">
                <wp:simplePos x="0" y="0"/>
                <wp:positionH relativeFrom="column">
                  <wp:posOffset>4921250</wp:posOffset>
                </wp:positionH>
                <wp:positionV relativeFrom="bottomMargin">
                  <wp:align>top</wp:align>
                </wp:positionV>
                <wp:extent cx="1104900" cy="304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63A7A" w:rsidRPr="00463A7A" w:rsidRDefault="00463A7A" w:rsidP="00463A7A">
                            <w:pPr>
                              <w:rPr>
                                <w:b/>
                              </w:rPr>
                            </w:pPr>
                            <w:r w:rsidRPr="00463A7A">
                              <w:rPr>
                                <w:b/>
                              </w:rPr>
                              <w:t>Turn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6F781" id="Text Box 10" o:spid="_x0000_s1028" type="#_x0000_t202" style="position:absolute;margin-left:387.5pt;margin-top:0;width:87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" fillcolor="window" stroked="f" strokeweight=".5pt">
                <v:textbox>
                  <w:txbxContent>
                    <w:p w:rsidR="00463A7A" w:rsidRPr="00463A7A" w:rsidRDefault="00463A7A" w:rsidP="00463A7A">
                      <w:pPr>
                        <w:rPr>
                          <w:b/>
                        </w:rPr>
                      </w:pPr>
                      <w:r w:rsidRPr="00463A7A">
                        <w:rPr>
                          <w:b/>
                        </w:rPr>
                        <w:t>Turn over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5E48A1">
        <w:tab/>
      </w:r>
      <w:r w:rsidR="005E48A1">
        <w:tab/>
      </w:r>
      <w:r w:rsidR="005E48A1">
        <w:tab/>
      </w:r>
      <w:r w:rsidR="005E48A1">
        <w:tab/>
      </w:r>
      <w:r w:rsidR="005E48A1">
        <w:tab/>
      </w:r>
      <w:r w:rsidR="005E48A1">
        <w:tab/>
      </w:r>
      <w:r w:rsidR="005E48A1">
        <w:tab/>
      </w:r>
      <w:r w:rsidR="005E48A1">
        <w:tab/>
      </w:r>
      <w:r w:rsidR="005E48A1">
        <w:tab/>
      </w:r>
      <w:r w:rsidR="005E48A1">
        <w:tab/>
      </w:r>
      <w:r w:rsidR="005E48A1">
        <w:tab/>
        <w:t xml:space="preserve">        (5</w:t>
      </w:r>
      <w:r w:rsidR="00340F1C">
        <w:t xml:space="preserve"> marks)</w:t>
      </w:r>
    </w:p>
    <w:p w:rsidR="00D33E15" w:rsidRPr="00417D78" w:rsidRDefault="00417D78" w:rsidP="00E774FF">
      <w:pPr>
        <w:spacing w:line="276" w:lineRule="auto"/>
        <w:rPr>
          <w:b/>
        </w:rPr>
      </w:pPr>
      <w:r>
        <w:rPr>
          <w:b/>
        </w:rPr>
        <w:lastRenderedPageBreak/>
        <w:t>2 .</w:t>
      </w:r>
      <w:r w:rsidR="00D33E15" w:rsidRPr="00417D78">
        <w:rPr>
          <w:b/>
        </w:rPr>
        <w:t>COMPULSORY PHOTOGRAPH INTERPRETATION QUESTI</w:t>
      </w:r>
      <w:r w:rsidR="00DE4802" w:rsidRPr="00417D78">
        <w:rPr>
          <w:b/>
        </w:rPr>
        <w:t>ON (15 MARKS)</w:t>
      </w:r>
    </w:p>
    <w:p w:rsidR="00D33E15" w:rsidRPr="00417D78" w:rsidRDefault="00D33E15" w:rsidP="00D33E15">
      <w:pPr>
        <w:spacing w:line="276" w:lineRule="auto"/>
        <w:jc w:val="center"/>
        <w:rPr>
          <w:i/>
        </w:rPr>
      </w:pPr>
      <w:r w:rsidRPr="00417D78">
        <w:rPr>
          <w:i/>
        </w:rPr>
        <w:t>An</w:t>
      </w:r>
      <w:r w:rsidR="00417D78" w:rsidRPr="00417D78">
        <w:rPr>
          <w:i/>
        </w:rPr>
        <w:t xml:space="preserve">swer </w:t>
      </w:r>
      <w:r w:rsidR="00417D78" w:rsidRPr="00417D78">
        <w:rPr>
          <w:b/>
          <w:i/>
        </w:rPr>
        <w:t>all</w:t>
      </w:r>
      <w:r w:rsidR="00417D78" w:rsidRPr="00417D78">
        <w:rPr>
          <w:i/>
        </w:rPr>
        <w:t xml:space="preserve"> parts of this question</w:t>
      </w:r>
    </w:p>
    <w:p w:rsidR="00D33E15" w:rsidRPr="003125EB" w:rsidRDefault="00D33E15" w:rsidP="00E774FF">
      <w:pPr>
        <w:spacing w:line="276" w:lineRule="auto"/>
        <w:rPr>
          <w:sz w:val="20"/>
          <w:szCs w:val="20"/>
        </w:rPr>
      </w:pPr>
    </w:p>
    <w:p w:rsidR="00D33E15" w:rsidRDefault="00D33E15" w:rsidP="00E774FF">
      <w:pPr>
        <w:spacing w:line="276" w:lineRule="auto"/>
      </w:pPr>
      <w:r w:rsidRPr="00D33E15">
        <w:t>Study the photograph provided below and answer the questions that follow.</w:t>
      </w:r>
    </w:p>
    <w:p w:rsidR="00EC03CC" w:rsidRDefault="00EC03CC" w:rsidP="00E774FF">
      <w:pPr>
        <w:spacing w:line="276" w:lineRule="auto"/>
      </w:pPr>
      <w:r w:rsidRPr="009A0182">
        <w:rPr>
          <w:noProof/>
        </w:rPr>
        <w:drawing>
          <wp:inline distT="0" distB="0" distL="0" distR="0" wp14:anchorId="5E4B6B31" wp14:editId="0E5C1178">
            <wp:extent cx="8104505" cy="6276267"/>
            <wp:effectExtent l="0" t="0" r="0" b="0"/>
            <wp:docPr id="4" name="Picture 4" descr="H:\download\el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ownload\eli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06556" cy="627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3CC" w:rsidRDefault="00D33E15" w:rsidP="00E774FF">
      <w:pPr>
        <w:spacing w:line="276" w:lineRule="auto"/>
      </w:pPr>
      <w:r>
        <w:lastRenderedPageBreak/>
        <w:tab/>
        <w:t>a)</w:t>
      </w:r>
      <w:r>
        <w:tab/>
        <w:t xml:space="preserve">Giving reasons for your answer, state the type of photograph provided </w:t>
      </w:r>
      <w:r>
        <w:tab/>
      </w:r>
      <w:r>
        <w:tab/>
        <w:t>above.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417D78">
        <w:t>(1 mark</w:t>
      </w:r>
      <w:r>
        <w:t>)</w:t>
      </w:r>
    </w:p>
    <w:p w:rsidR="00D33E15" w:rsidRDefault="00D33E15" w:rsidP="00E774FF">
      <w:pPr>
        <w:spacing w:line="276" w:lineRule="auto"/>
      </w:pPr>
      <w:r>
        <w:tab/>
        <w:t>b)</w:t>
      </w:r>
      <w:r>
        <w:tab/>
        <w:t xml:space="preserve">Using a tracing paper, draw a landscape sketch of </w:t>
      </w:r>
      <w:r w:rsidR="00417D78">
        <w:t xml:space="preserve">the </w:t>
      </w:r>
      <w:r>
        <w:t xml:space="preserve">area shown on </w:t>
      </w:r>
      <w:r>
        <w:tab/>
      </w:r>
      <w:r>
        <w:tab/>
        <w:t>the photo</w:t>
      </w:r>
      <w:r w:rsidR="00417D78">
        <w:t>graph and on it, mark and label:</w:t>
      </w:r>
    </w:p>
    <w:p w:rsidR="00D33E15" w:rsidRDefault="00417D78" w:rsidP="00E774FF">
      <w:pPr>
        <w:spacing w:line="276" w:lineRule="auto"/>
      </w:pPr>
      <w:r>
        <w:tab/>
      </w:r>
      <w:r>
        <w:tab/>
        <w:t>i)</w:t>
      </w:r>
      <w:r>
        <w:tab/>
        <w:t xml:space="preserve">a water </w:t>
      </w:r>
      <w:r w:rsidR="00D33E15">
        <w:t>body</w:t>
      </w:r>
      <w:r>
        <w:t>,</w:t>
      </w:r>
    </w:p>
    <w:p w:rsidR="00D33E15" w:rsidRDefault="00417D78" w:rsidP="00E774FF">
      <w:pPr>
        <w:spacing w:line="276" w:lineRule="auto"/>
      </w:pPr>
      <w:r>
        <w:tab/>
      </w:r>
      <w:r>
        <w:tab/>
        <w:t>ii)</w:t>
      </w:r>
      <w:r>
        <w:tab/>
        <w:t>a t</w:t>
      </w:r>
      <w:r w:rsidR="00D33E15">
        <w:t>ransport route</w:t>
      </w:r>
      <w:r>
        <w:t>,</w:t>
      </w:r>
    </w:p>
    <w:p w:rsidR="00D33E15" w:rsidRDefault="00417D78" w:rsidP="00E774FF">
      <w:pPr>
        <w:spacing w:line="276" w:lineRule="auto"/>
      </w:pPr>
      <w:r>
        <w:tab/>
      </w:r>
      <w:r>
        <w:tab/>
        <w:t>iii)</w:t>
      </w:r>
      <w:r>
        <w:tab/>
        <w:t>a</w:t>
      </w:r>
      <w:r w:rsidR="00D33E15">
        <w:t>ny two relief features</w:t>
      </w:r>
      <w:r>
        <w:t>,</w:t>
      </w:r>
    </w:p>
    <w:p w:rsidR="00EC03CC" w:rsidRDefault="00D33E15" w:rsidP="00E774FF">
      <w:pPr>
        <w:spacing w:line="276" w:lineRule="auto"/>
      </w:pPr>
      <w:r>
        <w:tab/>
      </w:r>
      <w:r>
        <w:tab/>
        <w:t>iv)</w:t>
      </w:r>
      <w:r>
        <w:tab/>
      </w:r>
      <w:r w:rsidR="00417D78">
        <w:t>f</w:t>
      </w:r>
      <w:r w:rsidR="00FB0147">
        <w:t>orest vegetation</w:t>
      </w:r>
      <w:r w:rsidR="00417D78">
        <w:t>.</w:t>
      </w:r>
      <w:r w:rsidR="00FB0147">
        <w:tab/>
      </w:r>
      <w:r w:rsidR="00FB0147">
        <w:tab/>
      </w:r>
      <w:r w:rsidR="00FB0147">
        <w:tab/>
      </w:r>
      <w:r w:rsidR="00FB0147">
        <w:tab/>
      </w:r>
      <w:r w:rsidR="00FB0147">
        <w:tab/>
      </w:r>
      <w:r w:rsidR="00FB0147">
        <w:tab/>
        <w:t xml:space="preserve">        (7 marks)</w:t>
      </w:r>
    </w:p>
    <w:p w:rsidR="00EC03CC" w:rsidRDefault="00FB0147" w:rsidP="00E774FF">
      <w:pPr>
        <w:spacing w:line="276" w:lineRule="auto"/>
      </w:pPr>
      <w:r>
        <w:tab/>
        <w:t>c)</w:t>
      </w:r>
      <w:r>
        <w:tab/>
        <w:t xml:space="preserve">Describe the processes leading to the formation of the relief feature in </w:t>
      </w:r>
      <w:r>
        <w:tab/>
      </w:r>
      <w:r>
        <w:tab/>
        <w:t>the central middle ground of the photograph.</w:t>
      </w:r>
      <w:r>
        <w:tab/>
      </w:r>
      <w:r>
        <w:tab/>
        <w:t xml:space="preserve">        (5 marks)</w:t>
      </w:r>
    </w:p>
    <w:p w:rsidR="00FB0147" w:rsidRDefault="00FB0147" w:rsidP="00E774FF">
      <w:pPr>
        <w:spacing w:line="276" w:lineRule="auto"/>
      </w:pPr>
      <w:r>
        <w:tab/>
        <w:t>d)</w:t>
      </w:r>
      <w:r>
        <w:tab/>
        <w:t xml:space="preserve">Giving reasons for your answer, suggest an area in East Africa where </w:t>
      </w:r>
      <w:r>
        <w:tab/>
      </w:r>
      <w:r>
        <w:tab/>
        <w:t>this photograph could have been taken.</w:t>
      </w:r>
      <w:r>
        <w:tab/>
      </w:r>
      <w:r>
        <w:tab/>
      </w:r>
      <w:r>
        <w:tab/>
        <w:t xml:space="preserve">        (2 marks)</w:t>
      </w:r>
    </w:p>
    <w:p w:rsidR="00EC03CC" w:rsidRDefault="00EC03CC" w:rsidP="00E774FF">
      <w:pPr>
        <w:spacing w:line="276" w:lineRule="auto"/>
      </w:pPr>
    </w:p>
    <w:p w:rsidR="00FB0147" w:rsidRPr="00922044" w:rsidRDefault="008B76A8" w:rsidP="00E774FF">
      <w:pPr>
        <w:spacing w:line="276" w:lineRule="auto"/>
        <w:rPr>
          <w:b/>
        </w:rPr>
      </w:pPr>
      <w:r w:rsidRPr="00922044">
        <w:rPr>
          <w:b/>
        </w:rPr>
        <w:t>3.</w:t>
      </w:r>
      <w:r w:rsidRPr="00922044">
        <w:rPr>
          <w:b/>
        </w:rPr>
        <w:tab/>
        <w:t>COMPULSORY FIELD WORK QUESTION (15 MARKS)</w:t>
      </w:r>
    </w:p>
    <w:p w:rsidR="00922044" w:rsidRPr="00D41D47" w:rsidRDefault="00922044" w:rsidP="008B76A8">
      <w:pPr>
        <w:spacing w:line="276" w:lineRule="auto"/>
        <w:jc w:val="center"/>
        <w:rPr>
          <w:sz w:val="16"/>
          <w:szCs w:val="16"/>
        </w:rPr>
      </w:pPr>
    </w:p>
    <w:p w:rsidR="008B76A8" w:rsidRPr="00922044" w:rsidRDefault="008B76A8" w:rsidP="008B76A8">
      <w:pPr>
        <w:spacing w:line="276" w:lineRule="auto"/>
        <w:jc w:val="center"/>
        <w:rPr>
          <w:i/>
        </w:rPr>
      </w:pPr>
      <w:r w:rsidRPr="00922044">
        <w:rPr>
          <w:i/>
        </w:rPr>
        <w:t>An</w:t>
      </w:r>
      <w:r w:rsidR="00922044" w:rsidRPr="00922044">
        <w:rPr>
          <w:i/>
        </w:rPr>
        <w:t xml:space="preserve">swer </w:t>
      </w:r>
      <w:r w:rsidR="00922044" w:rsidRPr="00922044">
        <w:rPr>
          <w:b/>
          <w:i/>
        </w:rPr>
        <w:t>all</w:t>
      </w:r>
      <w:r w:rsidR="00922044" w:rsidRPr="00922044">
        <w:rPr>
          <w:i/>
        </w:rPr>
        <w:t xml:space="preserve"> parts of this question</w:t>
      </w:r>
      <w:r w:rsidR="00922044">
        <w:rPr>
          <w:i/>
        </w:rPr>
        <w:t>.</w:t>
      </w:r>
    </w:p>
    <w:p w:rsidR="00922044" w:rsidRPr="00D41D47" w:rsidRDefault="00922044" w:rsidP="00DE4802">
      <w:pPr>
        <w:spacing w:line="276" w:lineRule="auto"/>
        <w:rPr>
          <w:sz w:val="16"/>
          <w:szCs w:val="16"/>
        </w:rPr>
      </w:pPr>
      <w:r>
        <w:t xml:space="preserve">        </w:t>
      </w:r>
    </w:p>
    <w:p w:rsidR="008B76A8" w:rsidRDefault="00922044" w:rsidP="00DE4802">
      <w:pPr>
        <w:spacing w:line="276" w:lineRule="auto"/>
      </w:pPr>
      <w:r>
        <w:t xml:space="preserve">         </w:t>
      </w:r>
      <w:r w:rsidR="008B76A8">
        <w:t xml:space="preserve">For any </w:t>
      </w:r>
      <w:r w:rsidR="008B76A8" w:rsidRPr="00922044">
        <w:rPr>
          <w:b/>
        </w:rPr>
        <w:t>one</w:t>
      </w:r>
      <w:r w:rsidR="008B76A8">
        <w:t xml:space="preserve"> fiel</w:t>
      </w:r>
      <w:r>
        <w:t>d work study you have conducted:</w:t>
      </w:r>
    </w:p>
    <w:p w:rsidR="008B76A8" w:rsidRDefault="008B76A8" w:rsidP="00E774FF">
      <w:pPr>
        <w:spacing w:line="276" w:lineRule="auto"/>
      </w:pPr>
    </w:p>
    <w:p w:rsidR="008B76A8" w:rsidRDefault="008B76A8" w:rsidP="00E774FF">
      <w:pPr>
        <w:spacing w:line="276" w:lineRule="auto"/>
      </w:pPr>
      <w:r>
        <w:tab/>
        <w:t>a)</w:t>
      </w:r>
      <w:r>
        <w:tab/>
        <w:t>i)</w:t>
      </w:r>
      <w:r>
        <w:tab/>
        <w:t>State the topic of study.</w:t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  <w:t xml:space="preserve">        (2 marks)</w:t>
      </w:r>
    </w:p>
    <w:p w:rsidR="008B76A8" w:rsidRDefault="008B76A8" w:rsidP="00E774FF">
      <w:pPr>
        <w:spacing w:line="276" w:lineRule="auto"/>
      </w:pPr>
      <w:r>
        <w:tab/>
      </w:r>
      <w:r>
        <w:tab/>
        <w:t>ii)</w:t>
      </w:r>
      <w:r>
        <w:tab/>
        <w:t>Outline the objectives of the study.</w:t>
      </w:r>
      <w:r>
        <w:tab/>
      </w:r>
      <w:r>
        <w:tab/>
      </w:r>
      <w:r>
        <w:tab/>
        <w:t xml:space="preserve">        (2 marks)</w:t>
      </w:r>
    </w:p>
    <w:p w:rsidR="008B76A8" w:rsidRDefault="008B76A8" w:rsidP="00E774FF">
      <w:pPr>
        <w:spacing w:line="276" w:lineRule="auto"/>
      </w:pPr>
      <w:r>
        <w:tab/>
      </w:r>
      <w:r w:rsidR="00322905">
        <w:t>b)</w:t>
      </w:r>
      <w:r w:rsidR="00322905">
        <w:tab/>
        <w:t>Draw a sketch map of the area studied and on it mark and name;</w:t>
      </w:r>
    </w:p>
    <w:p w:rsidR="00322905" w:rsidRDefault="00922044" w:rsidP="00E774FF">
      <w:pPr>
        <w:spacing w:line="276" w:lineRule="auto"/>
      </w:pPr>
      <w:r>
        <w:tab/>
      </w:r>
      <w:r>
        <w:tab/>
        <w:t>i)</w:t>
      </w:r>
      <w:r>
        <w:tab/>
        <w:t>p</w:t>
      </w:r>
      <w:r w:rsidR="00322905">
        <w:t>hysical features</w:t>
      </w:r>
    </w:p>
    <w:p w:rsidR="00322905" w:rsidRDefault="00922044" w:rsidP="00E774FF">
      <w:pPr>
        <w:spacing w:line="276" w:lineRule="auto"/>
      </w:pPr>
      <w:r>
        <w:tab/>
      </w:r>
      <w:r>
        <w:tab/>
        <w:t>ii)</w:t>
      </w:r>
      <w:r>
        <w:tab/>
        <w:t>l</w:t>
      </w:r>
      <w:r w:rsidR="00322905">
        <w:t>and use activities.</w:t>
      </w:r>
      <w:r w:rsidR="00322905">
        <w:tab/>
      </w:r>
      <w:r w:rsidR="00322905">
        <w:tab/>
      </w:r>
      <w:r w:rsidR="00322905">
        <w:tab/>
      </w:r>
      <w:r w:rsidR="00322905">
        <w:tab/>
      </w:r>
      <w:r w:rsidR="00322905">
        <w:tab/>
        <w:t xml:space="preserve">        </w:t>
      </w:r>
      <w:r>
        <w:t xml:space="preserve">        </w:t>
      </w:r>
      <w:r w:rsidR="00322905">
        <w:t>(5 marks)</w:t>
      </w:r>
    </w:p>
    <w:p w:rsidR="00322905" w:rsidRDefault="00322905" w:rsidP="00E774FF">
      <w:pPr>
        <w:spacing w:line="276" w:lineRule="auto"/>
      </w:pPr>
      <w:r>
        <w:tab/>
        <w:t>c)</w:t>
      </w:r>
      <w:r>
        <w:tab/>
        <w:t xml:space="preserve">Describe the relationship between physical features and land use in the </w:t>
      </w:r>
      <w:r>
        <w:tab/>
      </w:r>
      <w:r>
        <w:tab/>
        <w:t>area studied.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(4 marks)</w:t>
      </w:r>
    </w:p>
    <w:p w:rsidR="00322905" w:rsidRDefault="00322905" w:rsidP="00E774FF">
      <w:pPr>
        <w:spacing w:line="276" w:lineRule="auto"/>
      </w:pPr>
      <w:r>
        <w:tab/>
        <w:t>d)</w:t>
      </w:r>
      <w:r>
        <w:tab/>
        <w:t>Outline the geographical skills you gained during the study.   (2 marks)</w:t>
      </w:r>
    </w:p>
    <w:p w:rsidR="00322905" w:rsidRDefault="00322905" w:rsidP="00E774FF">
      <w:pPr>
        <w:spacing w:line="276" w:lineRule="auto"/>
      </w:pPr>
    </w:p>
    <w:p w:rsidR="00422B84" w:rsidRDefault="00322905" w:rsidP="00422B84">
      <w:pPr>
        <w:spacing w:line="276" w:lineRule="auto"/>
        <w:jc w:val="center"/>
        <w:rPr>
          <w:b/>
        </w:rPr>
      </w:pPr>
      <w:r w:rsidRPr="00422B84">
        <w:rPr>
          <w:b/>
        </w:rPr>
        <w:t>SECTION B:</w:t>
      </w:r>
      <w:r w:rsidR="00922044">
        <w:rPr>
          <w:b/>
        </w:rPr>
        <w:t xml:space="preserve"> </w:t>
      </w:r>
      <w:r w:rsidRPr="00422B84">
        <w:rPr>
          <w:b/>
        </w:rPr>
        <w:t>EAST AFRICA (20 MARKS)</w:t>
      </w:r>
    </w:p>
    <w:p w:rsidR="00DE4802" w:rsidRPr="00422B84" w:rsidRDefault="00DE4802" w:rsidP="00422B84">
      <w:pPr>
        <w:spacing w:line="276" w:lineRule="auto"/>
        <w:jc w:val="center"/>
        <w:rPr>
          <w:b/>
        </w:rPr>
      </w:pPr>
    </w:p>
    <w:p w:rsidR="00322905" w:rsidRPr="00922044" w:rsidRDefault="00322905" w:rsidP="00422B84">
      <w:pPr>
        <w:spacing w:line="276" w:lineRule="auto"/>
        <w:jc w:val="center"/>
      </w:pPr>
      <w:r w:rsidRPr="00922044">
        <w:t>Answer only</w:t>
      </w:r>
      <w:r w:rsidR="00922044" w:rsidRPr="00922044">
        <w:t xml:space="preserve"> </w:t>
      </w:r>
      <w:r w:rsidR="00922044" w:rsidRPr="00922044">
        <w:rPr>
          <w:b/>
        </w:rPr>
        <w:t>one</w:t>
      </w:r>
      <w:r w:rsidR="00922044" w:rsidRPr="00922044">
        <w:t xml:space="preserve"> question from this section</w:t>
      </w:r>
      <w:r w:rsidR="00922044">
        <w:t>.</w:t>
      </w:r>
    </w:p>
    <w:p w:rsidR="00322905" w:rsidRDefault="00322905" w:rsidP="00E774FF">
      <w:pPr>
        <w:spacing w:line="276" w:lineRule="auto"/>
      </w:pPr>
    </w:p>
    <w:p w:rsidR="00322905" w:rsidRDefault="00322905" w:rsidP="00E774FF">
      <w:pPr>
        <w:spacing w:line="276" w:lineRule="auto"/>
      </w:pPr>
      <w:r>
        <w:t>4.</w:t>
      </w:r>
      <w:r>
        <w:tab/>
        <w:t>a)</w:t>
      </w:r>
      <w:r>
        <w:tab/>
        <w:t>Draw a sketch map of East Africa and on it, mark and name:</w:t>
      </w:r>
    </w:p>
    <w:p w:rsidR="00322905" w:rsidRDefault="00322905" w:rsidP="00E774FF">
      <w:pPr>
        <w:spacing w:line="276" w:lineRule="auto"/>
      </w:pPr>
      <w:r>
        <w:tab/>
      </w:r>
      <w:r>
        <w:tab/>
        <w:t>i)</w:t>
      </w:r>
      <w:r>
        <w:tab/>
        <w:t>Water falls:  Murchison and Grand,</w:t>
      </w:r>
    </w:p>
    <w:p w:rsidR="00322905" w:rsidRDefault="00322905" w:rsidP="00E774FF">
      <w:pPr>
        <w:spacing w:line="276" w:lineRule="auto"/>
      </w:pPr>
      <w:r>
        <w:tab/>
      </w:r>
      <w:r>
        <w:tab/>
        <w:t>ii)</w:t>
      </w:r>
      <w:r>
        <w:tab/>
        <w:t>Rivers: Pangani and Nzoia</w:t>
      </w:r>
    </w:p>
    <w:p w:rsidR="00322905" w:rsidRDefault="00322905" w:rsidP="00E774FF">
      <w:pPr>
        <w:spacing w:line="276" w:lineRule="auto"/>
      </w:pPr>
      <w:r>
        <w:tab/>
      </w:r>
      <w:r>
        <w:tab/>
        <w:t>iii)</w:t>
      </w:r>
      <w:r>
        <w:tab/>
        <w:t>The western arm of the rift valley.</w:t>
      </w:r>
      <w:r>
        <w:tab/>
      </w:r>
      <w:r>
        <w:tab/>
      </w:r>
      <w:r>
        <w:tab/>
        <w:t xml:space="preserve">        (6 marks)</w:t>
      </w:r>
    </w:p>
    <w:p w:rsidR="00322905" w:rsidRDefault="00322905" w:rsidP="00E774FF">
      <w:pPr>
        <w:spacing w:line="276" w:lineRule="auto"/>
      </w:pPr>
      <w:r>
        <w:tab/>
        <w:t>b)</w:t>
      </w:r>
      <w:r>
        <w:tab/>
        <w:t xml:space="preserve">Describe the conditions which have led to the formation of water falls in </w:t>
      </w:r>
      <w:r>
        <w:tab/>
      </w:r>
      <w:r>
        <w:tab/>
        <w:t>East Africa.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(4 marks)</w:t>
      </w:r>
    </w:p>
    <w:p w:rsidR="00322905" w:rsidRDefault="00322905" w:rsidP="00E774FF">
      <w:pPr>
        <w:spacing w:line="276" w:lineRule="auto"/>
      </w:pPr>
      <w:r>
        <w:tab/>
        <w:t>c)</w:t>
      </w:r>
      <w:r>
        <w:tab/>
        <w:t>Explain the benefits of waterfalls to the countries of East Africa.</w:t>
      </w:r>
    </w:p>
    <w:p w:rsidR="00322905" w:rsidRDefault="00463A7A" w:rsidP="00E774FF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3196A0" wp14:editId="2D6C691E">
                <wp:simplePos x="0" y="0"/>
                <wp:positionH relativeFrom="column">
                  <wp:posOffset>4895850</wp:posOffset>
                </wp:positionH>
                <wp:positionV relativeFrom="bottomMargin">
                  <wp:align>top</wp:align>
                </wp:positionV>
                <wp:extent cx="1104900" cy="304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A7A" w:rsidRPr="00463A7A" w:rsidRDefault="00463A7A" w:rsidP="00463A7A">
                            <w:pPr>
                              <w:rPr>
                                <w:b/>
                              </w:rPr>
                            </w:pPr>
                            <w:r w:rsidRPr="00463A7A">
                              <w:rPr>
                                <w:b/>
                              </w:rPr>
                              <w:t>Turn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196A0" id="Text Box 11" o:spid="_x0000_s1029" type="#_x0000_t202" style="position:absolute;margin-left:385.5pt;margin-top:0;width:87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" fillcolor="white [3201]" stroked="f" strokeweight=".5pt">
                <v:textbox>
                  <w:txbxContent>
                    <w:p w:rsidR="00463A7A" w:rsidRPr="00463A7A" w:rsidRDefault="00463A7A" w:rsidP="00463A7A">
                      <w:pPr>
                        <w:rPr>
                          <w:b/>
                        </w:rPr>
                      </w:pPr>
                      <w:r w:rsidRPr="00463A7A">
                        <w:rPr>
                          <w:b/>
                        </w:rPr>
                        <w:t>Turn over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322905">
        <w:tab/>
      </w:r>
      <w:r w:rsidR="00322905">
        <w:tab/>
      </w:r>
      <w:r w:rsidR="00322905">
        <w:tab/>
      </w:r>
      <w:r w:rsidR="00322905">
        <w:tab/>
      </w:r>
      <w:r w:rsidR="00322905">
        <w:tab/>
      </w:r>
      <w:r w:rsidR="00322905">
        <w:tab/>
      </w:r>
      <w:r w:rsidR="00322905">
        <w:tab/>
      </w:r>
      <w:r w:rsidR="00322905">
        <w:tab/>
      </w:r>
      <w:r w:rsidR="00322905">
        <w:tab/>
      </w:r>
      <w:r w:rsidR="00322905">
        <w:tab/>
      </w:r>
      <w:r w:rsidR="00322905">
        <w:tab/>
        <w:t xml:space="preserve">        (6 marks)</w:t>
      </w:r>
    </w:p>
    <w:p w:rsidR="00245F24" w:rsidRDefault="00322905" w:rsidP="00E774FF">
      <w:pPr>
        <w:spacing w:line="276" w:lineRule="auto"/>
      </w:pPr>
      <w:r>
        <w:lastRenderedPageBreak/>
        <w:tab/>
        <w:t>d)</w:t>
      </w:r>
      <w:r>
        <w:tab/>
      </w:r>
      <w:r w:rsidR="00245F24">
        <w:t xml:space="preserve">Outline the problems experienced by people living around water falls in </w:t>
      </w:r>
      <w:r w:rsidR="00245F24">
        <w:tab/>
      </w:r>
      <w:r w:rsidR="00245F24">
        <w:tab/>
        <w:t>East Africa.</w:t>
      </w:r>
      <w:r w:rsidR="00245F24">
        <w:tab/>
      </w:r>
      <w:r w:rsidR="00245F24">
        <w:tab/>
      </w:r>
      <w:r w:rsidR="00245F24">
        <w:tab/>
      </w:r>
      <w:r w:rsidR="00245F24">
        <w:tab/>
      </w:r>
      <w:r w:rsidR="00245F24">
        <w:tab/>
      </w:r>
      <w:r w:rsidR="00245F24">
        <w:tab/>
      </w:r>
      <w:r w:rsidR="00245F24">
        <w:tab/>
      </w:r>
      <w:r w:rsidR="00245F24">
        <w:tab/>
        <w:t xml:space="preserve">        (4 marks)</w:t>
      </w:r>
    </w:p>
    <w:p w:rsidR="00245F24" w:rsidRDefault="00245F24" w:rsidP="00E774FF">
      <w:pPr>
        <w:spacing w:line="276" w:lineRule="auto"/>
      </w:pPr>
    </w:p>
    <w:p w:rsidR="00245F24" w:rsidRDefault="00245F24" w:rsidP="00E774FF">
      <w:pPr>
        <w:spacing w:line="276" w:lineRule="auto"/>
      </w:pPr>
      <w:r>
        <w:t>5.</w:t>
      </w:r>
      <w:r>
        <w:tab/>
        <w:t>a)</w:t>
      </w:r>
      <w:r>
        <w:tab/>
        <w:t xml:space="preserve">Differentiate between Absolute humidity and </w:t>
      </w:r>
      <w:r w:rsidR="00922044">
        <w:t>R</w:t>
      </w:r>
      <w:r>
        <w:t>elative humidity.</w:t>
      </w:r>
    </w:p>
    <w:p w:rsidR="00245F24" w:rsidRDefault="00245F24" w:rsidP="00E774FF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(4 marks)</w:t>
      </w:r>
    </w:p>
    <w:p w:rsidR="00245F24" w:rsidRDefault="00245F24" w:rsidP="00E774FF">
      <w:pPr>
        <w:spacing w:line="276" w:lineRule="auto"/>
      </w:pPr>
      <w:r>
        <w:tab/>
        <w:t>b)</w:t>
      </w:r>
      <w:r>
        <w:tab/>
        <w:t>Describe how humidity is measured at a weather station.       (6 marks)</w:t>
      </w:r>
    </w:p>
    <w:p w:rsidR="00F12282" w:rsidRDefault="00245F24" w:rsidP="00E774FF">
      <w:pPr>
        <w:spacing w:line="276" w:lineRule="auto"/>
      </w:pPr>
      <w:r>
        <w:tab/>
      </w:r>
      <w:r w:rsidR="00F12282">
        <w:t>c)</w:t>
      </w:r>
      <w:r w:rsidR="00F12282">
        <w:tab/>
      </w:r>
      <w:r w:rsidR="00190794">
        <w:t>E</w:t>
      </w:r>
      <w:r w:rsidR="00F12282">
        <w:t>xplain the factor</w:t>
      </w:r>
      <w:r w:rsidR="00190794">
        <w:t xml:space="preserve">s which influence humidity in </w:t>
      </w:r>
      <w:r w:rsidR="00F12282">
        <w:t>East Africa.</w:t>
      </w:r>
      <w:r w:rsidR="00190794">
        <w:t xml:space="preserve">    </w:t>
      </w:r>
      <w:r w:rsidR="00F12282">
        <w:t xml:space="preserve"> (6 marks)</w:t>
      </w:r>
    </w:p>
    <w:p w:rsidR="00F12282" w:rsidRDefault="00F12282" w:rsidP="00E774FF">
      <w:pPr>
        <w:spacing w:line="276" w:lineRule="auto"/>
      </w:pPr>
      <w:r>
        <w:tab/>
        <w:t>d)</w:t>
      </w:r>
      <w:r>
        <w:tab/>
        <w:t>Outline the problems face</w:t>
      </w:r>
      <w:r w:rsidR="00494241">
        <w:t>d</w:t>
      </w:r>
      <w:r>
        <w:t xml:space="preserve"> by people living in areas of high humidity in </w:t>
      </w:r>
      <w:r>
        <w:tab/>
      </w:r>
      <w:r>
        <w:tab/>
        <w:t>East Africa.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922044">
        <w:t>(4 marks</w:t>
      </w:r>
      <w:r w:rsidR="00E15748">
        <w:t>)</w:t>
      </w:r>
    </w:p>
    <w:p w:rsidR="00DE4802" w:rsidRDefault="00DE4802" w:rsidP="00E774FF">
      <w:pPr>
        <w:spacing w:line="276" w:lineRule="auto"/>
      </w:pPr>
    </w:p>
    <w:p w:rsidR="00E15748" w:rsidRDefault="00E15748" w:rsidP="00E774FF">
      <w:pPr>
        <w:spacing w:line="276" w:lineRule="auto"/>
      </w:pPr>
      <w:r>
        <w:t>6.</w:t>
      </w:r>
      <w:r>
        <w:tab/>
        <w:t xml:space="preserve">Study the table below showing Tanzania’s Diamond total exports to selected </w:t>
      </w:r>
      <w:r>
        <w:tab/>
        <w:t>countries (2007) and answer the questions that follow.</w:t>
      </w:r>
    </w:p>
    <w:p w:rsidR="00422B84" w:rsidRDefault="00E15748" w:rsidP="00E774FF">
      <w:pPr>
        <w:spacing w:line="276" w:lineRule="auto"/>
      </w:pPr>
      <w:r>
        <w:tab/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15"/>
        <w:gridCol w:w="2960"/>
      </w:tblGrid>
      <w:tr w:rsidR="00422B84" w:rsidTr="00DE4802">
        <w:trPr>
          <w:jc w:val="center"/>
        </w:trPr>
        <w:tc>
          <w:tcPr>
            <w:tcW w:w="2515" w:type="dxa"/>
          </w:tcPr>
          <w:p w:rsidR="00422B84" w:rsidRPr="00494241" w:rsidRDefault="00422B84" w:rsidP="00422B84">
            <w:pPr>
              <w:spacing w:line="276" w:lineRule="auto"/>
              <w:jc w:val="center"/>
            </w:pPr>
            <w:r w:rsidRPr="00494241">
              <w:t>Country</w:t>
            </w:r>
          </w:p>
        </w:tc>
        <w:tc>
          <w:tcPr>
            <w:tcW w:w="2960" w:type="dxa"/>
          </w:tcPr>
          <w:p w:rsidR="00422B84" w:rsidRPr="00494241" w:rsidRDefault="00422B84" w:rsidP="00422B84">
            <w:pPr>
              <w:spacing w:line="276" w:lineRule="auto"/>
              <w:jc w:val="center"/>
            </w:pPr>
            <w:r w:rsidRPr="00494241">
              <w:t>Diamond exports in million US</w:t>
            </w:r>
            <w:r w:rsidR="00494241">
              <w:t xml:space="preserve"> </w:t>
            </w:r>
            <w:r w:rsidRPr="00494241">
              <w:t>$</w:t>
            </w:r>
          </w:p>
        </w:tc>
      </w:tr>
      <w:tr w:rsidR="00422B84" w:rsidTr="00DE4802">
        <w:trPr>
          <w:jc w:val="center"/>
        </w:trPr>
        <w:tc>
          <w:tcPr>
            <w:tcW w:w="2515" w:type="dxa"/>
          </w:tcPr>
          <w:p w:rsidR="00422B84" w:rsidRDefault="00422B84" w:rsidP="00E774FF">
            <w:pPr>
              <w:spacing w:line="276" w:lineRule="auto"/>
            </w:pPr>
            <w:r>
              <w:t>Israel</w:t>
            </w:r>
          </w:p>
          <w:p w:rsidR="00422B84" w:rsidRDefault="00422B84" w:rsidP="00E774FF">
            <w:pPr>
              <w:spacing w:line="276" w:lineRule="auto"/>
            </w:pPr>
            <w:r>
              <w:t>Belgium</w:t>
            </w:r>
          </w:p>
          <w:p w:rsidR="00422B84" w:rsidRDefault="00422B84" w:rsidP="00E774FF">
            <w:pPr>
              <w:spacing w:line="276" w:lineRule="auto"/>
            </w:pPr>
            <w:r>
              <w:t>India</w:t>
            </w:r>
          </w:p>
          <w:p w:rsidR="00422B84" w:rsidRDefault="00422B84" w:rsidP="00E774FF">
            <w:pPr>
              <w:spacing w:line="276" w:lineRule="auto"/>
            </w:pPr>
            <w:r>
              <w:t>United Kingdom</w:t>
            </w:r>
          </w:p>
          <w:p w:rsidR="00422B84" w:rsidRDefault="00422B84" w:rsidP="00E774FF">
            <w:pPr>
              <w:spacing w:line="276" w:lineRule="auto"/>
            </w:pPr>
            <w:r>
              <w:t>Botswana</w:t>
            </w:r>
          </w:p>
          <w:p w:rsidR="00422B84" w:rsidRDefault="00422B84" w:rsidP="00E774FF">
            <w:pPr>
              <w:spacing w:line="276" w:lineRule="auto"/>
            </w:pPr>
            <w:r>
              <w:t>South Africa</w:t>
            </w:r>
          </w:p>
        </w:tc>
        <w:tc>
          <w:tcPr>
            <w:tcW w:w="2960" w:type="dxa"/>
          </w:tcPr>
          <w:p w:rsidR="00422B84" w:rsidRDefault="00422B84" w:rsidP="00DE4802">
            <w:pPr>
              <w:spacing w:line="276" w:lineRule="auto"/>
              <w:ind w:right="972"/>
              <w:jc w:val="right"/>
            </w:pPr>
            <w:r>
              <w:t>18,411</w:t>
            </w:r>
          </w:p>
          <w:p w:rsidR="00422B84" w:rsidRDefault="00422B84" w:rsidP="00DE4802">
            <w:pPr>
              <w:spacing w:line="276" w:lineRule="auto"/>
              <w:ind w:right="972"/>
              <w:jc w:val="right"/>
            </w:pPr>
            <w:r>
              <w:t>48,273</w:t>
            </w:r>
          </w:p>
          <w:p w:rsidR="00422B84" w:rsidRDefault="00422B84" w:rsidP="00DE4802">
            <w:pPr>
              <w:spacing w:line="276" w:lineRule="auto"/>
              <w:ind w:right="972"/>
              <w:jc w:val="right"/>
            </w:pPr>
            <w:r>
              <w:t>13,363</w:t>
            </w:r>
          </w:p>
          <w:p w:rsidR="00422B84" w:rsidRDefault="00494241" w:rsidP="00DE4802">
            <w:pPr>
              <w:spacing w:line="276" w:lineRule="auto"/>
              <w:ind w:right="972"/>
              <w:jc w:val="right"/>
            </w:pPr>
            <w:r>
              <w:t>8,49</w:t>
            </w:r>
            <w:r w:rsidR="00422B84">
              <w:t>0</w:t>
            </w:r>
          </w:p>
          <w:p w:rsidR="00422B84" w:rsidRDefault="00422B84" w:rsidP="00DE4802">
            <w:pPr>
              <w:spacing w:line="276" w:lineRule="auto"/>
              <w:ind w:right="972"/>
              <w:jc w:val="right"/>
            </w:pPr>
            <w:r>
              <w:t>3,172</w:t>
            </w:r>
          </w:p>
          <w:p w:rsidR="00422B84" w:rsidRDefault="00422B84" w:rsidP="00DE4802">
            <w:pPr>
              <w:spacing w:line="276" w:lineRule="auto"/>
              <w:ind w:right="972"/>
              <w:jc w:val="right"/>
            </w:pPr>
            <w:r>
              <w:t>2,488</w:t>
            </w:r>
          </w:p>
        </w:tc>
      </w:tr>
    </w:tbl>
    <w:p w:rsidR="00DE4802" w:rsidRDefault="00DE4802" w:rsidP="00E774FF">
      <w:pPr>
        <w:spacing w:line="276" w:lineRule="auto"/>
      </w:pPr>
    </w:p>
    <w:p w:rsidR="00E15748" w:rsidRPr="00DE4802" w:rsidRDefault="00240725" w:rsidP="00E774FF">
      <w:pPr>
        <w:spacing w:line="276" w:lineRule="auto"/>
        <w:rPr>
          <w:sz w:val="22"/>
          <w:szCs w:val="22"/>
        </w:rPr>
      </w:pPr>
      <w:r>
        <w:tab/>
      </w:r>
      <w:r w:rsidR="00494241">
        <w:t xml:space="preserve">               </w:t>
      </w:r>
      <w:r w:rsidR="00494241">
        <w:rPr>
          <w:sz w:val="22"/>
          <w:szCs w:val="22"/>
        </w:rPr>
        <w:t>Adopted: Tanzania’s M</w:t>
      </w:r>
      <w:r w:rsidRPr="00DE4802">
        <w:rPr>
          <w:sz w:val="22"/>
          <w:szCs w:val="22"/>
        </w:rPr>
        <w:t>ining sector and its importance for the</w:t>
      </w:r>
      <w:r w:rsidR="00494241">
        <w:rPr>
          <w:sz w:val="22"/>
          <w:szCs w:val="22"/>
        </w:rPr>
        <w:t xml:space="preserve"> C</w:t>
      </w:r>
      <w:r w:rsidR="00DE4802">
        <w:rPr>
          <w:sz w:val="22"/>
          <w:szCs w:val="22"/>
        </w:rPr>
        <w:t xml:space="preserve">ountry’s </w:t>
      </w:r>
      <w:r w:rsidR="00494241">
        <w:rPr>
          <w:sz w:val="22"/>
          <w:szCs w:val="22"/>
        </w:rPr>
        <w:t xml:space="preserve"> </w:t>
      </w:r>
      <w:r w:rsidR="00494241">
        <w:rPr>
          <w:sz w:val="22"/>
          <w:szCs w:val="22"/>
        </w:rPr>
        <w:tab/>
      </w:r>
      <w:r w:rsidR="00494241">
        <w:rPr>
          <w:sz w:val="22"/>
          <w:szCs w:val="22"/>
        </w:rPr>
        <w:tab/>
      </w:r>
      <w:r w:rsidR="00494241">
        <w:rPr>
          <w:sz w:val="22"/>
          <w:szCs w:val="22"/>
        </w:rPr>
        <w:tab/>
        <w:t xml:space="preserve">       D</w:t>
      </w:r>
      <w:r w:rsidRPr="00DE4802">
        <w:rPr>
          <w:sz w:val="22"/>
          <w:szCs w:val="22"/>
        </w:rPr>
        <w:t xml:space="preserve">evelopment </w:t>
      </w:r>
      <w:r w:rsidR="00494241">
        <w:rPr>
          <w:sz w:val="22"/>
          <w:szCs w:val="22"/>
        </w:rPr>
        <w:t>Working Paper No. 04/2011, Petro S Magai</w:t>
      </w:r>
      <w:r w:rsidRPr="00DE4802">
        <w:rPr>
          <w:sz w:val="22"/>
          <w:szCs w:val="22"/>
        </w:rPr>
        <w:t xml:space="preserve"> and Alejandro </w:t>
      </w:r>
      <w:r w:rsidRPr="00DE4802">
        <w:rPr>
          <w:sz w:val="22"/>
          <w:szCs w:val="22"/>
        </w:rPr>
        <w:tab/>
      </w:r>
      <w:r w:rsidR="00494241">
        <w:rPr>
          <w:sz w:val="22"/>
          <w:szCs w:val="22"/>
        </w:rPr>
        <w:tab/>
      </w:r>
      <w:r w:rsidR="00494241">
        <w:rPr>
          <w:sz w:val="22"/>
          <w:szCs w:val="22"/>
        </w:rPr>
        <w:tab/>
        <w:t xml:space="preserve">       Marquez – Velazq</w:t>
      </w:r>
      <w:r w:rsidRPr="00DE4802">
        <w:rPr>
          <w:sz w:val="22"/>
          <w:szCs w:val="22"/>
        </w:rPr>
        <w:t xml:space="preserve">uez, August </w:t>
      </w:r>
      <w:r w:rsidR="00DE4802">
        <w:rPr>
          <w:sz w:val="22"/>
          <w:szCs w:val="22"/>
        </w:rPr>
        <w:tab/>
      </w:r>
      <w:r w:rsidRPr="00DE4802">
        <w:rPr>
          <w:sz w:val="22"/>
          <w:szCs w:val="22"/>
        </w:rPr>
        <w:t>2011, Pg4.</w:t>
      </w:r>
    </w:p>
    <w:p w:rsidR="00240725" w:rsidRDefault="00240725" w:rsidP="00E774FF">
      <w:pPr>
        <w:spacing w:line="276" w:lineRule="auto"/>
      </w:pPr>
    </w:p>
    <w:p w:rsidR="00240725" w:rsidRDefault="001431B0" w:rsidP="00E774FF">
      <w:pPr>
        <w:spacing w:line="276" w:lineRule="auto"/>
      </w:pPr>
      <w:r>
        <w:tab/>
        <w:t>a)</w:t>
      </w:r>
      <w:r>
        <w:tab/>
        <w:t>Calculate the total contribu</w:t>
      </w:r>
      <w:r w:rsidR="00EE2B1E">
        <w:t>tion of selected countries from</w:t>
      </w:r>
    </w:p>
    <w:p w:rsidR="001431B0" w:rsidRDefault="001431B0" w:rsidP="00E774FF">
      <w:pPr>
        <w:spacing w:line="276" w:lineRule="auto"/>
      </w:pPr>
      <w:r>
        <w:tab/>
      </w:r>
      <w:r>
        <w:tab/>
        <w:t>i)</w:t>
      </w:r>
      <w:r>
        <w:tab/>
        <w:t>Africa,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(2 marks)</w:t>
      </w:r>
    </w:p>
    <w:p w:rsidR="001431B0" w:rsidRDefault="001431B0" w:rsidP="00E774FF">
      <w:pPr>
        <w:spacing w:line="276" w:lineRule="auto"/>
      </w:pPr>
      <w:r>
        <w:tab/>
      </w:r>
      <w:r>
        <w:tab/>
        <w:t>ii)</w:t>
      </w:r>
      <w:r>
        <w:tab/>
        <w:t xml:space="preserve">Asia 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(2 marks)</w:t>
      </w:r>
    </w:p>
    <w:p w:rsidR="001431B0" w:rsidRDefault="001431B0" w:rsidP="00E774FF">
      <w:pPr>
        <w:spacing w:line="276" w:lineRule="auto"/>
      </w:pPr>
      <w:r>
        <w:tab/>
      </w:r>
      <w:r>
        <w:tab/>
        <w:t>iii)</w:t>
      </w:r>
      <w:r>
        <w:tab/>
        <w:t>Europ</w:t>
      </w:r>
      <w:r w:rsidR="0036465F">
        <w:t>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(2 marks)</w:t>
      </w:r>
    </w:p>
    <w:p w:rsidR="001431B0" w:rsidRDefault="001431B0" w:rsidP="00E774FF">
      <w:pPr>
        <w:spacing w:line="276" w:lineRule="auto"/>
      </w:pPr>
      <w:r>
        <w:tab/>
      </w:r>
      <w:r>
        <w:tab/>
      </w:r>
      <w:r>
        <w:tab/>
        <w:t xml:space="preserve">to </w:t>
      </w:r>
      <w:r w:rsidR="00EE2B1E">
        <w:t xml:space="preserve">the value of </w:t>
      </w:r>
      <w:r>
        <w:t>Tanzania’s Diamond exports.</w:t>
      </w:r>
    </w:p>
    <w:p w:rsidR="00DE4802" w:rsidRDefault="00DE4802" w:rsidP="00E774FF">
      <w:pPr>
        <w:spacing w:line="276" w:lineRule="auto"/>
      </w:pPr>
    </w:p>
    <w:p w:rsidR="001431B0" w:rsidRDefault="001431B0" w:rsidP="00E774FF">
      <w:pPr>
        <w:spacing w:line="276" w:lineRule="auto"/>
      </w:pPr>
      <w:r>
        <w:tab/>
        <w:t>b)</w:t>
      </w:r>
      <w:r>
        <w:tab/>
        <w:t xml:space="preserve">Draw a pie – chart to show the contribution </w:t>
      </w:r>
      <w:r w:rsidR="00EE2B1E">
        <w:t xml:space="preserve">by </w:t>
      </w:r>
      <w:r>
        <w:t xml:space="preserve">continents identified </w:t>
      </w:r>
      <w:r>
        <w:tab/>
      </w:r>
      <w:r>
        <w:tab/>
      </w:r>
      <w:r w:rsidR="00EE2B1E">
        <w:tab/>
      </w:r>
      <w:r>
        <w:t>in (a) above to Tanzania’s Diamond total exports.</w:t>
      </w:r>
      <w:r>
        <w:tab/>
      </w:r>
      <w:r>
        <w:tab/>
        <w:t xml:space="preserve">        (4 marks)</w:t>
      </w:r>
    </w:p>
    <w:p w:rsidR="00DE4802" w:rsidRDefault="00DE4802" w:rsidP="00E774FF">
      <w:pPr>
        <w:spacing w:line="276" w:lineRule="auto"/>
      </w:pPr>
    </w:p>
    <w:p w:rsidR="001431B0" w:rsidRDefault="001431B0" w:rsidP="00E774FF">
      <w:pPr>
        <w:spacing w:line="276" w:lineRule="auto"/>
      </w:pPr>
      <w:r>
        <w:tab/>
        <w:t>c)</w:t>
      </w:r>
      <w:r>
        <w:tab/>
        <w:t>Explain the problems limiting the exportation of diamonds in Tanzania.</w:t>
      </w:r>
    </w:p>
    <w:p w:rsidR="00DE4802" w:rsidRDefault="001431B0" w:rsidP="00E774FF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(6 marks)</w:t>
      </w:r>
    </w:p>
    <w:p w:rsidR="001431B0" w:rsidRDefault="001431B0" w:rsidP="00E774FF">
      <w:pPr>
        <w:spacing w:line="276" w:lineRule="auto"/>
      </w:pPr>
      <w:r>
        <w:tab/>
        <w:t>d)</w:t>
      </w:r>
      <w:r>
        <w:tab/>
        <w:t>Outline the steps being taken to increase diamond exports in Tanzania.</w:t>
      </w:r>
    </w:p>
    <w:p w:rsidR="001431B0" w:rsidRDefault="001431B0" w:rsidP="00E774FF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(4 marks)</w:t>
      </w:r>
    </w:p>
    <w:p w:rsidR="00DE4802" w:rsidRDefault="00DE4802" w:rsidP="00E774FF">
      <w:pPr>
        <w:spacing w:line="276" w:lineRule="auto"/>
      </w:pPr>
    </w:p>
    <w:p w:rsidR="001431B0" w:rsidRDefault="001431B0" w:rsidP="00E774FF">
      <w:pPr>
        <w:spacing w:line="276" w:lineRule="auto"/>
      </w:pPr>
      <w:r>
        <w:lastRenderedPageBreak/>
        <w:t>7.</w:t>
      </w:r>
      <w:r>
        <w:tab/>
        <w:t xml:space="preserve">Study figure </w:t>
      </w:r>
      <w:r w:rsidRPr="00EE2B1E">
        <w:rPr>
          <w:b/>
        </w:rPr>
        <w:t>1</w:t>
      </w:r>
      <w:r>
        <w:t xml:space="preserve">, map of Mwea </w:t>
      </w:r>
      <w:r w:rsidR="007C2D3B">
        <w:t>–</w:t>
      </w:r>
      <w:r>
        <w:t xml:space="preserve"> Tebere</w:t>
      </w:r>
      <w:r w:rsidR="007C2D3B">
        <w:t xml:space="preserve"> irrigation scheme and answer the </w:t>
      </w:r>
      <w:r w:rsidR="007C2D3B">
        <w:tab/>
        <w:t>questions that</w:t>
      </w:r>
      <w:r w:rsidR="00EE2B1E">
        <w:t xml:space="preserve"> follow:</w:t>
      </w:r>
    </w:p>
    <w:p w:rsidR="0073568B" w:rsidRDefault="004D11EB" w:rsidP="004D11EB">
      <w:pPr>
        <w:spacing w:line="192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0DC39F6" wp14:editId="2BA868FC">
                <wp:simplePos x="0" y="0"/>
                <wp:positionH relativeFrom="column">
                  <wp:posOffset>1022350</wp:posOffset>
                </wp:positionH>
                <wp:positionV relativeFrom="paragraph">
                  <wp:posOffset>4170680</wp:posOffset>
                </wp:positionV>
                <wp:extent cx="4171950" cy="946150"/>
                <wp:effectExtent l="19050" t="1905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9461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972A64" id="Rectangle 7" o:spid="_x0000_s1026" style="position:absolute;margin-left:80.5pt;margin-top:328.4pt;width:328.5pt;height:74.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" fillcolor="white [3201]" strokecolor="black [3200]" strokeweight="2.25pt"/>
            </w:pict>
          </mc:Fallback>
        </mc:AlternateContent>
      </w:r>
      <w:r w:rsidR="00A561DF">
        <w:rPr>
          <w:noProof/>
        </w:rPr>
        <w:drawing>
          <wp:inline distT="0" distB="0" distL="0" distR="0" wp14:anchorId="3B51DDD0" wp14:editId="4EB74DE0">
            <wp:extent cx="4235450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611" b="1217"/>
                    <a:stretch/>
                  </pic:blipFill>
                  <pic:spPr bwMode="auto">
                    <a:xfrm>
                      <a:off x="0" y="0"/>
                      <a:ext cx="42354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D47" w:rsidRDefault="00D41D47" w:rsidP="004D11E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E2A25C9" wp14:editId="01F84A78">
            <wp:extent cx="1934939" cy="8382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27" t="71094" b="9308"/>
                    <a:stretch/>
                  </pic:blipFill>
                  <pic:spPr bwMode="auto">
                    <a:xfrm>
                      <a:off x="0" y="0"/>
                      <a:ext cx="1935966" cy="83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11EB">
        <w:rPr>
          <w:noProof/>
        </w:rPr>
        <w:drawing>
          <wp:inline distT="0" distB="0" distL="0" distR="0" wp14:anchorId="2CAD0050" wp14:editId="03F1CC44">
            <wp:extent cx="1934939" cy="429895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27" t="89949"/>
                    <a:stretch/>
                  </pic:blipFill>
                  <pic:spPr bwMode="auto">
                    <a:xfrm>
                      <a:off x="0" y="0"/>
                      <a:ext cx="1935966" cy="43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144" w:rsidRDefault="00D57144" w:rsidP="00E774FF">
      <w:pPr>
        <w:spacing w:line="276" w:lineRule="auto"/>
      </w:pPr>
    </w:p>
    <w:p w:rsidR="0073568B" w:rsidRDefault="0073568B" w:rsidP="00E774FF">
      <w:pPr>
        <w:spacing w:line="276" w:lineRule="auto"/>
      </w:pPr>
      <w:r>
        <w:tab/>
        <w:t>a)</w:t>
      </w:r>
      <w:r>
        <w:tab/>
        <w:t>Name the:</w:t>
      </w:r>
    </w:p>
    <w:p w:rsidR="0073568B" w:rsidRDefault="0073568B" w:rsidP="00E774FF">
      <w:pPr>
        <w:spacing w:line="276" w:lineRule="auto"/>
      </w:pPr>
      <w:r>
        <w:tab/>
      </w:r>
      <w:r>
        <w:tab/>
        <w:t>i)</w:t>
      </w:r>
      <w:r>
        <w:tab/>
        <w:t xml:space="preserve">irrigated blocks </w:t>
      </w:r>
      <w:r w:rsidR="00EE2B1E">
        <w:t xml:space="preserve">marked </w:t>
      </w:r>
      <w:r w:rsidR="00EE2B1E" w:rsidRPr="00EE2B1E">
        <w:rPr>
          <w:b/>
        </w:rPr>
        <w:t>1</w:t>
      </w:r>
      <w:r w:rsidR="00EE2B1E">
        <w:t xml:space="preserve">, </w:t>
      </w:r>
      <w:r w:rsidR="00EE2B1E" w:rsidRPr="00EE2B1E">
        <w:rPr>
          <w:b/>
        </w:rPr>
        <w:t>2</w:t>
      </w:r>
      <w:r w:rsidR="00EE2B1E">
        <w:t xml:space="preserve"> and </w:t>
      </w:r>
      <w:r w:rsidR="00EE2B1E" w:rsidRPr="00EE2B1E">
        <w:rPr>
          <w:b/>
        </w:rPr>
        <w:t>3</w:t>
      </w:r>
      <w:r w:rsidR="00EE2B1E" w:rsidRPr="00D41D47">
        <w:t>,</w:t>
      </w:r>
    </w:p>
    <w:p w:rsidR="0073568B" w:rsidRDefault="0073568B" w:rsidP="00E774FF">
      <w:pPr>
        <w:spacing w:line="276" w:lineRule="auto"/>
      </w:pPr>
      <w:r>
        <w:tab/>
      </w:r>
      <w:r>
        <w:tab/>
        <w:t>ii)</w:t>
      </w:r>
      <w:r>
        <w:tab/>
        <w:t xml:space="preserve">town marked </w:t>
      </w:r>
      <w:r w:rsidRPr="00EE2B1E">
        <w:rPr>
          <w:b/>
        </w:rPr>
        <w:t>4</w:t>
      </w:r>
      <w:r w:rsidR="00D41D47" w:rsidRPr="00D41D47">
        <w:t>,</w:t>
      </w:r>
    </w:p>
    <w:p w:rsidR="0073568B" w:rsidRDefault="0073568B" w:rsidP="00E774FF">
      <w:pPr>
        <w:spacing w:line="276" w:lineRule="auto"/>
      </w:pPr>
      <w:r>
        <w:tab/>
      </w:r>
      <w:r>
        <w:tab/>
        <w:t>iii)</w:t>
      </w:r>
      <w:r>
        <w:tab/>
        <w:t xml:space="preserve">all weather road marked </w:t>
      </w:r>
      <w:r w:rsidRPr="00D41D47">
        <w:rPr>
          <w:b/>
        </w:rPr>
        <w:t>5</w:t>
      </w:r>
      <w:r w:rsidR="00D41D47" w:rsidRPr="00D41D47">
        <w:t>,</w:t>
      </w:r>
    </w:p>
    <w:p w:rsidR="00DE4802" w:rsidRDefault="0073568B" w:rsidP="00E774FF">
      <w:pPr>
        <w:spacing w:line="276" w:lineRule="auto"/>
      </w:pPr>
      <w:r>
        <w:tab/>
      </w:r>
      <w:r>
        <w:tab/>
        <w:t>iv)</w:t>
      </w:r>
      <w:r>
        <w:tab/>
        <w:t>rivers</w:t>
      </w:r>
      <w:r w:rsidR="00D41D47">
        <w:t xml:space="preserve"> marked</w:t>
      </w:r>
      <w:r>
        <w:t xml:space="preserve"> </w:t>
      </w:r>
      <w:r w:rsidRPr="00D41D47">
        <w:rPr>
          <w:b/>
        </w:rPr>
        <w:t>A</w:t>
      </w:r>
      <w:r>
        <w:t xml:space="preserve"> and </w:t>
      </w:r>
      <w:r w:rsidRPr="00D41D47">
        <w:rPr>
          <w:b/>
        </w:rPr>
        <w:t>B</w:t>
      </w:r>
      <w:r>
        <w:t>.</w:t>
      </w:r>
      <w:r w:rsidR="00D41D47">
        <w:tab/>
      </w:r>
      <w:r w:rsidR="00D41D47">
        <w:tab/>
      </w:r>
      <w:r w:rsidR="00D41D47">
        <w:tab/>
      </w:r>
      <w:r w:rsidR="00D41D47">
        <w:tab/>
        <w:t xml:space="preserve">               </w:t>
      </w:r>
      <w:r>
        <w:t xml:space="preserve">  (7 marks)</w:t>
      </w:r>
    </w:p>
    <w:p w:rsidR="00DE4802" w:rsidRDefault="0073568B" w:rsidP="00E774FF">
      <w:pPr>
        <w:spacing w:line="276" w:lineRule="auto"/>
      </w:pPr>
      <w:r>
        <w:tab/>
        <w:t>b)</w:t>
      </w:r>
      <w:r>
        <w:tab/>
      </w:r>
      <w:r w:rsidR="0036465F">
        <w:t xml:space="preserve">Describe the physical conditions which favoured the establishment of </w:t>
      </w:r>
      <w:r w:rsidR="0036465F">
        <w:tab/>
      </w:r>
      <w:r w:rsidR="0036465F">
        <w:tab/>
        <w:t>the Mwea – Tebere irrigation scheme.</w:t>
      </w:r>
      <w:r w:rsidR="0036465F">
        <w:tab/>
      </w:r>
      <w:r w:rsidR="0036465F">
        <w:tab/>
      </w:r>
      <w:r w:rsidR="0036465F">
        <w:tab/>
        <w:t xml:space="preserve">        (5 marks)</w:t>
      </w:r>
    </w:p>
    <w:p w:rsidR="00DE4802" w:rsidRDefault="0036465F" w:rsidP="00E774FF">
      <w:pPr>
        <w:spacing w:line="276" w:lineRule="auto"/>
      </w:pPr>
      <w:r>
        <w:tab/>
        <w:t>c)</w:t>
      </w:r>
      <w:r>
        <w:tab/>
        <w:t xml:space="preserve">Explain the importance of the Mwea – Tebere irrigation scheme to the </w:t>
      </w:r>
      <w:r>
        <w:tab/>
      </w:r>
      <w:r>
        <w:tab/>
        <w:t>people working in the area.</w:t>
      </w:r>
      <w:r>
        <w:tab/>
      </w:r>
      <w:r>
        <w:tab/>
      </w:r>
      <w:r>
        <w:tab/>
      </w:r>
      <w:r>
        <w:tab/>
      </w:r>
      <w:r>
        <w:tab/>
        <w:t xml:space="preserve">        (6 marks)</w:t>
      </w:r>
    </w:p>
    <w:p w:rsidR="0036465F" w:rsidRDefault="0036465F" w:rsidP="00E774FF">
      <w:pPr>
        <w:spacing w:line="276" w:lineRule="auto"/>
      </w:pPr>
      <w:r>
        <w:tab/>
        <w:t>d)</w:t>
      </w:r>
      <w:r>
        <w:tab/>
        <w:t>Outline the problems hindering farming activities on the irrigated area.</w:t>
      </w:r>
    </w:p>
    <w:p w:rsidR="00DE4802" w:rsidRDefault="0036465F" w:rsidP="00E774FF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(2 marks)</w:t>
      </w:r>
    </w:p>
    <w:p w:rsidR="007C26B1" w:rsidRPr="00F971FA" w:rsidRDefault="0036465F" w:rsidP="00F971FA">
      <w:pPr>
        <w:spacing w:line="276" w:lineRule="auto"/>
        <w:jc w:val="center"/>
        <w:rPr>
          <w:b/>
          <w:u w:val="single"/>
        </w:rPr>
      </w:pPr>
      <w:r w:rsidRPr="00DE4802">
        <w:rPr>
          <w:b/>
          <w:u w:val="single"/>
        </w:rPr>
        <w:t>END</w:t>
      </w:r>
    </w:p>
    <w:sectPr w:rsidR="007C26B1" w:rsidRPr="00F971FA" w:rsidSect="00E13010">
      <w:footerReference w:type="default" r:id="rId10"/>
      <w:pgSz w:w="11909" w:h="16834" w:code="9"/>
      <w:pgMar w:top="1440" w:right="1080" w:bottom="108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65A" w:rsidRDefault="0069565A" w:rsidP="00E13010">
      <w:r>
        <w:separator/>
      </w:r>
    </w:p>
  </w:endnote>
  <w:endnote w:type="continuationSeparator" w:id="0">
    <w:p w:rsidR="0069565A" w:rsidRDefault="0069565A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D47" w:rsidRPr="00E13010" w:rsidRDefault="00D41D47" w:rsidP="00E13010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11305202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473D8E">
          <w:rPr>
            <w:rFonts w:eastAsia="Yu Gothic UI Semibold"/>
            <w:b/>
            <w:noProof/>
            <w:sz w:val="20"/>
            <w:szCs w:val="20"/>
          </w:rPr>
          <w:t>9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65A" w:rsidRDefault="0069565A" w:rsidP="00E13010">
      <w:r>
        <w:separator/>
      </w:r>
    </w:p>
  </w:footnote>
  <w:footnote w:type="continuationSeparator" w:id="0">
    <w:p w:rsidR="0069565A" w:rsidRDefault="0069565A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P39eSkf/cMzRcRXyEcoLXL6Q/dpXxfQdCYf4WW2vBKfdkvqzUqPIWRl7XJoD2a8O51Ymu5Zyp3fo/Lrxx609Hw==" w:salt="c0Iy8fcyUC3JaEOmBAjkaA==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7B"/>
    <w:rsid w:val="000170C4"/>
    <w:rsid w:val="00042D41"/>
    <w:rsid w:val="00050DA8"/>
    <w:rsid w:val="000645EE"/>
    <w:rsid w:val="00076C59"/>
    <w:rsid w:val="00077FB7"/>
    <w:rsid w:val="00097D0A"/>
    <w:rsid w:val="00100C2B"/>
    <w:rsid w:val="001431B0"/>
    <w:rsid w:val="00182427"/>
    <w:rsid w:val="00190794"/>
    <w:rsid w:val="00200C3B"/>
    <w:rsid w:val="002233CC"/>
    <w:rsid w:val="00234910"/>
    <w:rsid w:val="00240725"/>
    <w:rsid w:val="00245F24"/>
    <w:rsid w:val="00260509"/>
    <w:rsid w:val="00261CA3"/>
    <w:rsid w:val="002B3AE7"/>
    <w:rsid w:val="002B7A73"/>
    <w:rsid w:val="003125EB"/>
    <w:rsid w:val="00322905"/>
    <w:rsid w:val="00340F1C"/>
    <w:rsid w:val="0036465F"/>
    <w:rsid w:val="00383256"/>
    <w:rsid w:val="00417D78"/>
    <w:rsid w:val="00422B84"/>
    <w:rsid w:val="00450C3C"/>
    <w:rsid w:val="00463A7A"/>
    <w:rsid w:val="00473D8E"/>
    <w:rsid w:val="00494241"/>
    <w:rsid w:val="004A7FCB"/>
    <w:rsid w:val="004D11EB"/>
    <w:rsid w:val="00512C4E"/>
    <w:rsid w:val="005E48A1"/>
    <w:rsid w:val="00690A55"/>
    <w:rsid w:val="0069565A"/>
    <w:rsid w:val="006A1700"/>
    <w:rsid w:val="006C7569"/>
    <w:rsid w:val="00703B1E"/>
    <w:rsid w:val="0073568B"/>
    <w:rsid w:val="00736CA2"/>
    <w:rsid w:val="007555A9"/>
    <w:rsid w:val="007C16D1"/>
    <w:rsid w:val="007C26B1"/>
    <w:rsid w:val="007C2D3B"/>
    <w:rsid w:val="007F0311"/>
    <w:rsid w:val="007F6358"/>
    <w:rsid w:val="00864060"/>
    <w:rsid w:val="00883571"/>
    <w:rsid w:val="00891B8C"/>
    <w:rsid w:val="00896D7B"/>
    <w:rsid w:val="008A2C2D"/>
    <w:rsid w:val="008B76A8"/>
    <w:rsid w:val="008C42C6"/>
    <w:rsid w:val="00922044"/>
    <w:rsid w:val="00930BA1"/>
    <w:rsid w:val="00945944"/>
    <w:rsid w:val="00A13B57"/>
    <w:rsid w:val="00A561DF"/>
    <w:rsid w:val="00AB4952"/>
    <w:rsid w:val="00AB7808"/>
    <w:rsid w:val="00B15910"/>
    <w:rsid w:val="00B26603"/>
    <w:rsid w:val="00B331AE"/>
    <w:rsid w:val="00B45100"/>
    <w:rsid w:val="00B722F2"/>
    <w:rsid w:val="00BA187F"/>
    <w:rsid w:val="00BC22E6"/>
    <w:rsid w:val="00C03320"/>
    <w:rsid w:val="00C4586D"/>
    <w:rsid w:val="00C9543D"/>
    <w:rsid w:val="00CB4B25"/>
    <w:rsid w:val="00CF35D0"/>
    <w:rsid w:val="00D33E15"/>
    <w:rsid w:val="00D41D47"/>
    <w:rsid w:val="00D42969"/>
    <w:rsid w:val="00D57144"/>
    <w:rsid w:val="00D6155D"/>
    <w:rsid w:val="00DD51DE"/>
    <w:rsid w:val="00DE4802"/>
    <w:rsid w:val="00DF2378"/>
    <w:rsid w:val="00DF5EBA"/>
    <w:rsid w:val="00E13010"/>
    <w:rsid w:val="00E15748"/>
    <w:rsid w:val="00E774FF"/>
    <w:rsid w:val="00E91826"/>
    <w:rsid w:val="00EA276C"/>
    <w:rsid w:val="00EC03CC"/>
    <w:rsid w:val="00EE2B1E"/>
    <w:rsid w:val="00EE3310"/>
    <w:rsid w:val="00F12282"/>
    <w:rsid w:val="00F50FFA"/>
    <w:rsid w:val="00F83C04"/>
    <w:rsid w:val="00F971FA"/>
    <w:rsid w:val="00FB0147"/>
    <w:rsid w:val="00FF0EFB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BF5E8-718F-42F5-9755-3424818F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1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table" w:styleId="TableGrid">
    <w:name w:val="Table Grid"/>
    <w:basedOn w:val="TableNormal"/>
    <w:uiPriority w:val="39"/>
    <w:rsid w:val="00422B8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03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3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238</TotalTime>
  <Pages>9</Pages>
  <Words>1625</Words>
  <Characters>9265</Characters>
  <Application>Microsoft Office Word</Application>
  <DocSecurity>8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68</cp:revision>
  <cp:lastPrinted>2019-07-17T16:47:00Z</cp:lastPrinted>
  <dcterms:created xsi:type="dcterms:W3CDTF">2019-07-16T11:41:00Z</dcterms:created>
  <dcterms:modified xsi:type="dcterms:W3CDTF">2019-07-17T16:47:00Z</dcterms:modified>
</cp:coreProperties>
</file>