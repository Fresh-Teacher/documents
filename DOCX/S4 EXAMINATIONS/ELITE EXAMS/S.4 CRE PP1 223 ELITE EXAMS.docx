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276" w:lineRule="auto"/>
        <w:rPr>
          <w:b/>
          <w:sz w:val="28"/>
          <w:szCs w:val="28"/>
        </w:rPr>
      </w:pPr>
      <w:bookmarkStart w:id="0" w:name="_GoBack"/>
      <w:bookmarkEnd w:id="0"/>
    </w:p>
    <w:p w:rsidR="004D1179" w:rsidRDefault="004D1179" w:rsidP="00E13010">
      <w:pPr>
        <w:spacing w:line="276" w:lineRule="auto"/>
        <w:rPr>
          <w:b/>
          <w:sz w:val="28"/>
          <w:szCs w:val="28"/>
        </w:rPr>
      </w:pPr>
    </w:p>
    <w:p w:rsidR="004D1179" w:rsidRDefault="004D1179" w:rsidP="00E13010">
      <w:pPr>
        <w:spacing w:line="276" w:lineRule="auto"/>
        <w:rPr>
          <w:b/>
          <w:sz w:val="28"/>
          <w:szCs w:val="28"/>
        </w:rPr>
      </w:pPr>
    </w:p>
    <w:p w:rsidR="004D1179" w:rsidRDefault="004D1179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4D117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223</w:t>
      </w:r>
      <w:r w:rsidR="00E13010">
        <w:rPr>
          <w:b/>
          <w:lang w:val="en-GB"/>
        </w:rPr>
        <w:t>/1</w:t>
      </w:r>
    </w:p>
    <w:p w:rsidR="00E13010" w:rsidRPr="00960E60" w:rsidRDefault="004D1179" w:rsidP="00E13010">
      <w:pPr>
        <w:spacing w:line="192" w:lineRule="auto"/>
        <w:rPr>
          <w:lang w:val="en-GB"/>
        </w:rPr>
      </w:pPr>
      <w:r w:rsidRPr="00960E60">
        <w:rPr>
          <w:lang w:val="en-GB"/>
        </w:rPr>
        <w:t>CHRISTIAN</w:t>
      </w:r>
    </w:p>
    <w:p w:rsidR="00E13010" w:rsidRPr="00960E60" w:rsidRDefault="00E13010" w:rsidP="00E13010">
      <w:pPr>
        <w:spacing w:line="192" w:lineRule="auto"/>
        <w:rPr>
          <w:lang w:val="en-GB"/>
        </w:rPr>
      </w:pPr>
      <w:r w:rsidRPr="00960E60">
        <w:rPr>
          <w:lang w:val="en-GB"/>
        </w:rPr>
        <w:t>RELIGIOUS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 w:rsidRPr="00960E60">
        <w:rPr>
          <w:lang w:val="en-GB"/>
        </w:rPr>
        <w:t>EDUCATION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1</w:t>
      </w:r>
    </w:p>
    <w:p w:rsidR="00E13010" w:rsidRDefault="00960E6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4D1179">
        <w:rPr>
          <w:b/>
          <w:lang w:val="en-GB"/>
        </w:rPr>
        <w:t xml:space="preserve">½ </w:t>
      </w:r>
      <w:r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b/>
          <w:lang w:val="en-GB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4D1179" w:rsidRDefault="004D1179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4D1179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CHRISTIAN</w:t>
      </w:r>
      <w:r w:rsidR="00E13010">
        <w:rPr>
          <w:b/>
          <w:sz w:val="28"/>
          <w:szCs w:val="28"/>
          <w:lang w:val="en-GB"/>
        </w:rPr>
        <w:t xml:space="preserve"> RELIGIOUS EDUCATION</w:t>
      </w:r>
    </w:p>
    <w:p w:rsidR="00E13010" w:rsidRPr="00960E60" w:rsidRDefault="00E13010" w:rsidP="00E13010">
      <w:pPr>
        <w:spacing w:line="276" w:lineRule="auto"/>
        <w:jc w:val="center"/>
        <w:rPr>
          <w:sz w:val="28"/>
          <w:szCs w:val="28"/>
          <w:lang w:val="en-GB"/>
        </w:rPr>
      </w:pPr>
      <w:r w:rsidRPr="00960E60">
        <w:rPr>
          <w:sz w:val="28"/>
          <w:szCs w:val="28"/>
          <w:lang w:val="en-GB"/>
        </w:rPr>
        <w:t>(</w:t>
      </w:r>
      <w:r w:rsidR="004D1179" w:rsidRPr="00960E60">
        <w:rPr>
          <w:sz w:val="28"/>
          <w:szCs w:val="28"/>
          <w:lang w:val="en-GB"/>
        </w:rPr>
        <w:t>Christian Living Today</w:t>
      </w:r>
      <w:r w:rsidRPr="00960E60">
        <w:rPr>
          <w:sz w:val="28"/>
          <w:szCs w:val="28"/>
          <w:lang w:val="en-GB"/>
        </w:rPr>
        <w:t>)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4D1179">
        <w:rPr>
          <w:lang w:val="en-GB"/>
        </w:rPr>
        <w:t>30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 xml:space="preserve">This paper consists of </w:t>
      </w:r>
      <w:r w:rsidR="004D1179">
        <w:rPr>
          <w:i/>
          <w:lang w:val="en-GB"/>
        </w:rPr>
        <w:t>FIVE</w:t>
      </w:r>
      <w:r>
        <w:rPr>
          <w:i/>
          <w:lang w:val="en-GB"/>
        </w:rPr>
        <w:t xml:space="preserve"> sections A, B </w:t>
      </w:r>
      <w:r w:rsidR="004D1179">
        <w:rPr>
          <w:i/>
          <w:lang w:val="en-GB"/>
        </w:rPr>
        <w:t>C, D and E</w:t>
      </w:r>
      <w:r>
        <w:rPr>
          <w:i/>
          <w:lang w:val="en-GB"/>
        </w:rPr>
        <w:t>.</w:t>
      </w:r>
    </w:p>
    <w:p w:rsidR="004D1179" w:rsidRDefault="004D1179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5 questions taking one from each section.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/>
    <w:p w:rsidR="002F174C" w:rsidRPr="00B8436C" w:rsidRDefault="00734F5C" w:rsidP="00B8436C">
      <w:pPr>
        <w:spacing w:line="276" w:lineRule="auto"/>
        <w:jc w:val="center"/>
        <w:rPr>
          <w:b/>
        </w:rPr>
      </w:pPr>
      <w:r w:rsidRPr="00B8436C">
        <w:rPr>
          <w:b/>
        </w:rPr>
        <w:lastRenderedPageBreak/>
        <w:t>SECTION A:</w:t>
      </w:r>
    </w:p>
    <w:p w:rsidR="004D1179" w:rsidRPr="00B8436C" w:rsidRDefault="00734F5C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MAN IN A CHANGING SOCIETY</w:t>
      </w:r>
    </w:p>
    <w:p w:rsidR="00734F5C" w:rsidRDefault="00734F5C" w:rsidP="002F174C">
      <w:pPr>
        <w:spacing w:line="276" w:lineRule="auto"/>
      </w:pPr>
    </w:p>
    <w:p w:rsidR="00734F5C" w:rsidRDefault="00734F5C" w:rsidP="002F174C">
      <w:pPr>
        <w:spacing w:line="276" w:lineRule="auto"/>
      </w:pPr>
      <w:r>
        <w:t>1.</w:t>
      </w:r>
      <w:r>
        <w:tab/>
        <w:t>a)</w:t>
      </w:r>
      <w:r>
        <w:tab/>
        <w:t>Explain the different reactions of people towards  change?</w:t>
      </w:r>
      <w:r w:rsidR="002F174C">
        <w:t xml:space="preserve">    (10 marks)</w:t>
      </w:r>
    </w:p>
    <w:p w:rsidR="002F174C" w:rsidRDefault="002F174C" w:rsidP="002F174C">
      <w:pPr>
        <w:spacing w:line="276" w:lineRule="auto"/>
      </w:pPr>
      <w:r>
        <w:tab/>
        <w:t>b)</w:t>
      </w:r>
      <w:r>
        <w:tab/>
        <w:t>How can a Christian use money to cause change?</w:t>
      </w:r>
      <w:r>
        <w:tab/>
      </w:r>
      <w:r>
        <w:tab/>
        <w:t xml:space="preserve">      (10 marks)</w:t>
      </w:r>
    </w:p>
    <w:p w:rsidR="002F174C" w:rsidRDefault="002F174C" w:rsidP="002F174C">
      <w:pPr>
        <w:spacing w:line="276" w:lineRule="auto"/>
      </w:pPr>
    </w:p>
    <w:p w:rsidR="002F174C" w:rsidRDefault="00B17479" w:rsidP="002F174C">
      <w:pPr>
        <w:spacing w:line="276" w:lineRule="auto"/>
      </w:pPr>
      <w:r>
        <w:t>2.</w:t>
      </w:r>
      <w:r>
        <w:tab/>
        <w:t>a)</w:t>
      </w:r>
      <w:r>
        <w:tab/>
        <w:t xml:space="preserve">Give </w:t>
      </w:r>
      <w:r w:rsidR="00203B6F">
        <w:t xml:space="preserve">the </w:t>
      </w:r>
      <w:r>
        <w:t xml:space="preserve">differences </w:t>
      </w:r>
      <w:r w:rsidR="008763AA">
        <w:t xml:space="preserve">in the understanding </w:t>
      </w:r>
      <w:r>
        <w:t xml:space="preserve">between work in </w:t>
      </w:r>
      <w:r w:rsidR="002F174C">
        <w:t xml:space="preserve">traditional </w:t>
      </w:r>
      <w:r w:rsidR="008763AA">
        <w:tab/>
      </w:r>
      <w:r w:rsidR="008763AA">
        <w:tab/>
      </w:r>
      <w:r>
        <w:t xml:space="preserve">Africa and modern </w:t>
      </w:r>
      <w:r w:rsidR="002F174C">
        <w:t>work?</w:t>
      </w:r>
      <w:r w:rsidR="00203B6F" w:rsidRPr="00203B6F">
        <w:t xml:space="preserve"> </w:t>
      </w:r>
      <w:r w:rsidR="008763AA">
        <w:tab/>
      </w:r>
      <w:r w:rsidR="008763AA">
        <w:tab/>
      </w:r>
      <w:r w:rsidR="008763AA">
        <w:tab/>
      </w:r>
      <w:r w:rsidR="008763AA">
        <w:tab/>
      </w:r>
      <w:r w:rsidR="008763AA">
        <w:tab/>
        <w:t xml:space="preserve">       </w:t>
      </w:r>
      <w:r w:rsidR="00203B6F">
        <w:t>(10 marks)</w:t>
      </w:r>
    </w:p>
    <w:p w:rsidR="002F174C" w:rsidRDefault="002F174C" w:rsidP="002F174C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2F174C" w:rsidRDefault="002F174C" w:rsidP="002F174C">
      <w:pPr>
        <w:spacing w:line="276" w:lineRule="auto"/>
      </w:pPr>
      <w:r>
        <w:tab/>
        <w:t>b)</w:t>
      </w:r>
      <w:r>
        <w:tab/>
        <w:t xml:space="preserve">Why do Christians look </w:t>
      </w:r>
      <w:r w:rsidR="004C1A03">
        <w:t>at</w:t>
      </w:r>
      <w:r>
        <w:t xml:space="preserve"> Jesus as a good worker?</w:t>
      </w:r>
      <w:r>
        <w:tab/>
        <w:t xml:space="preserve">       (10 marks)</w:t>
      </w:r>
    </w:p>
    <w:p w:rsidR="002F174C" w:rsidRDefault="002F174C" w:rsidP="002F174C">
      <w:pPr>
        <w:spacing w:line="276" w:lineRule="auto"/>
      </w:pPr>
    </w:p>
    <w:p w:rsidR="002F174C" w:rsidRDefault="002F174C" w:rsidP="002F174C">
      <w:pPr>
        <w:spacing w:line="276" w:lineRule="auto"/>
      </w:pPr>
      <w:r>
        <w:t>3.</w:t>
      </w:r>
      <w:r>
        <w:tab/>
        <w:t>a)</w:t>
      </w:r>
      <w:r>
        <w:tab/>
        <w:t xml:space="preserve">If St. Augustine was to come to Uganda today, what leisure activities </w:t>
      </w:r>
      <w:r>
        <w:tab/>
      </w:r>
      <w:r>
        <w:tab/>
        <w:t>would he</w:t>
      </w:r>
      <w:r w:rsidR="008763AA">
        <w:t xml:space="preserve"> condemn and why?</w:t>
      </w:r>
      <w:r w:rsidR="008763AA">
        <w:tab/>
      </w:r>
      <w:r w:rsidR="008763AA">
        <w:tab/>
      </w:r>
      <w:r w:rsidR="008763AA">
        <w:tab/>
      </w:r>
      <w:r w:rsidR="008763AA">
        <w:tab/>
      </w:r>
      <w:r w:rsidR="008763AA">
        <w:tab/>
        <w:t xml:space="preserve">       (12</w:t>
      </w:r>
      <w:r>
        <w:t xml:space="preserve"> marks)</w:t>
      </w:r>
    </w:p>
    <w:p w:rsidR="002F174C" w:rsidRDefault="002F174C" w:rsidP="002F174C">
      <w:pPr>
        <w:spacing w:line="276" w:lineRule="auto"/>
      </w:pPr>
      <w:r>
        <w:tab/>
        <w:t>b)</w:t>
      </w:r>
      <w:r>
        <w:tab/>
        <w:t xml:space="preserve">What problems are associated with leisure today? </w:t>
      </w:r>
      <w:r w:rsidR="008763AA">
        <w:tab/>
        <w:t xml:space="preserve">        (8</w:t>
      </w:r>
      <w:r>
        <w:t xml:space="preserve"> marks)</w:t>
      </w:r>
    </w:p>
    <w:p w:rsidR="002F174C" w:rsidRDefault="002F174C" w:rsidP="002F174C">
      <w:pPr>
        <w:spacing w:line="276" w:lineRule="auto"/>
      </w:pPr>
    </w:p>
    <w:p w:rsidR="002F174C" w:rsidRPr="00B8436C" w:rsidRDefault="002F174C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SECTION B:</w:t>
      </w:r>
    </w:p>
    <w:p w:rsidR="002F174C" w:rsidRPr="00B8436C" w:rsidRDefault="002F174C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ORDER AND FREEDOM</w:t>
      </w:r>
    </w:p>
    <w:p w:rsidR="002F174C" w:rsidRDefault="002F174C" w:rsidP="002F174C">
      <w:pPr>
        <w:spacing w:line="276" w:lineRule="auto"/>
      </w:pPr>
    </w:p>
    <w:p w:rsidR="002F174C" w:rsidRDefault="002F174C" w:rsidP="002F174C">
      <w:pPr>
        <w:spacing w:line="276" w:lineRule="auto"/>
      </w:pPr>
      <w:r>
        <w:t>4.</w:t>
      </w:r>
      <w:r>
        <w:tab/>
        <w:t>a)</w:t>
      </w:r>
      <w:r>
        <w:tab/>
        <w:t>Why is it important to oppose injustices in the society today?(10 marks)</w:t>
      </w:r>
    </w:p>
    <w:p w:rsidR="002F174C" w:rsidRDefault="002F174C" w:rsidP="002F174C">
      <w:pPr>
        <w:spacing w:line="276" w:lineRule="auto"/>
      </w:pPr>
      <w:r>
        <w:tab/>
        <w:t>b)</w:t>
      </w:r>
      <w:r>
        <w:tab/>
        <w:t xml:space="preserve">How was the murder of Uriah the husband to Bathsheba a case of </w:t>
      </w:r>
      <w:r>
        <w:tab/>
      </w:r>
      <w:r>
        <w:tab/>
      </w:r>
      <w:r>
        <w:tab/>
        <w:t>injustice?</w:t>
      </w:r>
      <w:r w:rsidR="00692DE8">
        <w:tab/>
      </w:r>
      <w:r w:rsidR="00692DE8">
        <w:tab/>
      </w:r>
      <w:r w:rsidR="00692DE8">
        <w:tab/>
      </w:r>
      <w:r w:rsidR="00692DE8">
        <w:tab/>
      </w:r>
      <w:r w:rsidR="00692DE8">
        <w:tab/>
      </w:r>
      <w:r w:rsidR="00692DE8">
        <w:tab/>
      </w:r>
      <w:r w:rsidR="00692DE8">
        <w:tab/>
      </w:r>
      <w:r w:rsidR="00692DE8">
        <w:tab/>
        <w:t xml:space="preserve">       (10 marks)</w:t>
      </w:r>
    </w:p>
    <w:p w:rsidR="00692DE8" w:rsidRDefault="00692DE8" w:rsidP="002F174C">
      <w:pPr>
        <w:spacing w:line="276" w:lineRule="auto"/>
      </w:pPr>
    </w:p>
    <w:p w:rsidR="00692DE8" w:rsidRDefault="00692DE8" w:rsidP="002F174C">
      <w:pPr>
        <w:spacing w:line="276" w:lineRule="auto"/>
      </w:pPr>
      <w:r>
        <w:t>5.</w:t>
      </w:r>
      <w:r>
        <w:tab/>
        <w:t>a)</w:t>
      </w:r>
      <w:r>
        <w:tab/>
        <w:t>How do people attain authority today?</w:t>
      </w:r>
      <w:r>
        <w:tab/>
      </w:r>
      <w:r>
        <w:tab/>
      </w:r>
      <w:r>
        <w:tab/>
        <w:t xml:space="preserve">       (10 marks)</w:t>
      </w:r>
    </w:p>
    <w:p w:rsidR="00692DE8" w:rsidRDefault="00692DE8" w:rsidP="002F174C">
      <w:pPr>
        <w:spacing w:line="276" w:lineRule="auto"/>
      </w:pPr>
      <w:r>
        <w:tab/>
        <w:t>b)</w:t>
      </w:r>
      <w:r>
        <w:tab/>
        <w:t>Explain the services missionaries extended to Africans.</w:t>
      </w:r>
      <w:r>
        <w:tab/>
        <w:t xml:space="preserve">       (10 marks)</w:t>
      </w:r>
    </w:p>
    <w:p w:rsidR="00692DE8" w:rsidRDefault="00692DE8" w:rsidP="002F174C">
      <w:pPr>
        <w:spacing w:line="276" w:lineRule="auto"/>
      </w:pPr>
    </w:p>
    <w:p w:rsidR="00692DE8" w:rsidRDefault="00692DE8" w:rsidP="002F174C">
      <w:pPr>
        <w:spacing w:line="276" w:lineRule="auto"/>
      </w:pPr>
      <w:r>
        <w:t>6.</w:t>
      </w:r>
      <w:r>
        <w:tab/>
        <w:t>a)</w:t>
      </w:r>
      <w:r>
        <w:tab/>
        <w:t>How did  the Israelite express loyalty to their God?</w:t>
      </w:r>
      <w:r>
        <w:tab/>
        <w:t xml:space="preserve">       (10 marks)</w:t>
      </w:r>
    </w:p>
    <w:p w:rsidR="00692DE8" w:rsidRDefault="00692DE8" w:rsidP="002F174C">
      <w:pPr>
        <w:spacing w:line="276" w:lineRule="auto"/>
      </w:pPr>
      <w:r>
        <w:tab/>
        <w:t>b)</w:t>
      </w:r>
      <w:r>
        <w:tab/>
      </w:r>
      <w:r w:rsidR="008763AA">
        <w:t>How do students express loyalty to school authorities</w:t>
      </w:r>
      <w:r>
        <w:t xml:space="preserve">?     </w:t>
      </w:r>
      <w:r w:rsidR="008763AA">
        <w:t xml:space="preserve">     </w:t>
      </w:r>
      <w:r>
        <w:t>(10 marks)</w:t>
      </w:r>
    </w:p>
    <w:p w:rsidR="00692DE8" w:rsidRDefault="00692DE8" w:rsidP="002F174C">
      <w:pPr>
        <w:spacing w:line="276" w:lineRule="auto"/>
      </w:pPr>
    </w:p>
    <w:p w:rsidR="00692DE8" w:rsidRPr="00B8436C" w:rsidRDefault="00692DE8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SECTION C:</w:t>
      </w:r>
    </w:p>
    <w:p w:rsidR="00692DE8" w:rsidRPr="00B8436C" w:rsidRDefault="00692DE8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LIFE</w:t>
      </w:r>
    </w:p>
    <w:p w:rsidR="00692DE8" w:rsidRDefault="00692DE8" w:rsidP="002F174C">
      <w:pPr>
        <w:spacing w:line="276" w:lineRule="auto"/>
      </w:pPr>
    </w:p>
    <w:p w:rsidR="00692DE8" w:rsidRDefault="00692DE8" w:rsidP="002F174C">
      <w:pPr>
        <w:spacing w:line="276" w:lineRule="auto"/>
      </w:pPr>
      <w:r>
        <w:t>7.</w:t>
      </w:r>
      <w:r>
        <w:tab/>
        <w:t>a)</w:t>
      </w:r>
      <w:r>
        <w:tab/>
        <w:t>Explain the general understanding of a happy family today.   (10 marks)</w:t>
      </w:r>
    </w:p>
    <w:p w:rsidR="00692DE8" w:rsidRDefault="00692DE8" w:rsidP="002F174C">
      <w:pPr>
        <w:spacing w:line="276" w:lineRule="auto"/>
      </w:pPr>
      <w:r>
        <w:tab/>
        <w:t>b)</w:t>
      </w:r>
      <w:r>
        <w:tab/>
        <w:t xml:space="preserve">How did the disobedience of Adam and Eve bring about Man’s </w:t>
      </w:r>
      <w:r>
        <w:tab/>
      </w:r>
      <w:r>
        <w:tab/>
      </w:r>
      <w:r>
        <w:tab/>
        <w:t>unhappiness?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marks)</w:t>
      </w:r>
    </w:p>
    <w:p w:rsidR="00692DE8" w:rsidRDefault="00692DE8" w:rsidP="002F174C">
      <w:pPr>
        <w:spacing w:line="276" w:lineRule="auto"/>
      </w:pPr>
    </w:p>
    <w:p w:rsidR="00692DE8" w:rsidRDefault="00692DE8" w:rsidP="002F174C">
      <w:pPr>
        <w:spacing w:line="276" w:lineRule="auto"/>
      </w:pPr>
      <w:r>
        <w:t>8.</w:t>
      </w:r>
      <w:r>
        <w:tab/>
        <w:t>a)</w:t>
      </w:r>
      <w:r>
        <w:tab/>
        <w:t xml:space="preserve">With </w:t>
      </w:r>
      <w:r w:rsidR="00A6090E">
        <w:t>clear examples</w:t>
      </w:r>
      <w:r>
        <w:t xml:space="preserve"> how were the dead not dead among </w:t>
      </w:r>
      <w:r w:rsidR="00A6090E">
        <w:t xml:space="preserve">traditional </w:t>
      </w:r>
      <w:r w:rsidR="00A6090E">
        <w:tab/>
      </w:r>
      <w:r w:rsidR="00A6090E">
        <w:tab/>
      </w:r>
      <w:r w:rsidR="00A6090E">
        <w:tab/>
      </w:r>
      <w:r>
        <w:t>Africans?</w:t>
      </w:r>
      <w:r w:rsidR="00A6090E">
        <w:t xml:space="preserve">       </w:t>
      </w:r>
      <w:r w:rsidR="00A6090E">
        <w:tab/>
      </w:r>
      <w:r w:rsidR="00A6090E">
        <w:tab/>
      </w:r>
      <w:r w:rsidR="00A6090E">
        <w:tab/>
      </w:r>
      <w:r w:rsidR="00A6090E">
        <w:tab/>
      </w:r>
      <w:r w:rsidR="00A6090E">
        <w:tab/>
      </w:r>
      <w:r w:rsidR="00A6090E">
        <w:tab/>
      </w:r>
      <w:r w:rsidR="00A6090E">
        <w:tab/>
        <w:t xml:space="preserve">       (10 marks)</w:t>
      </w:r>
    </w:p>
    <w:p w:rsidR="00692DE8" w:rsidRDefault="00692DE8" w:rsidP="002F174C">
      <w:pPr>
        <w:spacing w:line="276" w:lineRule="auto"/>
      </w:pPr>
      <w:r>
        <w:tab/>
        <w:t>b)</w:t>
      </w:r>
      <w:r>
        <w:tab/>
        <w:t>As a Christian</w:t>
      </w:r>
      <w:r w:rsidR="00115A68">
        <w:t>,</w:t>
      </w:r>
      <w:r>
        <w:t xml:space="preserve"> advice a person who fears death and is always praying </w:t>
      </w:r>
      <w:r>
        <w:tab/>
      </w:r>
      <w:r>
        <w:tab/>
        <w:t>to God to keep him or her alive.</w:t>
      </w:r>
      <w:r>
        <w:tab/>
      </w:r>
      <w:r>
        <w:tab/>
      </w:r>
      <w:r>
        <w:tab/>
      </w:r>
      <w:r>
        <w:tab/>
        <w:t xml:space="preserve">       (10 marks)</w:t>
      </w:r>
    </w:p>
    <w:p w:rsidR="00B8436C" w:rsidRDefault="00B8436C" w:rsidP="002F174C">
      <w:pPr>
        <w:spacing w:line="276" w:lineRule="auto"/>
      </w:pPr>
    </w:p>
    <w:p w:rsidR="00692DE8" w:rsidRDefault="0020192B" w:rsidP="002F174C">
      <w:pPr>
        <w:spacing w:line="276" w:lineRule="auto"/>
      </w:pPr>
      <w:r>
        <w:t>9.</w:t>
      </w:r>
      <w:r>
        <w:tab/>
      </w:r>
      <w:r w:rsidR="00D2156E">
        <w:t>a)</w:t>
      </w:r>
      <w:r w:rsidR="00D2156E">
        <w:tab/>
        <w:t>How was Jesus’ li</w:t>
      </w:r>
      <w:r w:rsidR="00115A68">
        <w:t xml:space="preserve">fe a disappointment to the Jews about the expected </w:t>
      </w:r>
      <w:r w:rsidR="00115A68">
        <w:tab/>
      </w:r>
      <w:r w:rsidR="00115A68">
        <w:tab/>
        <w:t>saviour?</w:t>
      </w:r>
      <w:r w:rsidR="00D2156E">
        <w:tab/>
        <w:t xml:space="preserve">       </w:t>
      </w:r>
      <w:r w:rsidR="00115A68">
        <w:tab/>
      </w:r>
      <w:r w:rsidR="00115A68">
        <w:tab/>
      </w:r>
      <w:r w:rsidR="00115A68">
        <w:tab/>
      </w:r>
      <w:r w:rsidR="00115A68">
        <w:tab/>
      </w:r>
      <w:r w:rsidR="00115A68">
        <w:tab/>
      </w:r>
      <w:r w:rsidR="00115A68">
        <w:tab/>
      </w:r>
      <w:r w:rsidR="00115A68">
        <w:tab/>
        <w:t xml:space="preserve">       </w:t>
      </w:r>
      <w:r w:rsidR="00D2156E">
        <w:t>(10 marks)</w:t>
      </w:r>
    </w:p>
    <w:p w:rsidR="00D2156E" w:rsidRDefault="00D2156E" w:rsidP="002F174C">
      <w:pPr>
        <w:spacing w:line="276" w:lineRule="auto"/>
      </w:pPr>
      <w:r>
        <w:tab/>
        <w:t>b)</w:t>
      </w:r>
      <w:r>
        <w:tab/>
      </w:r>
      <w:r w:rsidR="00115A68">
        <w:t>Give</w:t>
      </w:r>
      <w:r>
        <w:t xml:space="preserve"> the success</w:t>
      </w:r>
      <w:r w:rsidR="00115A68">
        <w:t>es</w:t>
      </w:r>
      <w:r>
        <w:t xml:space="preserve"> the church attained in the early church.  </w:t>
      </w:r>
      <w:r w:rsidR="00115A68">
        <w:t xml:space="preserve"> </w:t>
      </w:r>
      <w:r>
        <w:t>(10 marks)</w:t>
      </w:r>
    </w:p>
    <w:p w:rsidR="00D2156E" w:rsidRDefault="00D2156E" w:rsidP="002F174C">
      <w:pPr>
        <w:spacing w:line="276" w:lineRule="auto"/>
      </w:pPr>
    </w:p>
    <w:p w:rsidR="00D2156E" w:rsidRPr="00B8436C" w:rsidRDefault="00D2156E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SECTION D:</w:t>
      </w:r>
    </w:p>
    <w:p w:rsidR="00D2156E" w:rsidRPr="00B8436C" w:rsidRDefault="00D2156E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MAN AND WOMAN</w:t>
      </w:r>
    </w:p>
    <w:p w:rsidR="00D2156E" w:rsidRDefault="00D2156E" w:rsidP="002F174C">
      <w:pPr>
        <w:spacing w:line="276" w:lineRule="auto"/>
      </w:pPr>
    </w:p>
    <w:p w:rsidR="00D2156E" w:rsidRDefault="00D2156E" w:rsidP="002F174C">
      <w:pPr>
        <w:spacing w:line="276" w:lineRule="auto"/>
      </w:pPr>
      <w:r>
        <w:t>10.</w:t>
      </w:r>
      <w:r>
        <w:tab/>
        <w:t>a)</w:t>
      </w:r>
      <w:r>
        <w:tab/>
        <w:t xml:space="preserve">Explain the advantages and disadvantages of a nuclear family. </w:t>
      </w:r>
    </w:p>
    <w:p w:rsidR="00D2156E" w:rsidRDefault="00115A68" w:rsidP="002F174C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</w:t>
      </w:r>
      <w:r w:rsidR="00D2156E">
        <w:t xml:space="preserve"> marks)</w:t>
      </w:r>
    </w:p>
    <w:p w:rsidR="00D2156E" w:rsidRDefault="00D2156E" w:rsidP="002F174C">
      <w:pPr>
        <w:spacing w:line="276" w:lineRule="auto"/>
      </w:pPr>
      <w:r>
        <w:tab/>
        <w:t>b)</w:t>
      </w:r>
      <w:r>
        <w:tab/>
        <w:t>How did African traditionalists ed</w:t>
      </w:r>
      <w:r w:rsidR="00115A68">
        <w:t>ucate their children?</w:t>
      </w:r>
      <w:r w:rsidR="00115A68">
        <w:tab/>
        <w:t xml:space="preserve">        (8</w:t>
      </w:r>
      <w:r>
        <w:t xml:space="preserve"> marks)</w:t>
      </w:r>
    </w:p>
    <w:p w:rsidR="00D2156E" w:rsidRDefault="00D2156E" w:rsidP="002F174C">
      <w:pPr>
        <w:spacing w:line="276" w:lineRule="auto"/>
      </w:pPr>
    </w:p>
    <w:p w:rsidR="00D2156E" w:rsidRDefault="00D2156E" w:rsidP="002F174C">
      <w:pPr>
        <w:spacing w:line="276" w:lineRule="auto"/>
      </w:pPr>
      <w:r>
        <w:t>11.</w:t>
      </w:r>
      <w:r>
        <w:tab/>
        <w:t>a)</w:t>
      </w:r>
      <w:r>
        <w:tab/>
        <w:t>In what ways are Ugandan women still oppressed?</w:t>
      </w:r>
      <w:r>
        <w:tab/>
        <w:t xml:space="preserve">       (10 marks)</w:t>
      </w:r>
    </w:p>
    <w:p w:rsidR="00D2156E" w:rsidRDefault="00D2156E" w:rsidP="002F174C">
      <w:pPr>
        <w:spacing w:line="276" w:lineRule="auto"/>
      </w:pPr>
      <w:r>
        <w:tab/>
        <w:t>b)</w:t>
      </w:r>
      <w:r>
        <w:tab/>
        <w:t>How has the Ugandan government contribute</w:t>
      </w:r>
      <w:r w:rsidR="005859F8">
        <w:t>d</w:t>
      </w:r>
      <w:r>
        <w:t xml:space="preserve"> towards women’s </w:t>
      </w:r>
      <w:r>
        <w:tab/>
      </w:r>
      <w:r>
        <w:tab/>
      </w:r>
      <w:r>
        <w:tab/>
        <w:t>struggle for equality?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marks)</w:t>
      </w:r>
    </w:p>
    <w:p w:rsidR="00D2156E" w:rsidRDefault="00D2156E" w:rsidP="002F174C">
      <w:pPr>
        <w:spacing w:line="276" w:lineRule="auto"/>
      </w:pPr>
    </w:p>
    <w:p w:rsidR="00D2156E" w:rsidRDefault="00D2156E" w:rsidP="002F174C">
      <w:pPr>
        <w:spacing w:line="276" w:lineRule="auto"/>
      </w:pPr>
      <w:r>
        <w:t>12.</w:t>
      </w:r>
      <w:r>
        <w:tab/>
        <w:t>a)</w:t>
      </w:r>
      <w:r>
        <w:tab/>
        <w:t>Why are people increasingly avoiding Christian marriages today?</w:t>
      </w:r>
    </w:p>
    <w:p w:rsidR="00D2156E" w:rsidRDefault="00D2156E" w:rsidP="002F174C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marks)</w:t>
      </w:r>
    </w:p>
    <w:p w:rsidR="00D2156E" w:rsidRDefault="00D2156E" w:rsidP="002F174C">
      <w:pPr>
        <w:spacing w:line="276" w:lineRule="auto"/>
      </w:pPr>
      <w:r>
        <w:tab/>
        <w:t>b)</w:t>
      </w:r>
      <w:r>
        <w:tab/>
        <w:t>Explain the cha</w:t>
      </w:r>
      <w:r w:rsidR="005859F8">
        <w:t>racteristics of a good marriage partner.</w:t>
      </w:r>
      <w:r w:rsidR="005859F8">
        <w:tab/>
        <w:t xml:space="preserve">       </w:t>
      </w:r>
      <w:r>
        <w:t>(10 marks)</w:t>
      </w:r>
    </w:p>
    <w:p w:rsidR="00D2156E" w:rsidRDefault="00D2156E" w:rsidP="002F174C">
      <w:pPr>
        <w:spacing w:line="276" w:lineRule="auto"/>
      </w:pPr>
    </w:p>
    <w:p w:rsidR="00D2156E" w:rsidRPr="00B8436C" w:rsidRDefault="00D2156E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SECTION E:</w:t>
      </w:r>
    </w:p>
    <w:p w:rsidR="00D2156E" w:rsidRPr="00B8436C" w:rsidRDefault="00D2156E" w:rsidP="00B8436C">
      <w:pPr>
        <w:spacing w:line="276" w:lineRule="auto"/>
        <w:jc w:val="center"/>
        <w:rPr>
          <w:b/>
        </w:rPr>
      </w:pPr>
      <w:r w:rsidRPr="00B8436C">
        <w:rPr>
          <w:b/>
        </w:rPr>
        <w:t>MAN’S RESPONSE TO GOD THROUGH FAITH AND LOVE</w:t>
      </w:r>
    </w:p>
    <w:p w:rsidR="00D2156E" w:rsidRDefault="00D2156E" w:rsidP="002F174C">
      <w:pPr>
        <w:spacing w:line="276" w:lineRule="auto"/>
      </w:pPr>
    </w:p>
    <w:p w:rsidR="00D2156E" w:rsidRDefault="00C239C5" w:rsidP="002F174C">
      <w:pPr>
        <w:spacing w:line="276" w:lineRule="auto"/>
      </w:pPr>
      <w:r>
        <w:t>13.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What factors have </w:t>
      </w:r>
      <w:r w:rsidR="005859F8">
        <w:t>attracted man to search for God today?</w:t>
      </w:r>
      <w:r w:rsidR="004C1A03" w:rsidRPr="004C1A03">
        <w:t xml:space="preserve"> </w:t>
      </w:r>
      <w:r w:rsidR="004C1A03">
        <w:t xml:space="preserve">   (10 marks)</w:t>
      </w:r>
    </w:p>
    <w:p w:rsidR="00C239C5" w:rsidRDefault="00C239C5" w:rsidP="002F174C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C239C5" w:rsidRDefault="00C239C5" w:rsidP="002F174C">
      <w:pPr>
        <w:spacing w:line="276" w:lineRule="auto"/>
      </w:pPr>
      <w:r>
        <w:tab/>
        <w:t>b)</w:t>
      </w:r>
      <w:r>
        <w:tab/>
        <w:t>How did African traditionalists search for God?</w:t>
      </w:r>
      <w:r>
        <w:tab/>
      </w:r>
      <w:r>
        <w:tab/>
        <w:t xml:space="preserve">       (10 marks)</w:t>
      </w:r>
    </w:p>
    <w:p w:rsidR="00C239C5" w:rsidRDefault="00C239C5" w:rsidP="002F174C">
      <w:pPr>
        <w:spacing w:line="276" w:lineRule="auto"/>
      </w:pPr>
    </w:p>
    <w:p w:rsidR="00C239C5" w:rsidRDefault="00C239C5" w:rsidP="002F174C">
      <w:pPr>
        <w:spacing w:line="276" w:lineRule="auto"/>
      </w:pPr>
      <w:r>
        <w:t>14.</w:t>
      </w:r>
      <w:r>
        <w:tab/>
        <w:t>a)</w:t>
      </w:r>
      <w:r>
        <w:tab/>
        <w:t>What effort is the church making to bring people back to God?</w:t>
      </w:r>
    </w:p>
    <w:p w:rsidR="00C239C5" w:rsidRDefault="00C239C5" w:rsidP="002F174C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marks)</w:t>
      </w:r>
    </w:p>
    <w:p w:rsidR="00C239C5" w:rsidRDefault="00C239C5" w:rsidP="002F174C">
      <w:pPr>
        <w:spacing w:line="276" w:lineRule="auto"/>
      </w:pPr>
      <w:r>
        <w:tab/>
        <w:t>b)</w:t>
      </w:r>
      <w:r>
        <w:tab/>
        <w:t>How did the Israelites evade God?</w:t>
      </w:r>
      <w:r>
        <w:tab/>
      </w:r>
      <w:r>
        <w:tab/>
      </w:r>
      <w:r>
        <w:tab/>
      </w:r>
      <w:r>
        <w:tab/>
        <w:t xml:space="preserve">       (10 marks)</w:t>
      </w:r>
    </w:p>
    <w:p w:rsidR="00C239C5" w:rsidRDefault="00C239C5" w:rsidP="002F174C">
      <w:pPr>
        <w:spacing w:line="276" w:lineRule="auto"/>
      </w:pPr>
    </w:p>
    <w:p w:rsidR="00C239C5" w:rsidRDefault="00C239C5" w:rsidP="002F174C">
      <w:pPr>
        <w:spacing w:line="276" w:lineRule="auto"/>
      </w:pPr>
      <w:r>
        <w:t>15.</w:t>
      </w:r>
      <w:r>
        <w:tab/>
      </w:r>
      <w:r w:rsidR="0094334A">
        <w:t>a)</w:t>
      </w:r>
      <w:r w:rsidR="0094334A">
        <w:tab/>
        <w:t xml:space="preserve">How were prophets involved in the affairs of </w:t>
      </w:r>
      <w:r w:rsidR="005859F8">
        <w:t>God’s nation</w:t>
      </w:r>
      <w:r w:rsidR="0094334A">
        <w:t xml:space="preserve"> in the old </w:t>
      </w:r>
      <w:r w:rsidR="0094334A">
        <w:tab/>
      </w:r>
      <w:r w:rsidR="0094334A">
        <w:tab/>
      </w:r>
      <w:r w:rsidR="0094334A">
        <w:tab/>
        <w:t>Testament?</w:t>
      </w:r>
      <w:r w:rsidR="0094334A">
        <w:tab/>
      </w:r>
      <w:r w:rsidR="0094334A">
        <w:tab/>
      </w:r>
      <w:r w:rsidR="0094334A">
        <w:tab/>
      </w:r>
      <w:r w:rsidR="0094334A">
        <w:tab/>
      </w:r>
      <w:r w:rsidR="0094334A">
        <w:tab/>
      </w:r>
      <w:r w:rsidR="0094334A">
        <w:tab/>
      </w:r>
      <w:r w:rsidR="0094334A">
        <w:tab/>
      </w:r>
      <w:r w:rsidR="0094334A">
        <w:tab/>
        <w:t xml:space="preserve">       (10 marks)</w:t>
      </w:r>
    </w:p>
    <w:p w:rsidR="0094334A" w:rsidRDefault="0094334A" w:rsidP="002F174C">
      <w:pPr>
        <w:spacing w:line="276" w:lineRule="auto"/>
      </w:pPr>
      <w:r>
        <w:tab/>
        <w:t>b)</w:t>
      </w:r>
      <w:r>
        <w:tab/>
        <w:t xml:space="preserve">Why do some people discourage religious leaders from participating in </w:t>
      </w:r>
      <w:r>
        <w:tab/>
      </w:r>
      <w:r>
        <w:tab/>
        <w:t>politics?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marks)</w:t>
      </w:r>
    </w:p>
    <w:p w:rsidR="0094334A" w:rsidRDefault="0094334A" w:rsidP="002F174C">
      <w:pPr>
        <w:spacing w:line="276" w:lineRule="auto"/>
      </w:pPr>
    </w:p>
    <w:p w:rsidR="0094334A" w:rsidRDefault="0094334A" w:rsidP="002F174C">
      <w:pPr>
        <w:spacing w:line="276" w:lineRule="auto"/>
      </w:pPr>
    </w:p>
    <w:p w:rsidR="002F174C" w:rsidRPr="00F17919" w:rsidRDefault="0094334A" w:rsidP="00F17919">
      <w:pPr>
        <w:spacing w:line="276" w:lineRule="auto"/>
        <w:jc w:val="center"/>
        <w:rPr>
          <w:b/>
          <w:u w:val="single"/>
        </w:rPr>
      </w:pPr>
      <w:r w:rsidRPr="0094334A">
        <w:rPr>
          <w:b/>
          <w:u w:val="single"/>
        </w:rPr>
        <w:t>END</w:t>
      </w:r>
    </w:p>
    <w:sectPr w:rsidR="002F174C" w:rsidRPr="00F17919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155" w:rsidRDefault="00DC1155" w:rsidP="00E13010">
      <w:r>
        <w:separator/>
      </w:r>
    </w:p>
  </w:endnote>
  <w:endnote w:type="continuationSeparator" w:id="0">
    <w:p w:rsidR="00DC1155" w:rsidRDefault="00DC1155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A5500C">
          <w:rPr>
            <w:rFonts w:eastAsia="Yu Gothic UI Semibold"/>
            <w:b/>
            <w:noProof/>
            <w:sz w:val="20"/>
            <w:szCs w:val="20"/>
          </w:rPr>
          <w:t>3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155" w:rsidRDefault="00DC1155" w:rsidP="00E13010">
      <w:r>
        <w:separator/>
      </w:r>
    </w:p>
  </w:footnote>
  <w:footnote w:type="continuationSeparator" w:id="0">
    <w:p w:rsidR="00DC1155" w:rsidRDefault="00DC1155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M1NPVFuua+TNYJP3vGJycCdZW0N6ZExWm+fjMh4KV2besCyuh8Lni6wCJC8xByRhGCJRVVv9OUY4j/JIGDJzsw==" w:salt="PZgz47/tHB5qosKUSG8GiQ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9"/>
    <w:rsid w:val="000170C4"/>
    <w:rsid w:val="00050DA8"/>
    <w:rsid w:val="00100C2B"/>
    <w:rsid w:val="00115A68"/>
    <w:rsid w:val="0020192B"/>
    <w:rsid w:val="00203B6F"/>
    <w:rsid w:val="002A7DF6"/>
    <w:rsid w:val="002F174C"/>
    <w:rsid w:val="004C1A03"/>
    <w:rsid w:val="004D1179"/>
    <w:rsid w:val="00547ACA"/>
    <w:rsid w:val="005859F8"/>
    <w:rsid w:val="00692DE8"/>
    <w:rsid w:val="006A63BC"/>
    <w:rsid w:val="00734F5C"/>
    <w:rsid w:val="00847E2F"/>
    <w:rsid w:val="008763AA"/>
    <w:rsid w:val="00883571"/>
    <w:rsid w:val="00930BA1"/>
    <w:rsid w:val="0094334A"/>
    <w:rsid w:val="00960E60"/>
    <w:rsid w:val="00963F4F"/>
    <w:rsid w:val="009F1EBA"/>
    <w:rsid w:val="00A5500C"/>
    <w:rsid w:val="00A6090E"/>
    <w:rsid w:val="00B053B9"/>
    <w:rsid w:val="00B17479"/>
    <w:rsid w:val="00B331AE"/>
    <w:rsid w:val="00B8436C"/>
    <w:rsid w:val="00B8705E"/>
    <w:rsid w:val="00C239C5"/>
    <w:rsid w:val="00C53D94"/>
    <w:rsid w:val="00D2156E"/>
    <w:rsid w:val="00DC1155"/>
    <w:rsid w:val="00DD51DE"/>
    <w:rsid w:val="00E13010"/>
    <w:rsid w:val="00E91826"/>
    <w:rsid w:val="00EA276C"/>
    <w:rsid w:val="00ED28BA"/>
    <w:rsid w:val="00F1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84000-4FEC-45C8-B403-07BADBBA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9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87</TotalTime>
  <Pages>3</Pages>
  <Words>507</Words>
  <Characters>2892</Characters>
  <Application>Microsoft Office Word</Application>
  <DocSecurity>8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26</cp:revision>
  <cp:lastPrinted>2019-07-31T12:29:00Z</cp:lastPrinted>
  <dcterms:created xsi:type="dcterms:W3CDTF">2019-07-02T05:58:00Z</dcterms:created>
  <dcterms:modified xsi:type="dcterms:W3CDTF">2019-07-31T12:29:00Z</dcterms:modified>
</cp:coreProperties>
</file>