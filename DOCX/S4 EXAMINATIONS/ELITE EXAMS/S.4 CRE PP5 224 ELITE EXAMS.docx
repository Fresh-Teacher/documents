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rPr>
          <w:b/>
          <w:sz w:val="28"/>
          <w:szCs w:val="28"/>
        </w:rPr>
      </w:pPr>
    </w:p>
    <w:p w:rsidR="006E0AE9" w:rsidRDefault="006E0AE9" w:rsidP="00E13010">
      <w:pPr>
        <w:rPr>
          <w:b/>
          <w:sz w:val="28"/>
          <w:szCs w:val="28"/>
        </w:rPr>
      </w:pPr>
    </w:p>
    <w:p w:rsidR="00757944" w:rsidRDefault="00757944" w:rsidP="00E13010">
      <w:pPr>
        <w:rPr>
          <w:b/>
          <w:sz w:val="28"/>
          <w:szCs w:val="28"/>
        </w:rPr>
      </w:pPr>
    </w:p>
    <w:p w:rsidR="006E0AE9" w:rsidRDefault="006E0AE9" w:rsidP="00E13010">
      <w:pPr>
        <w:rPr>
          <w:b/>
          <w:lang w:val="en-GB"/>
        </w:rPr>
      </w:pPr>
    </w:p>
    <w:p w:rsidR="00E13010" w:rsidRDefault="006E0AE9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224/5</w:t>
      </w:r>
    </w:p>
    <w:p w:rsidR="00E13010" w:rsidRDefault="006E0AE9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CHRISTIAN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RELIGIOUS</w:t>
      </w:r>
    </w:p>
    <w:p w:rsidR="00E13010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EDUCATION</w:t>
      </w:r>
    </w:p>
    <w:p w:rsidR="00E13010" w:rsidRDefault="006E0AE9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5</w:t>
      </w:r>
    </w:p>
    <w:p w:rsidR="00E13010" w:rsidRDefault="006E0AE9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2 </w:t>
      </w:r>
      <w:r w:rsidR="006E0AE9">
        <w:rPr>
          <w:b/>
          <w:lang w:val="en-GB"/>
        </w:rPr>
        <w:t>hours</w:t>
      </w:r>
    </w:p>
    <w:p w:rsidR="00E13010" w:rsidRDefault="00E13010" w:rsidP="00E13010">
      <w:pPr>
        <w:spacing w:line="192" w:lineRule="auto"/>
        <w:rPr>
          <w:b/>
        </w:rPr>
      </w:pPr>
    </w:p>
    <w:p w:rsidR="00757944" w:rsidRPr="006D5547" w:rsidRDefault="00757944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6E0AE9" w:rsidRPr="0021179E" w:rsidRDefault="006E0AE9" w:rsidP="00E13010">
      <w:pPr>
        <w:spacing w:line="276" w:lineRule="auto"/>
        <w:jc w:val="center"/>
        <w:rPr>
          <w:b/>
          <w:lang w:val="en-GB"/>
        </w:rPr>
      </w:pPr>
    </w:p>
    <w:p w:rsidR="00E13010" w:rsidRDefault="006E0AE9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CHRISTIAN</w:t>
      </w:r>
      <w:r w:rsidR="00E13010">
        <w:rPr>
          <w:b/>
          <w:sz w:val="28"/>
          <w:szCs w:val="28"/>
          <w:lang w:val="en-GB"/>
        </w:rPr>
        <w:t xml:space="preserve"> RELIGIOUS EDUCATION</w:t>
      </w:r>
    </w:p>
    <w:p w:rsidR="00E13010" w:rsidRPr="006E0AE9" w:rsidRDefault="00E13010" w:rsidP="00E13010">
      <w:pPr>
        <w:spacing w:line="276" w:lineRule="auto"/>
        <w:jc w:val="center"/>
        <w:rPr>
          <w:sz w:val="28"/>
          <w:szCs w:val="28"/>
          <w:lang w:val="en-GB"/>
        </w:rPr>
      </w:pPr>
      <w:r w:rsidRPr="006E0AE9">
        <w:rPr>
          <w:sz w:val="28"/>
          <w:szCs w:val="28"/>
          <w:lang w:val="en-GB"/>
        </w:rPr>
        <w:t>(</w:t>
      </w:r>
      <w:r w:rsidR="006E0AE9" w:rsidRPr="006E0AE9">
        <w:rPr>
          <w:sz w:val="28"/>
          <w:szCs w:val="28"/>
          <w:lang w:val="en-GB"/>
        </w:rPr>
        <w:t>African heritage</w:t>
      </w:r>
      <w:r w:rsidRPr="006E0AE9">
        <w:rPr>
          <w:sz w:val="28"/>
          <w:szCs w:val="28"/>
          <w:lang w:val="en-GB"/>
        </w:rPr>
        <w:t>)</w:t>
      </w:r>
    </w:p>
    <w:p w:rsidR="00E13010" w:rsidRDefault="006E0AE9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5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0127D7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Attempt only 4 questions from all.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All questions carry equal marks.</w:t>
      </w:r>
    </w:p>
    <w:p w:rsidR="00E13010" w:rsidRDefault="00E13010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Any additional question(s) answered will not be marked.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91826" w:rsidRDefault="00E91826" w:rsidP="009213CD">
      <w:pPr>
        <w:spacing w:line="276" w:lineRule="auto"/>
      </w:pPr>
    </w:p>
    <w:p w:rsidR="00CF07B6" w:rsidRDefault="00CF07B6" w:rsidP="009213CD">
      <w:pPr>
        <w:spacing w:line="276" w:lineRule="auto"/>
      </w:pPr>
    </w:p>
    <w:p w:rsidR="009213CD" w:rsidRDefault="009213CD" w:rsidP="009213CD">
      <w:pPr>
        <w:spacing w:line="276" w:lineRule="auto"/>
      </w:pPr>
    </w:p>
    <w:p w:rsidR="009213CD" w:rsidRDefault="001E5870" w:rsidP="00CF07B6">
      <w:r>
        <w:lastRenderedPageBreak/>
        <w:t>1.</w:t>
      </w:r>
      <w:r>
        <w:tab/>
        <w:t>What were the:</w:t>
      </w:r>
    </w:p>
    <w:p w:rsidR="001E5870" w:rsidRDefault="001E5870" w:rsidP="00CF07B6">
      <w:r>
        <w:tab/>
        <w:t>a)</w:t>
      </w:r>
      <w:r>
        <w:tab/>
      </w:r>
      <w:r w:rsidR="00171DE3">
        <w:t>Advantages</w:t>
      </w:r>
      <w:r>
        <w:t>, and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1E5870" w:rsidRDefault="001E5870" w:rsidP="00CF07B6">
      <w:r>
        <w:tab/>
        <w:t>b)</w:t>
      </w:r>
      <w:r>
        <w:tab/>
      </w:r>
      <w:r w:rsidR="00171DE3">
        <w:t>Disadvantages</w:t>
      </w:r>
      <w:r w:rsidR="00171DE3">
        <w:tab/>
      </w:r>
      <w:r w:rsidR="00171DE3">
        <w:tab/>
      </w:r>
      <w:r w:rsidR="00171DE3">
        <w:tab/>
      </w:r>
      <w:r w:rsidR="00171DE3">
        <w:tab/>
      </w:r>
      <w:r w:rsidR="00171DE3">
        <w:tab/>
      </w:r>
      <w:r w:rsidR="00171DE3">
        <w:tab/>
      </w:r>
      <w:r w:rsidR="00171DE3">
        <w:tab/>
        <w:t xml:space="preserve">       </w:t>
      </w:r>
      <w:r w:rsidR="00171DE3">
        <w:t>(12 marks)</w:t>
      </w:r>
    </w:p>
    <w:p w:rsidR="001E5870" w:rsidRDefault="001E5870" w:rsidP="00CF07B6">
      <w:r>
        <w:tab/>
      </w:r>
      <w:r>
        <w:tab/>
      </w:r>
      <w:proofErr w:type="gramStart"/>
      <w:r>
        <w:t>of</w:t>
      </w:r>
      <w:proofErr w:type="gramEnd"/>
      <w:r>
        <w:t xml:space="preserve"> African traditional religions?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7B5818" w:rsidRPr="007B5818" w:rsidRDefault="007B5818" w:rsidP="00CF07B6">
      <w:pPr>
        <w:rPr>
          <w:sz w:val="10"/>
          <w:szCs w:val="10"/>
        </w:rPr>
      </w:pPr>
    </w:p>
    <w:p w:rsidR="001E5870" w:rsidRDefault="00171DE3" w:rsidP="00CF07B6">
      <w:r>
        <w:t>2.</w:t>
      </w:r>
      <w:r>
        <w:tab/>
      </w:r>
      <w:r w:rsidR="00C45225">
        <w:t>In what ways has t</w:t>
      </w:r>
      <w:r w:rsidR="00774CF3">
        <w:t xml:space="preserve">he introduction of </w:t>
      </w:r>
      <w:proofErr w:type="gramStart"/>
      <w:r w:rsidR="00774CF3">
        <w:t>Christianity;</w:t>
      </w:r>
      <w:proofErr w:type="gramEnd"/>
    </w:p>
    <w:p w:rsidR="00C45225" w:rsidRDefault="00C45225" w:rsidP="00CF07B6">
      <w:r>
        <w:tab/>
        <w:t>a)</w:t>
      </w:r>
      <w:r>
        <w:tab/>
      </w:r>
      <w:proofErr w:type="gramStart"/>
      <w:r>
        <w:t>diluted</w:t>
      </w:r>
      <w:proofErr w:type="gramEnd"/>
      <w:r>
        <w:t xml:space="preserve"> African traditional norms and values?</w:t>
      </w:r>
      <w:r>
        <w:tab/>
      </w:r>
      <w:r>
        <w:tab/>
        <w:t xml:space="preserve">       (13 marks)</w:t>
      </w:r>
    </w:p>
    <w:p w:rsidR="00C45225" w:rsidRDefault="00C45225" w:rsidP="00CF07B6">
      <w:r>
        <w:tab/>
        <w:t>b)</w:t>
      </w:r>
      <w:r>
        <w:tab/>
      </w:r>
      <w:proofErr w:type="gramStart"/>
      <w:r>
        <w:t>accommodated</w:t>
      </w:r>
      <w:proofErr w:type="gramEnd"/>
      <w:r>
        <w:t xml:space="preserve"> traditional religious norms and values.</w:t>
      </w:r>
      <w:r>
        <w:tab/>
        <w:t xml:space="preserve">       (12 marks)</w:t>
      </w:r>
    </w:p>
    <w:p w:rsidR="00C45225" w:rsidRPr="007B5818" w:rsidRDefault="00C45225" w:rsidP="00CF07B6">
      <w:pPr>
        <w:rPr>
          <w:sz w:val="10"/>
          <w:szCs w:val="10"/>
        </w:rPr>
      </w:pPr>
    </w:p>
    <w:p w:rsidR="00C45225" w:rsidRDefault="00C45225" w:rsidP="00CF07B6">
      <w:r>
        <w:t>3.</w:t>
      </w:r>
      <w:r>
        <w:tab/>
        <w:t>“Sacrifices were so central in the lives of traditional Africans”.</w:t>
      </w:r>
    </w:p>
    <w:p w:rsidR="00C45225" w:rsidRDefault="00C45225" w:rsidP="00CF07B6">
      <w:r>
        <w:tab/>
        <w:t>a)</w:t>
      </w:r>
      <w:r>
        <w:tab/>
        <w:t>Why was this so?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C45225" w:rsidRDefault="00C45225" w:rsidP="00CF07B6">
      <w:r>
        <w:tab/>
        <w:t>b)</w:t>
      </w:r>
      <w:r>
        <w:tab/>
        <w:t xml:space="preserve">How were they </w:t>
      </w:r>
      <w:r w:rsidR="00EA4F59">
        <w:t>conducted?</w:t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C45225" w:rsidRPr="007B5818" w:rsidRDefault="00C45225" w:rsidP="00CF07B6">
      <w:pPr>
        <w:rPr>
          <w:sz w:val="10"/>
          <w:szCs w:val="10"/>
        </w:rPr>
      </w:pPr>
    </w:p>
    <w:p w:rsidR="00C45225" w:rsidRDefault="00C45225" w:rsidP="00CF07B6">
      <w:r>
        <w:t>4.</w:t>
      </w:r>
      <w:r>
        <w:tab/>
      </w:r>
      <w:proofErr w:type="gramStart"/>
      <w:r>
        <w:t>a</w:t>
      </w:r>
      <w:proofErr w:type="gramEnd"/>
      <w:r>
        <w:t>)</w:t>
      </w:r>
      <w:r>
        <w:tab/>
        <w:t>How did the traditional Africans welcome the birth of a new baby?</w:t>
      </w:r>
    </w:p>
    <w:p w:rsidR="00C45225" w:rsidRDefault="00C45225" w:rsidP="00CF07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C45225" w:rsidRDefault="00C45225" w:rsidP="00CF07B6">
      <w:r>
        <w:tab/>
        <w:t>b)</w:t>
      </w:r>
      <w:r>
        <w:tab/>
        <w:t xml:space="preserve">How were they initiated in </w:t>
      </w:r>
      <w:r w:rsidR="00774CF3">
        <w:t>any one traditional African society?</w:t>
      </w:r>
    </w:p>
    <w:p w:rsidR="00C45225" w:rsidRDefault="00C45225" w:rsidP="00CF07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</w:t>
      </w:r>
      <w:r w:rsidR="00CF07B6">
        <w:t>12 marks)</w:t>
      </w:r>
    </w:p>
    <w:p w:rsidR="00C45225" w:rsidRDefault="00C45225" w:rsidP="00CF07B6">
      <w:r>
        <w:t>5.</w:t>
      </w:r>
      <w:r>
        <w:tab/>
      </w:r>
      <w:proofErr w:type="gramStart"/>
      <w:r w:rsidR="00EA4F59">
        <w:t>a</w:t>
      </w:r>
      <w:proofErr w:type="gramEnd"/>
      <w:r w:rsidR="00EA4F59">
        <w:t>)</w:t>
      </w:r>
      <w:r w:rsidR="00EA4F59">
        <w:tab/>
        <w:t>Explain the role of elders in traditional Africa.</w:t>
      </w:r>
      <w:r w:rsidR="00EA4F59">
        <w:tab/>
      </w:r>
      <w:r w:rsidR="00EA4F59">
        <w:tab/>
        <w:t xml:space="preserve">       (15 marks)</w:t>
      </w:r>
    </w:p>
    <w:p w:rsidR="00EA4F59" w:rsidRDefault="00EA4F59" w:rsidP="00CF07B6">
      <w:r>
        <w:tab/>
        <w:t>b)</w:t>
      </w:r>
      <w:r>
        <w:tab/>
        <w:t>Give re</w:t>
      </w:r>
      <w:r w:rsidR="00042B5E">
        <w:t>asons for the decline in the relevance</w:t>
      </w:r>
      <w:r>
        <w:t xml:space="preserve"> of elders among today’s </w:t>
      </w:r>
      <w:r w:rsidR="00042B5E">
        <w:tab/>
      </w:r>
      <w:r w:rsidR="00042B5E">
        <w:tab/>
      </w:r>
      <w:r>
        <w:t>youths.</w:t>
      </w:r>
      <w:r w:rsidR="00042B5E" w:rsidRPr="00042B5E">
        <w:t xml:space="preserve"> </w:t>
      </w:r>
      <w:r w:rsidR="00042B5E">
        <w:tab/>
      </w:r>
      <w:r w:rsidR="00042B5E">
        <w:tab/>
      </w:r>
      <w:r w:rsidR="00042B5E">
        <w:tab/>
      </w:r>
      <w:r w:rsidR="00042B5E">
        <w:tab/>
      </w:r>
      <w:r w:rsidR="00042B5E">
        <w:tab/>
      </w:r>
      <w:r w:rsidR="00042B5E">
        <w:tab/>
      </w:r>
      <w:r w:rsidR="00042B5E">
        <w:tab/>
      </w:r>
      <w:r w:rsidR="00042B5E">
        <w:tab/>
        <w:t xml:space="preserve">       </w:t>
      </w:r>
      <w:r w:rsidR="00042B5E">
        <w:t>(10 marks)</w:t>
      </w:r>
    </w:p>
    <w:p w:rsidR="00042B5E" w:rsidRPr="00042B5E" w:rsidRDefault="00042B5E" w:rsidP="00CF07B6">
      <w:pPr>
        <w:rPr>
          <w:sz w:val="10"/>
          <w:szCs w:val="10"/>
        </w:rPr>
      </w:pPr>
    </w:p>
    <w:p w:rsidR="00EA4F59" w:rsidRDefault="00EA4F59" w:rsidP="00CF07B6">
      <w:r>
        <w:t>6.</w:t>
      </w:r>
      <w:r>
        <w:tab/>
      </w:r>
      <w:proofErr w:type="gramStart"/>
      <w:r>
        <w:t>a</w:t>
      </w:r>
      <w:proofErr w:type="gramEnd"/>
      <w:r>
        <w:t>)</w:t>
      </w:r>
      <w:r>
        <w:tab/>
        <w:t>Why was unemployment unheard of in traditional Africa?      (15 marks)</w:t>
      </w:r>
    </w:p>
    <w:p w:rsidR="00EA4F59" w:rsidRDefault="00EA4F59" w:rsidP="00CF07B6">
      <w:r>
        <w:tab/>
        <w:t>b)</w:t>
      </w:r>
      <w:r>
        <w:tab/>
        <w:t xml:space="preserve">With examples from African traditional settings, what were the </w:t>
      </w:r>
      <w:r>
        <w:tab/>
      </w:r>
      <w:r>
        <w:tab/>
      </w:r>
      <w:r>
        <w:tab/>
        <w:t xml:space="preserve">importances of allocating gender </w:t>
      </w:r>
      <w:r w:rsidR="00C87146">
        <w:t>roles?                                (10marks)</w:t>
      </w:r>
    </w:p>
    <w:p w:rsidR="00EA4F59" w:rsidRPr="007B5818" w:rsidRDefault="00EA4F59" w:rsidP="00CF07B6">
      <w:pPr>
        <w:rPr>
          <w:sz w:val="10"/>
          <w:szCs w:val="10"/>
        </w:rPr>
      </w:pPr>
    </w:p>
    <w:p w:rsidR="00C87146" w:rsidRDefault="00C87146" w:rsidP="00CF07B6">
      <w:r>
        <w:t>7        a)</w:t>
      </w:r>
      <w:r w:rsidR="00A07487">
        <w:tab/>
      </w:r>
      <w:proofErr w:type="gramStart"/>
      <w:r>
        <w:t>What</w:t>
      </w:r>
      <w:proofErr w:type="gramEnd"/>
      <w:r>
        <w:t xml:space="preserve"> were the characteristics of a family in Traditiona</w:t>
      </w:r>
      <w:r w:rsidR="00BE7D2B">
        <w:t>l Africa?</w:t>
      </w:r>
      <w:r>
        <w:t xml:space="preserve"> </w:t>
      </w:r>
    </w:p>
    <w:p w:rsidR="00EA4F59" w:rsidRDefault="00C87146" w:rsidP="00CF07B6">
      <w:r>
        <w:t xml:space="preserve">                                                                                                         (15marks)</w:t>
      </w:r>
    </w:p>
    <w:p w:rsidR="00C87146" w:rsidRDefault="00C87146" w:rsidP="00CF07B6">
      <w:r>
        <w:t xml:space="preserve">          b)</w:t>
      </w:r>
      <w:r w:rsidR="00A07487">
        <w:tab/>
      </w:r>
      <w:r>
        <w:t>In what ways were kinship ties important among relatives and friends?</w:t>
      </w:r>
    </w:p>
    <w:p w:rsidR="00C87146" w:rsidRDefault="00C87146" w:rsidP="00CF07B6">
      <w:r>
        <w:t xml:space="preserve">                                                                                                        (10marks)</w:t>
      </w:r>
    </w:p>
    <w:p w:rsidR="00C87146" w:rsidRDefault="00C87146" w:rsidP="00CF07B6">
      <w:r>
        <w:t xml:space="preserve">8        </w:t>
      </w:r>
      <w:r w:rsidR="000E251D">
        <w:t>a)</w:t>
      </w:r>
      <w:r w:rsidR="00A07487">
        <w:tab/>
      </w:r>
      <w:proofErr w:type="gramStart"/>
      <w:r w:rsidR="000E251D">
        <w:t>What</w:t>
      </w:r>
      <w:proofErr w:type="gramEnd"/>
      <w:r w:rsidR="000E251D">
        <w:t xml:space="preserve"> were the qualities of a good marriage partner among </w:t>
      </w:r>
      <w:r w:rsidR="00A07487">
        <w:tab/>
      </w:r>
      <w:r w:rsidR="00A07487">
        <w:tab/>
      </w:r>
      <w:r w:rsidR="00A07487">
        <w:tab/>
      </w:r>
      <w:r w:rsidR="00A07487">
        <w:tab/>
      </w:r>
      <w:r w:rsidR="000E251D">
        <w:t>traditionalists?</w:t>
      </w:r>
      <w:r w:rsidR="00A07487" w:rsidRPr="00A07487">
        <w:t xml:space="preserve"> </w:t>
      </w:r>
      <w:r w:rsidR="00A07487">
        <w:tab/>
      </w:r>
      <w:r w:rsidR="00A07487">
        <w:tab/>
      </w:r>
      <w:r w:rsidR="00A07487">
        <w:tab/>
      </w:r>
      <w:r w:rsidR="00A07487">
        <w:tab/>
      </w:r>
      <w:r w:rsidR="00A07487">
        <w:tab/>
      </w:r>
      <w:r w:rsidR="00A07487">
        <w:tab/>
      </w:r>
      <w:r w:rsidR="00A07487">
        <w:tab/>
        <w:t xml:space="preserve">       </w:t>
      </w:r>
      <w:r w:rsidR="00A07487">
        <w:t>(13marks)</w:t>
      </w:r>
    </w:p>
    <w:p w:rsidR="00A07487" w:rsidRDefault="000E251D" w:rsidP="00CF07B6">
      <w:r>
        <w:t xml:space="preserve">          b)</w:t>
      </w:r>
      <w:r w:rsidR="00555D0A">
        <w:t xml:space="preserve">    </w:t>
      </w:r>
      <w:r>
        <w:t>What excuses are given by some youths not to marry today?</w:t>
      </w:r>
      <w:r w:rsidR="00555D0A">
        <w:t xml:space="preserve"> (12 marks)</w:t>
      </w:r>
    </w:p>
    <w:p w:rsidR="00555D0A" w:rsidRPr="00555D0A" w:rsidRDefault="00555D0A" w:rsidP="00CF07B6">
      <w:pPr>
        <w:rPr>
          <w:sz w:val="10"/>
          <w:szCs w:val="10"/>
        </w:rPr>
      </w:pPr>
    </w:p>
    <w:p w:rsidR="00A07487" w:rsidRDefault="00A07487" w:rsidP="00CF07B6">
      <w:r>
        <w:t>9.</w:t>
      </w:r>
      <w:r>
        <w:tab/>
        <w:t>“Bride wealth was a cultural practice in traditional Africa”.</w:t>
      </w:r>
    </w:p>
    <w:p w:rsidR="00A07487" w:rsidRDefault="00A07487" w:rsidP="00CF07B6">
      <w:r>
        <w:tab/>
        <w:t>a)</w:t>
      </w:r>
      <w:r>
        <w:tab/>
      </w:r>
      <w:r w:rsidR="005C240C">
        <w:t>How</w:t>
      </w:r>
      <w:r>
        <w:t xml:space="preserve"> was this so?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5C240C">
        <w:t xml:space="preserve">        </w:t>
      </w:r>
      <w:r>
        <w:t>(13 marks)</w:t>
      </w:r>
    </w:p>
    <w:p w:rsidR="00A07487" w:rsidRDefault="00A07487" w:rsidP="00CF07B6">
      <w:r>
        <w:tab/>
        <w:t>b)</w:t>
      </w:r>
      <w:r>
        <w:tab/>
        <w:t xml:space="preserve">In what ways was bride wealth </w:t>
      </w:r>
      <w:r w:rsidR="005C240C">
        <w:t>misinterpreted among some Africans?</w:t>
      </w:r>
    </w:p>
    <w:p w:rsidR="00A07487" w:rsidRDefault="00A07487" w:rsidP="00CF07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A07487" w:rsidRDefault="00A07487" w:rsidP="00CF07B6">
      <w:r>
        <w:t>10.</w:t>
      </w:r>
      <w:r>
        <w:tab/>
      </w:r>
      <w:proofErr w:type="gramStart"/>
      <w:r>
        <w:t>a</w:t>
      </w:r>
      <w:proofErr w:type="gramEnd"/>
      <w:r>
        <w:t>)</w:t>
      </w:r>
      <w:r>
        <w:tab/>
      </w:r>
      <w:r w:rsidR="005C240C">
        <w:t>In what ways did God in traditional Africa communicate to people?</w:t>
      </w:r>
    </w:p>
    <w:p w:rsidR="005C240C" w:rsidRDefault="005C240C" w:rsidP="00CF07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5C240C" w:rsidRDefault="005C240C" w:rsidP="00CF07B6">
      <w:r>
        <w:tab/>
        <w:t>b)</w:t>
      </w:r>
      <w:r>
        <w:tab/>
        <w:t>How did traditional Africans develop a belief in God?</w:t>
      </w:r>
      <w:r>
        <w:tab/>
        <w:t xml:space="preserve">       (12 marks)</w:t>
      </w:r>
    </w:p>
    <w:p w:rsidR="005C240C" w:rsidRPr="007B5818" w:rsidRDefault="005C240C" w:rsidP="00CF07B6">
      <w:pPr>
        <w:rPr>
          <w:sz w:val="10"/>
          <w:szCs w:val="10"/>
        </w:rPr>
      </w:pPr>
    </w:p>
    <w:p w:rsidR="005C240C" w:rsidRDefault="005C240C" w:rsidP="00CF07B6">
      <w:r>
        <w:t>11.</w:t>
      </w:r>
      <w:r>
        <w:tab/>
      </w:r>
      <w:proofErr w:type="gramStart"/>
      <w:r>
        <w:t>a</w:t>
      </w:r>
      <w:proofErr w:type="gramEnd"/>
      <w:r>
        <w:t>)</w:t>
      </w:r>
      <w:r>
        <w:tab/>
        <w:t>What caused unity and moral uprightness among traditional Africans?</w:t>
      </w:r>
    </w:p>
    <w:p w:rsidR="005C240C" w:rsidRDefault="005C240C" w:rsidP="00CF07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(13 marks)</w:t>
      </w:r>
    </w:p>
    <w:p w:rsidR="005C240C" w:rsidRDefault="005C240C" w:rsidP="00CF07B6">
      <w:r>
        <w:tab/>
        <w:t>b)</w:t>
      </w:r>
      <w:r>
        <w:tab/>
        <w:t xml:space="preserve">Give reasons for the decline in the spirit of brotherhood and sisterhood </w:t>
      </w:r>
      <w:r>
        <w:tab/>
      </w:r>
      <w:r>
        <w:tab/>
        <w:t>among people.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5C240C" w:rsidRPr="007B5818" w:rsidRDefault="005C240C" w:rsidP="00CF07B6">
      <w:pPr>
        <w:rPr>
          <w:sz w:val="16"/>
          <w:szCs w:val="16"/>
        </w:rPr>
      </w:pPr>
    </w:p>
    <w:p w:rsidR="00CF07B6" w:rsidRDefault="005C240C" w:rsidP="00CF07B6">
      <w:r>
        <w:t>12.</w:t>
      </w:r>
      <w:r>
        <w:tab/>
      </w:r>
      <w:proofErr w:type="gramStart"/>
      <w:r>
        <w:t>a</w:t>
      </w:r>
      <w:proofErr w:type="gramEnd"/>
      <w:r>
        <w:t>)</w:t>
      </w:r>
      <w:r>
        <w:tab/>
      </w:r>
      <w:r w:rsidR="00CF07B6">
        <w:t xml:space="preserve">With examples, how are taboos important among typical African </w:t>
      </w:r>
      <w:r w:rsidR="00CF07B6">
        <w:tab/>
      </w:r>
      <w:r w:rsidR="00CF07B6">
        <w:tab/>
      </w:r>
      <w:r w:rsidR="00CF07B6">
        <w:tab/>
        <w:t>traditionalists?</w:t>
      </w:r>
      <w:r w:rsidR="00CF07B6">
        <w:tab/>
      </w:r>
      <w:r w:rsidR="00CF07B6">
        <w:tab/>
      </w:r>
      <w:r w:rsidR="00CF07B6">
        <w:tab/>
      </w:r>
      <w:r w:rsidR="00CF07B6">
        <w:tab/>
      </w:r>
      <w:r w:rsidR="00CF07B6">
        <w:tab/>
      </w:r>
      <w:r w:rsidR="00CF07B6">
        <w:tab/>
      </w:r>
      <w:r w:rsidR="00CF07B6">
        <w:tab/>
        <w:t xml:space="preserve">       (13 marks)</w:t>
      </w:r>
    </w:p>
    <w:p w:rsidR="00CF07B6" w:rsidRDefault="00CF07B6" w:rsidP="00CF07B6">
      <w:r>
        <w:tab/>
        <w:t>b)</w:t>
      </w:r>
      <w:r>
        <w:tab/>
        <w:t>Why is the belief in taboos among Uga</w:t>
      </w:r>
      <w:bookmarkStart w:id="0" w:name="_GoBack"/>
      <w:bookmarkEnd w:id="0"/>
      <w:r>
        <w:t>ndans declining today?</w:t>
      </w:r>
    </w:p>
    <w:p w:rsidR="007B5818" w:rsidRDefault="00CF07B6" w:rsidP="007B58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(12 marks)</w:t>
      </w:r>
    </w:p>
    <w:p w:rsidR="009213CD" w:rsidRDefault="00CF07B6" w:rsidP="007B5818">
      <w:pPr>
        <w:jc w:val="center"/>
      </w:pPr>
      <w:r w:rsidRPr="00CF07B6">
        <w:rPr>
          <w:b/>
          <w:u w:val="single"/>
        </w:rPr>
        <w:t>END</w:t>
      </w:r>
    </w:p>
    <w:sectPr w:rsidR="009213CD" w:rsidSect="007B5818">
      <w:footerReference w:type="default" r:id="rId8"/>
      <w:pgSz w:w="11909" w:h="16834" w:code="9"/>
      <w:pgMar w:top="1260" w:right="1080" w:bottom="90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569" w:rsidRDefault="00EF1569" w:rsidP="00E13010">
      <w:r>
        <w:separator/>
      </w:r>
    </w:p>
  </w:endnote>
  <w:endnote w:type="continuationSeparator" w:id="0">
    <w:p w:rsidR="00EF1569" w:rsidRDefault="00EF1569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20797862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BE7D2B">
          <w:rPr>
            <w:rFonts w:eastAsia="Yu Gothic UI Semibold"/>
            <w:b/>
            <w:noProof/>
            <w:sz w:val="20"/>
            <w:szCs w:val="20"/>
          </w:rPr>
          <w:t>2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569" w:rsidRDefault="00EF1569" w:rsidP="00E13010">
      <w:r>
        <w:separator/>
      </w:r>
    </w:p>
  </w:footnote>
  <w:footnote w:type="continuationSeparator" w:id="0">
    <w:p w:rsidR="00EF1569" w:rsidRDefault="00EF1569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E9"/>
    <w:rsid w:val="000127D7"/>
    <w:rsid w:val="000170C4"/>
    <w:rsid w:val="00042B5E"/>
    <w:rsid w:val="00050DA8"/>
    <w:rsid w:val="000E251D"/>
    <w:rsid w:val="00100C2B"/>
    <w:rsid w:val="00171DE3"/>
    <w:rsid w:val="001E5870"/>
    <w:rsid w:val="00555D0A"/>
    <w:rsid w:val="005C240C"/>
    <w:rsid w:val="006E0AE9"/>
    <w:rsid w:val="00757944"/>
    <w:rsid w:val="00774CF3"/>
    <w:rsid w:val="007B5818"/>
    <w:rsid w:val="00883571"/>
    <w:rsid w:val="009213CD"/>
    <w:rsid w:val="00930BA1"/>
    <w:rsid w:val="00A07487"/>
    <w:rsid w:val="00B331AE"/>
    <w:rsid w:val="00BE7D2B"/>
    <w:rsid w:val="00C45225"/>
    <w:rsid w:val="00C87146"/>
    <w:rsid w:val="00C9410A"/>
    <w:rsid w:val="00CF07B6"/>
    <w:rsid w:val="00DD51DE"/>
    <w:rsid w:val="00E13010"/>
    <w:rsid w:val="00E91826"/>
    <w:rsid w:val="00EA276C"/>
    <w:rsid w:val="00EA4F59"/>
    <w:rsid w:val="00EF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03EC2-DFC7-4352-80DE-A87A5962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55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18</cp:revision>
  <dcterms:created xsi:type="dcterms:W3CDTF">2019-07-17T10:30:00Z</dcterms:created>
  <dcterms:modified xsi:type="dcterms:W3CDTF">2019-07-17T11:30:00Z</dcterms:modified>
</cp:coreProperties>
</file>