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010" w:rsidRDefault="00E13010" w:rsidP="00E13010">
      <w:pPr>
        <w:spacing w:line="192" w:lineRule="auto"/>
        <w:rPr>
          <w:b/>
          <w:sz w:val="28"/>
          <w:szCs w:val="28"/>
        </w:rPr>
      </w:pPr>
      <w:r w:rsidRPr="006D5547">
        <w:rPr>
          <w:b/>
          <w:sz w:val="28"/>
          <w:szCs w:val="28"/>
        </w:rPr>
        <w:t>NAME OF SCHOOL: .............................................</w:t>
      </w:r>
      <w:r>
        <w:rPr>
          <w:b/>
          <w:sz w:val="28"/>
          <w:szCs w:val="28"/>
        </w:rPr>
        <w:t>...................................</w:t>
      </w:r>
    </w:p>
    <w:p w:rsidR="00E13010" w:rsidRDefault="00E13010" w:rsidP="00E13010">
      <w:pPr>
        <w:spacing w:line="192" w:lineRule="auto"/>
        <w:rPr>
          <w:b/>
          <w:sz w:val="28"/>
          <w:szCs w:val="28"/>
        </w:rPr>
      </w:pPr>
    </w:p>
    <w:p w:rsidR="00E13010" w:rsidRDefault="00E13010" w:rsidP="00E13010">
      <w:pPr>
        <w:spacing w:line="192" w:lineRule="auto"/>
        <w:rPr>
          <w:b/>
          <w:sz w:val="28"/>
          <w:szCs w:val="28"/>
        </w:rPr>
      </w:pPr>
    </w:p>
    <w:p w:rsidR="00E13010" w:rsidRDefault="00E13010" w:rsidP="00E13010">
      <w:pPr>
        <w:spacing w:line="192" w:lineRule="auto"/>
        <w:rPr>
          <w:b/>
          <w:sz w:val="28"/>
          <w:szCs w:val="28"/>
        </w:rPr>
      </w:pPr>
      <w:r w:rsidRPr="006D5547">
        <w:rPr>
          <w:b/>
          <w:sz w:val="28"/>
          <w:szCs w:val="28"/>
        </w:rPr>
        <w:t>NAME OF CANDIDATE: ......................</w:t>
      </w:r>
      <w:r>
        <w:rPr>
          <w:b/>
          <w:sz w:val="28"/>
          <w:szCs w:val="28"/>
        </w:rPr>
        <w:t>....................................................</w:t>
      </w:r>
      <w:r w:rsidRPr="006D5547">
        <w:rPr>
          <w:b/>
          <w:sz w:val="28"/>
          <w:szCs w:val="28"/>
        </w:rPr>
        <w:t xml:space="preserve"> </w:t>
      </w:r>
    </w:p>
    <w:p w:rsidR="00E13010" w:rsidRDefault="00E13010" w:rsidP="00E13010">
      <w:pPr>
        <w:spacing w:line="192" w:lineRule="auto"/>
        <w:rPr>
          <w:b/>
          <w:sz w:val="28"/>
          <w:szCs w:val="28"/>
        </w:rPr>
      </w:pPr>
    </w:p>
    <w:p w:rsidR="00E13010" w:rsidRDefault="00E13010" w:rsidP="00E13010">
      <w:pPr>
        <w:spacing w:line="192" w:lineRule="auto"/>
        <w:rPr>
          <w:b/>
          <w:sz w:val="28"/>
          <w:szCs w:val="28"/>
        </w:rPr>
      </w:pPr>
    </w:p>
    <w:p w:rsidR="00E13010" w:rsidRPr="006D5547" w:rsidRDefault="00E13010" w:rsidP="00E13010">
      <w:pPr>
        <w:spacing w:line="192" w:lineRule="auto"/>
        <w:rPr>
          <w:b/>
          <w:sz w:val="28"/>
          <w:szCs w:val="28"/>
        </w:rPr>
      </w:pPr>
      <w:r w:rsidRPr="006D5547">
        <w:rPr>
          <w:b/>
          <w:sz w:val="28"/>
          <w:szCs w:val="28"/>
        </w:rPr>
        <w:t>INDEX NO: ......................</w:t>
      </w:r>
      <w:r>
        <w:rPr>
          <w:b/>
          <w:sz w:val="28"/>
          <w:szCs w:val="28"/>
        </w:rPr>
        <w:t>...............</w:t>
      </w:r>
      <w:r w:rsidRPr="006D5547">
        <w:rPr>
          <w:b/>
          <w:sz w:val="28"/>
          <w:szCs w:val="28"/>
        </w:rPr>
        <w:t xml:space="preserve"> </w:t>
      </w:r>
      <w:r>
        <w:rPr>
          <w:b/>
          <w:sz w:val="28"/>
          <w:szCs w:val="28"/>
        </w:rPr>
        <w:tab/>
      </w:r>
      <w:r w:rsidRPr="006D5547">
        <w:rPr>
          <w:b/>
          <w:sz w:val="28"/>
          <w:szCs w:val="28"/>
        </w:rPr>
        <w:t>SIGNATURE: ........................</w:t>
      </w:r>
      <w:r>
        <w:rPr>
          <w:b/>
          <w:sz w:val="28"/>
          <w:szCs w:val="28"/>
        </w:rPr>
        <w:t>........</w:t>
      </w:r>
    </w:p>
    <w:p w:rsidR="00E13010" w:rsidRPr="006D5547" w:rsidRDefault="00E13010" w:rsidP="00E13010">
      <w:pPr>
        <w:spacing w:line="192" w:lineRule="auto"/>
        <w:rPr>
          <w:b/>
          <w:sz w:val="28"/>
          <w:szCs w:val="28"/>
        </w:rPr>
      </w:pPr>
    </w:p>
    <w:p w:rsidR="00E13010" w:rsidRDefault="00E13010" w:rsidP="00E13010">
      <w:pPr>
        <w:rPr>
          <w:b/>
          <w:lang w:val="en-GB"/>
        </w:rPr>
      </w:pPr>
    </w:p>
    <w:p w:rsidR="00E13010" w:rsidRDefault="0028286C" w:rsidP="00E13010">
      <w:pPr>
        <w:spacing w:line="192" w:lineRule="auto"/>
        <w:rPr>
          <w:b/>
          <w:lang w:val="en-GB"/>
        </w:rPr>
      </w:pPr>
      <w:r>
        <w:rPr>
          <w:b/>
          <w:lang w:val="en-GB"/>
        </w:rPr>
        <w:t>545</w:t>
      </w:r>
      <w:r w:rsidR="00E13010">
        <w:rPr>
          <w:b/>
          <w:lang w:val="en-GB"/>
        </w:rPr>
        <w:t>/1</w:t>
      </w:r>
    </w:p>
    <w:p w:rsidR="00E13010" w:rsidRDefault="0028286C" w:rsidP="00E13010">
      <w:pPr>
        <w:spacing w:line="192" w:lineRule="auto"/>
        <w:rPr>
          <w:b/>
          <w:lang w:val="en-GB"/>
        </w:rPr>
      </w:pPr>
      <w:r>
        <w:rPr>
          <w:b/>
          <w:lang w:val="en-GB"/>
        </w:rPr>
        <w:t>CHEMISTRY</w:t>
      </w:r>
    </w:p>
    <w:p w:rsidR="00E13010" w:rsidRDefault="00E13010" w:rsidP="00E13010">
      <w:pPr>
        <w:spacing w:line="192" w:lineRule="auto"/>
        <w:rPr>
          <w:b/>
          <w:lang w:val="en-GB"/>
        </w:rPr>
      </w:pPr>
      <w:r>
        <w:rPr>
          <w:b/>
          <w:lang w:val="en-GB"/>
        </w:rPr>
        <w:t>PAPER 1</w:t>
      </w:r>
    </w:p>
    <w:p w:rsidR="00E13010" w:rsidRDefault="0028286C" w:rsidP="00E13010">
      <w:pPr>
        <w:spacing w:line="192" w:lineRule="auto"/>
        <w:rPr>
          <w:b/>
          <w:lang w:val="en-GB"/>
        </w:rPr>
      </w:pPr>
      <w:r>
        <w:rPr>
          <w:b/>
          <w:lang w:val="en-GB"/>
        </w:rPr>
        <w:t>JULY</w:t>
      </w:r>
      <w:r w:rsidR="00E13010">
        <w:rPr>
          <w:b/>
          <w:lang w:val="en-GB"/>
        </w:rPr>
        <w:t>/</w:t>
      </w:r>
      <w:r>
        <w:rPr>
          <w:b/>
          <w:lang w:val="en-GB"/>
        </w:rPr>
        <w:t>AUGUST</w:t>
      </w:r>
    </w:p>
    <w:p w:rsidR="00E13010" w:rsidRPr="006E5877" w:rsidRDefault="0028286C" w:rsidP="00E13010">
      <w:pPr>
        <w:spacing w:line="192" w:lineRule="auto"/>
        <w:rPr>
          <w:b/>
          <w:lang w:val="en-GB"/>
        </w:rPr>
      </w:pPr>
      <w:r>
        <w:rPr>
          <w:b/>
          <w:lang w:val="en-GB"/>
        </w:rPr>
        <w:t xml:space="preserve">1 ½ </w:t>
      </w:r>
      <w:r w:rsidR="00E13010">
        <w:rPr>
          <w:b/>
          <w:lang w:val="en-GB"/>
        </w:rPr>
        <w:t>HOURS</w:t>
      </w:r>
    </w:p>
    <w:p w:rsidR="00E13010" w:rsidRPr="006D5547" w:rsidRDefault="00E13010" w:rsidP="00E13010">
      <w:pPr>
        <w:jc w:val="center"/>
      </w:pPr>
      <w:r w:rsidRPr="006D5547">
        <w:rPr>
          <w:noProof/>
        </w:rPr>
        <w:drawing>
          <wp:inline distT="0" distB="0" distL="0" distR="0" wp14:anchorId="045EE507" wp14:editId="4784FCC8">
            <wp:extent cx="2184348" cy="123507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biLevel thresh="75000"/>
                      <a:lum bright="-50000" contrast="-60000"/>
                      <a:extLst>
                        <a:ext uri="{28A0092B-C50C-407E-A947-70E740481C1C}">
                          <a14:useLocalDpi xmlns:a14="http://schemas.microsoft.com/office/drawing/2010/main" val="0"/>
                        </a:ext>
                      </a:extLst>
                    </a:blip>
                    <a:srcRect/>
                    <a:stretch>
                      <a:fillRect/>
                    </a:stretch>
                  </pic:blipFill>
                  <pic:spPr bwMode="auto">
                    <a:xfrm>
                      <a:off x="0" y="0"/>
                      <a:ext cx="2187149" cy="1236659"/>
                    </a:xfrm>
                    <a:prstGeom prst="rect">
                      <a:avLst/>
                    </a:prstGeom>
                    <a:noFill/>
                    <a:ln>
                      <a:noFill/>
                    </a:ln>
                  </pic:spPr>
                </pic:pic>
              </a:graphicData>
            </a:graphic>
          </wp:inline>
        </w:drawing>
      </w:r>
    </w:p>
    <w:p w:rsidR="00E13010" w:rsidRPr="006D5547" w:rsidRDefault="00E13010" w:rsidP="00E13010">
      <w:pPr>
        <w:jc w:val="center"/>
        <w:rPr>
          <w:b/>
          <w:sz w:val="40"/>
          <w:szCs w:val="40"/>
        </w:rPr>
      </w:pPr>
      <w:r w:rsidRPr="006D5547">
        <w:rPr>
          <w:b/>
          <w:sz w:val="40"/>
          <w:szCs w:val="40"/>
        </w:rPr>
        <w:t>EL</w:t>
      </w:r>
      <w:r>
        <w:rPr>
          <w:b/>
          <w:sz w:val="40"/>
          <w:szCs w:val="40"/>
        </w:rPr>
        <w:t>ITE EXAMINATION BUREAU MOCK 2019</w:t>
      </w:r>
    </w:p>
    <w:p w:rsidR="00E13010" w:rsidRDefault="00E13010" w:rsidP="00E13010">
      <w:pPr>
        <w:spacing w:line="276" w:lineRule="auto"/>
        <w:jc w:val="center"/>
        <w:rPr>
          <w:b/>
          <w:sz w:val="28"/>
          <w:szCs w:val="28"/>
        </w:rPr>
      </w:pPr>
      <w:r w:rsidRPr="006D5547">
        <w:rPr>
          <w:b/>
          <w:sz w:val="28"/>
          <w:szCs w:val="28"/>
        </w:rPr>
        <w:t xml:space="preserve">Uganda </w:t>
      </w:r>
      <w:r w:rsidRPr="0021179E">
        <w:rPr>
          <w:b/>
          <w:sz w:val="28"/>
          <w:szCs w:val="28"/>
          <w:lang w:val="en-GB"/>
        </w:rPr>
        <w:t>Certificate</w:t>
      </w:r>
      <w:r>
        <w:rPr>
          <w:b/>
          <w:lang w:val="en-GB"/>
        </w:rPr>
        <w:t xml:space="preserve"> </w:t>
      </w:r>
      <w:r w:rsidRPr="006D5547">
        <w:rPr>
          <w:b/>
          <w:sz w:val="28"/>
          <w:szCs w:val="28"/>
        </w:rPr>
        <w:t>of Education</w:t>
      </w:r>
    </w:p>
    <w:p w:rsidR="0028286C" w:rsidRPr="0021179E" w:rsidRDefault="0028286C" w:rsidP="00E13010">
      <w:pPr>
        <w:spacing w:line="276" w:lineRule="auto"/>
        <w:jc w:val="center"/>
        <w:rPr>
          <w:b/>
          <w:lang w:val="en-GB"/>
        </w:rPr>
      </w:pPr>
    </w:p>
    <w:p w:rsidR="00E13010" w:rsidRDefault="0028286C" w:rsidP="00E13010">
      <w:pPr>
        <w:spacing w:line="276" w:lineRule="auto"/>
        <w:jc w:val="center"/>
        <w:rPr>
          <w:b/>
          <w:sz w:val="28"/>
          <w:szCs w:val="28"/>
          <w:lang w:val="en-GB"/>
        </w:rPr>
      </w:pPr>
      <w:r>
        <w:rPr>
          <w:b/>
          <w:sz w:val="28"/>
          <w:szCs w:val="28"/>
          <w:lang w:val="en-GB"/>
        </w:rPr>
        <w:t>CHEMISTRY</w:t>
      </w:r>
    </w:p>
    <w:p w:rsidR="00E13010" w:rsidRDefault="00E13010" w:rsidP="00E13010">
      <w:pPr>
        <w:spacing w:line="276" w:lineRule="auto"/>
        <w:jc w:val="center"/>
        <w:rPr>
          <w:b/>
          <w:sz w:val="28"/>
          <w:szCs w:val="28"/>
          <w:lang w:val="en-GB"/>
        </w:rPr>
      </w:pPr>
      <w:r>
        <w:rPr>
          <w:b/>
          <w:sz w:val="28"/>
          <w:szCs w:val="28"/>
          <w:lang w:val="en-GB"/>
        </w:rPr>
        <w:t>PAPER 1</w:t>
      </w:r>
    </w:p>
    <w:p w:rsidR="00E13010" w:rsidRDefault="00E13010" w:rsidP="00E13010">
      <w:pPr>
        <w:spacing w:line="276" w:lineRule="auto"/>
        <w:jc w:val="center"/>
        <w:rPr>
          <w:b/>
          <w:sz w:val="28"/>
          <w:szCs w:val="28"/>
          <w:lang w:val="en-GB"/>
        </w:rPr>
      </w:pPr>
    </w:p>
    <w:p w:rsidR="00E13010" w:rsidRDefault="0028286C" w:rsidP="00E13010">
      <w:pPr>
        <w:spacing w:line="276" w:lineRule="auto"/>
        <w:jc w:val="center"/>
        <w:rPr>
          <w:lang w:val="en-GB"/>
        </w:rPr>
      </w:pPr>
      <w:r>
        <w:rPr>
          <w:lang w:val="en-GB"/>
        </w:rPr>
        <w:t>1 HOUR 30 MINUTES</w:t>
      </w:r>
      <w:r w:rsidR="00E13010">
        <w:rPr>
          <w:lang w:val="en-GB"/>
        </w:rPr>
        <w:t xml:space="preserve"> </w:t>
      </w:r>
    </w:p>
    <w:p w:rsidR="00E13010" w:rsidRDefault="00E13010" w:rsidP="00E13010">
      <w:pPr>
        <w:spacing w:line="276" w:lineRule="auto"/>
        <w:jc w:val="center"/>
        <w:rPr>
          <w:b/>
          <w:lang w:val="en-GB"/>
        </w:rPr>
      </w:pPr>
    </w:p>
    <w:p w:rsidR="00E13010" w:rsidRDefault="00E13010" w:rsidP="00E13010">
      <w:pPr>
        <w:spacing w:line="276" w:lineRule="auto"/>
        <w:rPr>
          <w:b/>
          <w:lang w:val="en-GB"/>
        </w:rPr>
      </w:pPr>
      <w:r>
        <w:rPr>
          <w:b/>
          <w:u w:val="single"/>
          <w:lang w:val="en-GB"/>
        </w:rPr>
        <w:t>INSTRUCTIONS TO CANDIDATES</w:t>
      </w:r>
      <w:r>
        <w:rPr>
          <w:b/>
          <w:lang w:val="en-GB"/>
        </w:rPr>
        <w:t>:</w:t>
      </w:r>
    </w:p>
    <w:p w:rsidR="00E13010" w:rsidRDefault="00E13010" w:rsidP="00E13010">
      <w:pPr>
        <w:spacing w:line="276" w:lineRule="auto"/>
        <w:rPr>
          <w:b/>
          <w:lang w:val="en-GB"/>
        </w:rPr>
      </w:pPr>
    </w:p>
    <w:p w:rsidR="00E13010" w:rsidRDefault="0028286C" w:rsidP="00E13010">
      <w:pPr>
        <w:numPr>
          <w:ilvl w:val="0"/>
          <w:numId w:val="1"/>
        </w:numPr>
        <w:spacing w:line="276" w:lineRule="auto"/>
        <w:rPr>
          <w:i/>
          <w:lang w:val="en-GB"/>
        </w:rPr>
      </w:pPr>
      <w:r>
        <w:rPr>
          <w:i/>
          <w:lang w:val="en-GB"/>
        </w:rPr>
        <w:t xml:space="preserve">This paper consists of </w:t>
      </w:r>
      <w:r w:rsidRPr="00DA3E1E">
        <w:rPr>
          <w:b/>
          <w:i/>
          <w:lang w:val="en-GB"/>
        </w:rPr>
        <w:t>50</w:t>
      </w:r>
      <w:r>
        <w:rPr>
          <w:i/>
          <w:lang w:val="en-GB"/>
        </w:rPr>
        <w:t xml:space="preserve"> objective type questions.</w:t>
      </w:r>
    </w:p>
    <w:p w:rsidR="00E13010" w:rsidRDefault="0028286C" w:rsidP="00E13010">
      <w:pPr>
        <w:numPr>
          <w:ilvl w:val="0"/>
          <w:numId w:val="1"/>
        </w:numPr>
        <w:spacing w:line="276" w:lineRule="auto"/>
        <w:rPr>
          <w:i/>
          <w:lang w:val="en-GB"/>
        </w:rPr>
      </w:pPr>
      <w:r>
        <w:rPr>
          <w:i/>
          <w:lang w:val="en-GB"/>
        </w:rPr>
        <w:t>Answer all questions.</w:t>
      </w:r>
    </w:p>
    <w:p w:rsidR="00E13010" w:rsidRDefault="0028286C" w:rsidP="00E13010">
      <w:pPr>
        <w:numPr>
          <w:ilvl w:val="0"/>
          <w:numId w:val="1"/>
        </w:numPr>
        <w:spacing w:line="276" w:lineRule="auto"/>
        <w:rPr>
          <w:i/>
          <w:lang w:val="en-GB"/>
        </w:rPr>
      </w:pPr>
      <w:r>
        <w:rPr>
          <w:i/>
          <w:lang w:val="en-GB"/>
        </w:rPr>
        <w:t xml:space="preserve">You are required to write the correct answers; </w:t>
      </w:r>
      <w:r w:rsidRPr="00DA3E1E">
        <w:rPr>
          <w:b/>
          <w:i/>
          <w:lang w:val="en-GB"/>
        </w:rPr>
        <w:t>A, B, C</w:t>
      </w:r>
      <w:r>
        <w:rPr>
          <w:i/>
          <w:lang w:val="en-GB"/>
        </w:rPr>
        <w:t xml:space="preserve"> or </w:t>
      </w:r>
      <w:r w:rsidRPr="00DA3E1E">
        <w:rPr>
          <w:b/>
          <w:i/>
          <w:lang w:val="en-GB"/>
        </w:rPr>
        <w:t>D</w:t>
      </w:r>
      <w:r>
        <w:rPr>
          <w:i/>
          <w:lang w:val="en-GB"/>
        </w:rPr>
        <w:t xml:space="preserve"> in blue or black ink in the box provided on the right hand </w:t>
      </w:r>
      <w:r w:rsidR="006E5877">
        <w:rPr>
          <w:i/>
          <w:lang w:val="en-GB"/>
        </w:rPr>
        <w:t>side of each question.</w:t>
      </w:r>
    </w:p>
    <w:p w:rsidR="00E13010" w:rsidRDefault="006E5877" w:rsidP="00E13010">
      <w:pPr>
        <w:numPr>
          <w:ilvl w:val="0"/>
          <w:numId w:val="1"/>
        </w:numPr>
        <w:spacing w:line="276" w:lineRule="auto"/>
        <w:rPr>
          <w:i/>
          <w:lang w:val="en-GB"/>
        </w:rPr>
      </w:pPr>
      <w:r>
        <w:rPr>
          <w:i/>
          <w:lang w:val="en-GB"/>
        </w:rPr>
        <w:t>Do not use a pencil.  Any question(s) answered in pencil will not be marked.</w:t>
      </w:r>
    </w:p>
    <w:p w:rsidR="00E13010" w:rsidRDefault="00E13010" w:rsidP="00E13010">
      <w:pPr>
        <w:spacing w:line="276" w:lineRule="auto"/>
        <w:rPr>
          <w:lang w:val="en-GB"/>
        </w:rPr>
      </w:pP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295"/>
      </w:tblGrid>
      <w:tr w:rsidR="006E5877" w:rsidTr="00E16348">
        <w:trPr>
          <w:jc w:val="center"/>
        </w:trPr>
        <w:tc>
          <w:tcPr>
            <w:tcW w:w="5295" w:type="dxa"/>
          </w:tcPr>
          <w:p w:rsidR="006E5877" w:rsidRPr="00DA3E1E" w:rsidRDefault="006E5877" w:rsidP="006E5877">
            <w:pPr>
              <w:jc w:val="center"/>
              <w:rPr>
                <w:b/>
              </w:rPr>
            </w:pPr>
            <w:r w:rsidRPr="00DA3E1E">
              <w:rPr>
                <w:b/>
              </w:rPr>
              <w:t>For examiners’ use only</w:t>
            </w:r>
          </w:p>
        </w:tc>
      </w:tr>
      <w:tr w:rsidR="006E5877" w:rsidTr="00E16348">
        <w:trPr>
          <w:trHeight w:val="944"/>
          <w:jc w:val="center"/>
        </w:trPr>
        <w:tc>
          <w:tcPr>
            <w:tcW w:w="5295" w:type="dxa"/>
          </w:tcPr>
          <w:p w:rsidR="006E5877" w:rsidRDefault="006E5877"/>
        </w:tc>
      </w:tr>
      <w:tr w:rsidR="006E5877" w:rsidTr="00E16348">
        <w:trPr>
          <w:trHeight w:val="1061"/>
          <w:jc w:val="center"/>
        </w:trPr>
        <w:tc>
          <w:tcPr>
            <w:tcW w:w="5295" w:type="dxa"/>
          </w:tcPr>
          <w:p w:rsidR="006E5877" w:rsidRDefault="006E5877"/>
        </w:tc>
      </w:tr>
    </w:tbl>
    <w:p w:rsidR="00E91826" w:rsidRDefault="004264B2" w:rsidP="00166435">
      <w:pPr>
        <w:spacing w:line="252" w:lineRule="auto"/>
      </w:pPr>
      <w:r>
        <w:lastRenderedPageBreak/>
        <w:t>1.</w:t>
      </w:r>
      <w:r>
        <w:tab/>
        <w:t xml:space="preserve">Which one of the following mixtures can be separated by fractional </w:t>
      </w:r>
      <w:r>
        <w:tab/>
        <w:t>crystallization?</w:t>
      </w:r>
    </w:p>
    <w:p w:rsidR="004264B2" w:rsidRDefault="004264B2" w:rsidP="00166435">
      <w:pPr>
        <w:spacing w:line="252" w:lineRule="auto"/>
      </w:pPr>
      <w:r>
        <w:tab/>
        <w:t>A.</w:t>
      </w:r>
      <w:r>
        <w:tab/>
        <w:t>ammonium chloride and magnesium chloride</w:t>
      </w:r>
    </w:p>
    <w:p w:rsidR="004264B2" w:rsidRDefault="00166435" w:rsidP="00166435">
      <w:pPr>
        <w:spacing w:line="252" w:lineRule="auto"/>
      </w:pPr>
      <w:r>
        <w:rPr>
          <w:noProof/>
        </w:rPr>
        <mc:AlternateContent>
          <mc:Choice Requires="wps">
            <w:drawing>
              <wp:anchor distT="0" distB="0" distL="114300" distR="114300" simplePos="0" relativeHeight="251667456" behindDoc="0" locked="0" layoutInCell="1" allowOverlap="1" wp14:anchorId="273FE68B" wp14:editId="597C2ACD">
                <wp:simplePos x="0" y="0"/>
                <wp:positionH relativeFrom="margin">
                  <wp:align>right</wp:align>
                </wp:positionH>
                <wp:positionV relativeFrom="paragraph">
                  <wp:posOffset>4445</wp:posOffset>
                </wp:positionV>
                <wp:extent cx="419100" cy="4191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419100" cy="419100"/>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7071AA" id="Rectangle 11" o:spid="_x0000_s1026" style="position:absolute;margin-left:-18.2pt;margin-top:.35pt;width:33pt;height:33pt;z-index:25166745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" fillcolor="white [3201]" strokecolor="black [3200]" strokeweight="1.5pt">
                <w10:wrap anchorx="margin"/>
              </v:rect>
            </w:pict>
          </mc:Fallback>
        </mc:AlternateContent>
      </w:r>
      <w:r w:rsidR="004264B2">
        <w:tab/>
        <w:t>B.</w:t>
      </w:r>
      <w:r w:rsidR="004264B2">
        <w:tab/>
        <w:t>potassium chloride and potassium nitrate</w:t>
      </w:r>
    </w:p>
    <w:p w:rsidR="004264B2" w:rsidRDefault="004264B2" w:rsidP="00166435">
      <w:pPr>
        <w:spacing w:line="252" w:lineRule="auto"/>
      </w:pPr>
      <w:r>
        <w:tab/>
        <w:t>C.</w:t>
      </w:r>
      <w:r>
        <w:tab/>
        <w:t>Sulphur and sodium chloride</w:t>
      </w:r>
    </w:p>
    <w:p w:rsidR="004264B2" w:rsidRDefault="004264B2" w:rsidP="00166435">
      <w:pPr>
        <w:spacing w:line="252" w:lineRule="auto"/>
      </w:pPr>
      <w:r>
        <w:tab/>
        <w:t>D.</w:t>
      </w:r>
      <w:r>
        <w:tab/>
        <w:t>Lead (II) chloride and iron fillings</w:t>
      </w:r>
    </w:p>
    <w:p w:rsidR="004264B2" w:rsidRDefault="004264B2" w:rsidP="00166435">
      <w:pPr>
        <w:spacing w:line="252" w:lineRule="auto"/>
      </w:pPr>
    </w:p>
    <w:p w:rsidR="004264B2" w:rsidRDefault="004264B2" w:rsidP="00166435">
      <w:pPr>
        <w:spacing w:line="252" w:lineRule="auto"/>
      </w:pPr>
      <w:r>
        <w:t>2.</w:t>
      </w:r>
      <w:r>
        <w:tab/>
        <w:t>Which one of the following acids is monobasic?</w:t>
      </w:r>
    </w:p>
    <w:p w:rsidR="004264B2" w:rsidRDefault="00E614D1" w:rsidP="00166435">
      <w:pPr>
        <w:spacing w:line="252" w:lineRule="auto"/>
      </w:pPr>
      <w:r>
        <w:rPr>
          <w:noProof/>
        </w:rPr>
        <mc:AlternateContent>
          <mc:Choice Requires="wps">
            <w:drawing>
              <wp:anchor distT="0" distB="0" distL="114300" distR="114300" simplePos="0" relativeHeight="251669504" behindDoc="0" locked="0" layoutInCell="1" allowOverlap="1" wp14:anchorId="3652B5EB" wp14:editId="1E19DBE1">
                <wp:simplePos x="0" y="0"/>
                <wp:positionH relativeFrom="margin">
                  <wp:align>right</wp:align>
                </wp:positionH>
                <wp:positionV relativeFrom="paragraph">
                  <wp:posOffset>6350</wp:posOffset>
                </wp:positionV>
                <wp:extent cx="419100" cy="4191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B0E6F2" id="Rectangle 12" o:spid="_x0000_s1026" style="position:absolute;margin-left:-18.2pt;margin-top:.5pt;width:33pt;height:33pt;z-index:25166950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" fillcolor="window" strokecolor="windowText" strokeweight="1.5pt">
                <w10:wrap anchorx="margin"/>
              </v:rect>
            </w:pict>
          </mc:Fallback>
        </mc:AlternateContent>
      </w:r>
      <w:r w:rsidR="004264B2">
        <w:tab/>
        <w:t>A.</w:t>
      </w:r>
      <w:r w:rsidR="004264B2">
        <w:tab/>
        <w:t>Ethanoic acid.</w:t>
      </w:r>
      <w:r w:rsidR="004264B2">
        <w:tab/>
      </w:r>
      <w:r w:rsidR="004264B2">
        <w:tab/>
      </w:r>
      <w:r w:rsidR="004264B2">
        <w:tab/>
        <w:t>B.</w:t>
      </w:r>
      <w:r w:rsidR="004264B2">
        <w:tab/>
        <w:t>sulphuric acid</w:t>
      </w:r>
    </w:p>
    <w:p w:rsidR="004264B2" w:rsidRDefault="004264B2" w:rsidP="00166435">
      <w:pPr>
        <w:spacing w:line="252" w:lineRule="auto"/>
      </w:pPr>
      <w:r>
        <w:tab/>
        <w:t>C.</w:t>
      </w:r>
      <w:r>
        <w:tab/>
        <w:t>phosphoric acid</w:t>
      </w:r>
      <w:r>
        <w:tab/>
      </w:r>
      <w:r>
        <w:tab/>
      </w:r>
      <w:r>
        <w:tab/>
        <w:t>D.</w:t>
      </w:r>
      <w:r>
        <w:tab/>
        <w:t>carbonic acid</w:t>
      </w:r>
    </w:p>
    <w:p w:rsidR="004264B2" w:rsidRDefault="004264B2" w:rsidP="00166435">
      <w:pPr>
        <w:spacing w:line="252" w:lineRule="auto"/>
      </w:pPr>
    </w:p>
    <w:p w:rsidR="004264B2" w:rsidRDefault="004264B2" w:rsidP="00166435">
      <w:pPr>
        <w:spacing w:line="252" w:lineRule="auto"/>
      </w:pPr>
      <w:r>
        <w:t>3.</w:t>
      </w:r>
      <w:r>
        <w:tab/>
        <w:t xml:space="preserve">When 4.0g of an oxide of an element T were reduced, 3.2g of T were </w:t>
      </w:r>
      <w:r>
        <w:tab/>
        <w:t>obtained.  The simplest formula of the oxide of T is (T = 64, O = 16)</w:t>
      </w:r>
    </w:p>
    <w:p w:rsidR="004264B2" w:rsidRDefault="00E614D1" w:rsidP="00166435">
      <w:pPr>
        <w:spacing w:line="252" w:lineRule="auto"/>
      </w:pPr>
      <w:r>
        <w:rPr>
          <w:noProof/>
        </w:rPr>
        <mc:AlternateContent>
          <mc:Choice Requires="wps">
            <w:drawing>
              <wp:anchor distT="0" distB="0" distL="114300" distR="114300" simplePos="0" relativeHeight="251671552" behindDoc="0" locked="0" layoutInCell="1" allowOverlap="1" wp14:anchorId="3EC2FC4D" wp14:editId="5955FE7F">
                <wp:simplePos x="0" y="0"/>
                <wp:positionH relativeFrom="margin">
                  <wp:align>right</wp:align>
                </wp:positionH>
                <wp:positionV relativeFrom="paragraph">
                  <wp:posOffset>5715</wp:posOffset>
                </wp:positionV>
                <wp:extent cx="419100" cy="4191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006402" id="Rectangle 13" o:spid="_x0000_s1026" style="position:absolute;margin-left:-18.2pt;margin-top:.45pt;width:33pt;height:33pt;z-index:2516715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" fillcolor="window" strokecolor="windowText" strokeweight="1.5pt">
                <w10:wrap anchorx="margin"/>
              </v:rect>
            </w:pict>
          </mc:Fallback>
        </mc:AlternateContent>
      </w:r>
      <w:r w:rsidR="004264B2">
        <w:tab/>
        <w:t>A.</w:t>
      </w:r>
      <w:r w:rsidR="004264B2">
        <w:tab/>
      </w:r>
      <w:r w:rsidR="005F2C44">
        <w:t>T</w:t>
      </w:r>
      <w:r w:rsidR="005F2C44" w:rsidRPr="002925CC">
        <w:rPr>
          <w:b/>
          <w:sz w:val="28"/>
          <w:vertAlign w:val="subscript"/>
        </w:rPr>
        <w:t>2</w:t>
      </w:r>
      <w:r w:rsidR="005F2C44">
        <w:t>O</w:t>
      </w:r>
      <w:r w:rsidR="00F4797E">
        <w:rPr>
          <w:b/>
          <w:sz w:val="28"/>
          <w:vertAlign w:val="subscript"/>
        </w:rPr>
        <w:t>3</w:t>
      </w:r>
      <w:r w:rsidR="005F2C44">
        <w:tab/>
      </w:r>
      <w:r w:rsidR="005F2C44">
        <w:tab/>
        <w:t>B.</w:t>
      </w:r>
      <w:r w:rsidR="005F2C44">
        <w:tab/>
        <w:t>TO</w:t>
      </w:r>
      <w:r w:rsidR="005F2C44" w:rsidRPr="002925CC">
        <w:rPr>
          <w:b/>
          <w:sz w:val="28"/>
          <w:vertAlign w:val="subscript"/>
        </w:rPr>
        <w:t>2</w:t>
      </w:r>
      <w:r w:rsidR="005F2C44">
        <w:tab/>
      </w:r>
      <w:r w:rsidR="005F2C44">
        <w:tab/>
        <w:t>C.</w:t>
      </w:r>
      <w:r w:rsidR="005F2C44">
        <w:tab/>
        <w:t>TO</w:t>
      </w:r>
      <w:r w:rsidR="005F2C44">
        <w:tab/>
      </w:r>
      <w:r w:rsidR="005F2C44">
        <w:tab/>
        <w:t>D.</w:t>
      </w:r>
      <w:r w:rsidR="005F2C44">
        <w:tab/>
        <w:t>T</w:t>
      </w:r>
      <w:r w:rsidR="005F2C44" w:rsidRPr="002925CC">
        <w:rPr>
          <w:b/>
          <w:sz w:val="28"/>
          <w:vertAlign w:val="subscript"/>
        </w:rPr>
        <w:t>2</w:t>
      </w:r>
      <w:r w:rsidR="005F2C44">
        <w:t>O</w:t>
      </w:r>
    </w:p>
    <w:p w:rsidR="005F2C44" w:rsidRDefault="005F2C44" w:rsidP="00166435">
      <w:pPr>
        <w:spacing w:line="252" w:lineRule="auto"/>
      </w:pPr>
    </w:p>
    <w:p w:rsidR="005F2C44" w:rsidRDefault="005F2C44" w:rsidP="00166435">
      <w:pPr>
        <w:spacing w:line="252" w:lineRule="auto"/>
      </w:pPr>
      <w:r>
        <w:t>4.</w:t>
      </w:r>
      <w:r>
        <w:tab/>
        <w:t>The term oxidation refers to;</w:t>
      </w:r>
    </w:p>
    <w:p w:rsidR="005F2C44" w:rsidRDefault="005F2C44" w:rsidP="00166435">
      <w:pPr>
        <w:spacing w:line="252" w:lineRule="auto"/>
      </w:pPr>
      <w:r>
        <w:tab/>
        <w:t>A.</w:t>
      </w:r>
      <w:r>
        <w:tab/>
        <w:t>addition of hydrogen to a substance</w:t>
      </w:r>
    </w:p>
    <w:p w:rsidR="005F2C44" w:rsidRDefault="00E614D1" w:rsidP="00166435">
      <w:pPr>
        <w:spacing w:line="252" w:lineRule="auto"/>
      </w:pPr>
      <w:r>
        <w:rPr>
          <w:noProof/>
        </w:rPr>
        <mc:AlternateContent>
          <mc:Choice Requires="wps">
            <w:drawing>
              <wp:anchor distT="0" distB="0" distL="114300" distR="114300" simplePos="0" relativeHeight="251673600" behindDoc="0" locked="0" layoutInCell="1" allowOverlap="1" wp14:anchorId="360E52EE" wp14:editId="5E9048E7">
                <wp:simplePos x="0" y="0"/>
                <wp:positionH relativeFrom="margin">
                  <wp:align>right</wp:align>
                </wp:positionH>
                <wp:positionV relativeFrom="paragraph">
                  <wp:posOffset>6350</wp:posOffset>
                </wp:positionV>
                <wp:extent cx="419100" cy="4191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7D9AFE" id="Rectangle 14" o:spid="_x0000_s1026" style="position:absolute;margin-left:-18.2pt;margin-top:.5pt;width:33pt;height:33pt;z-index:25167360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" fillcolor="window" strokecolor="windowText" strokeweight="1.5pt">
                <w10:wrap anchorx="margin"/>
              </v:rect>
            </w:pict>
          </mc:Fallback>
        </mc:AlternateContent>
      </w:r>
      <w:r w:rsidR="005F2C44">
        <w:tab/>
        <w:t>B.</w:t>
      </w:r>
      <w:r w:rsidR="005F2C44">
        <w:tab/>
        <w:t>gain of electrons by a substance</w:t>
      </w:r>
    </w:p>
    <w:p w:rsidR="005F2C44" w:rsidRDefault="005F2C44" w:rsidP="00166435">
      <w:pPr>
        <w:spacing w:line="252" w:lineRule="auto"/>
      </w:pPr>
      <w:r>
        <w:tab/>
        <w:t>C.</w:t>
      </w:r>
      <w:r>
        <w:tab/>
        <w:t>loss of oxygen from a substance</w:t>
      </w:r>
    </w:p>
    <w:p w:rsidR="005F2C44" w:rsidRDefault="005F2C44" w:rsidP="00166435">
      <w:pPr>
        <w:spacing w:line="252" w:lineRule="auto"/>
      </w:pPr>
      <w:r>
        <w:tab/>
        <w:t>D.</w:t>
      </w:r>
      <w:r>
        <w:tab/>
        <w:t>loss of electrons from a substance</w:t>
      </w:r>
    </w:p>
    <w:p w:rsidR="005F2C44" w:rsidRPr="00C522E3" w:rsidRDefault="005F2C44" w:rsidP="00166435">
      <w:pPr>
        <w:spacing w:line="252" w:lineRule="auto"/>
        <w:rPr>
          <w:sz w:val="20"/>
          <w:szCs w:val="20"/>
        </w:rPr>
      </w:pPr>
    </w:p>
    <w:p w:rsidR="005F2C44" w:rsidRDefault="005F2C44" w:rsidP="00166435">
      <w:pPr>
        <w:spacing w:line="252" w:lineRule="auto"/>
      </w:pPr>
      <w:r>
        <w:t>5.</w:t>
      </w:r>
      <w:r>
        <w:tab/>
      </w:r>
      <w:r w:rsidR="002925CC">
        <w:t>Which one of the following allotropes of Sulphur is stable above 95</w:t>
      </w:r>
      <w:r w:rsidR="002925CC" w:rsidRPr="002925CC">
        <w:rPr>
          <w:b/>
          <w:sz w:val="28"/>
          <w:vertAlign w:val="superscript"/>
        </w:rPr>
        <w:t>0</w:t>
      </w:r>
      <w:r w:rsidR="002925CC">
        <w:t>C?</w:t>
      </w:r>
    </w:p>
    <w:p w:rsidR="002925CC" w:rsidRDefault="00E614D1" w:rsidP="00166435">
      <w:pPr>
        <w:spacing w:line="252" w:lineRule="auto"/>
      </w:pPr>
      <w:r>
        <w:rPr>
          <w:noProof/>
        </w:rPr>
        <mc:AlternateContent>
          <mc:Choice Requires="wps">
            <w:drawing>
              <wp:anchor distT="0" distB="0" distL="114300" distR="114300" simplePos="0" relativeHeight="251675648" behindDoc="0" locked="0" layoutInCell="1" allowOverlap="1" wp14:anchorId="5FECA4EE" wp14:editId="14803AFF">
                <wp:simplePos x="0" y="0"/>
                <wp:positionH relativeFrom="margin">
                  <wp:align>right</wp:align>
                </wp:positionH>
                <wp:positionV relativeFrom="paragraph">
                  <wp:posOffset>6985</wp:posOffset>
                </wp:positionV>
                <wp:extent cx="419100" cy="4191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CC0FC0" id="Rectangle 15" o:spid="_x0000_s1026" style="position:absolute;margin-left:-18.2pt;margin-top:.55pt;width:33pt;height:33pt;z-index:25167564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" fillcolor="window" strokecolor="windowText" strokeweight="1.5pt">
                <w10:wrap anchorx="margin"/>
              </v:rect>
            </w:pict>
          </mc:Fallback>
        </mc:AlternateContent>
      </w:r>
      <w:r w:rsidR="002925CC">
        <w:tab/>
        <w:t>A.</w:t>
      </w:r>
      <w:r w:rsidR="002925CC">
        <w:tab/>
        <w:t>monoclinic Sulphur</w:t>
      </w:r>
      <w:r w:rsidR="002925CC">
        <w:tab/>
      </w:r>
      <w:r w:rsidR="002925CC">
        <w:tab/>
        <w:t>B.</w:t>
      </w:r>
      <w:r w:rsidR="002925CC">
        <w:tab/>
        <w:t>Rhombic Sulphur</w:t>
      </w:r>
    </w:p>
    <w:p w:rsidR="002925CC" w:rsidRDefault="002925CC" w:rsidP="00166435">
      <w:pPr>
        <w:spacing w:line="252" w:lineRule="auto"/>
      </w:pPr>
      <w:r>
        <w:tab/>
        <w:t>C.</w:t>
      </w:r>
      <w:r>
        <w:tab/>
        <w:t>plastic Sulphur</w:t>
      </w:r>
      <w:r>
        <w:tab/>
      </w:r>
      <w:r>
        <w:tab/>
      </w:r>
      <w:r>
        <w:tab/>
        <w:t>D.</w:t>
      </w:r>
      <w:r>
        <w:tab/>
        <w:t>amorphous Sulphur</w:t>
      </w:r>
    </w:p>
    <w:p w:rsidR="002925CC" w:rsidRPr="00C522E3" w:rsidRDefault="002925CC" w:rsidP="00166435">
      <w:pPr>
        <w:spacing w:line="252" w:lineRule="auto"/>
        <w:rPr>
          <w:sz w:val="20"/>
          <w:szCs w:val="20"/>
        </w:rPr>
      </w:pPr>
    </w:p>
    <w:p w:rsidR="002925CC" w:rsidRDefault="002925CC" w:rsidP="00166435">
      <w:pPr>
        <w:spacing w:line="252" w:lineRule="auto"/>
      </w:pPr>
      <w:r>
        <w:t>6.</w:t>
      </w:r>
      <w:r>
        <w:tab/>
        <w:t xml:space="preserve">Which one of the following substances is formed when sodium is burnt in </w:t>
      </w:r>
      <w:r>
        <w:tab/>
        <w:t>limited am</w:t>
      </w:r>
      <w:r w:rsidR="00696B47">
        <w:t>ount</w:t>
      </w:r>
      <w:r>
        <w:t xml:space="preserve"> of air?</w:t>
      </w:r>
    </w:p>
    <w:p w:rsidR="00696B47" w:rsidRDefault="00E614D1" w:rsidP="00166435">
      <w:pPr>
        <w:spacing w:line="252" w:lineRule="auto"/>
      </w:pPr>
      <w:r>
        <w:rPr>
          <w:noProof/>
        </w:rPr>
        <mc:AlternateContent>
          <mc:Choice Requires="wps">
            <w:drawing>
              <wp:anchor distT="0" distB="0" distL="114300" distR="114300" simplePos="0" relativeHeight="251677696" behindDoc="0" locked="0" layoutInCell="1" allowOverlap="1" wp14:anchorId="2378FE20" wp14:editId="73B9D2E2">
                <wp:simplePos x="0" y="0"/>
                <wp:positionH relativeFrom="margin">
                  <wp:align>right</wp:align>
                </wp:positionH>
                <wp:positionV relativeFrom="paragraph">
                  <wp:posOffset>6350</wp:posOffset>
                </wp:positionV>
                <wp:extent cx="419100" cy="4191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BD1DF" id="Rectangle 16" o:spid="_x0000_s1026" style="position:absolute;margin-left:-18.2pt;margin-top:.5pt;width:33pt;height:33pt;z-index:25167769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" fillcolor="window" strokecolor="windowText" strokeweight="1.5pt">
                <w10:wrap anchorx="margin"/>
              </v:rect>
            </w:pict>
          </mc:Fallback>
        </mc:AlternateContent>
      </w:r>
      <w:r w:rsidR="00696B47">
        <w:tab/>
        <w:t>A.</w:t>
      </w:r>
      <w:r w:rsidR="00696B47">
        <w:tab/>
        <w:t>sodium oxide</w:t>
      </w:r>
      <w:r w:rsidR="00696B47">
        <w:tab/>
      </w:r>
      <w:r w:rsidR="00696B47">
        <w:tab/>
      </w:r>
      <w:r w:rsidR="00696B47">
        <w:tab/>
        <w:t>B.</w:t>
      </w:r>
      <w:r w:rsidR="00696B47">
        <w:tab/>
        <w:t>sodium peroxide</w:t>
      </w:r>
    </w:p>
    <w:p w:rsidR="00696B47" w:rsidRDefault="00696B47" w:rsidP="00166435">
      <w:pPr>
        <w:spacing w:line="252" w:lineRule="auto"/>
      </w:pPr>
      <w:r>
        <w:tab/>
        <w:t>C.</w:t>
      </w:r>
      <w:r>
        <w:tab/>
        <w:t>sodium carbonate</w:t>
      </w:r>
      <w:r>
        <w:tab/>
      </w:r>
      <w:r>
        <w:tab/>
      </w:r>
      <w:r>
        <w:tab/>
        <w:t>D.</w:t>
      </w:r>
      <w:r>
        <w:tab/>
        <w:t>sodium nitride</w:t>
      </w:r>
    </w:p>
    <w:p w:rsidR="00696B47" w:rsidRPr="00C522E3" w:rsidRDefault="00696B47" w:rsidP="00166435">
      <w:pPr>
        <w:spacing w:line="252" w:lineRule="auto"/>
        <w:rPr>
          <w:sz w:val="20"/>
          <w:szCs w:val="20"/>
        </w:rPr>
      </w:pPr>
    </w:p>
    <w:p w:rsidR="00696B47" w:rsidRDefault="00696B47" w:rsidP="00166435">
      <w:pPr>
        <w:spacing w:line="252" w:lineRule="auto"/>
      </w:pPr>
      <w:r>
        <w:t>7.</w:t>
      </w:r>
      <w:r>
        <w:tab/>
        <w:t>Which one of the following ions makes water hard?</w:t>
      </w:r>
    </w:p>
    <w:p w:rsidR="00696B47" w:rsidRDefault="00E614D1" w:rsidP="00166435">
      <w:pPr>
        <w:spacing w:line="252" w:lineRule="auto"/>
      </w:pPr>
      <w:r>
        <w:rPr>
          <w:noProof/>
        </w:rPr>
        <mc:AlternateContent>
          <mc:Choice Requires="wps">
            <w:drawing>
              <wp:anchor distT="0" distB="0" distL="114300" distR="114300" simplePos="0" relativeHeight="251679744" behindDoc="0" locked="0" layoutInCell="1" allowOverlap="1" wp14:anchorId="2E49DCE7" wp14:editId="62AC42F0">
                <wp:simplePos x="0" y="0"/>
                <wp:positionH relativeFrom="margin">
                  <wp:align>right</wp:align>
                </wp:positionH>
                <wp:positionV relativeFrom="paragraph">
                  <wp:posOffset>5715</wp:posOffset>
                </wp:positionV>
                <wp:extent cx="419100" cy="4191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75723" id="Rectangle 17" o:spid="_x0000_s1026" style="position:absolute;margin-left:-18.2pt;margin-top:.45pt;width:33pt;height:33pt;z-index:25167974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" fillcolor="window" strokecolor="windowText" strokeweight="1.5pt">
                <w10:wrap anchorx="margin"/>
              </v:rect>
            </w:pict>
          </mc:Fallback>
        </mc:AlternateContent>
      </w:r>
      <w:r w:rsidR="00DF7F1D">
        <w:tab/>
        <w:t>A.</w:t>
      </w:r>
      <w:r w:rsidR="00DF7F1D">
        <w:tab/>
      </w:r>
      <w:r w:rsidR="001B51AA" w:rsidRPr="00DF7F1D">
        <w:rPr>
          <w:position w:val="-12"/>
        </w:rPr>
        <w:object w:dxaOrig="63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pt;height:19pt" o:ole="">
            <v:imagedata r:id="rId8" o:title=""/>
          </v:shape>
          <o:OLEObject Type="Embed" ProgID="Equation.3" ShapeID="_x0000_i1025" DrawAspect="Content" ObjectID="_1625388346" r:id="rId9"/>
        </w:object>
      </w:r>
      <w:r w:rsidR="00696B47">
        <w:tab/>
      </w:r>
      <w:r w:rsidR="00DF7F1D">
        <w:tab/>
      </w:r>
      <w:r w:rsidR="00696B47">
        <w:t>B.</w:t>
      </w:r>
      <w:r w:rsidR="00696B47">
        <w:tab/>
        <w:t>Mg</w:t>
      </w:r>
      <w:r w:rsidR="00696B47" w:rsidRPr="00DF7F1D">
        <w:rPr>
          <w:b/>
          <w:sz w:val="28"/>
          <w:vertAlign w:val="superscript"/>
        </w:rPr>
        <w:t>2+</w:t>
      </w:r>
      <w:r w:rsidR="00696B47">
        <w:tab/>
      </w:r>
      <w:r w:rsidR="00696B47">
        <w:tab/>
        <w:t>C.</w:t>
      </w:r>
      <w:r w:rsidR="00696B47">
        <w:tab/>
        <w:t>Na</w:t>
      </w:r>
      <w:r w:rsidR="00696B47" w:rsidRPr="00DF7F1D">
        <w:rPr>
          <w:b/>
          <w:sz w:val="28"/>
          <w:vertAlign w:val="superscript"/>
        </w:rPr>
        <w:t>+</w:t>
      </w:r>
      <w:r w:rsidR="00DF7F1D">
        <w:tab/>
      </w:r>
      <w:r w:rsidR="00DF7F1D">
        <w:tab/>
        <w:t>D.</w:t>
      </w:r>
      <w:r w:rsidR="00DF7F1D">
        <w:tab/>
      </w:r>
      <w:r w:rsidR="001B51AA" w:rsidRPr="00DF7F1D">
        <w:rPr>
          <w:position w:val="-10"/>
        </w:rPr>
        <w:object w:dxaOrig="540" w:dyaOrig="360">
          <v:shape id="_x0000_i1026" type="#_x0000_t75" style="width:27pt;height:18pt" o:ole="">
            <v:imagedata r:id="rId10" o:title=""/>
          </v:shape>
          <o:OLEObject Type="Embed" ProgID="Equation.3" ShapeID="_x0000_i1026" DrawAspect="Content" ObjectID="_1625388347" r:id="rId11"/>
        </w:object>
      </w:r>
    </w:p>
    <w:p w:rsidR="00696B47" w:rsidRPr="00C522E3" w:rsidRDefault="00696B47" w:rsidP="00166435">
      <w:pPr>
        <w:spacing w:line="252" w:lineRule="auto"/>
        <w:rPr>
          <w:sz w:val="20"/>
          <w:szCs w:val="20"/>
        </w:rPr>
      </w:pPr>
    </w:p>
    <w:p w:rsidR="00696B47" w:rsidRDefault="00696B47" w:rsidP="00166435">
      <w:pPr>
        <w:spacing w:line="252" w:lineRule="auto"/>
      </w:pPr>
      <w:r>
        <w:t>8.</w:t>
      </w:r>
      <w:r>
        <w:tab/>
        <w:t xml:space="preserve">An alkaline solution that would react with excess carbon dioxide to give a </w:t>
      </w:r>
      <w:r>
        <w:tab/>
        <w:t>cloudy solution is;</w:t>
      </w:r>
    </w:p>
    <w:p w:rsidR="00696B47" w:rsidRDefault="00E614D1" w:rsidP="00166435">
      <w:pPr>
        <w:spacing w:line="252" w:lineRule="auto"/>
      </w:pPr>
      <w:r>
        <w:rPr>
          <w:noProof/>
        </w:rPr>
        <mc:AlternateContent>
          <mc:Choice Requires="wps">
            <w:drawing>
              <wp:anchor distT="0" distB="0" distL="114300" distR="114300" simplePos="0" relativeHeight="251681792" behindDoc="0" locked="0" layoutInCell="1" allowOverlap="1" wp14:anchorId="0EA10104" wp14:editId="51B0AF06">
                <wp:simplePos x="0" y="0"/>
                <wp:positionH relativeFrom="margin">
                  <wp:align>right</wp:align>
                </wp:positionH>
                <wp:positionV relativeFrom="paragraph">
                  <wp:posOffset>6350</wp:posOffset>
                </wp:positionV>
                <wp:extent cx="419100" cy="4191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D3C36" id="Rectangle 18" o:spid="_x0000_s1026" style="position:absolute;margin-left:-18.2pt;margin-top:.5pt;width:33pt;height:33pt;z-index:25168179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" fillcolor="window" strokecolor="windowText" strokeweight="1.5pt">
                <w10:wrap anchorx="margin"/>
              </v:rect>
            </w:pict>
          </mc:Fallback>
        </mc:AlternateContent>
      </w:r>
      <w:r w:rsidR="00696B47">
        <w:tab/>
        <w:t>A.</w:t>
      </w:r>
      <w:r w:rsidR="00696B47">
        <w:tab/>
        <w:t>lime water</w:t>
      </w:r>
      <w:r w:rsidR="00696B47">
        <w:tab/>
      </w:r>
      <w:r w:rsidR="00696B47">
        <w:tab/>
      </w:r>
      <w:r w:rsidR="00696B47">
        <w:tab/>
      </w:r>
      <w:r w:rsidR="00696B47">
        <w:tab/>
        <w:t>B.</w:t>
      </w:r>
      <w:r w:rsidR="00696B47">
        <w:tab/>
        <w:t>magnesium chloride</w:t>
      </w:r>
    </w:p>
    <w:p w:rsidR="00696B47" w:rsidRDefault="00696B47" w:rsidP="00166435">
      <w:pPr>
        <w:spacing w:line="252" w:lineRule="auto"/>
      </w:pPr>
      <w:r>
        <w:tab/>
        <w:t>C.</w:t>
      </w:r>
      <w:r>
        <w:tab/>
        <w:t>sodium hydroxide</w:t>
      </w:r>
      <w:r>
        <w:tab/>
      </w:r>
      <w:r>
        <w:tab/>
      </w:r>
      <w:r>
        <w:tab/>
        <w:t>D.</w:t>
      </w:r>
      <w:r>
        <w:tab/>
        <w:t>ammonia solution</w:t>
      </w:r>
    </w:p>
    <w:p w:rsidR="0065011E" w:rsidRPr="00C522E3" w:rsidRDefault="0065011E" w:rsidP="00166435">
      <w:pPr>
        <w:spacing w:line="252" w:lineRule="auto"/>
        <w:rPr>
          <w:sz w:val="20"/>
          <w:szCs w:val="20"/>
        </w:rPr>
      </w:pPr>
    </w:p>
    <w:p w:rsidR="00696B47" w:rsidRDefault="00696B47" w:rsidP="00166435">
      <w:pPr>
        <w:spacing w:line="252" w:lineRule="auto"/>
      </w:pPr>
      <w:r>
        <w:t>9.</w:t>
      </w:r>
      <w:r>
        <w:tab/>
        <w:t xml:space="preserve">Which one of the following halides is best </w:t>
      </w:r>
      <w:r w:rsidR="0065011E">
        <w:t xml:space="preserve">prepared </w:t>
      </w:r>
      <w:r w:rsidR="00F4797E">
        <w:t xml:space="preserve">by </w:t>
      </w:r>
      <w:r w:rsidR="0065011E">
        <w:t>precipitation method?</w:t>
      </w:r>
    </w:p>
    <w:p w:rsidR="0065011E" w:rsidRDefault="00E614D1" w:rsidP="00166435">
      <w:pPr>
        <w:spacing w:line="252" w:lineRule="auto"/>
      </w:pPr>
      <w:r>
        <w:rPr>
          <w:noProof/>
        </w:rPr>
        <mc:AlternateContent>
          <mc:Choice Requires="wps">
            <w:drawing>
              <wp:anchor distT="0" distB="0" distL="114300" distR="114300" simplePos="0" relativeHeight="251683840" behindDoc="0" locked="0" layoutInCell="1" allowOverlap="1" wp14:anchorId="0EB790E5" wp14:editId="333E6C7F">
                <wp:simplePos x="0" y="0"/>
                <wp:positionH relativeFrom="margin">
                  <wp:posOffset>5752465</wp:posOffset>
                </wp:positionH>
                <wp:positionV relativeFrom="paragraph">
                  <wp:posOffset>24765</wp:posOffset>
                </wp:positionV>
                <wp:extent cx="419100" cy="4191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4A018" id="Rectangle 19" o:spid="_x0000_s1026" style="position:absolute;margin-left:452.95pt;margin-top:1.95pt;width:33pt;height:33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" fillcolor="window" strokecolor="windowText" strokeweight="1.5pt">
                <w10:wrap anchorx="margin"/>
              </v:rect>
            </w:pict>
          </mc:Fallback>
        </mc:AlternateContent>
      </w:r>
      <w:r w:rsidR="0065011E">
        <w:tab/>
        <w:t>A.</w:t>
      </w:r>
      <w:r w:rsidR="0065011E">
        <w:tab/>
        <w:t>barium chloride</w:t>
      </w:r>
      <w:r w:rsidR="0065011E">
        <w:tab/>
      </w:r>
      <w:r w:rsidR="0065011E">
        <w:tab/>
      </w:r>
      <w:r w:rsidR="0065011E">
        <w:tab/>
        <w:t>B.</w:t>
      </w:r>
      <w:r w:rsidR="0065011E">
        <w:tab/>
        <w:t>sodium iodide</w:t>
      </w:r>
    </w:p>
    <w:p w:rsidR="0065011E" w:rsidRDefault="00F4797E" w:rsidP="00166435">
      <w:pPr>
        <w:spacing w:line="252" w:lineRule="auto"/>
      </w:pPr>
      <w:r>
        <w:tab/>
        <w:t>C.</w:t>
      </w:r>
      <w:r>
        <w:tab/>
        <w:t>copper (II</w:t>
      </w:r>
      <w:r w:rsidR="0065011E">
        <w:t>) chloride</w:t>
      </w:r>
      <w:r w:rsidR="0065011E">
        <w:tab/>
      </w:r>
      <w:r w:rsidR="0065011E">
        <w:tab/>
        <w:t>D.</w:t>
      </w:r>
      <w:r w:rsidR="0065011E">
        <w:tab/>
        <w:t>Lead (II) bromide</w:t>
      </w:r>
    </w:p>
    <w:p w:rsidR="00C522E3" w:rsidRDefault="00C522E3" w:rsidP="00166435">
      <w:pPr>
        <w:spacing w:line="252" w:lineRule="auto"/>
      </w:pPr>
    </w:p>
    <w:p w:rsidR="0065011E" w:rsidRDefault="00E614D1" w:rsidP="00166435">
      <w:pPr>
        <w:spacing w:line="252" w:lineRule="auto"/>
      </w:pPr>
      <w:r>
        <w:rPr>
          <w:noProof/>
        </w:rPr>
        <mc:AlternateContent>
          <mc:Choice Requires="wps">
            <w:drawing>
              <wp:anchor distT="0" distB="0" distL="114300" distR="114300" simplePos="0" relativeHeight="251685888" behindDoc="0" locked="0" layoutInCell="1" allowOverlap="1" wp14:anchorId="4C1AA4A0" wp14:editId="352A627F">
                <wp:simplePos x="0" y="0"/>
                <wp:positionH relativeFrom="margin">
                  <wp:posOffset>5752465</wp:posOffset>
                </wp:positionH>
                <wp:positionV relativeFrom="paragraph">
                  <wp:posOffset>144780</wp:posOffset>
                </wp:positionV>
                <wp:extent cx="419100" cy="4191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D19D20" id="Rectangle 20" o:spid="_x0000_s1026" style="position:absolute;margin-left:452.95pt;margin-top:11.4pt;width:33pt;height:33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" fillcolor="window" strokecolor="windowText" strokeweight="1.5pt">
                <w10:wrap anchorx="margin"/>
              </v:rect>
            </w:pict>
          </mc:Fallback>
        </mc:AlternateContent>
      </w:r>
      <w:r w:rsidR="0065011E">
        <w:t>10.</w:t>
      </w:r>
      <w:r w:rsidR="0065011E">
        <w:tab/>
        <w:t>Element X forms X</w:t>
      </w:r>
      <w:r w:rsidR="0065011E" w:rsidRPr="005A7594">
        <w:rPr>
          <w:b/>
          <w:sz w:val="28"/>
          <w:vertAlign w:val="superscript"/>
        </w:rPr>
        <w:t>2+</w:t>
      </w:r>
      <w:r w:rsidR="0065011E">
        <w:t>.  The atomic numbers of X is;</w:t>
      </w:r>
    </w:p>
    <w:p w:rsidR="0065011E" w:rsidRDefault="0065011E" w:rsidP="00166435">
      <w:pPr>
        <w:spacing w:line="252" w:lineRule="auto"/>
      </w:pPr>
      <w:r>
        <w:tab/>
        <w:t>A.</w:t>
      </w:r>
      <w:r>
        <w:tab/>
        <w:t>1</w:t>
      </w:r>
      <w:r>
        <w:tab/>
      </w:r>
      <w:r>
        <w:tab/>
        <w:t>B.</w:t>
      </w:r>
      <w:r>
        <w:tab/>
        <w:t>12</w:t>
      </w:r>
      <w:r>
        <w:tab/>
      </w:r>
      <w:r>
        <w:tab/>
        <w:t>C.</w:t>
      </w:r>
      <w:r>
        <w:tab/>
        <w:t>8</w:t>
      </w:r>
      <w:r>
        <w:tab/>
      </w:r>
      <w:r>
        <w:tab/>
        <w:t>D.</w:t>
      </w:r>
      <w:r>
        <w:tab/>
        <w:t>6</w:t>
      </w:r>
    </w:p>
    <w:p w:rsidR="0065011E" w:rsidRDefault="0065011E" w:rsidP="00166435">
      <w:pPr>
        <w:spacing w:line="252" w:lineRule="auto"/>
      </w:pPr>
      <w:r>
        <w:lastRenderedPageBreak/>
        <w:t>11.</w:t>
      </w:r>
      <w:r>
        <w:tab/>
      </w:r>
      <w:r w:rsidR="005A7594">
        <w:t>Which one of the following solutions will neutralize 100cm</w:t>
      </w:r>
      <w:r w:rsidR="005A7594" w:rsidRPr="005A7594">
        <w:rPr>
          <w:b/>
          <w:sz w:val="28"/>
          <w:vertAlign w:val="superscript"/>
        </w:rPr>
        <w:t>3</w:t>
      </w:r>
      <w:r w:rsidR="00F4797E">
        <w:t xml:space="preserve"> of a 0.8M</w:t>
      </w:r>
      <w:r w:rsidR="005A7594">
        <w:t xml:space="preserve"> </w:t>
      </w:r>
      <w:r w:rsidR="005A7594">
        <w:tab/>
        <w:t>hydrochloric acid?</w:t>
      </w:r>
    </w:p>
    <w:p w:rsidR="005A7594" w:rsidRDefault="00E614D1" w:rsidP="00166435">
      <w:pPr>
        <w:spacing w:line="252" w:lineRule="auto"/>
      </w:pPr>
      <w:r>
        <w:rPr>
          <w:noProof/>
        </w:rPr>
        <mc:AlternateContent>
          <mc:Choice Requires="wps">
            <w:drawing>
              <wp:anchor distT="0" distB="0" distL="114300" distR="114300" simplePos="0" relativeHeight="251687936" behindDoc="0" locked="0" layoutInCell="1" allowOverlap="1" wp14:anchorId="1B4B8DE1" wp14:editId="3C8EB898">
                <wp:simplePos x="0" y="0"/>
                <wp:positionH relativeFrom="margin">
                  <wp:align>right</wp:align>
                </wp:positionH>
                <wp:positionV relativeFrom="paragraph">
                  <wp:posOffset>4445</wp:posOffset>
                </wp:positionV>
                <wp:extent cx="419100" cy="4191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C56995" id="Rectangle 21" o:spid="_x0000_s1026" style="position:absolute;margin-left:-18.2pt;margin-top:.35pt;width:33pt;height:33pt;z-index:2516879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" fillcolor="window" strokecolor="windowText" strokeweight="1.5pt">
                <w10:wrap anchorx="margin"/>
              </v:rect>
            </w:pict>
          </mc:Fallback>
        </mc:AlternateContent>
      </w:r>
      <w:r w:rsidR="005A7594">
        <w:tab/>
        <w:t>A.</w:t>
      </w:r>
      <w:r w:rsidR="005A7594">
        <w:tab/>
      </w:r>
      <w:r w:rsidR="00E52F1E">
        <w:t>10cm</w:t>
      </w:r>
      <w:r w:rsidR="00E52F1E" w:rsidRPr="00F4797E">
        <w:rPr>
          <w:b/>
          <w:sz w:val="28"/>
          <w:vertAlign w:val="superscript"/>
        </w:rPr>
        <w:t>2</w:t>
      </w:r>
      <w:r w:rsidR="00F4797E">
        <w:t xml:space="preserve"> of 0.08M</w:t>
      </w:r>
      <w:r w:rsidR="00E52F1E">
        <w:t xml:space="preserve"> sodium hydroxide</w:t>
      </w:r>
    </w:p>
    <w:p w:rsidR="00E52F1E" w:rsidRDefault="00E52F1E" w:rsidP="00166435">
      <w:pPr>
        <w:spacing w:line="252" w:lineRule="auto"/>
      </w:pPr>
      <w:r>
        <w:tab/>
        <w:t>B.</w:t>
      </w:r>
      <w:r>
        <w:tab/>
        <w:t>50cm</w:t>
      </w:r>
      <w:r w:rsidRPr="000D547A">
        <w:rPr>
          <w:b/>
          <w:sz w:val="28"/>
          <w:vertAlign w:val="superscript"/>
        </w:rPr>
        <w:t>3</w:t>
      </w:r>
      <w:r w:rsidR="00F4797E">
        <w:t xml:space="preserve"> of 0.04M</w:t>
      </w:r>
      <w:r>
        <w:t xml:space="preserve"> sodium hydroxide</w:t>
      </w:r>
    </w:p>
    <w:p w:rsidR="00E52F1E" w:rsidRDefault="00E52F1E" w:rsidP="00166435">
      <w:pPr>
        <w:spacing w:line="252" w:lineRule="auto"/>
      </w:pPr>
      <w:r>
        <w:tab/>
        <w:t>C.</w:t>
      </w:r>
      <w:r>
        <w:tab/>
        <w:t>50cm</w:t>
      </w:r>
      <w:r w:rsidRPr="000D547A">
        <w:rPr>
          <w:b/>
          <w:vertAlign w:val="superscript"/>
        </w:rPr>
        <w:t>3</w:t>
      </w:r>
      <w:r w:rsidR="00F4797E">
        <w:t xml:space="preserve"> of 0.8M</w:t>
      </w:r>
      <w:r>
        <w:t xml:space="preserve"> sodium hydroxide</w:t>
      </w:r>
    </w:p>
    <w:p w:rsidR="00E52F1E" w:rsidRDefault="00E52F1E" w:rsidP="00166435">
      <w:pPr>
        <w:spacing w:line="252" w:lineRule="auto"/>
      </w:pPr>
      <w:r>
        <w:tab/>
        <w:t>D.</w:t>
      </w:r>
      <w:r>
        <w:tab/>
        <w:t>80cm</w:t>
      </w:r>
      <w:r w:rsidRPr="000D547A">
        <w:rPr>
          <w:b/>
          <w:sz w:val="28"/>
          <w:vertAlign w:val="superscript"/>
        </w:rPr>
        <w:t>3</w:t>
      </w:r>
      <w:r w:rsidR="00F4797E">
        <w:t xml:space="preserve"> of 1M</w:t>
      </w:r>
      <w:r>
        <w:t xml:space="preserve"> sodium hydroxide</w:t>
      </w:r>
    </w:p>
    <w:p w:rsidR="00E52F1E" w:rsidRPr="00C522E3" w:rsidRDefault="00E52F1E" w:rsidP="00166435">
      <w:pPr>
        <w:spacing w:line="252" w:lineRule="auto"/>
        <w:rPr>
          <w:sz w:val="20"/>
          <w:szCs w:val="20"/>
        </w:rPr>
      </w:pPr>
    </w:p>
    <w:p w:rsidR="00E52F1E" w:rsidRDefault="00E52F1E" w:rsidP="00166435">
      <w:pPr>
        <w:spacing w:line="252" w:lineRule="auto"/>
      </w:pPr>
      <w:r>
        <w:t>12.</w:t>
      </w:r>
      <w:r>
        <w:tab/>
        <w:t>When chlorine water is exposed to sunlight,</w:t>
      </w:r>
    </w:p>
    <w:p w:rsidR="00E52F1E" w:rsidRDefault="00E614D1" w:rsidP="00166435">
      <w:pPr>
        <w:spacing w:line="252" w:lineRule="auto"/>
      </w:pPr>
      <w:r>
        <w:rPr>
          <w:noProof/>
        </w:rPr>
        <mc:AlternateContent>
          <mc:Choice Requires="wps">
            <w:drawing>
              <wp:anchor distT="0" distB="0" distL="114300" distR="114300" simplePos="0" relativeHeight="251689984" behindDoc="0" locked="0" layoutInCell="1" allowOverlap="1" wp14:anchorId="3CCE1F87" wp14:editId="4A9C5256">
                <wp:simplePos x="0" y="0"/>
                <wp:positionH relativeFrom="margin">
                  <wp:align>right</wp:align>
                </wp:positionH>
                <wp:positionV relativeFrom="paragraph">
                  <wp:posOffset>4445</wp:posOffset>
                </wp:positionV>
                <wp:extent cx="419100" cy="4191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990D4" id="Rectangle 22" o:spid="_x0000_s1026" style="position:absolute;margin-left:-18.2pt;margin-top:.35pt;width:33pt;height:33pt;z-index:2516899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" fillcolor="window" strokecolor="windowText" strokeweight="1.5pt">
                <w10:wrap anchorx="margin"/>
              </v:rect>
            </w:pict>
          </mc:Fallback>
        </mc:AlternateContent>
      </w:r>
      <w:r w:rsidR="00E52F1E">
        <w:tab/>
        <w:t>A.</w:t>
      </w:r>
      <w:r w:rsidR="00E52F1E">
        <w:tab/>
        <w:t>bubbles of a colourless gas are formed.</w:t>
      </w:r>
    </w:p>
    <w:p w:rsidR="00E52F1E" w:rsidRDefault="00E52F1E" w:rsidP="00166435">
      <w:pPr>
        <w:spacing w:line="252" w:lineRule="auto"/>
      </w:pPr>
      <w:r>
        <w:tab/>
        <w:t>B.</w:t>
      </w:r>
      <w:r>
        <w:tab/>
        <w:t>yellow solution is formed.</w:t>
      </w:r>
    </w:p>
    <w:p w:rsidR="00E52F1E" w:rsidRDefault="005D21DB" w:rsidP="00166435">
      <w:pPr>
        <w:spacing w:line="252" w:lineRule="auto"/>
      </w:pPr>
      <w:r>
        <w:tab/>
        <w:t>C</w:t>
      </w:r>
      <w:r w:rsidR="00E52F1E">
        <w:t>.</w:t>
      </w:r>
      <w:r w:rsidR="00E52F1E">
        <w:tab/>
        <w:t>brown fumes of gas are formed.</w:t>
      </w:r>
      <w:r w:rsidR="00E614D1" w:rsidRPr="00E614D1">
        <w:rPr>
          <w:noProof/>
        </w:rPr>
        <w:t xml:space="preserve"> </w:t>
      </w:r>
    </w:p>
    <w:p w:rsidR="00E52F1E" w:rsidRDefault="00E52F1E" w:rsidP="00166435">
      <w:pPr>
        <w:spacing w:line="252" w:lineRule="auto"/>
      </w:pPr>
      <w:r>
        <w:tab/>
        <w:t>D.</w:t>
      </w:r>
      <w:r>
        <w:tab/>
        <w:t>the water dries up.</w:t>
      </w:r>
    </w:p>
    <w:p w:rsidR="00E52F1E" w:rsidRPr="00C522E3" w:rsidRDefault="00E52F1E" w:rsidP="00166435">
      <w:pPr>
        <w:spacing w:line="252" w:lineRule="auto"/>
        <w:rPr>
          <w:sz w:val="16"/>
          <w:szCs w:val="16"/>
        </w:rPr>
      </w:pPr>
    </w:p>
    <w:p w:rsidR="00E52F1E" w:rsidRDefault="00E614D1" w:rsidP="00166435">
      <w:pPr>
        <w:spacing w:line="252" w:lineRule="auto"/>
      </w:pPr>
      <w:r>
        <w:rPr>
          <w:noProof/>
        </w:rPr>
        <mc:AlternateContent>
          <mc:Choice Requires="wps">
            <w:drawing>
              <wp:anchor distT="0" distB="0" distL="114300" distR="114300" simplePos="0" relativeHeight="251692032" behindDoc="0" locked="0" layoutInCell="1" allowOverlap="1" wp14:anchorId="55567B24" wp14:editId="71BEFE53">
                <wp:simplePos x="0" y="0"/>
                <wp:positionH relativeFrom="margin">
                  <wp:posOffset>5752465</wp:posOffset>
                </wp:positionH>
                <wp:positionV relativeFrom="paragraph">
                  <wp:posOffset>340995</wp:posOffset>
                </wp:positionV>
                <wp:extent cx="419100" cy="4191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AA63DF" id="Rectangle 23" o:spid="_x0000_s1026" style="position:absolute;margin-left:452.95pt;margin-top:26.85pt;width:33pt;height:33pt;z-index:251692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" fillcolor="window" strokecolor="windowText" strokeweight="1.5pt">
                <w10:wrap anchorx="margin"/>
              </v:rect>
            </w:pict>
          </mc:Fallback>
        </mc:AlternateContent>
      </w:r>
      <w:r w:rsidR="00E52F1E">
        <w:t>13.</w:t>
      </w:r>
      <w:r w:rsidR="00E52F1E">
        <w:tab/>
      </w:r>
      <w:r w:rsidR="000B6BF4">
        <w:t xml:space="preserve">Which one of the following substances will dissolve in water to give a solution </w:t>
      </w:r>
      <w:r w:rsidR="000B6BF4">
        <w:tab/>
        <w:t>that turns blue litmus red?</w:t>
      </w:r>
    </w:p>
    <w:p w:rsidR="00917656" w:rsidRDefault="000B6BF4" w:rsidP="00166435">
      <w:pPr>
        <w:spacing w:line="252" w:lineRule="auto"/>
      </w:pPr>
      <w:r>
        <w:tab/>
        <w:t>A.</w:t>
      </w:r>
      <w:r>
        <w:tab/>
        <w:t>(NH</w:t>
      </w:r>
      <w:r w:rsidRPr="000B6BF4">
        <w:rPr>
          <w:b/>
          <w:sz w:val="28"/>
          <w:vertAlign w:val="subscript"/>
        </w:rPr>
        <w:t>4</w:t>
      </w:r>
      <w:r>
        <w:t>)</w:t>
      </w:r>
      <w:r w:rsidRPr="000B6BF4">
        <w:rPr>
          <w:b/>
          <w:sz w:val="28"/>
          <w:vertAlign w:val="subscript"/>
        </w:rPr>
        <w:t>2</w:t>
      </w:r>
      <w:r>
        <w:t>SO</w:t>
      </w:r>
      <w:r w:rsidRPr="000B6BF4">
        <w:rPr>
          <w:b/>
          <w:sz w:val="28"/>
          <w:vertAlign w:val="subscript"/>
        </w:rPr>
        <w:t>4</w:t>
      </w:r>
      <w:r>
        <w:tab/>
      </w:r>
      <w:r>
        <w:tab/>
      </w:r>
      <w:r w:rsidR="00917656">
        <w:tab/>
      </w:r>
      <w:r w:rsidR="00917656">
        <w:tab/>
      </w:r>
      <w:r>
        <w:t>B.</w:t>
      </w:r>
      <w:r>
        <w:tab/>
      </w:r>
      <w:proofErr w:type="spellStart"/>
      <w:r>
        <w:t>NaOH</w:t>
      </w:r>
      <w:proofErr w:type="spellEnd"/>
      <w:r>
        <w:tab/>
      </w:r>
      <w:r>
        <w:tab/>
      </w:r>
    </w:p>
    <w:p w:rsidR="000B6BF4" w:rsidRDefault="00917656" w:rsidP="00166435">
      <w:pPr>
        <w:spacing w:line="252" w:lineRule="auto"/>
      </w:pPr>
      <w:r>
        <w:tab/>
      </w:r>
      <w:r w:rsidR="00F4797E">
        <w:t>C.</w:t>
      </w:r>
      <w:r w:rsidR="00F4797E">
        <w:tab/>
      </w:r>
      <w:proofErr w:type="spellStart"/>
      <w:r w:rsidR="00F4797E">
        <w:t>NaCl</w:t>
      </w:r>
      <w:proofErr w:type="spellEnd"/>
      <w:r w:rsidR="000B6BF4">
        <w:tab/>
      </w:r>
      <w:r w:rsidR="000B6BF4">
        <w:tab/>
      </w:r>
      <w:r>
        <w:tab/>
      </w:r>
      <w:r>
        <w:tab/>
      </w:r>
      <w:r>
        <w:tab/>
      </w:r>
      <w:r w:rsidR="000B6BF4">
        <w:t>D.</w:t>
      </w:r>
      <w:r w:rsidR="000B6BF4">
        <w:tab/>
        <w:t>K</w:t>
      </w:r>
      <w:r w:rsidR="000B6BF4" w:rsidRPr="000D547A">
        <w:rPr>
          <w:b/>
          <w:sz w:val="28"/>
          <w:vertAlign w:val="subscript"/>
        </w:rPr>
        <w:t>2</w:t>
      </w:r>
      <w:r w:rsidR="000B6BF4">
        <w:t>CO</w:t>
      </w:r>
      <w:r w:rsidR="000B6BF4" w:rsidRPr="000D547A">
        <w:rPr>
          <w:b/>
          <w:sz w:val="28"/>
          <w:vertAlign w:val="subscript"/>
        </w:rPr>
        <w:t>3</w:t>
      </w:r>
    </w:p>
    <w:p w:rsidR="00E52F1E" w:rsidRPr="00C522E3" w:rsidRDefault="00E52F1E" w:rsidP="00166435">
      <w:pPr>
        <w:spacing w:line="252" w:lineRule="auto"/>
        <w:rPr>
          <w:sz w:val="20"/>
          <w:szCs w:val="20"/>
        </w:rPr>
      </w:pPr>
    </w:p>
    <w:p w:rsidR="000D547A" w:rsidRDefault="000D547A" w:rsidP="00166435">
      <w:pPr>
        <w:spacing w:line="252" w:lineRule="auto"/>
      </w:pPr>
      <w:r>
        <w:t>14.</w:t>
      </w:r>
      <w:r>
        <w:tab/>
        <w:t xml:space="preserve">When sugar mixed with concentrated sulphuric acid was warmed, a black </w:t>
      </w:r>
      <w:r>
        <w:tab/>
        <w:t>solid was formed because sugar undergoes,</w:t>
      </w:r>
    </w:p>
    <w:p w:rsidR="000D547A" w:rsidRDefault="00E614D1" w:rsidP="00166435">
      <w:pPr>
        <w:spacing w:line="252" w:lineRule="auto"/>
      </w:pPr>
      <w:r>
        <w:rPr>
          <w:noProof/>
        </w:rPr>
        <mc:AlternateContent>
          <mc:Choice Requires="wps">
            <w:drawing>
              <wp:anchor distT="0" distB="0" distL="114300" distR="114300" simplePos="0" relativeHeight="251694080" behindDoc="0" locked="0" layoutInCell="1" allowOverlap="1" wp14:anchorId="1398F2BE" wp14:editId="6DA515D3">
                <wp:simplePos x="0" y="0"/>
                <wp:positionH relativeFrom="margin">
                  <wp:align>right</wp:align>
                </wp:positionH>
                <wp:positionV relativeFrom="paragraph">
                  <wp:posOffset>6350</wp:posOffset>
                </wp:positionV>
                <wp:extent cx="419100" cy="4191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3702F7" id="Rectangle 24" o:spid="_x0000_s1026" style="position:absolute;margin-left:-18.2pt;margin-top:.5pt;width:33pt;height:33pt;z-index:25169408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" fillcolor="window" strokecolor="windowText" strokeweight="1.5pt">
                <w10:wrap anchorx="margin"/>
              </v:rect>
            </w:pict>
          </mc:Fallback>
        </mc:AlternateContent>
      </w:r>
      <w:r w:rsidR="000D547A">
        <w:tab/>
        <w:t>A.</w:t>
      </w:r>
      <w:r w:rsidR="000D547A">
        <w:tab/>
        <w:t>combustion</w:t>
      </w:r>
      <w:r w:rsidR="000D547A">
        <w:tab/>
      </w:r>
      <w:r w:rsidR="000D547A">
        <w:tab/>
      </w:r>
      <w:r w:rsidR="000D547A">
        <w:tab/>
      </w:r>
      <w:r w:rsidR="000D547A">
        <w:tab/>
        <w:t>B.</w:t>
      </w:r>
      <w:r w:rsidR="000D547A">
        <w:tab/>
        <w:t>fermentation</w:t>
      </w:r>
    </w:p>
    <w:p w:rsidR="000D547A" w:rsidRDefault="000D547A" w:rsidP="00166435">
      <w:pPr>
        <w:spacing w:line="252" w:lineRule="auto"/>
      </w:pPr>
      <w:r>
        <w:tab/>
        <w:t>C.</w:t>
      </w:r>
      <w:r>
        <w:tab/>
        <w:t>dehydration</w:t>
      </w:r>
      <w:r>
        <w:tab/>
      </w:r>
      <w:r>
        <w:tab/>
      </w:r>
      <w:r>
        <w:tab/>
      </w:r>
      <w:r>
        <w:tab/>
        <w:t>D.</w:t>
      </w:r>
      <w:r>
        <w:tab/>
        <w:t>oxidation</w:t>
      </w:r>
    </w:p>
    <w:p w:rsidR="000D547A" w:rsidRPr="00C522E3" w:rsidRDefault="000D547A" w:rsidP="00166435">
      <w:pPr>
        <w:spacing w:line="252" w:lineRule="auto"/>
        <w:rPr>
          <w:sz w:val="20"/>
          <w:szCs w:val="20"/>
        </w:rPr>
      </w:pPr>
    </w:p>
    <w:p w:rsidR="000D547A" w:rsidRDefault="000D547A" w:rsidP="00166435">
      <w:pPr>
        <w:spacing w:line="252" w:lineRule="auto"/>
      </w:pPr>
      <w:r>
        <w:t>15.</w:t>
      </w:r>
      <w:r>
        <w:tab/>
        <w:t>Which one of the following gases is collected over water?</w:t>
      </w:r>
    </w:p>
    <w:p w:rsidR="000D547A" w:rsidRDefault="00E614D1" w:rsidP="00166435">
      <w:pPr>
        <w:spacing w:line="252" w:lineRule="auto"/>
      </w:pPr>
      <w:r>
        <w:rPr>
          <w:noProof/>
        </w:rPr>
        <mc:AlternateContent>
          <mc:Choice Requires="wps">
            <w:drawing>
              <wp:anchor distT="0" distB="0" distL="114300" distR="114300" simplePos="0" relativeHeight="251696128" behindDoc="0" locked="0" layoutInCell="1" allowOverlap="1" wp14:anchorId="628F38D7" wp14:editId="2B848AEA">
                <wp:simplePos x="0" y="0"/>
                <wp:positionH relativeFrom="margin">
                  <wp:align>right</wp:align>
                </wp:positionH>
                <wp:positionV relativeFrom="paragraph">
                  <wp:posOffset>8255</wp:posOffset>
                </wp:positionV>
                <wp:extent cx="419100" cy="4191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2F0D15" id="Rectangle 25" o:spid="_x0000_s1026" style="position:absolute;margin-left:-18.2pt;margin-top:.65pt;width:33pt;height:33pt;z-index:2516961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" fillcolor="window" strokecolor="windowText" strokeweight="1.5pt">
                <w10:wrap anchorx="margin"/>
              </v:rect>
            </w:pict>
          </mc:Fallback>
        </mc:AlternateContent>
      </w:r>
      <w:r w:rsidR="000D547A">
        <w:tab/>
        <w:t>A.</w:t>
      </w:r>
      <w:r w:rsidR="000D547A">
        <w:tab/>
        <w:t>hydrogen chloride</w:t>
      </w:r>
      <w:r w:rsidR="000D547A">
        <w:tab/>
      </w:r>
      <w:r w:rsidR="000D547A">
        <w:tab/>
      </w:r>
      <w:r w:rsidR="000D547A">
        <w:tab/>
        <w:t>B.</w:t>
      </w:r>
      <w:r w:rsidR="000D547A">
        <w:tab/>
        <w:t>chlorine</w:t>
      </w:r>
    </w:p>
    <w:p w:rsidR="000D547A" w:rsidRDefault="000D547A" w:rsidP="00166435">
      <w:pPr>
        <w:spacing w:line="252" w:lineRule="auto"/>
      </w:pPr>
      <w:r>
        <w:tab/>
        <w:t>C.</w:t>
      </w:r>
      <w:r>
        <w:tab/>
        <w:t>ammonia</w:t>
      </w:r>
      <w:r>
        <w:tab/>
      </w:r>
      <w:r>
        <w:tab/>
      </w:r>
      <w:r>
        <w:tab/>
      </w:r>
      <w:r>
        <w:tab/>
        <w:t>D.</w:t>
      </w:r>
      <w:r>
        <w:tab/>
        <w:t>hydrogen</w:t>
      </w:r>
    </w:p>
    <w:p w:rsidR="00917656" w:rsidRPr="00C522E3" w:rsidRDefault="00917656" w:rsidP="00166435">
      <w:pPr>
        <w:spacing w:line="252" w:lineRule="auto"/>
        <w:rPr>
          <w:sz w:val="20"/>
          <w:szCs w:val="20"/>
        </w:rPr>
      </w:pPr>
    </w:p>
    <w:p w:rsidR="000D547A" w:rsidRDefault="000D547A" w:rsidP="00166435">
      <w:pPr>
        <w:spacing w:line="252" w:lineRule="auto"/>
      </w:pPr>
      <w:r>
        <w:t>16.</w:t>
      </w:r>
      <w:r>
        <w:tab/>
        <w:t>Which one of the following is the structural formula of ethane?</w:t>
      </w:r>
    </w:p>
    <w:p w:rsidR="000D547A" w:rsidRDefault="000D547A" w:rsidP="00166435">
      <w:pPr>
        <w:spacing w:line="252" w:lineRule="auto"/>
      </w:pPr>
      <w:r>
        <w:tab/>
      </w:r>
      <w:r w:rsidR="00E05CF0">
        <w:t>A.</w:t>
      </w:r>
      <w:r w:rsidR="00E05CF0">
        <w:tab/>
      </w:r>
      <w:r w:rsidR="00E05CF0">
        <w:rPr>
          <w:noProof/>
        </w:rPr>
        <w:drawing>
          <wp:inline distT="0" distB="0" distL="0" distR="0" wp14:anchorId="2A3F42BA" wp14:editId="57EF9B48">
            <wp:extent cx="1206500" cy="256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3111" cy="260478"/>
                    </a:xfrm>
                    <a:prstGeom prst="rect">
                      <a:avLst/>
                    </a:prstGeom>
                    <a:noFill/>
                    <a:ln>
                      <a:noFill/>
                    </a:ln>
                  </pic:spPr>
                </pic:pic>
              </a:graphicData>
            </a:graphic>
          </wp:inline>
        </w:drawing>
      </w:r>
      <w:r w:rsidR="00E05CF0">
        <w:tab/>
      </w:r>
      <w:r w:rsidR="00E05CF0">
        <w:tab/>
      </w:r>
      <w:r w:rsidR="009245EA">
        <w:tab/>
      </w:r>
      <w:r w:rsidR="00E05CF0">
        <w:t>B.</w:t>
      </w:r>
      <w:r w:rsidR="00E05CF0">
        <w:tab/>
      </w:r>
      <w:r w:rsidR="00F4797E">
        <w:rPr>
          <w:noProof/>
        </w:rPr>
        <w:drawing>
          <wp:inline distT="0" distB="0" distL="0" distR="0" wp14:anchorId="1E24FE76" wp14:editId="0C42BE86">
            <wp:extent cx="911814" cy="69850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0990" cy="705529"/>
                    </a:xfrm>
                    <a:prstGeom prst="rect">
                      <a:avLst/>
                    </a:prstGeom>
                    <a:noFill/>
                    <a:ln>
                      <a:noFill/>
                    </a:ln>
                  </pic:spPr>
                </pic:pic>
              </a:graphicData>
            </a:graphic>
          </wp:inline>
        </w:drawing>
      </w:r>
    </w:p>
    <w:p w:rsidR="00917656" w:rsidRDefault="00E614D1" w:rsidP="00166435">
      <w:pPr>
        <w:spacing w:line="252" w:lineRule="auto"/>
      </w:pPr>
      <w:r>
        <w:rPr>
          <w:noProof/>
        </w:rPr>
        <mc:AlternateContent>
          <mc:Choice Requires="wps">
            <w:drawing>
              <wp:anchor distT="0" distB="0" distL="114300" distR="114300" simplePos="0" relativeHeight="251698176" behindDoc="0" locked="0" layoutInCell="1" allowOverlap="1" wp14:anchorId="4A546234" wp14:editId="224837FD">
                <wp:simplePos x="0" y="0"/>
                <wp:positionH relativeFrom="margin">
                  <wp:align>right</wp:align>
                </wp:positionH>
                <wp:positionV relativeFrom="paragraph">
                  <wp:posOffset>5715</wp:posOffset>
                </wp:positionV>
                <wp:extent cx="419100" cy="4191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04C62D" id="Rectangle 26" o:spid="_x0000_s1026" style="position:absolute;margin-left:-18.2pt;margin-top:.45pt;width:33pt;height:33pt;z-index:25169817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" fillcolor="window" strokecolor="windowText" strokeweight="1.5pt">
                <w10:wrap anchorx="margin"/>
              </v:rect>
            </w:pict>
          </mc:Fallback>
        </mc:AlternateContent>
      </w:r>
    </w:p>
    <w:p w:rsidR="00E05CF0" w:rsidRDefault="00E05CF0" w:rsidP="00166435">
      <w:pPr>
        <w:spacing w:line="252" w:lineRule="auto"/>
      </w:pPr>
      <w:r>
        <w:tab/>
      </w:r>
      <w:r w:rsidR="009245EA">
        <w:t>C.</w:t>
      </w:r>
      <w:r w:rsidR="009245EA">
        <w:tab/>
      </w:r>
      <w:r w:rsidR="00F4797E">
        <w:rPr>
          <w:noProof/>
        </w:rPr>
        <w:drawing>
          <wp:inline distT="0" distB="0" distL="0" distR="0" wp14:anchorId="6DDAE19A" wp14:editId="010DB9D9">
            <wp:extent cx="1111250" cy="7468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1436" cy="753678"/>
                    </a:xfrm>
                    <a:prstGeom prst="rect">
                      <a:avLst/>
                    </a:prstGeom>
                    <a:noFill/>
                    <a:ln>
                      <a:noFill/>
                    </a:ln>
                  </pic:spPr>
                </pic:pic>
              </a:graphicData>
            </a:graphic>
          </wp:inline>
        </w:drawing>
      </w:r>
      <w:r w:rsidR="009245EA">
        <w:tab/>
      </w:r>
      <w:r w:rsidR="009245EA">
        <w:tab/>
      </w:r>
      <w:r w:rsidR="009245EA">
        <w:tab/>
        <w:t>D.</w:t>
      </w:r>
      <w:r w:rsidR="009245EA">
        <w:tab/>
      </w:r>
      <w:r w:rsidR="009245EA">
        <w:rPr>
          <w:noProof/>
        </w:rPr>
        <w:drawing>
          <wp:inline distT="0" distB="0" distL="0" distR="0">
            <wp:extent cx="839909" cy="72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8763" cy="731531"/>
                    </a:xfrm>
                    <a:prstGeom prst="rect">
                      <a:avLst/>
                    </a:prstGeom>
                    <a:noFill/>
                    <a:ln>
                      <a:noFill/>
                    </a:ln>
                  </pic:spPr>
                </pic:pic>
              </a:graphicData>
            </a:graphic>
          </wp:inline>
        </w:drawing>
      </w:r>
    </w:p>
    <w:p w:rsidR="009245EA" w:rsidRDefault="009245EA" w:rsidP="00166435">
      <w:pPr>
        <w:spacing w:line="252" w:lineRule="auto"/>
      </w:pPr>
    </w:p>
    <w:p w:rsidR="009245EA" w:rsidRDefault="005360C3" w:rsidP="00166435">
      <w:pPr>
        <w:spacing w:line="252" w:lineRule="auto"/>
      </w:pPr>
      <w:r>
        <w:t>17.</w:t>
      </w:r>
      <w:r>
        <w:tab/>
        <w:t xml:space="preserve">Steam reacts </w:t>
      </w:r>
      <w:r w:rsidR="005E25A3">
        <w:t xml:space="preserve">with </w:t>
      </w:r>
      <w:r>
        <w:t>methane according to the following equation.</w:t>
      </w:r>
    </w:p>
    <w:p w:rsidR="005360C3" w:rsidRDefault="005360C3" w:rsidP="00166435">
      <w:pPr>
        <w:spacing w:line="252" w:lineRule="auto"/>
      </w:pPr>
      <w:r>
        <w:rPr>
          <w:noProof/>
        </w:rPr>
        <mc:AlternateContent>
          <mc:Choice Requires="wps">
            <w:drawing>
              <wp:anchor distT="0" distB="0" distL="114300" distR="114300" simplePos="0" relativeHeight="251659264" behindDoc="0" locked="0" layoutInCell="1" allowOverlap="1" wp14:anchorId="4F20E38B" wp14:editId="3BC63C90">
                <wp:simplePos x="0" y="0"/>
                <wp:positionH relativeFrom="column">
                  <wp:posOffset>1854200</wp:posOffset>
                </wp:positionH>
                <wp:positionV relativeFrom="paragraph">
                  <wp:posOffset>125095</wp:posOffset>
                </wp:positionV>
                <wp:extent cx="850900" cy="0"/>
                <wp:effectExtent l="0" t="76200" r="25400" b="95250"/>
                <wp:wrapNone/>
                <wp:docPr id="6" name="Straight Arrow Connector 6"/>
                <wp:cNvGraphicFramePr/>
                <a:graphic xmlns:a="http://schemas.openxmlformats.org/drawingml/2006/main">
                  <a:graphicData uri="http://schemas.microsoft.com/office/word/2010/wordprocessingShape">
                    <wps:wsp>
                      <wps:cNvCnPr/>
                      <wps:spPr>
                        <a:xfrm>
                          <a:off x="0" y="0"/>
                          <a:ext cx="8509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D839DE4" id="_x0000_t32" coordsize="21600,21600" o:spt="32" o:oned="t" path="m,l21600,21600e" filled="f">
                <v:path arrowok="t" fillok="f" o:connecttype="none"/>
                <o:lock v:ext="edit" shapetype="t"/>
              </v:shapetype>
              <v:shape id="Straight Arrow Connector 6" o:spid="_x0000_s1026" type="#_x0000_t32" style="position:absolute;margin-left:146pt;margin-top:9.85pt;width:67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" strokecolor="black [3200]" strokeweight="1.5pt">
                <v:stroke endarrow="block" joinstyle="miter"/>
              </v:shape>
            </w:pict>
          </mc:Fallback>
        </mc:AlternateContent>
      </w:r>
      <w:r>
        <w:tab/>
      </w:r>
      <w:proofErr w:type="gramStart"/>
      <w:r>
        <w:t>CH</w:t>
      </w:r>
      <w:r w:rsidRPr="005360C3">
        <w:rPr>
          <w:b/>
          <w:sz w:val="28"/>
          <w:vertAlign w:val="subscript"/>
        </w:rPr>
        <w:t>4(</w:t>
      </w:r>
      <w:proofErr w:type="gramEnd"/>
      <w:r w:rsidRPr="005360C3">
        <w:rPr>
          <w:b/>
          <w:sz w:val="28"/>
          <w:vertAlign w:val="subscript"/>
        </w:rPr>
        <w:t>g)</w:t>
      </w:r>
      <w:r>
        <w:t xml:space="preserve">  +  2H</w:t>
      </w:r>
      <w:r w:rsidRPr="005360C3">
        <w:rPr>
          <w:b/>
          <w:sz w:val="28"/>
          <w:vertAlign w:val="subscript"/>
        </w:rPr>
        <w:t>2</w:t>
      </w:r>
      <w:r>
        <w:t>O</w:t>
      </w:r>
      <w:r w:rsidRPr="005360C3">
        <w:rPr>
          <w:b/>
          <w:sz w:val="28"/>
          <w:vertAlign w:val="subscript"/>
        </w:rPr>
        <w:t>(g)</w:t>
      </w:r>
      <w:r>
        <w:tab/>
      </w:r>
      <w:r>
        <w:tab/>
      </w:r>
      <w:r>
        <w:tab/>
        <w:t>4H</w:t>
      </w:r>
      <w:r w:rsidRPr="005360C3">
        <w:rPr>
          <w:b/>
          <w:sz w:val="28"/>
          <w:vertAlign w:val="subscript"/>
        </w:rPr>
        <w:t>2(g)</w:t>
      </w:r>
      <w:r>
        <w:t xml:space="preserve"> + CO</w:t>
      </w:r>
      <w:r w:rsidRPr="005360C3">
        <w:rPr>
          <w:b/>
          <w:sz w:val="28"/>
          <w:vertAlign w:val="subscript"/>
        </w:rPr>
        <w:t>2(g)</w:t>
      </w:r>
    </w:p>
    <w:p w:rsidR="005360C3" w:rsidRDefault="00E614D1" w:rsidP="00166435">
      <w:pPr>
        <w:spacing w:line="252" w:lineRule="auto"/>
      </w:pPr>
      <w:r w:rsidRPr="00E614D1">
        <mc:AlternateContent>
          <mc:Choice Requires="wps">
            <w:drawing>
              <wp:anchor distT="0" distB="0" distL="114300" distR="114300" simplePos="0" relativeHeight="251701248" behindDoc="0" locked="0" layoutInCell="1" allowOverlap="1" wp14:anchorId="233768FA" wp14:editId="1FC2F179">
                <wp:simplePos x="0" y="0"/>
                <wp:positionH relativeFrom="margin">
                  <wp:align>right</wp:align>
                </wp:positionH>
                <wp:positionV relativeFrom="paragraph">
                  <wp:posOffset>450215</wp:posOffset>
                </wp:positionV>
                <wp:extent cx="419100" cy="4191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C4DDC" id="Rectangle 28" o:spid="_x0000_s1026" style="position:absolute;margin-left:-18.2pt;margin-top:35.45pt;width:33pt;height:33pt;z-index:25170124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" fillcolor="window" strokecolor="windowText" strokeweight="1.5pt">
                <w10:wrap anchorx="margin"/>
              </v:rect>
            </w:pict>
          </mc:Fallback>
        </mc:AlternateContent>
      </w:r>
      <w:r w:rsidR="005360C3">
        <w:tab/>
        <w:t>Which volume of methane will remain when 30cm</w:t>
      </w:r>
      <w:r w:rsidR="005360C3" w:rsidRPr="005E25A3">
        <w:rPr>
          <w:b/>
          <w:sz w:val="28"/>
          <w:vertAlign w:val="superscript"/>
        </w:rPr>
        <w:t>3</w:t>
      </w:r>
      <w:r w:rsidR="005360C3">
        <w:t xml:space="preserve"> of methane reacted with </w:t>
      </w:r>
      <w:r w:rsidR="005360C3">
        <w:tab/>
        <w:t>20cm</w:t>
      </w:r>
      <w:r w:rsidR="005360C3" w:rsidRPr="005E25A3">
        <w:rPr>
          <w:b/>
          <w:sz w:val="28"/>
          <w:vertAlign w:val="superscript"/>
        </w:rPr>
        <w:t>3</w:t>
      </w:r>
      <w:r w:rsidR="005360C3">
        <w:t xml:space="preserve"> of steam?</w:t>
      </w:r>
    </w:p>
    <w:p w:rsidR="00917656" w:rsidRDefault="005360C3" w:rsidP="00166435">
      <w:pPr>
        <w:spacing w:line="252" w:lineRule="auto"/>
      </w:pPr>
      <w:r>
        <w:tab/>
        <w:t>A.</w:t>
      </w:r>
      <w:r>
        <w:tab/>
        <w:t>80cm</w:t>
      </w:r>
      <w:r w:rsidRPr="005360C3">
        <w:rPr>
          <w:b/>
          <w:sz w:val="28"/>
          <w:vertAlign w:val="superscript"/>
        </w:rPr>
        <w:t>3</w:t>
      </w:r>
      <w:r>
        <w:tab/>
      </w:r>
      <w:r w:rsidR="00917656">
        <w:tab/>
      </w:r>
      <w:r w:rsidR="00917656">
        <w:tab/>
      </w:r>
      <w:r w:rsidR="00917656">
        <w:tab/>
      </w:r>
      <w:r>
        <w:t>B.</w:t>
      </w:r>
      <w:r>
        <w:tab/>
        <w:t>20cm</w:t>
      </w:r>
      <w:r w:rsidRPr="005360C3">
        <w:rPr>
          <w:b/>
          <w:sz w:val="28"/>
          <w:vertAlign w:val="superscript"/>
        </w:rPr>
        <w:t>3</w:t>
      </w:r>
      <w:r>
        <w:tab/>
      </w:r>
      <w:r>
        <w:tab/>
      </w:r>
    </w:p>
    <w:p w:rsidR="005360C3" w:rsidRDefault="00917656" w:rsidP="00166435">
      <w:pPr>
        <w:spacing w:line="252" w:lineRule="auto"/>
      </w:pPr>
      <w:r>
        <w:tab/>
      </w:r>
      <w:r w:rsidR="005360C3">
        <w:t>C.</w:t>
      </w:r>
      <w:r w:rsidR="005360C3">
        <w:tab/>
        <w:t>50cm</w:t>
      </w:r>
      <w:r w:rsidR="005360C3" w:rsidRPr="005360C3">
        <w:rPr>
          <w:b/>
          <w:sz w:val="28"/>
          <w:vertAlign w:val="superscript"/>
        </w:rPr>
        <w:t>3</w:t>
      </w:r>
      <w:r w:rsidR="005360C3">
        <w:tab/>
      </w:r>
      <w:r>
        <w:tab/>
      </w:r>
      <w:r>
        <w:tab/>
      </w:r>
      <w:r>
        <w:tab/>
      </w:r>
      <w:r w:rsidR="005360C3">
        <w:t>D.</w:t>
      </w:r>
      <w:r w:rsidR="005360C3">
        <w:tab/>
        <w:t>70cm</w:t>
      </w:r>
      <w:r w:rsidR="005360C3" w:rsidRPr="005360C3">
        <w:rPr>
          <w:b/>
          <w:sz w:val="28"/>
          <w:vertAlign w:val="superscript"/>
        </w:rPr>
        <w:t>3</w:t>
      </w:r>
    </w:p>
    <w:p w:rsidR="005360C3" w:rsidRDefault="005360C3" w:rsidP="00166435">
      <w:pPr>
        <w:spacing w:line="252" w:lineRule="auto"/>
      </w:pPr>
      <w:r>
        <w:lastRenderedPageBreak/>
        <w:t>18.</w:t>
      </w:r>
      <w:r>
        <w:tab/>
      </w:r>
      <w:r w:rsidR="006A0395">
        <w:t xml:space="preserve">Nitric acid is prepared by the reaction of potassium nitrate and concentrated </w:t>
      </w:r>
      <w:r w:rsidR="006A0395">
        <w:tab/>
        <w:t>sulphuric acid because;</w:t>
      </w:r>
    </w:p>
    <w:p w:rsidR="006A0395" w:rsidRDefault="00E614D1" w:rsidP="00166435">
      <w:pPr>
        <w:spacing w:line="252" w:lineRule="auto"/>
      </w:pPr>
      <w:r w:rsidRPr="00E614D1">
        <mc:AlternateContent>
          <mc:Choice Requires="wps">
            <w:drawing>
              <wp:anchor distT="0" distB="0" distL="114300" distR="114300" simplePos="0" relativeHeight="251702272" behindDoc="0" locked="0" layoutInCell="1" allowOverlap="1" wp14:anchorId="1693FEBE" wp14:editId="46A0805C">
                <wp:simplePos x="0" y="0"/>
                <wp:positionH relativeFrom="margin">
                  <wp:align>right</wp:align>
                </wp:positionH>
                <wp:positionV relativeFrom="paragraph">
                  <wp:posOffset>5715</wp:posOffset>
                </wp:positionV>
                <wp:extent cx="419100" cy="4191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048058" id="Rectangle 29" o:spid="_x0000_s1026" style="position:absolute;margin-left:-18.2pt;margin-top:.45pt;width:33pt;height:33pt;z-index:25170227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" fillcolor="window" strokecolor="windowText" strokeweight="1.5pt">
                <w10:wrap anchorx="margin"/>
              </v:rect>
            </w:pict>
          </mc:Fallback>
        </mc:AlternateContent>
      </w:r>
      <w:r w:rsidR="006A0395">
        <w:tab/>
        <w:t>A.</w:t>
      </w:r>
      <w:r w:rsidR="006A0395">
        <w:tab/>
        <w:t>sulphuric acid is a dehydrating agent</w:t>
      </w:r>
    </w:p>
    <w:p w:rsidR="006A0395" w:rsidRDefault="006A0395" w:rsidP="00166435">
      <w:pPr>
        <w:spacing w:line="252" w:lineRule="auto"/>
      </w:pPr>
      <w:r>
        <w:tab/>
        <w:t>B.</w:t>
      </w:r>
      <w:r>
        <w:tab/>
        <w:t>nitric acid is volatile</w:t>
      </w:r>
    </w:p>
    <w:p w:rsidR="006A0395" w:rsidRDefault="006A0395" w:rsidP="00166435">
      <w:pPr>
        <w:spacing w:line="252" w:lineRule="auto"/>
      </w:pPr>
      <w:r>
        <w:tab/>
        <w:t>C.</w:t>
      </w:r>
      <w:r>
        <w:tab/>
        <w:t>sulphuric acid neutralizes nitrate ion</w:t>
      </w:r>
    </w:p>
    <w:p w:rsidR="006A0395" w:rsidRDefault="006A0395" w:rsidP="00166435">
      <w:pPr>
        <w:spacing w:line="252" w:lineRule="auto"/>
      </w:pPr>
      <w:r>
        <w:tab/>
        <w:t>D.</w:t>
      </w:r>
      <w:r>
        <w:tab/>
        <w:t>nitric acid is a powerful oxidizing agent</w:t>
      </w:r>
    </w:p>
    <w:p w:rsidR="006A0395" w:rsidRDefault="006A0395" w:rsidP="00166435">
      <w:pPr>
        <w:spacing w:line="252" w:lineRule="auto"/>
      </w:pPr>
      <w:r>
        <w:tab/>
      </w:r>
    </w:p>
    <w:p w:rsidR="006A0395" w:rsidRDefault="00E614D1" w:rsidP="00166435">
      <w:pPr>
        <w:spacing w:line="252" w:lineRule="auto"/>
      </w:pPr>
      <w:r w:rsidRPr="00E614D1">
        <mc:AlternateContent>
          <mc:Choice Requires="wps">
            <w:drawing>
              <wp:anchor distT="0" distB="0" distL="114300" distR="114300" simplePos="0" relativeHeight="251703296" behindDoc="0" locked="0" layoutInCell="1" allowOverlap="1" wp14:anchorId="05481C1A" wp14:editId="3A6ABD21">
                <wp:simplePos x="0" y="0"/>
                <wp:positionH relativeFrom="margin">
                  <wp:align>right</wp:align>
                </wp:positionH>
                <wp:positionV relativeFrom="paragraph">
                  <wp:posOffset>361950</wp:posOffset>
                </wp:positionV>
                <wp:extent cx="419100" cy="4191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5C1A2" id="Rectangle 30" o:spid="_x0000_s1026" style="position:absolute;margin-left:-18.2pt;margin-top:28.5pt;width:33pt;height:33pt;z-index:25170329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" fillcolor="window" strokecolor="windowText" strokeweight="1.5pt">
                <w10:wrap anchorx="margin"/>
              </v:rect>
            </w:pict>
          </mc:Fallback>
        </mc:AlternateContent>
      </w:r>
      <w:r w:rsidR="006A0395">
        <w:t>19.</w:t>
      </w:r>
      <w:r w:rsidR="006A0395">
        <w:tab/>
        <w:t xml:space="preserve">The process which increases the concentration of oxygen in the atmosphere </w:t>
      </w:r>
      <w:r w:rsidR="006A0395">
        <w:tab/>
        <w:t>is,</w:t>
      </w:r>
    </w:p>
    <w:p w:rsidR="006A0395" w:rsidRDefault="006A0395" w:rsidP="00166435">
      <w:pPr>
        <w:spacing w:line="252" w:lineRule="auto"/>
      </w:pPr>
      <w:r>
        <w:tab/>
        <w:t>A.</w:t>
      </w:r>
      <w:r>
        <w:tab/>
        <w:t>fermentation</w:t>
      </w:r>
      <w:r>
        <w:tab/>
      </w:r>
      <w:r>
        <w:tab/>
      </w:r>
      <w:r>
        <w:tab/>
        <w:t>B.</w:t>
      </w:r>
      <w:r>
        <w:tab/>
        <w:t>rusting</w:t>
      </w:r>
    </w:p>
    <w:p w:rsidR="006A0395" w:rsidRDefault="006A0395" w:rsidP="00166435">
      <w:pPr>
        <w:spacing w:line="252" w:lineRule="auto"/>
      </w:pPr>
      <w:r>
        <w:tab/>
        <w:t>C.</w:t>
      </w:r>
      <w:r>
        <w:tab/>
        <w:t>photosynthesis</w:t>
      </w:r>
      <w:r>
        <w:tab/>
      </w:r>
      <w:r>
        <w:tab/>
      </w:r>
      <w:r>
        <w:tab/>
        <w:t>D.</w:t>
      </w:r>
      <w:r>
        <w:tab/>
        <w:t>combustion</w:t>
      </w:r>
    </w:p>
    <w:p w:rsidR="006A0395" w:rsidRDefault="006A0395" w:rsidP="00166435">
      <w:pPr>
        <w:spacing w:line="252" w:lineRule="auto"/>
      </w:pPr>
    </w:p>
    <w:p w:rsidR="006A0395" w:rsidRDefault="006A0395" w:rsidP="00166435">
      <w:pPr>
        <w:spacing w:line="252" w:lineRule="auto"/>
      </w:pPr>
      <w:r>
        <w:t>20.</w:t>
      </w:r>
      <w:r>
        <w:tab/>
        <w:t>During extraction of sodium, calcium chloride is added to the ore in order to</w:t>
      </w:r>
    </w:p>
    <w:p w:rsidR="006A0395" w:rsidRDefault="006A0395" w:rsidP="00166435">
      <w:pPr>
        <w:spacing w:line="252" w:lineRule="auto"/>
      </w:pPr>
      <w:r>
        <w:tab/>
        <w:t>A.</w:t>
      </w:r>
      <w:r>
        <w:tab/>
        <w:t>purify the ore</w:t>
      </w:r>
      <w:r>
        <w:tab/>
      </w:r>
      <w:r>
        <w:tab/>
      </w:r>
      <w:r>
        <w:tab/>
      </w:r>
    </w:p>
    <w:p w:rsidR="006A0395" w:rsidRDefault="00E614D1" w:rsidP="00166435">
      <w:pPr>
        <w:spacing w:line="252" w:lineRule="auto"/>
      </w:pPr>
      <w:r w:rsidRPr="00E614D1">
        <mc:AlternateContent>
          <mc:Choice Requires="wps">
            <w:drawing>
              <wp:anchor distT="0" distB="0" distL="114300" distR="114300" simplePos="0" relativeHeight="251704320" behindDoc="0" locked="0" layoutInCell="1" allowOverlap="1" wp14:anchorId="5857F4C3" wp14:editId="4155D16E">
                <wp:simplePos x="0" y="0"/>
                <wp:positionH relativeFrom="margin">
                  <wp:align>right</wp:align>
                </wp:positionH>
                <wp:positionV relativeFrom="paragraph">
                  <wp:posOffset>7620</wp:posOffset>
                </wp:positionV>
                <wp:extent cx="419100" cy="4191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30B5C6" id="Rectangle 31" o:spid="_x0000_s1026" style="position:absolute;margin-left:-18.2pt;margin-top:.6pt;width:33pt;height:33pt;z-index:25170432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" fillcolor="window" strokecolor="windowText" strokeweight="1.5pt">
                <w10:wrap anchorx="margin"/>
              </v:rect>
            </w:pict>
          </mc:Fallback>
        </mc:AlternateContent>
      </w:r>
      <w:r w:rsidR="006A0395">
        <w:tab/>
        <w:t>B.</w:t>
      </w:r>
      <w:r w:rsidR="006A0395">
        <w:tab/>
        <w:t>concentrate the ore</w:t>
      </w:r>
    </w:p>
    <w:p w:rsidR="006A0395" w:rsidRDefault="006A0395" w:rsidP="00166435">
      <w:pPr>
        <w:spacing w:line="252" w:lineRule="auto"/>
      </w:pPr>
      <w:r>
        <w:tab/>
        <w:t>C.</w:t>
      </w:r>
      <w:r>
        <w:tab/>
        <w:t>lower the melting point of the ore</w:t>
      </w:r>
      <w:r>
        <w:tab/>
      </w:r>
    </w:p>
    <w:p w:rsidR="006A0395" w:rsidRDefault="006A0395" w:rsidP="00166435">
      <w:pPr>
        <w:spacing w:line="252" w:lineRule="auto"/>
      </w:pPr>
      <w:r>
        <w:tab/>
        <w:t>D.</w:t>
      </w:r>
      <w:r>
        <w:tab/>
        <w:t>improve the rate of production of sodium</w:t>
      </w:r>
    </w:p>
    <w:p w:rsidR="006A0395" w:rsidRDefault="006A0395" w:rsidP="00166435">
      <w:pPr>
        <w:spacing w:line="252" w:lineRule="auto"/>
      </w:pPr>
    </w:p>
    <w:p w:rsidR="006A0395" w:rsidRDefault="006A0395" w:rsidP="00166435">
      <w:pPr>
        <w:spacing w:line="252" w:lineRule="auto"/>
      </w:pPr>
      <w:r>
        <w:t>21.</w:t>
      </w:r>
      <w:r>
        <w:tab/>
      </w:r>
      <w:r w:rsidR="002446DC">
        <w:t>Fused calcium chloride is not a suitable drying agent for this gas;</w:t>
      </w:r>
    </w:p>
    <w:p w:rsidR="002446DC" w:rsidRDefault="00E614D1" w:rsidP="00166435">
      <w:pPr>
        <w:spacing w:line="252" w:lineRule="auto"/>
      </w:pPr>
      <w:r w:rsidRPr="00E614D1">
        <mc:AlternateContent>
          <mc:Choice Requires="wps">
            <w:drawing>
              <wp:anchor distT="0" distB="0" distL="114300" distR="114300" simplePos="0" relativeHeight="251705344" behindDoc="0" locked="0" layoutInCell="1" allowOverlap="1" wp14:anchorId="62F128FC" wp14:editId="58BE290E">
                <wp:simplePos x="0" y="0"/>
                <wp:positionH relativeFrom="margin">
                  <wp:align>right</wp:align>
                </wp:positionH>
                <wp:positionV relativeFrom="paragraph">
                  <wp:posOffset>10160</wp:posOffset>
                </wp:positionV>
                <wp:extent cx="419100" cy="4191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BD7149" id="Rectangle 32" o:spid="_x0000_s1026" style="position:absolute;margin-left:-18.2pt;margin-top:.8pt;width:33pt;height:33pt;z-index:25170534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" fillcolor="window" strokecolor="windowText" strokeweight="1.5pt">
                <w10:wrap anchorx="margin"/>
              </v:rect>
            </w:pict>
          </mc:Fallback>
        </mc:AlternateContent>
      </w:r>
      <w:r w:rsidR="002446DC">
        <w:tab/>
        <w:t>A.</w:t>
      </w:r>
      <w:r w:rsidR="002446DC">
        <w:tab/>
        <w:t>ammonia</w:t>
      </w:r>
      <w:r w:rsidR="002446DC">
        <w:tab/>
      </w:r>
      <w:r w:rsidR="002446DC">
        <w:tab/>
      </w:r>
      <w:r w:rsidR="002446DC">
        <w:tab/>
      </w:r>
      <w:r w:rsidR="002446DC">
        <w:tab/>
        <w:t>B.</w:t>
      </w:r>
      <w:r w:rsidR="002446DC">
        <w:tab/>
        <w:t>hydrogen chloride</w:t>
      </w:r>
    </w:p>
    <w:p w:rsidR="002446DC" w:rsidRDefault="002446DC" w:rsidP="00166435">
      <w:pPr>
        <w:spacing w:line="252" w:lineRule="auto"/>
      </w:pPr>
      <w:r>
        <w:tab/>
        <w:t>C.</w:t>
      </w:r>
      <w:r>
        <w:tab/>
        <w:t>carbon dioxide</w:t>
      </w:r>
      <w:r>
        <w:tab/>
      </w:r>
      <w:r>
        <w:tab/>
      </w:r>
      <w:r>
        <w:tab/>
        <w:t>D.</w:t>
      </w:r>
      <w:r>
        <w:tab/>
        <w:t>Sulphur dioxide</w:t>
      </w:r>
    </w:p>
    <w:p w:rsidR="002446DC" w:rsidRDefault="002446DC" w:rsidP="00166435">
      <w:pPr>
        <w:spacing w:line="252" w:lineRule="auto"/>
      </w:pPr>
    </w:p>
    <w:p w:rsidR="002446DC" w:rsidRDefault="002446DC" w:rsidP="00166435">
      <w:pPr>
        <w:spacing w:line="252" w:lineRule="auto"/>
      </w:pPr>
      <w:r>
        <w:t>22.</w:t>
      </w:r>
      <w:r>
        <w:tab/>
        <w:t xml:space="preserve">Which one of the following ions when in solution would form a yellow </w:t>
      </w:r>
      <w:r>
        <w:tab/>
        <w:t>precipitate with Lead (II) ions?</w:t>
      </w:r>
    </w:p>
    <w:p w:rsidR="00DC0B1C" w:rsidRDefault="00E614D1" w:rsidP="00166435">
      <w:pPr>
        <w:spacing w:line="252" w:lineRule="auto"/>
      </w:pPr>
      <w:r w:rsidRPr="00E614D1">
        <mc:AlternateContent>
          <mc:Choice Requires="wps">
            <w:drawing>
              <wp:anchor distT="0" distB="0" distL="114300" distR="114300" simplePos="0" relativeHeight="251706368" behindDoc="0" locked="0" layoutInCell="1" allowOverlap="1" wp14:anchorId="1B517D51" wp14:editId="20415389">
                <wp:simplePos x="0" y="0"/>
                <wp:positionH relativeFrom="margin">
                  <wp:align>right</wp:align>
                </wp:positionH>
                <wp:positionV relativeFrom="paragraph">
                  <wp:posOffset>6350</wp:posOffset>
                </wp:positionV>
                <wp:extent cx="419100" cy="4191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97D6CC" id="Rectangle 33" o:spid="_x0000_s1026" style="position:absolute;margin-left:-18.2pt;margin-top:.5pt;width:33pt;height:33pt;z-index:25170636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" fillcolor="window" strokecolor="windowText" strokeweight="1.5pt">
                <w10:wrap anchorx="margin"/>
              </v:rect>
            </w:pict>
          </mc:Fallback>
        </mc:AlternateContent>
      </w:r>
      <w:r w:rsidR="002446DC">
        <w:tab/>
        <w:t>A.</w:t>
      </w:r>
      <w:r w:rsidR="002446DC">
        <w:tab/>
      </w:r>
      <w:proofErr w:type="spellStart"/>
      <w:r w:rsidR="00301B13">
        <w:t>Cl</w:t>
      </w:r>
      <w:proofErr w:type="spellEnd"/>
      <w:r w:rsidR="00301B13" w:rsidRPr="00722A21">
        <w:rPr>
          <w:b/>
          <w:sz w:val="32"/>
          <w:vertAlign w:val="superscript"/>
        </w:rPr>
        <w:t>-</w:t>
      </w:r>
      <w:r w:rsidR="00301B13" w:rsidRPr="00722A21">
        <w:rPr>
          <w:b/>
          <w:sz w:val="28"/>
          <w:vertAlign w:val="subscript"/>
        </w:rPr>
        <w:t>(</w:t>
      </w:r>
      <w:proofErr w:type="spellStart"/>
      <w:r w:rsidR="00301B13" w:rsidRPr="00722A21">
        <w:rPr>
          <w:b/>
          <w:sz w:val="28"/>
          <w:vertAlign w:val="subscript"/>
        </w:rPr>
        <w:t>aq</w:t>
      </w:r>
      <w:proofErr w:type="spellEnd"/>
      <w:r w:rsidR="00301B13" w:rsidRPr="00722A21">
        <w:rPr>
          <w:b/>
          <w:sz w:val="28"/>
          <w:vertAlign w:val="subscript"/>
        </w:rPr>
        <w:t>)</w:t>
      </w:r>
      <w:r w:rsidR="00301B13">
        <w:tab/>
      </w:r>
      <w:r w:rsidR="00DC0B1C">
        <w:tab/>
      </w:r>
      <w:r w:rsidR="00DC0B1C">
        <w:tab/>
      </w:r>
      <w:r w:rsidR="00DC0B1C">
        <w:tab/>
      </w:r>
      <w:r w:rsidR="00301B13">
        <w:t>B.</w:t>
      </w:r>
      <w:r w:rsidR="00301B13">
        <w:tab/>
        <w:t>I</w:t>
      </w:r>
      <w:r w:rsidR="00301B13" w:rsidRPr="00722A21">
        <w:rPr>
          <w:b/>
          <w:sz w:val="32"/>
          <w:vertAlign w:val="superscript"/>
        </w:rPr>
        <w:t>-</w:t>
      </w:r>
      <w:r w:rsidR="00301B13" w:rsidRPr="00722A21">
        <w:rPr>
          <w:b/>
          <w:sz w:val="28"/>
          <w:vertAlign w:val="subscript"/>
        </w:rPr>
        <w:t>(</w:t>
      </w:r>
      <w:proofErr w:type="spellStart"/>
      <w:r w:rsidR="00301B13" w:rsidRPr="00722A21">
        <w:rPr>
          <w:b/>
          <w:sz w:val="28"/>
          <w:vertAlign w:val="subscript"/>
        </w:rPr>
        <w:t>aq</w:t>
      </w:r>
      <w:proofErr w:type="spellEnd"/>
      <w:r w:rsidR="00301B13" w:rsidRPr="00722A21">
        <w:rPr>
          <w:b/>
          <w:sz w:val="28"/>
          <w:vertAlign w:val="subscript"/>
        </w:rPr>
        <w:t>)</w:t>
      </w:r>
      <w:r w:rsidR="00301B13">
        <w:tab/>
      </w:r>
      <w:r w:rsidR="00301B13">
        <w:tab/>
      </w:r>
    </w:p>
    <w:p w:rsidR="002446DC" w:rsidRDefault="00DC0B1C" w:rsidP="00166435">
      <w:pPr>
        <w:spacing w:line="252" w:lineRule="auto"/>
      </w:pPr>
      <w:r>
        <w:tab/>
      </w:r>
      <w:r w:rsidR="00722A21">
        <w:t>C.</w:t>
      </w:r>
      <w:r w:rsidR="00722A21">
        <w:tab/>
      </w:r>
      <w:r w:rsidR="004E0D7B" w:rsidRPr="00722A21">
        <w:rPr>
          <w:position w:val="-16"/>
        </w:rPr>
        <w:object w:dxaOrig="859" w:dyaOrig="420">
          <v:shape id="_x0000_i1031" type="#_x0000_t75" style="width:43pt;height:21pt" o:ole="">
            <v:imagedata r:id="rId16" o:title=""/>
          </v:shape>
          <o:OLEObject Type="Embed" ProgID="Equation.3" ShapeID="_x0000_i1031" DrawAspect="Content" ObjectID="_1625388348" r:id="rId17"/>
        </w:object>
      </w:r>
      <w:r w:rsidR="00301B13">
        <w:tab/>
      </w:r>
      <w:r w:rsidR="00301B13">
        <w:tab/>
      </w:r>
      <w:r>
        <w:tab/>
      </w:r>
      <w:r w:rsidR="00722A21">
        <w:t>D.</w:t>
      </w:r>
      <w:r w:rsidR="00722A21">
        <w:tab/>
      </w:r>
      <w:r w:rsidR="004E0D7B" w:rsidRPr="00722A21">
        <w:rPr>
          <w:position w:val="-14"/>
        </w:rPr>
        <w:object w:dxaOrig="859" w:dyaOrig="400">
          <v:shape id="_x0000_i1030" type="#_x0000_t75" style="width:43pt;height:20pt" o:ole="">
            <v:imagedata r:id="rId18" o:title=""/>
          </v:shape>
          <o:OLEObject Type="Embed" ProgID="Equation.3" ShapeID="_x0000_i1030" DrawAspect="Content" ObjectID="_1625388349" r:id="rId19"/>
        </w:object>
      </w:r>
    </w:p>
    <w:p w:rsidR="00301B13" w:rsidRDefault="00301B13" w:rsidP="00166435">
      <w:pPr>
        <w:spacing w:line="252" w:lineRule="auto"/>
      </w:pPr>
    </w:p>
    <w:p w:rsidR="00301B13" w:rsidRDefault="00E614D1" w:rsidP="00166435">
      <w:pPr>
        <w:spacing w:line="252" w:lineRule="auto"/>
      </w:pPr>
      <w:r w:rsidRPr="00E614D1">
        <mc:AlternateContent>
          <mc:Choice Requires="wps">
            <w:drawing>
              <wp:anchor distT="0" distB="0" distL="114300" distR="114300" simplePos="0" relativeHeight="251707392" behindDoc="0" locked="0" layoutInCell="1" allowOverlap="1" wp14:anchorId="5F284117" wp14:editId="2655FA81">
                <wp:simplePos x="0" y="0"/>
                <wp:positionH relativeFrom="margin">
                  <wp:align>right</wp:align>
                </wp:positionH>
                <wp:positionV relativeFrom="paragraph">
                  <wp:posOffset>548005</wp:posOffset>
                </wp:positionV>
                <wp:extent cx="419100" cy="4191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3CD262" id="Rectangle 34" o:spid="_x0000_s1026" style="position:absolute;margin-left:-18.2pt;margin-top:43.15pt;width:33pt;height:33pt;z-index:25170739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" fillcolor="window" strokecolor="windowText" strokeweight="1.5pt">
                <w10:wrap anchorx="margin"/>
              </v:rect>
            </w:pict>
          </mc:Fallback>
        </mc:AlternateContent>
      </w:r>
      <w:r w:rsidR="00301B13">
        <w:t>23.</w:t>
      </w:r>
      <w:r w:rsidR="00301B13">
        <w:tab/>
        <w:t xml:space="preserve">A concentrated solution of copper (II) chloride was electrolyzed using carbon </w:t>
      </w:r>
      <w:r w:rsidR="00301B13">
        <w:tab/>
        <w:t xml:space="preserve">electrodes.  Which one of the following substances was produced at the </w:t>
      </w:r>
      <w:r w:rsidR="00301B13">
        <w:tab/>
        <w:t>cathode?</w:t>
      </w:r>
    </w:p>
    <w:p w:rsidR="00301B13" w:rsidRDefault="00301B13" w:rsidP="00166435">
      <w:pPr>
        <w:spacing w:line="252" w:lineRule="auto"/>
      </w:pPr>
      <w:r>
        <w:tab/>
        <w:t>A.</w:t>
      </w:r>
      <w:r>
        <w:tab/>
        <w:t>copper</w:t>
      </w:r>
      <w:r>
        <w:tab/>
      </w:r>
      <w:r w:rsidR="00E614D1">
        <w:t>B.</w:t>
      </w:r>
      <w:r w:rsidR="00E614D1">
        <w:tab/>
        <w:t>oxygen</w:t>
      </w:r>
      <w:r w:rsidR="00E614D1">
        <w:tab/>
        <w:t>C.</w:t>
      </w:r>
      <w:r w:rsidR="00E614D1">
        <w:tab/>
        <w:t>hydrogen</w:t>
      </w:r>
      <w:r w:rsidR="00E614D1">
        <w:tab/>
      </w:r>
      <w:r>
        <w:t>D.</w:t>
      </w:r>
      <w:r>
        <w:tab/>
        <w:t>chlorine</w:t>
      </w:r>
    </w:p>
    <w:p w:rsidR="00301B13" w:rsidRDefault="00301B13" w:rsidP="00166435">
      <w:pPr>
        <w:spacing w:line="252" w:lineRule="auto"/>
      </w:pPr>
    </w:p>
    <w:p w:rsidR="00301B13" w:rsidRDefault="00301B13" w:rsidP="00166435">
      <w:pPr>
        <w:spacing w:line="252" w:lineRule="auto"/>
      </w:pPr>
      <w:r>
        <w:t>24.</w:t>
      </w:r>
      <w:r>
        <w:tab/>
        <w:t>The following are industrial uses of oxygen except;</w:t>
      </w:r>
      <w:r w:rsidR="00E614D1" w:rsidRPr="00E614D1">
        <w:rPr>
          <w:noProof/>
        </w:rPr>
        <w:t xml:space="preserve"> </w:t>
      </w:r>
    </w:p>
    <w:p w:rsidR="00301B13" w:rsidRDefault="00E614D1" w:rsidP="00166435">
      <w:pPr>
        <w:spacing w:line="252" w:lineRule="auto"/>
      </w:pPr>
      <w:r w:rsidRPr="00E614D1">
        <mc:AlternateContent>
          <mc:Choice Requires="wps">
            <w:drawing>
              <wp:anchor distT="0" distB="0" distL="114300" distR="114300" simplePos="0" relativeHeight="251709440" behindDoc="0" locked="0" layoutInCell="1" allowOverlap="1" wp14:anchorId="78EA751A" wp14:editId="559B5138">
                <wp:simplePos x="0" y="0"/>
                <wp:positionH relativeFrom="margin">
                  <wp:align>right</wp:align>
                </wp:positionH>
                <wp:positionV relativeFrom="paragraph">
                  <wp:posOffset>5080</wp:posOffset>
                </wp:positionV>
                <wp:extent cx="419100" cy="4191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109B3" id="Rectangle 35" o:spid="_x0000_s1026" style="position:absolute;margin-left:-18.2pt;margin-top:.4pt;width:33pt;height:33pt;z-index:25170944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" fillcolor="window" strokecolor="windowText" strokeweight="1.5pt">
                <w10:wrap anchorx="margin"/>
              </v:rect>
            </w:pict>
          </mc:Fallback>
        </mc:AlternateContent>
      </w:r>
      <w:r w:rsidR="00301B13">
        <w:tab/>
        <w:t>A.</w:t>
      </w:r>
      <w:r w:rsidR="00301B13">
        <w:tab/>
        <w:t>production of nitric acid</w:t>
      </w:r>
      <w:r w:rsidR="00301B13">
        <w:tab/>
      </w:r>
      <w:r w:rsidR="00301B13">
        <w:tab/>
        <w:t>B.</w:t>
      </w:r>
      <w:r w:rsidR="00301B13">
        <w:tab/>
        <w:t>in hospitals</w:t>
      </w:r>
    </w:p>
    <w:p w:rsidR="00301B13" w:rsidRDefault="00301B13" w:rsidP="00166435">
      <w:pPr>
        <w:spacing w:line="252" w:lineRule="auto"/>
      </w:pPr>
      <w:r>
        <w:tab/>
        <w:t>C.</w:t>
      </w:r>
      <w:r>
        <w:tab/>
        <w:t>As a fuel in rockets</w:t>
      </w:r>
      <w:r>
        <w:tab/>
      </w:r>
      <w:r>
        <w:tab/>
        <w:t>D.</w:t>
      </w:r>
      <w:r>
        <w:tab/>
        <w:t>production of steel</w:t>
      </w:r>
    </w:p>
    <w:p w:rsidR="00301B13" w:rsidRDefault="00301B13" w:rsidP="00166435">
      <w:pPr>
        <w:spacing w:line="252" w:lineRule="auto"/>
      </w:pPr>
    </w:p>
    <w:p w:rsidR="00301B13" w:rsidRDefault="00301B13" w:rsidP="00166435">
      <w:pPr>
        <w:spacing w:line="252" w:lineRule="auto"/>
      </w:pPr>
      <w:r>
        <w:t>25.</w:t>
      </w:r>
      <w:r>
        <w:tab/>
        <w:t xml:space="preserve">Which one of the following carbonates will react with dilute sulphuric acid to </w:t>
      </w:r>
      <w:r>
        <w:tab/>
        <w:t>give a blue solution and a gas that turns lime water milky?</w:t>
      </w:r>
    </w:p>
    <w:p w:rsidR="00301B13" w:rsidRDefault="00E614D1" w:rsidP="00166435">
      <w:pPr>
        <w:spacing w:line="252" w:lineRule="auto"/>
      </w:pPr>
      <w:r w:rsidRPr="00E614D1">
        <mc:AlternateContent>
          <mc:Choice Requires="wps">
            <w:drawing>
              <wp:anchor distT="0" distB="0" distL="114300" distR="114300" simplePos="0" relativeHeight="251711488" behindDoc="0" locked="0" layoutInCell="1" allowOverlap="1" wp14:anchorId="57647C46" wp14:editId="450078D9">
                <wp:simplePos x="0" y="0"/>
                <wp:positionH relativeFrom="margin">
                  <wp:align>right</wp:align>
                </wp:positionH>
                <wp:positionV relativeFrom="paragraph">
                  <wp:posOffset>6985</wp:posOffset>
                </wp:positionV>
                <wp:extent cx="419100" cy="4191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5DF8F0" id="Rectangle 37" o:spid="_x0000_s1026" style="position:absolute;margin-left:-18.2pt;margin-top:.55pt;width:33pt;height:33pt;z-index:2517114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" fillcolor="window" strokecolor="windowText" strokeweight="1.5pt">
                <w10:wrap anchorx="margin"/>
              </v:rect>
            </w:pict>
          </mc:Fallback>
        </mc:AlternateContent>
      </w:r>
      <w:r w:rsidR="00301B13">
        <w:tab/>
        <w:t>A.</w:t>
      </w:r>
      <w:r w:rsidR="00301B13">
        <w:tab/>
        <w:t>Zinc carbonate</w:t>
      </w:r>
      <w:r w:rsidR="00301B13">
        <w:tab/>
      </w:r>
      <w:r w:rsidR="00301B13">
        <w:tab/>
      </w:r>
      <w:r w:rsidR="00301B13">
        <w:tab/>
        <w:t>B.</w:t>
      </w:r>
      <w:r w:rsidR="00301B13">
        <w:tab/>
        <w:t>iron (II) carbonate</w:t>
      </w:r>
    </w:p>
    <w:p w:rsidR="00301B13" w:rsidRDefault="00301B13" w:rsidP="00166435">
      <w:pPr>
        <w:spacing w:line="252" w:lineRule="auto"/>
      </w:pPr>
      <w:r>
        <w:tab/>
        <w:t>C.</w:t>
      </w:r>
      <w:r>
        <w:tab/>
        <w:t>magnesium carbonate</w:t>
      </w:r>
      <w:r>
        <w:tab/>
      </w:r>
      <w:r>
        <w:tab/>
        <w:t>D.</w:t>
      </w:r>
      <w:r>
        <w:tab/>
        <w:t>copper (II) carbonate</w:t>
      </w:r>
    </w:p>
    <w:p w:rsidR="00301B13" w:rsidRDefault="00301B13" w:rsidP="00166435">
      <w:pPr>
        <w:spacing w:line="252" w:lineRule="auto"/>
      </w:pPr>
    </w:p>
    <w:p w:rsidR="00301B13" w:rsidRDefault="00301B13" w:rsidP="00166435">
      <w:pPr>
        <w:spacing w:line="252" w:lineRule="auto"/>
      </w:pPr>
      <w:r>
        <w:lastRenderedPageBreak/>
        <w:t>26.</w:t>
      </w:r>
      <w:r>
        <w:tab/>
        <w:t xml:space="preserve">When a solution containing 2g of sodium hydroxide was completely reacted </w:t>
      </w:r>
      <w:r>
        <w:tab/>
        <w:t xml:space="preserve">with hydrochloric acid, 2730J of heat was evolved.  Which one of the following </w:t>
      </w:r>
      <w:r>
        <w:tab/>
        <w:t xml:space="preserve">is the </w:t>
      </w:r>
      <w:r w:rsidR="00133237">
        <w:t>heat</w:t>
      </w:r>
      <w:r>
        <w:t xml:space="preserve"> of neutralization of sodium hydroxide by hydrochloric acid?</w:t>
      </w:r>
    </w:p>
    <w:p w:rsidR="00301B13" w:rsidRDefault="00301B13" w:rsidP="00166435">
      <w:pPr>
        <w:spacing w:line="252" w:lineRule="auto"/>
      </w:pPr>
      <w:r>
        <w:tab/>
        <w:t>(</w:t>
      </w:r>
      <w:proofErr w:type="spellStart"/>
      <w:r>
        <w:t>NaOH</w:t>
      </w:r>
      <w:proofErr w:type="spellEnd"/>
      <w:r>
        <w:t xml:space="preserve"> = 40)</w:t>
      </w:r>
    </w:p>
    <w:p w:rsidR="00301B13" w:rsidRDefault="00E614D1" w:rsidP="00166435">
      <w:pPr>
        <w:spacing w:line="252" w:lineRule="auto"/>
      </w:pPr>
      <w:r w:rsidRPr="00E614D1">
        <mc:AlternateContent>
          <mc:Choice Requires="wps">
            <w:drawing>
              <wp:anchor distT="0" distB="0" distL="114300" distR="114300" simplePos="0" relativeHeight="251712512" behindDoc="0" locked="0" layoutInCell="1" allowOverlap="1" wp14:anchorId="2C48D223" wp14:editId="00B24A48">
                <wp:simplePos x="0" y="0"/>
                <wp:positionH relativeFrom="margin">
                  <wp:align>right</wp:align>
                </wp:positionH>
                <wp:positionV relativeFrom="paragraph">
                  <wp:posOffset>272415</wp:posOffset>
                </wp:positionV>
                <wp:extent cx="419100" cy="4191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ACBB0" id="Rectangle 38" o:spid="_x0000_s1026" style="position:absolute;margin-left:-18.2pt;margin-top:21.45pt;width:33pt;height:33pt;z-index:2517125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" fillcolor="window" strokecolor="windowText" strokeweight="1.5pt">
                <w10:wrap anchorx="margin"/>
              </v:rect>
            </w:pict>
          </mc:Fallback>
        </mc:AlternateContent>
      </w:r>
      <w:r w:rsidR="00301B13">
        <w:tab/>
        <w:t>A.</w:t>
      </w:r>
      <w:r w:rsidR="00301B13">
        <w:tab/>
      </w:r>
      <w:r w:rsidR="002D4078" w:rsidRPr="002D4078">
        <w:rPr>
          <w:position w:val="-28"/>
        </w:rPr>
        <w:object w:dxaOrig="2380" w:dyaOrig="680">
          <v:shape id="_x0000_i1027" type="#_x0000_t75" style="width:119pt;height:34pt" o:ole="">
            <v:imagedata r:id="rId20" o:title=""/>
          </v:shape>
          <o:OLEObject Type="Embed" ProgID="Equation.3" ShapeID="_x0000_i1027" DrawAspect="Content" ObjectID="_1625388350" r:id="rId21"/>
        </w:object>
      </w:r>
      <w:r w:rsidR="002D4078">
        <w:tab/>
      </w:r>
      <w:r w:rsidR="002D4078">
        <w:tab/>
      </w:r>
      <w:r w:rsidR="002D4078">
        <w:tab/>
        <w:t>B.</w:t>
      </w:r>
      <w:r w:rsidR="002D4078">
        <w:tab/>
      </w:r>
      <w:r w:rsidR="002D4078" w:rsidRPr="002D4078">
        <w:rPr>
          <w:position w:val="-28"/>
        </w:rPr>
        <w:object w:dxaOrig="2500" w:dyaOrig="680">
          <v:shape id="_x0000_i1028" type="#_x0000_t75" style="width:125pt;height:34pt" o:ole="">
            <v:imagedata r:id="rId22" o:title=""/>
          </v:shape>
          <o:OLEObject Type="Embed" ProgID="Equation.3" ShapeID="_x0000_i1028" DrawAspect="Content" ObjectID="_1625388351" r:id="rId23"/>
        </w:object>
      </w:r>
    </w:p>
    <w:p w:rsidR="009A6D04" w:rsidRDefault="009A6D04" w:rsidP="00166435">
      <w:pPr>
        <w:spacing w:line="252" w:lineRule="auto"/>
      </w:pPr>
    </w:p>
    <w:p w:rsidR="00301B13" w:rsidRDefault="002D4078" w:rsidP="00166435">
      <w:pPr>
        <w:spacing w:line="252" w:lineRule="auto"/>
      </w:pPr>
      <w:r>
        <w:tab/>
        <w:t>C.</w:t>
      </w:r>
      <w:r>
        <w:tab/>
      </w:r>
      <w:r w:rsidRPr="002D4078">
        <w:rPr>
          <w:position w:val="-28"/>
        </w:rPr>
        <w:object w:dxaOrig="3280" w:dyaOrig="680">
          <v:shape id="_x0000_i1029" type="#_x0000_t75" style="width:164pt;height:34pt" o:ole="">
            <v:imagedata r:id="rId24" o:title=""/>
          </v:shape>
          <o:OLEObject Type="Embed" ProgID="Equation.3" ShapeID="_x0000_i1029" DrawAspect="Content" ObjectID="_1625388352" r:id="rId25"/>
        </w:object>
      </w:r>
      <w:r>
        <w:tab/>
      </w:r>
      <w:r>
        <w:tab/>
        <w:t>D.</w:t>
      </w:r>
      <w:r>
        <w:tab/>
      </w:r>
      <w:r w:rsidR="00133237" w:rsidRPr="002D4078">
        <w:rPr>
          <w:position w:val="-28"/>
        </w:rPr>
        <w:object w:dxaOrig="2520" w:dyaOrig="680">
          <v:shape id="_x0000_i1032" type="#_x0000_t75" style="width:126pt;height:34pt" o:ole="">
            <v:imagedata r:id="rId26" o:title=""/>
          </v:shape>
          <o:OLEObject Type="Embed" ProgID="Equation.3" ShapeID="_x0000_i1032" DrawAspect="Content" ObjectID="_1625388353" r:id="rId27"/>
        </w:object>
      </w:r>
    </w:p>
    <w:p w:rsidR="000E354C" w:rsidRDefault="000E354C" w:rsidP="00166435">
      <w:pPr>
        <w:spacing w:line="252" w:lineRule="auto"/>
      </w:pPr>
    </w:p>
    <w:p w:rsidR="000E354C" w:rsidRDefault="00E614D1" w:rsidP="00166435">
      <w:pPr>
        <w:spacing w:line="252" w:lineRule="auto"/>
      </w:pPr>
      <w:r w:rsidRPr="00E614D1">
        <mc:AlternateContent>
          <mc:Choice Requires="wps">
            <w:drawing>
              <wp:anchor distT="0" distB="0" distL="114300" distR="114300" simplePos="0" relativeHeight="251713536" behindDoc="0" locked="0" layoutInCell="1" allowOverlap="1" wp14:anchorId="3CD874CA" wp14:editId="570537E8">
                <wp:simplePos x="0" y="0"/>
                <wp:positionH relativeFrom="margin">
                  <wp:align>right</wp:align>
                </wp:positionH>
                <wp:positionV relativeFrom="paragraph">
                  <wp:posOffset>369570</wp:posOffset>
                </wp:positionV>
                <wp:extent cx="419100" cy="4191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13A829" id="Rectangle 39" o:spid="_x0000_s1026" style="position:absolute;margin-left:-18.2pt;margin-top:29.1pt;width:33pt;height:33pt;z-index:2517135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" fillcolor="window" strokecolor="windowText" strokeweight="1.5pt">
                <w10:wrap anchorx="margin"/>
              </v:rect>
            </w:pict>
          </mc:Fallback>
        </mc:AlternateContent>
      </w:r>
      <w:r w:rsidR="000E354C">
        <w:t>27.</w:t>
      </w:r>
      <w:r w:rsidR="000E354C">
        <w:tab/>
        <w:t xml:space="preserve">Which one of the following metals is used in the laboratory preparation of </w:t>
      </w:r>
      <w:r w:rsidR="000E354C">
        <w:tab/>
        <w:t>hydrogen?</w:t>
      </w:r>
    </w:p>
    <w:p w:rsidR="000E354C" w:rsidRDefault="00E614D1" w:rsidP="00166435">
      <w:pPr>
        <w:spacing w:line="252" w:lineRule="auto"/>
      </w:pPr>
      <w:r>
        <w:tab/>
        <w:t>A.</w:t>
      </w:r>
      <w:r>
        <w:tab/>
        <w:t>iron</w:t>
      </w:r>
      <w:r>
        <w:tab/>
      </w:r>
      <w:r>
        <w:tab/>
        <w:t>B.</w:t>
      </w:r>
      <w:r>
        <w:tab/>
        <w:t>magnesium</w:t>
      </w:r>
      <w:r>
        <w:tab/>
        <w:t xml:space="preserve">   </w:t>
      </w:r>
      <w:r w:rsidR="000E354C">
        <w:t>C.</w:t>
      </w:r>
      <w:r w:rsidR="000E354C">
        <w:tab/>
      </w:r>
      <w:r>
        <w:t xml:space="preserve">  </w:t>
      </w:r>
      <w:proofErr w:type="gramStart"/>
      <w:r w:rsidR="000E354C">
        <w:t>zinc</w:t>
      </w:r>
      <w:proofErr w:type="gramEnd"/>
      <w:r w:rsidR="000E354C">
        <w:tab/>
        <w:t xml:space="preserve">    D.</w:t>
      </w:r>
      <w:r w:rsidR="000E354C">
        <w:tab/>
        <w:t xml:space="preserve">   </w:t>
      </w:r>
      <w:r w:rsidR="00E97869">
        <w:t>Potassium</w:t>
      </w:r>
    </w:p>
    <w:p w:rsidR="000E354C" w:rsidRDefault="000E354C" w:rsidP="00166435">
      <w:pPr>
        <w:spacing w:line="252" w:lineRule="auto"/>
      </w:pPr>
    </w:p>
    <w:p w:rsidR="00E97869" w:rsidRDefault="00E614D1" w:rsidP="00166435">
      <w:pPr>
        <w:spacing w:line="252" w:lineRule="auto"/>
      </w:pPr>
      <w:r w:rsidRPr="00E614D1">
        <mc:AlternateContent>
          <mc:Choice Requires="wps">
            <w:drawing>
              <wp:anchor distT="0" distB="0" distL="114300" distR="114300" simplePos="0" relativeHeight="251714560" behindDoc="0" locked="0" layoutInCell="1" allowOverlap="1" wp14:anchorId="32D05244" wp14:editId="7CF0B871">
                <wp:simplePos x="0" y="0"/>
                <wp:positionH relativeFrom="margin">
                  <wp:align>right</wp:align>
                </wp:positionH>
                <wp:positionV relativeFrom="paragraph">
                  <wp:posOffset>506095</wp:posOffset>
                </wp:positionV>
                <wp:extent cx="419100" cy="41910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B28D8E" id="Rectangle 40" o:spid="_x0000_s1026" style="position:absolute;margin-left:-18.2pt;margin-top:39.85pt;width:33pt;height:33pt;z-index:2517145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" fillcolor="window" strokecolor="windowText" strokeweight="1.5pt">
                <w10:wrap anchorx="margin"/>
              </v:rect>
            </w:pict>
          </mc:Fallback>
        </mc:AlternateContent>
      </w:r>
      <w:r w:rsidR="000E354C">
        <w:t>28.</w:t>
      </w:r>
      <w:r w:rsidR="000E354C">
        <w:tab/>
      </w:r>
      <w:r w:rsidR="00E97869">
        <w:t xml:space="preserve">The atomic numbers of elements W, X, Y and Z are 3, 12, 16 and 20 </w:t>
      </w:r>
      <w:r w:rsidR="00E97869">
        <w:tab/>
        <w:t xml:space="preserve">respectively.  Which one of the element forms an oxide that dissolves in water </w:t>
      </w:r>
      <w:r w:rsidR="00E97869">
        <w:tab/>
        <w:t>to give a solution with a PH less than 7?</w:t>
      </w:r>
    </w:p>
    <w:p w:rsidR="00E97869" w:rsidRDefault="00E97869" w:rsidP="00166435">
      <w:pPr>
        <w:spacing w:line="252" w:lineRule="auto"/>
      </w:pPr>
      <w:r>
        <w:tab/>
        <w:t>A.</w:t>
      </w:r>
      <w:r>
        <w:tab/>
        <w:t>W</w:t>
      </w:r>
      <w:r>
        <w:tab/>
      </w:r>
      <w:r>
        <w:tab/>
        <w:t>B.</w:t>
      </w:r>
      <w:r>
        <w:tab/>
        <w:t>X</w:t>
      </w:r>
      <w:r>
        <w:tab/>
      </w:r>
      <w:r>
        <w:tab/>
        <w:t>C.</w:t>
      </w:r>
      <w:r>
        <w:tab/>
        <w:t>Y</w:t>
      </w:r>
      <w:r>
        <w:tab/>
      </w:r>
      <w:r>
        <w:tab/>
        <w:t>D.</w:t>
      </w:r>
      <w:r>
        <w:tab/>
        <w:t>Z</w:t>
      </w:r>
    </w:p>
    <w:p w:rsidR="00E97869" w:rsidRDefault="00E97869" w:rsidP="00166435">
      <w:pPr>
        <w:spacing w:line="252" w:lineRule="auto"/>
      </w:pPr>
    </w:p>
    <w:p w:rsidR="00E97869" w:rsidRDefault="00E614D1" w:rsidP="00166435">
      <w:pPr>
        <w:spacing w:line="252" w:lineRule="auto"/>
      </w:pPr>
      <w:r w:rsidRPr="00E614D1">
        <mc:AlternateContent>
          <mc:Choice Requires="wps">
            <w:drawing>
              <wp:anchor distT="0" distB="0" distL="114300" distR="114300" simplePos="0" relativeHeight="251715584" behindDoc="0" locked="0" layoutInCell="1" allowOverlap="1" wp14:anchorId="5EBF5FFC" wp14:editId="6ED237C3">
                <wp:simplePos x="0" y="0"/>
                <wp:positionH relativeFrom="margin">
                  <wp:align>right</wp:align>
                </wp:positionH>
                <wp:positionV relativeFrom="paragraph">
                  <wp:posOffset>356235</wp:posOffset>
                </wp:positionV>
                <wp:extent cx="419100" cy="41910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F1AFA4" id="Rectangle 41" o:spid="_x0000_s1026" style="position:absolute;margin-left:-18.2pt;margin-top:28.05pt;width:33pt;height:33pt;z-index:2517155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" fillcolor="window" strokecolor="windowText" strokeweight="1.5pt">
                <w10:wrap anchorx="margin"/>
              </v:rect>
            </w:pict>
          </mc:Fallback>
        </mc:AlternateContent>
      </w:r>
      <w:r w:rsidR="00E97869">
        <w:t>29.</w:t>
      </w:r>
      <w:r w:rsidR="00E97869">
        <w:tab/>
        <w:t xml:space="preserve">The process by which the purple colour of potassium manganate (VII) </w:t>
      </w:r>
      <w:r w:rsidR="00E97869">
        <w:tab/>
        <w:t>spreads throughout water in a vessel is known as:</w:t>
      </w:r>
    </w:p>
    <w:p w:rsidR="00E97869" w:rsidRDefault="00E97869" w:rsidP="00166435">
      <w:pPr>
        <w:spacing w:line="252" w:lineRule="auto"/>
      </w:pPr>
      <w:r>
        <w:tab/>
        <w:t>A.</w:t>
      </w:r>
      <w:r>
        <w:tab/>
        <w:t>diffusion</w:t>
      </w:r>
      <w:r>
        <w:tab/>
        <w:t>B.</w:t>
      </w:r>
      <w:r>
        <w:tab/>
        <w:t>dissolution</w:t>
      </w:r>
      <w:r>
        <w:tab/>
        <w:t>C.</w:t>
      </w:r>
      <w:r>
        <w:tab/>
        <w:t>dispersion</w:t>
      </w:r>
      <w:r>
        <w:tab/>
        <w:t>D.</w:t>
      </w:r>
      <w:r>
        <w:tab/>
        <w:t>osmosis</w:t>
      </w:r>
    </w:p>
    <w:p w:rsidR="00E97869" w:rsidRDefault="00E97869" w:rsidP="00166435">
      <w:pPr>
        <w:spacing w:line="252" w:lineRule="auto"/>
      </w:pPr>
    </w:p>
    <w:p w:rsidR="00E97869" w:rsidRDefault="00E97869" w:rsidP="00166435">
      <w:pPr>
        <w:spacing w:line="252" w:lineRule="auto"/>
      </w:pPr>
      <w:r>
        <w:t>30.</w:t>
      </w:r>
      <w:r>
        <w:tab/>
        <w:t>The r</w:t>
      </w:r>
      <w:r w:rsidR="00867CA7">
        <w:t xml:space="preserve">ole of manganese (IV) oxide in the preparation of chlorine using </w:t>
      </w:r>
      <w:r w:rsidR="00867CA7">
        <w:tab/>
        <w:t>concentrated hydrochloric acid is to …………</w:t>
      </w:r>
    </w:p>
    <w:p w:rsidR="00867CA7" w:rsidRDefault="00E614D1" w:rsidP="00166435">
      <w:pPr>
        <w:spacing w:line="252" w:lineRule="auto"/>
      </w:pPr>
      <w:r w:rsidRPr="00E614D1">
        <mc:AlternateContent>
          <mc:Choice Requires="wps">
            <w:drawing>
              <wp:anchor distT="0" distB="0" distL="114300" distR="114300" simplePos="0" relativeHeight="251716608" behindDoc="0" locked="0" layoutInCell="1" allowOverlap="1" wp14:anchorId="0F810FAD" wp14:editId="65432741">
                <wp:simplePos x="0" y="0"/>
                <wp:positionH relativeFrom="margin">
                  <wp:align>right</wp:align>
                </wp:positionH>
                <wp:positionV relativeFrom="paragraph">
                  <wp:posOffset>6985</wp:posOffset>
                </wp:positionV>
                <wp:extent cx="419100" cy="4191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D137C2" id="Rectangle 42" o:spid="_x0000_s1026" style="position:absolute;margin-left:-18.2pt;margin-top:.55pt;width:33pt;height:33pt;z-index:2517166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" fillcolor="window" strokecolor="windowText" strokeweight="1.5pt">
                <w10:wrap anchorx="margin"/>
              </v:rect>
            </w:pict>
          </mc:Fallback>
        </mc:AlternateContent>
      </w:r>
      <w:r w:rsidR="00867CA7">
        <w:tab/>
      </w:r>
      <w:r w:rsidR="008E6352">
        <w:t>A</w:t>
      </w:r>
      <w:r w:rsidR="00867CA7">
        <w:t>.</w:t>
      </w:r>
      <w:r w:rsidR="00867CA7">
        <w:tab/>
        <w:t>catalyze the reaction</w:t>
      </w:r>
      <w:r w:rsidR="00867CA7">
        <w:tab/>
      </w:r>
      <w:r w:rsidR="00867CA7">
        <w:tab/>
        <w:t>B.</w:t>
      </w:r>
      <w:r w:rsidR="00867CA7">
        <w:tab/>
        <w:t>oxidize the acid</w:t>
      </w:r>
    </w:p>
    <w:p w:rsidR="00867CA7" w:rsidRDefault="00867CA7" w:rsidP="00166435">
      <w:pPr>
        <w:spacing w:line="252" w:lineRule="auto"/>
      </w:pPr>
      <w:r>
        <w:tab/>
      </w:r>
      <w:r w:rsidR="005D21DB">
        <w:t>C.</w:t>
      </w:r>
      <w:r w:rsidR="005D21DB">
        <w:tab/>
        <w:t>neutralize the acid</w:t>
      </w:r>
      <w:r w:rsidR="005D21DB">
        <w:tab/>
      </w:r>
      <w:r w:rsidR="005D21DB">
        <w:tab/>
      </w:r>
      <w:r w:rsidR="005D21DB">
        <w:tab/>
        <w:t>D.</w:t>
      </w:r>
      <w:r>
        <w:tab/>
        <w:t>dry the gas</w:t>
      </w:r>
    </w:p>
    <w:p w:rsidR="00867CA7" w:rsidRDefault="00867CA7" w:rsidP="00166435">
      <w:pPr>
        <w:spacing w:line="252" w:lineRule="auto"/>
      </w:pPr>
    </w:p>
    <w:p w:rsidR="003753B8" w:rsidRDefault="003753B8" w:rsidP="00166435">
      <w:pPr>
        <w:spacing w:line="252" w:lineRule="auto"/>
      </w:pPr>
    </w:p>
    <w:p w:rsidR="00867CA7" w:rsidRDefault="00E614D1" w:rsidP="00166435">
      <w:pPr>
        <w:spacing w:line="252" w:lineRule="auto"/>
      </w:pPr>
      <w:r w:rsidRPr="00E614D1">
        <mc:AlternateContent>
          <mc:Choice Requires="wps">
            <w:drawing>
              <wp:anchor distT="0" distB="0" distL="114300" distR="114300" simplePos="0" relativeHeight="251725824" behindDoc="0" locked="0" layoutInCell="1" allowOverlap="1" wp14:anchorId="5CE40F4C" wp14:editId="342BC73A">
                <wp:simplePos x="0" y="0"/>
                <wp:positionH relativeFrom="margin">
                  <wp:posOffset>5753100</wp:posOffset>
                </wp:positionH>
                <wp:positionV relativeFrom="paragraph">
                  <wp:posOffset>8010525</wp:posOffset>
                </wp:positionV>
                <wp:extent cx="419100" cy="41910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C12F8B" id="Rectangle 50" o:spid="_x0000_s1026" style="position:absolute;margin-left:453pt;margin-top:630.75pt;width:33pt;height:33pt;z-index:251725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" fillcolor="window" strokecolor="windowText" strokeweight="1.5pt">
                <w10:wrap anchorx="margin"/>
              </v:rect>
            </w:pict>
          </mc:Fallback>
        </mc:AlternateContent>
      </w:r>
      <w:r w:rsidRPr="00E614D1">
        <mc:AlternateContent>
          <mc:Choice Requires="wps">
            <w:drawing>
              <wp:anchor distT="0" distB="0" distL="114300" distR="114300" simplePos="0" relativeHeight="251724800" behindDoc="0" locked="0" layoutInCell="1" allowOverlap="1" wp14:anchorId="0E86D623" wp14:editId="65D1BCED">
                <wp:simplePos x="0" y="0"/>
                <wp:positionH relativeFrom="margin">
                  <wp:posOffset>5753100</wp:posOffset>
                </wp:positionH>
                <wp:positionV relativeFrom="paragraph">
                  <wp:posOffset>6477000</wp:posOffset>
                </wp:positionV>
                <wp:extent cx="419100" cy="4191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4DB417" id="Rectangle 49" o:spid="_x0000_s1026" style="position:absolute;margin-left:453pt;margin-top:510pt;width:33pt;height:33pt;z-index:2517248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" fillcolor="window" strokecolor="windowText" strokeweight="1.5pt">
                <w10:wrap anchorx="margin"/>
              </v:rect>
            </w:pict>
          </mc:Fallback>
        </mc:AlternateContent>
      </w:r>
      <w:r w:rsidRPr="00E614D1">
        <mc:AlternateContent>
          <mc:Choice Requires="wps">
            <w:drawing>
              <wp:anchor distT="0" distB="0" distL="114300" distR="114300" simplePos="0" relativeHeight="251720704" behindDoc="0" locked="0" layoutInCell="1" allowOverlap="1" wp14:anchorId="3A49C37D" wp14:editId="3ADD61C3">
                <wp:simplePos x="0" y="0"/>
                <wp:positionH relativeFrom="margin">
                  <wp:align>right</wp:align>
                </wp:positionH>
                <wp:positionV relativeFrom="paragraph">
                  <wp:posOffset>2012315</wp:posOffset>
                </wp:positionV>
                <wp:extent cx="419100" cy="41910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54286" id="Rectangle 45" o:spid="_x0000_s1026" style="position:absolute;margin-left:-18.2pt;margin-top:158.45pt;width:33pt;height:33pt;z-index:25172070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" fillcolor="window" strokecolor="windowText" strokeweight="1.5pt">
                <w10:wrap anchorx="margin"/>
              </v:rect>
            </w:pict>
          </mc:Fallback>
        </mc:AlternateContent>
      </w:r>
      <w:r w:rsidR="00867CA7">
        <w:t>31.</w:t>
      </w:r>
      <w:r w:rsidR="00867CA7">
        <w:tab/>
        <w:t xml:space="preserve">Brine is added to the reaction mixture during laboratory preparation of soap in </w:t>
      </w:r>
      <w:r w:rsidR="00867CA7">
        <w:tab/>
        <w:t>order to;</w:t>
      </w:r>
    </w:p>
    <w:p w:rsidR="00867CA7" w:rsidRDefault="00B20FE8" w:rsidP="00166435">
      <w:pPr>
        <w:spacing w:line="252" w:lineRule="auto"/>
      </w:pPr>
      <w:r w:rsidRPr="00E614D1">
        <mc:AlternateContent>
          <mc:Choice Requires="wps">
            <w:drawing>
              <wp:anchor distT="0" distB="0" distL="114300" distR="114300" simplePos="0" relativeHeight="251718656" behindDoc="0" locked="0" layoutInCell="1" allowOverlap="1" wp14:anchorId="003656F1" wp14:editId="3FB21A6A">
                <wp:simplePos x="0" y="0"/>
                <wp:positionH relativeFrom="margin">
                  <wp:align>right</wp:align>
                </wp:positionH>
                <wp:positionV relativeFrom="paragraph">
                  <wp:posOffset>5715</wp:posOffset>
                </wp:positionV>
                <wp:extent cx="419100" cy="41910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F78979" id="Rectangle 43" o:spid="_x0000_s1026" style="position:absolute;margin-left:-18.2pt;margin-top:.45pt;width:33pt;height:33pt;z-index:25171865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" fillcolor="window" strokecolor="windowText" strokeweight="1.5pt">
                <w10:wrap anchorx="margin"/>
              </v:rect>
            </w:pict>
          </mc:Fallback>
        </mc:AlternateContent>
      </w:r>
      <w:r w:rsidR="00867CA7">
        <w:tab/>
        <w:t>A.</w:t>
      </w:r>
      <w:r w:rsidR="00867CA7">
        <w:tab/>
      </w:r>
      <w:r>
        <w:t>crystallize the soap</w:t>
      </w:r>
      <w:r>
        <w:tab/>
      </w:r>
      <w:r>
        <w:tab/>
        <w:t xml:space="preserve">B.   </w:t>
      </w:r>
      <w:proofErr w:type="gramStart"/>
      <w:r w:rsidR="00114CED">
        <w:t>increase</w:t>
      </w:r>
      <w:proofErr w:type="gramEnd"/>
      <w:r w:rsidR="00114CED">
        <w:t xml:space="preserve"> the solubility of soap</w:t>
      </w:r>
    </w:p>
    <w:p w:rsidR="00114CED" w:rsidRDefault="00114CED" w:rsidP="00166435">
      <w:pPr>
        <w:spacing w:line="252" w:lineRule="auto"/>
      </w:pPr>
      <w:r>
        <w:tab/>
        <w:t>C.</w:t>
      </w:r>
      <w:r>
        <w:tab/>
        <w:t>purify the soap</w:t>
      </w:r>
      <w:r>
        <w:tab/>
      </w:r>
      <w:r>
        <w:tab/>
      </w:r>
      <w:r>
        <w:tab/>
        <w:t>D.</w:t>
      </w:r>
      <w:r>
        <w:tab/>
        <w:t>precipitate the soap</w:t>
      </w:r>
    </w:p>
    <w:p w:rsidR="00114CED" w:rsidRDefault="00114CED" w:rsidP="00166435">
      <w:pPr>
        <w:spacing w:line="252" w:lineRule="auto"/>
      </w:pPr>
    </w:p>
    <w:p w:rsidR="00114CED" w:rsidRDefault="00114CED" w:rsidP="00166435">
      <w:pPr>
        <w:spacing w:line="252" w:lineRule="auto"/>
      </w:pPr>
      <w:r>
        <w:t>32.</w:t>
      </w:r>
      <w:r>
        <w:tab/>
        <w:t xml:space="preserve">Which one of the following substances contains the same number of moles at </w:t>
      </w:r>
      <w:r>
        <w:tab/>
        <w:t>10cm</w:t>
      </w:r>
      <w:r w:rsidRPr="00114CED">
        <w:rPr>
          <w:b/>
          <w:sz w:val="28"/>
          <w:vertAlign w:val="superscript"/>
        </w:rPr>
        <w:t>3</w:t>
      </w:r>
      <w:r w:rsidR="00133237">
        <w:t xml:space="preserve"> of 0.5M</w:t>
      </w:r>
      <w:r>
        <w:t xml:space="preserve"> nitric acid?</w:t>
      </w:r>
    </w:p>
    <w:p w:rsidR="00114CED" w:rsidRDefault="00114CED" w:rsidP="00166435">
      <w:pPr>
        <w:spacing w:line="252" w:lineRule="auto"/>
      </w:pPr>
      <w:r>
        <w:tab/>
        <w:t>(1 mole of a gas occupies 22.4dm</w:t>
      </w:r>
      <w:r w:rsidRPr="00114CED">
        <w:rPr>
          <w:b/>
          <w:sz w:val="28"/>
          <w:vertAlign w:val="superscript"/>
        </w:rPr>
        <w:t>3</w:t>
      </w:r>
      <w:r>
        <w:t xml:space="preserve"> at </w:t>
      </w:r>
      <w:proofErr w:type="spellStart"/>
      <w:r>
        <w:t>s.t.p</w:t>
      </w:r>
      <w:proofErr w:type="spellEnd"/>
      <w:r>
        <w:t>; H = 1, C = 12, N = 14)</w:t>
      </w:r>
    </w:p>
    <w:p w:rsidR="00114CED" w:rsidRDefault="00114CED" w:rsidP="00166435">
      <w:pPr>
        <w:spacing w:line="252" w:lineRule="auto"/>
      </w:pPr>
      <w:r>
        <w:tab/>
        <w:t>A.</w:t>
      </w:r>
      <w:r>
        <w:tab/>
        <w:t>5.6dm</w:t>
      </w:r>
      <w:r w:rsidRPr="00114CED">
        <w:rPr>
          <w:b/>
          <w:sz w:val="28"/>
          <w:vertAlign w:val="superscript"/>
        </w:rPr>
        <w:t>3</w:t>
      </w:r>
      <w:r>
        <w:t xml:space="preserve"> of carbon dioxide at </w:t>
      </w:r>
      <w:proofErr w:type="spellStart"/>
      <w:r>
        <w:t>s.t.p</w:t>
      </w:r>
      <w:proofErr w:type="spellEnd"/>
      <w:r>
        <w:t>.</w:t>
      </w:r>
    </w:p>
    <w:p w:rsidR="00114CED" w:rsidRDefault="00114CED" w:rsidP="00166435">
      <w:pPr>
        <w:spacing w:line="252" w:lineRule="auto"/>
      </w:pPr>
      <w:r>
        <w:tab/>
        <w:t>B.</w:t>
      </w:r>
      <w:r>
        <w:tab/>
        <w:t>17g of ammonia</w:t>
      </w:r>
    </w:p>
    <w:p w:rsidR="00114CED" w:rsidRDefault="00114CED" w:rsidP="00166435">
      <w:pPr>
        <w:spacing w:line="252" w:lineRule="auto"/>
      </w:pPr>
      <w:r>
        <w:tab/>
        <w:t>C.</w:t>
      </w:r>
      <w:r>
        <w:tab/>
        <w:t>112cm</w:t>
      </w:r>
      <w:r w:rsidRPr="00114CED">
        <w:rPr>
          <w:b/>
          <w:sz w:val="28"/>
          <w:vertAlign w:val="superscript"/>
        </w:rPr>
        <w:t>3</w:t>
      </w:r>
      <w:r>
        <w:t xml:space="preserve"> of oxygen at </w:t>
      </w:r>
      <w:proofErr w:type="spellStart"/>
      <w:r>
        <w:t>s.t.p</w:t>
      </w:r>
      <w:proofErr w:type="spellEnd"/>
    </w:p>
    <w:p w:rsidR="00114CED" w:rsidRDefault="00114CED" w:rsidP="00166435">
      <w:pPr>
        <w:spacing w:line="252" w:lineRule="auto"/>
      </w:pPr>
      <w:r>
        <w:tab/>
        <w:t>D.</w:t>
      </w:r>
      <w:r>
        <w:tab/>
        <w:t>12g of carbon</w:t>
      </w:r>
    </w:p>
    <w:p w:rsidR="00114CED" w:rsidRDefault="00114CED" w:rsidP="00166435">
      <w:pPr>
        <w:spacing w:line="252" w:lineRule="auto"/>
      </w:pPr>
    </w:p>
    <w:p w:rsidR="00114CED" w:rsidRDefault="00114CED" w:rsidP="00166435">
      <w:pPr>
        <w:spacing w:line="252" w:lineRule="auto"/>
      </w:pPr>
      <w:r>
        <w:lastRenderedPageBreak/>
        <w:t>33.</w:t>
      </w:r>
      <w:r>
        <w:tab/>
      </w:r>
      <w:r w:rsidR="00FE25C0">
        <w:t xml:space="preserve">Which one of the following equations </w:t>
      </w:r>
      <w:r w:rsidR="00FE25C0" w:rsidRPr="00133237">
        <w:rPr>
          <w:b/>
        </w:rPr>
        <w:t>does not</w:t>
      </w:r>
      <w:r w:rsidR="00FE25C0">
        <w:t xml:space="preserve"> represent a redox reaction?</w:t>
      </w:r>
    </w:p>
    <w:p w:rsidR="00FE25C0" w:rsidRDefault="002E0C25" w:rsidP="00166435">
      <w:pPr>
        <w:spacing w:line="252" w:lineRule="auto"/>
      </w:pPr>
      <w:r>
        <w:rPr>
          <w:noProof/>
        </w:rPr>
        <mc:AlternateContent>
          <mc:Choice Requires="wps">
            <w:drawing>
              <wp:anchor distT="0" distB="0" distL="114300" distR="114300" simplePos="0" relativeHeight="251660288" behindDoc="0" locked="0" layoutInCell="1" allowOverlap="1" wp14:anchorId="65A991F2" wp14:editId="3550DAA4">
                <wp:simplePos x="0" y="0"/>
                <wp:positionH relativeFrom="column">
                  <wp:posOffset>2438400</wp:posOffset>
                </wp:positionH>
                <wp:positionV relativeFrom="paragraph">
                  <wp:posOffset>186690</wp:posOffset>
                </wp:positionV>
                <wp:extent cx="74295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7429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53FDF8" id="Straight Arrow Connector 7" o:spid="_x0000_s1026" type="#_x0000_t32" style="position:absolute;margin-left:192pt;margin-top:14.7pt;width:58.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" strokecolor="black [3200]" strokeweight="1.5pt">
                <v:stroke endarrow="block" joinstyle="miter"/>
              </v:shape>
            </w:pict>
          </mc:Fallback>
        </mc:AlternateContent>
      </w:r>
      <w:r w:rsidR="00FE25C0">
        <w:tab/>
        <w:t>A.</w:t>
      </w:r>
      <w:r w:rsidR="00FE25C0">
        <w:tab/>
      </w:r>
      <w:r w:rsidR="009A6D04">
        <w:t>Pb</w:t>
      </w:r>
      <w:r w:rsidR="009A6D04" w:rsidRPr="00AE26A4">
        <w:rPr>
          <w:b/>
          <w:sz w:val="28"/>
          <w:vertAlign w:val="superscript"/>
        </w:rPr>
        <w:t>2</w:t>
      </w:r>
      <w:proofErr w:type="gramStart"/>
      <w:r w:rsidR="009A6D04" w:rsidRPr="00AE26A4">
        <w:rPr>
          <w:b/>
          <w:sz w:val="28"/>
          <w:vertAlign w:val="superscript"/>
        </w:rPr>
        <w:t>+</w:t>
      </w:r>
      <w:r w:rsidR="009A6D04" w:rsidRPr="00AE26A4">
        <w:rPr>
          <w:b/>
          <w:sz w:val="28"/>
          <w:vertAlign w:val="subscript"/>
        </w:rPr>
        <w:t>(</w:t>
      </w:r>
      <w:proofErr w:type="spellStart"/>
      <w:proofErr w:type="gramEnd"/>
      <w:r w:rsidR="009A6D04" w:rsidRPr="00AE26A4">
        <w:rPr>
          <w:b/>
          <w:sz w:val="28"/>
          <w:vertAlign w:val="subscript"/>
        </w:rPr>
        <w:t>aq</w:t>
      </w:r>
      <w:proofErr w:type="spellEnd"/>
      <w:r w:rsidR="009A6D04" w:rsidRPr="00AE26A4">
        <w:rPr>
          <w:b/>
          <w:sz w:val="28"/>
          <w:vertAlign w:val="subscript"/>
        </w:rPr>
        <w:t>)</w:t>
      </w:r>
      <w:r w:rsidR="009A6D04">
        <w:t xml:space="preserve">  +  2Cl</w:t>
      </w:r>
      <w:r w:rsidR="009A6D04" w:rsidRPr="00AE26A4">
        <w:rPr>
          <w:b/>
          <w:sz w:val="36"/>
          <w:vertAlign w:val="superscript"/>
        </w:rPr>
        <w:t>-</w:t>
      </w:r>
      <w:r w:rsidR="009A6D04" w:rsidRPr="00AE26A4">
        <w:rPr>
          <w:b/>
          <w:sz w:val="28"/>
          <w:vertAlign w:val="subscript"/>
        </w:rPr>
        <w:t>(</w:t>
      </w:r>
      <w:proofErr w:type="spellStart"/>
      <w:r w:rsidR="009A6D04" w:rsidRPr="00AE26A4">
        <w:rPr>
          <w:b/>
          <w:sz w:val="28"/>
          <w:vertAlign w:val="subscript"/>
        </w:rPr>
        <w:t>aq</w:t>
      </w:r>
      <w:proofErr w:type="spellEnd"/>
      <w:r w:rsidR="009A6D04" w:rsidRPr="00AE26A4">
        <w:rPr>
          <w:b/>
          <w:sz w:val="28"/>
          <w:vertAlign w:val="subscript"/>
        </w:rPr>
        <w:t>)</w:t>
      </w:r>
      <w:r w:rsidR="00AE26A4">
        <w:tab/>
      </w:r>
      <w:r w:rsidR="00AE26A4">
        <w:tab/>
      </w:r>
      <w:r w:rsidR="009A6D04">
        <w:t>PbCl</w:t>
      </w:r>
      <w:r w:rsidR="009A6D04" w:rsidRPr="00AE26A4">
        <w:rPr>
          <w:b/>
          <w:sz w:val="28"/>
          <w:vertAlign w:val="subscript"/>
        </w:rPr>
        <w:t>2(s)</w:t>
      </w:r>
    </w:p>
    <w:p w:rsidR="009A6D04" w:rsidRDefault="00E614D1" w:rsidP="00166435">
      <w:pPr>
        <w:spacing w:line="252" w:lineRule="auto"/>
      </w:pPr>
      <w:r w:rsidRPr="00E614D1">
        <mc:AlternateContent>
          <mc:Choice Requires="wps">
            <w:drawing>
              <wp:anchor distT="0" distB="0" distL="114300" distR="114300" simplePos="0" relativeHeight="251721728" behindDoc="0" locked="0" layoutInCell="1" allowOverlap="1" wp14:anchorId="636D646E" wp14:editId="76B2B75C">
                <wp:simplePos x="0" y="0"/>
                <wp:positionH relativeFrom="margin">
                  <wp:align>right</wp:align>
                </wp:positionH>
                <wp:positionV relativeFrom="paragraph">
                  <wp:posOffset>6985</wp:posOffset>
                </wp:positionV>
                <wp:extent cx="419100" cy="4191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C50F8E" id="Rectangle 46" o:spid="_x0000_s1026" style="position:absolute;margin-left:-18.2pt;margin-top:.55pt;width:33pt;height:33pt;z-index:2517217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" fillcolor="window" strokecolor="windowText" strokeweight="1.5pt">
                <w10:wrap anchorx="margin"/>
              </v:rect>
            </w:pict>
          </mc:Fallback>
        </mc:AlternateContent>
      </w:r>
      <w:r w:rsidR="002E0C25">
        <w:rPr>
          <w:noProof/>
        </w:rPr>
        <mc:AlternateContent>
          <mc:Choice Requires="wps">
            <w:drawing>
              <wp:anchor distT="0" distB="0" distL="114300" distR="114300" simplePos="0" relativeHeight="251662336" behindDoc="0" locked="0" layoutInCell="1" allowOverlap="1" wp14:anchorId="44F28FD4" wp14:editId="2884912F">
                <wp:simplePos x="0" y="0"/>
                <wp:positionH relativeFrom="column">
                  <wp:posOffset>2387600</wp:posOffset>
                </wp:positionH>
                <wp:positionV relativeFrom="paragraph">
                  <wp:posOffset>184150</wp:posOffset>
                </wp:positionV>
                <wp:extent cx="74295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742950"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208F8903" id="Straight Arrow Connector 8" o:spid="_x0000_s1026" type="#_x0000_t32" style="position:absolute;margin-left:188pt;margin-top:14.5pt;width:58.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" strokecolor="windowText" strokeweight="1.5pt">
                <v:stroke endarrow="block" joinstyle="miter"/>
              </v:shape>
            </w:pict>
          </mc:Fallback>
        </mc:AlternateContent>
      </w:r>
      <w:r w:rsidR="009A6D04">
        <w:tab/>
        <w:t>B.</w:t>
      </w:r>
      <w:r w:rsidR="009A6D04">
        <w:tab/>
        <w:t>2Fe</w:t>
      </w:r>
      <w:r w:rsidR="009A6D04" w:rsidRPr="00AE26A4">
        <w:rPr>
          <w:b/>
          <w:sz w:val="28"/>
          <w:vertAlign w:val="superscript"/>
        </w:rPr>
        <w:t>2</w:t>
      </w:r>
      <w:proofErr w:type="gramStart"/>
      <w:r w:rsidR="009A6D04" w:rsidRPr="00AE26A4">
        <w:rPr>
          <w:b/>
          <w:sz w:val="28"/>
          <w:vertAlign w:val="superscript"/>
        </w:rPr>
        <w:t>+</w:t>
      </w:r>
      <w:r w:rsidR="009A6D04" w:rsidRPr="00AE26A4">
        <w:rPr>
          <w:b/>
          <w:sz w:val="28"/>
          <w:vertAlign w:val="subscript"/>
        </w:rPr>
        <w:t>(</w:t>
      </w:r>
      <w:proofErr w:type="spellStart"/>
      <w:proofErr w:type="gramEnd"/>
      <w:r w:rsidR="009A6D04" w:rsidRPr="00AE26A4">
        <w:rPr>
          <w:b/>
          <w:sz w:val="28"/>
          <w:vertAlign w:val="subscript"/>
        </w:rPr>
        <w:t>aq</w:t>
      </w:r>
      <w:proofErr w:type="spellEnd"/>
      <w:r w:rsidR="009A6D04" w:rsidRPr="00AE26A4">
        <w:rPr>
          <w:b/>
          <w:sz w:val="28"/>
          <w:vertAlign w:val="subscript"/>
        </w:rPr>
        <w:t>)</w:t>
      </w:r>
      <w:r w:rsidR="009A6D04">
        <w:t xml:space="preserve">  +  Cl</w:t>
      </w:r>
      <w:r w:rsidR="009A6D04" w:rsidRPr="00AE26A4">
        <w:rPr>
          <w:b/>
          <w:sz w:val="28"/>
          <w:vertAlign w:val="subscript"/>
        </w:rPr>
        <w:t>2(g)</w:t>
      </w:r>
      <w:r w:rsidR="00AE26A4">
        <w:tab/>
      </w:r>
      <w:r w:rsidR="00AE26A4">
        <w:tab/>
      </w:r>
      <w:r w:rsidR="009A6D04">
        <w:t>2Fe</w:t>
      </w:r>
      <w:r w:rsidR="009A6D04" w:rsidRPr="00AE26A4">
        <w:rPr>
          <w:b/>
          <w:sz w:val="28"/>
          <w:vertAlign w:val="superscript"/>
        </w:rPr>
        <w:t>3+</w:t>
      </w:r>
      <w:r w:rsidR="009A6D04" w:rsidRPr="00AE26A4">
        <w:rPr>
          <w:b/>
          <w:sz w:val="28"/>
          <w:vertAlign w:val="subscript"/>
        </w:rPr>
        <w:t>(</w:t>
      </w:r>
      <w:proofErr w:type="spellStart"/>
      <w:r w:rsidR="009A6D04" w:rsidRPr="00AE26A4">
        <w:rPr>
          <w:b/>
          <w:sz w:val="28"/>
          <w:vertAlign w:val="subscript"/>
        </w:rPr>
        <w:t>aq</w:t>
      </w:r>
      <w:proofErr w:type="spellEnd"/>
      <w:r w:rsidR="009A6D04" w:rsidRPr="00AE26A4">
        <w:rPr>
          <w:b/>
          <w:sz w:val="28"/>
          <w:vertAlign w:val="subscript"/>
        </w:rPr>
        <w:t>)</w:t>
      </w:r>
      <w:r w:rsidR="00133237">
        <w:t xml:space="preserve"> + 2C</w:t>
      </w:r>
      <w:r w:rsidR="009A6D04">
        <w:t>l</w:t>
      </w:r>
      <w:r w:rsidR="009A6D04" w:rsidRPr="00AE26A4">
        <w:rPr>
          <w:b/>
          <w:sz w:val="36"/>
          <w:vertAlign w:val="superscript"/>
        </w:rPr>
        <w:t>-</w:t>
      </w:r>
      <w:r w:rsidR="009A6D04" w:rsidRPr="00AE26A4">
        <w:rPr>
          <w:b/>
          <w:sz w:val="28"/>
          <w:vertAlign w:val="subscript"/>
        </w:rPr>
        <w:t>(</w:t>
      </w:r>
      <w:proofErr w:type="spellStart"/>
      <w:r w:rsidR="009A6D04" w:rsidRPr="00AE26A4">
        <w:rPr>
          <w:b/>
          <w:sz w:val="28"/>
          <w:vertAlign w:val="subscript"/>
        </w:rPr>
        <w:t>aq</w:t>
      </w:r>
      <w:proofErr w:type="spellEnd"/>
      <w:r w:rsidR="009A6D04" w:rsidRPr="00AE26A4">
        <w:rPr>
          <w:b/>
          <w:sz w:val="28"/>
          <w:vertAlign w:val="subscript"/>
        </w:rPr>
        <w:t>)</w:t>
      </w:r>
    </w:p>
    <w:p w:rsidR="009A6D04" w:rsidRDefault="002E0C25" w:rsidP="00166435">
      <w:pPr>
        <w:spacing w:line="252" w:lineRule="auto"/>
      </w:pPr>
      <w:r>
        <w:rPr>
          <w:noProof/>
        </w:rPr>
        <mc:AlternateContent>
          <mc:Choice Requires="wps">
            <w:drawing>
              <wp:anchor distT="0" distB="0" distL="114300" distR="114300" simplePos="0" relativeHeight="251664384" behindDoc="0" locked="0" layoutInCell="1" allowOverlap="1" wp14:anchorId="00C27166" wp14:editId="3E8507CF">
                <wp:simplePos x="0" y="0"/>
                <wp:positionH relativeFrom="column">
                  <wp:posOffset>2305050</wp:posOffset>
                </wp:positionH>
                <wp:positionV relativeFrom="paragraph">
                  <wp:posOffset>145415</wp:posOffset>
                </wp:positionV>
                <wp:extent cx="7429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742950"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355193FC" id="Straight Arrow Connector 9" o:spid="_x0000_s1026" type="#_x0000_t32" style="position:absolute;margin-left:181.5pt;margin-top:11.45pt;width:58.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" strokecolor="windowText" strokeweight="1.5pt">
                <v:stroke endarrow="block" joinstyle="miter"/>
              </v:shape>
            </w:pict>
          </mc:Fallback>
        </mc:AlternateContent>
      </w:r>
      <w:r w:rsidR="009A6D04">
        <w:tab/>
        <w:t>C.</w:t>
      </w:r>
      <w:r w:rsidR="009A6D04">
        <w:tab/>
      </w:r>
      <w:proofErr w:type="spellStart"/>
      <w:r w:rsidR="00307E5C">
        <w:t>CuO</w:t>
      </w:r>
      <w:proofErr w:type="spellEnd"/>
      <w:r w:rsidR="00307E5C" w:rsidRPr="00AE26A4">
        <w:rPr>
          <w:b/>
          <w:sz w:val="28"/>
          <w:vertAlign w:val="subscript"/>
        </w:rPr>
        <w:t>(s</w:t>
      </w:r>
      <w:proofErr w:type="gramStart"/>
      <w:r w:rsidR="00307E5C" w:rsidRPr="00AE26A4">
        <w:rPr>
          <w:b/>
          <w:sz w:val="28"/>
          <w:vertAlign w:val="subscript"/>
        </w:rPr>
        <w:t>)</w:t>
      </w:r>
      <w:r w:rsidR="00307E5C">
        <w:t xml:space="preserve">  +</w:t>
      </w:r>
      <w:proofErr w:type="gramEnd"/>
      <w:r w:rsidR="00307E5C">
        <w:t xml:space="preserve"> H</w:t>
      </w:r>
      <w:r w:rsidR="00307E5C" w:rsidRPr="00AE26A4">
        <w:rPr>
          <w:b/>
          <w:sz w:val="28"/>
          <w:vertAlign w:val="subscript"/>
        </w:rPr>
        <w:t>2(g)</w:t>
      </w:r>
      <w:r w:rsidR="00307E5C">
        <w:tab/>
      </w:r>
      <w:r w:rsidR="00307E5C">
        <w:tab/>
      </w:r>
      <w:r w:rsidR="00307E5C">
        <w:tab/>
        <w:t>Cu</w:t>
      </w:r>
      <w:r w:rsidR="00307E5C" w:rsidRPr="00AE26A4">
        <w:rPr>
          <w:b/>
          <w:sz w:val="28"/>
          <w:vertAlign w:val="subscript"/>
        </w:rPr>
        <w:t>(s)</w:t>
      </w:r>
      <w:r w:rsidR="00307E5C">
        <w:t xml:space="preserve">  +  </w:t>
      </w:r>
      <w:r w:rsidR="00AE26A4">
        <w:t>H</w:t>
      </w:r>
      <w:r w:rsidR="00AE26A4" w:rsidRPr="00AE26A4">
        <w:rPr>
          <w:b/>
          <w:sz w:val="28"/>
          <w:vertAlign w:val="subscript"/>
        </w:rPr>
        <w:t>2</w:t>
      </w:r>
      <w:r w:rsidR="00AE26A4">
        <w:t>O</w:t>
      </w:r>
      <w:r w:rsidR="00307E5C" w:rsidRPr="00AE26A4">
        <w:rPr>
          <w:b/>
          <w:sz w:val="28"/>
          <w:vertAlign w:val="subscript"/>
        </w:rPr>
        <w:t>(s)</w:t>
      </w:r>
    </w:p>
    <w:p w:rsidR="00307E5C" w:rsidRDefault="002E0C25" w:rsidP="00166435">
      <w:pPr>
        <w:spacing w:line="252" w:lineRule="auto"/>
      </w:pPr>
      <w:r>
        <w:rPr>
          <w:noProof/>
        </w:rPr>
        <mc:AlternateContent>
          <mc:Choice Requires="wps">
            <w:drawing>
              <wp:anchor distT="0" distB="0" distL="114300" distR="114300" simplePos="0" relativeHeight="251666432" behindDoc="0" locked="0" layoutInCell="1" allowOverlap="1" wp14:anchorId="10895B0F" wp14:editId="0076F8A3">
                <wp:simplePos x="0" y="0"/>
                <wp:positionH relativeFrom="column">
                  <wp:posOffset>2317750</wp:posOffset>
                </wp:positionH>
                <wp:positionV relativeFrom="paragraph">
                  <wp:posOffset>146050</wp:posOffset>
                </wp:positionV>
                <wp:extent cx="74295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742950"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06DE27D9" id="Straight Arrow Connector 10" o:spid="_x0000_s1026" type="#_x0000_t32" style="position:absolute;margin-left:182.5pt;margin-top:11.5pt;width:58.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" strokecolor="windowText" strokeweight="1.5pt">
                <v:stroke endarrow="block" joinstyle="miter"/>
              </v:shape>
            </w:pict>
          </mc:Fallback>
        </mc:AlternateContent>
      </w:r>
      <w:r w:rsidR="00307E5C">
        <w:tab/>
        <w:t>D.</w:t>
      </w:r>
      <w:r w:rsidR="00307E5C">
        <w:tab/>
        <w:t>Mg</w:t>
      </w:r>
      <w:r w:rsidR="00417226" w:rsidRPr="00C65D2A">
        <w:rPr>
          <w:b/>
          <w:sz w:val="28"/>
          <w:vertAlign w:val="subscript"/>
        </w:rPr>
        <w:t>(s</w:t>
      </w:r>
      <w:proofErr w:type="gramStart"/>
      <w:r w:rsidR="00417226" w:rsidRPr="00C65D2A">
        <w:rPr>
          <w:b/>
          <w:sz w:val="28"/>
          <w:vertAlign w:val="subscript"/>
        </w:rPr>
        <w:t>)</w:t>
      </w:r>
      <w:r w:rsidR="00417226">
        <w:t xml:space="preserve">  +</w:t>
      </w:r>
      <w:proofErr w:type="gramEnd"/>
      <w:r w:rsidR="00417226">
        <w:t xml:space="preserve">  2H</w:t>
      </w:r>
      <w:r w:rsidR="00417226" w:rsidRPr="00C65D2A">
        <w:rPr>
          <w:b/>
          <w:sz w:val="32"/>
          <w:vertAlign w:val="superscript"/>
        </w:rPr>
        <w:t>+</w:t>
      </w:r>
      <w:r w:rsidR="00417226" w:rsidRPr="00C65D2A">
        <w:rPr>
          <w:b/>
          <w:sz w:val="28"/>
          <w:vertAlign w:val="subscript"/>
        </w:rPr>
        <w:t>(</w:t>
      </w:r>
      <w:proofErr w:type="spellStart"/>
      <w:r w:rsidR="00417226" w:rsidRPr="00C65D2A">
        <w:rPr>
          <w:b/>
          <w:sz w:val="28"/>
          <w:vertAlign w:val="subscript"/>
        </w:rPr>
        <w:t>aq</w:t>
      </w:r>
      <w:proofErr w:type="spellEnd"/>
      <w:r w:rsidR="00417226" w:rsidRPr="00C65D2A">
        <w:rPr>
          <w:b/>
          <w:sz w:val="28"/>
          <w:vertAlign w:val="subscript"/>
        </w:rPr>
        <w:t>)</w:t>
      </w:r>
      <w:r w:rsidR="00417226">
        <w:tab/>
      </w:r>
      <w:r w:rsidR="00417226">
        <w:tab/>
      </w:r>
      <w:r w:rsidR="00417226">
        <w:tab/>
        <w:t>Mg</w:t>
      </w:r>
      <w:r w:rsidR="00417226" w:rsidRPr="00C65D2A">
        <w:rPr>
          <w:b/>
          <w:sz w:val="28"/>
          <w:vertAlign w:val="superscript"/>
        </w:rPr>
        <w:t>2+</w:t>
      </w:r>
      <w:r w:rsidR="00417226" w:rsidRPr="00C65D2A">
        <w:rPr>
          <w:b/>
          <w:sz w:val="28"/>
          <w:vertAlign w:val="subscript"/>
        </w:rPr>
        <w:t>(</w:t>
      </w:r>
      <w:proofErr w:type="spellStart"/>
      <w:r w:rsidR="00417226" w:rsidRPr="00C65D2A">
        <w:rPr>
          <w:b/>
          <w:sz w:val="28"/>
          <w:vertAlign w:val="subscript"/>
        </w:rPr>
        <w:t>aq</w:t>
      </w:r>
      <w:proofErr w:type="spellEnd"/>
      <w:r w:rsidR="00417226" w:rsidRPr="00C65D2A">
        <w:rPr>
          <w:b/>
          <w:sz w:val="28"/>
          <w:vertAlign w:val="subscript"/>
        </w:rPr>
        <w:t>)</w:t>
      </w:r>
      <w:r w:rsidR="00417226">
        <w:t xml:space="preserve">  +  H</w:t>
      </w:r>
      <w:r w:rsidR="00417226" w:rsidRPr="00E964CB">
        <w:rPr>
          <w:b/>
          <w:sz w:val="24"/>
          <w:vertAlign w:val="subscript"/>
        </w:rPr>
        <w:t>2(g)</w:t>
      </w:r>
    </w:p>
    <w:p w:rsidR="00417226" w:rsidRDefault="00417226" w:rsidP="00166435">
      <w:pPr>
        <w:spacing w:line="252" w:lineRule="auto"/>
      </w:pPr>
    </w:p>
    <w:p w:rsidR="008D2B43" w:rsidRDefault="00E614D1" w:rsidP="00166435">
      <w:pPr>
        <w:spacing w:line="252" w:lineRule="auto"/>
      </w:pPr>
      <w:r w:rsidRPr="00E614D1">
        <mc:AlternateContent>
          <mc:Choice Requires="wps">
            <w:drawing>
              <wp:anchor distT="0" distB="0" distL="114300" distR="114300" simplePos="0" relativeHeight="251722752" behindDoc="0" locked="0" layoutInCell="1" allowOverlap="1" wp14:anchorId="019E3AEA" wp14:editId="2E46C34E">
                <wp:simplePos x="0" y="0"/>
                <wp:positionH relativeFrom="margin">
                  <wp:align>right</wp:align>
                </wp:positionH>
                <wp:positionV relativeFrom="paragraph">
                  <wp:posOffset>435610</wp:posOffset>
                </wp:positionV>
                <wp:extent cx="419100" cy="4191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4C8986" id="Rectangle 47" o:spid="_x0000_s1026" style="position:absolute;margin-left:-18.2pt;margin-top:34.3pt;width:33pt;height:33pt;z-index:2517227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" fillcolor="window" strokecolor="windowText" strokeweight="1.5pt">
                <w10:wrap anchorx="margin"/>
              </v:rect>
            </w:pict>
          </mc:Fallback>
        </mc:AlternateContent>
      </w:r>
      <w:r w:rsidR="008D2B43">
        <w:t>34.</w:t>
      </w:r>
      <w:r w:rsidR="008D2B43">
        <w:tab/>
        <w:t xml:space="preserve">Which one of the following gases turns acidified potassium dichromate from </w:t>
      </w:r>
      <w:r w:rsidR="008D2B43">
        <w:tab/>
        <w:t>orange to green?</w:t>
      </w:r>
    </w:p>
    <w:p w:rsidR="008D2B43" w:rsidRDefault="008D2B43" w:rsidP="00166435">
      <w:pPr>
        <w:spacing w:line="252" w:lineRule="auto"/>
      </w:pPr>
      <w:r>
        <w:tab/>
        <w:t>A.</w:t>
      </w:r>
      <w:r>
        <w:tab/>
        <w:t>chlorine</w:t>
      </w:r>
      <w:r>
        <w:tab/>
      </w:r>
      <w:r>
        <w:tab/>
      </w:r>
      <w:r>
        <w:tab/>
      </w:r>
      <w:r>
        <w:tab/>
        <w:t>B.</w:t>
      </w:r>
      <w:r>
        <w:tab/>
        <w:t>Sulphur dioxide</w:t>
      </w:r>
    </w:p>
    <w:p w:rsidR="008D2B43" w:rsidRDefault="008D2B43" w:rsidP="00166435">
      <w:pPr>
        <w:spacing w:line="252" w:lineRule="auto"/>
      </w:pPr>
      <w:r>
        <w:tab/>
        <w:t>C.</w:t>
      </w:r>
      <w:r>
        <w:tab/>
        <w:t>hydrogen peroxide</w:t>
      </w:r>
      <w:r>
        <w:tab/>
      </w:r>
      <w:r>
        <w:tab/>
      </w:r>
      <w:r>
        <w:tab/>
        <w:t>D.</w:t>
      </w:r>
      <w:r>
        <w:tab/>
        <w:t>carbon dioxide</w:t>
      </w:r>
    </w:p>
    <w:p w:rsidR="008D2B43" w:rsidRDefault="008D2B43" w:rsidP="00166435">
      <w:pPr>
        <w:spacing w:line="252" w:lineRule="auto"/>
      </w:pPr>
    </w:p>
    <w:p w:rsidR="008D2B43" w:rsidRDefault="008D2B43" w:rsidP="00166435">
      <w:pPr>
        <w:spacing w:line="252" w:lineRule="auto"/>
      </w:pPr>
      <w:r>
        <w:t>35.</w:t>
      </w:r>
      <w:r>
        <w:tab/>
      </w:r>
      <w:r w:rsidR="007F67C2">
        <w:t xml:space="preserve">Excess ammonia solution was added to a solution containing a mixture of zinc </w:t>
      </w:r>
      <w:r w:rsidR="007F67C2">
        <w:tab/>
        <w:t xml:space="preserve">and iron (II) sulphate; then the resultant mixture filtered.  What was the </w:t>
      </w:r>
      <w:r w:rsidR="007F67C2">
        <w:tab/>
        <w:t>colour of the filtrate?</w:t>
      </w:r>
    </w:p>
    <w:p w:rsidR="005D21DB" w:rsidRDefault="00C522E3" w:rsidP="00166435">
      <w:pPr>
        <w:spacing w:line="252" w:lineRule="auto"/>
      </w:pPr>
      <w:r w:rsidRPr="00094EF9">
        <mc:AlternateContent>
          <mc:Choice Requires="wps">
            <w:drawing>
              <wp:anchor distT="0" distB="0" distL="114300" distR="114300" simplePos="0" relativeHeight="251753472" behindDoc="0" locked="0" layoutInCell="1" allowOverlap="1" wp14:anchorId="34CAB11A" wp14:editId="5EF8FF18">
                <wp:simplePos x="0" y="0"/>
                <wp:positionH relativeFrom="margin">
                  <wp:align>right</wp:align>
                </wp:positionH>
                <wp:positionV relativeFrom="paragraph">
                  <wp:posOffset>5715</wp:posOffset>
                </wp:positionV>
                <wp:extent cx="419100" cy="419100"/>
                <wp:effectExtent l="0" t="0" r="19050" b="19050"/>
                <wp:wrapNone/>
                <wp:docPr id="70" name="Rectangle 70"/>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ED77E0" id="Rectangle 70" o:spid="_x0000_s1026" style="position:absolute;margin-left:-18.2pt;margin-top:.45pt;width:33pt;height:33pt;z-index:25175347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" fillcolor="window" strokecolor="windowText" strokeweight="1.5pt">
                <w10:wrap anchorx="margin"/>
              </v:rect>
            </w:pict>
          </mc:Fallback>
        </mc:AlternateContent>
      </w:r>
      <w:r w:rsidR="007F67C2">
        <w:tab/>
        <w:t>A.</w:t>
      </w:r>
      <w:r w:rsidR="007F67C2">
        <w:tab/>
        <w:t>deep blue</w:t>
      </w:r>
      <w:r w:rsidR="007F67C2">
        <w:tab/>
      </w:r>
      <w:r w:rsidR="005D21DB">
        <w:tab/>
      </w:r>
      <w:r w:rsidR="005D21DB">
        <w:tab/>
      </w:r>
      <w:r w:rsidR="005D21DB">
        <w:tab/>
      </w:r>
      <w:r w:rsidR="007F67C2">
        <w:t>B.</w:t>
      </w:r>
      <w:r w:rsidR="007F67C2">
        <w:tab/>
        <w:t>pale green</w:t>
      </w:r>
      <w:r w:rsidR="007F67C2">
        <w:tab/>
        <w:t xml:space="preserve">  </w:t>
      </w:r>
    </w:p>
    <w:p w:rsidR="007F67C2" w:rsidRDefault="005D21DB" w:rsidP="00166435">
      <w:pPr>
        <w:spacing w:line="252" w:lineRule="auto"/>
      </w:pPr>
      <w:r>
        <w:tab/>
      </w:r>
      <w:r w:rsidR="007F67C2">
        <w:t>C.</w:t>
      </w:r>
      <w:r w:rsidR="007F67C2">
        <w:tab/>
        <w:t>yellow</w:t>
      </w:r>
      <w:r w:rsidR="007F67C2">
        <w:tab/>
      </w:r>
      <w:r w:rsidR="007F67C2">
        <w:tab/>
      </w:r>
      <w:r>
        <w:tab/>
      </w:r>
      <w:r>
        <w:tab/>
      </w:r>
      <w:r>
        <w:tab/>
      </w:r>
      <w:r w:rsidR="007F67C2">
        <w:t>D.</w:t>
      </w:r>
      <w:r w:rsidR="007F67C2">
        <w:tab/>
        <w:t>colourless</w:t>
      </w:r>
    </w:p>
    <w:p w:rsidR="007F67C2" w:rsidRDefault="007F67C2" w:rsidP="00166435">
      <w:pPr>
        <w:spacing w:line="252" w:lineRule="auto"/>
      </w:pPr>
    </w:p>
    <w:p w:rsidR="007F67C2" w:rsidRDefault="007F67C2" w:rsidP="00166435">
      <w:pPr>
        <w:spacing w:line="252" w:lineRule="auto"/>
      </w:pPr>
      <w:r>
        <w:t>36.</w:t>
      </w:r>
      <w:r>
        <w:tab/>
        <w:t xml:space="preserve">During fractional distillation of liquid air, nitrogen distills out before oxygen </w:t>
      </w:r>
      <w:r>
        <w:tab/>
        <w:t>because,</w:t>
      </w:r>
    </w:p>
    <w:p w:rsidR="007F67C2" w:rsidRDefault="007F67C2" w:rsidP="00166435">
      <w:pPr>
        <w:spacing w:line="252" w:lineRule="auto"/>
      </w:pPr>
      <w:r>
        <w:tab/>
        <w:t>A.</w:t>
      </w:r>
      <w:r>
        <w:tab/>
        <w:t xml:space="preserve"> the concentration of nitrogen in air is more than that of oxygen.</w:t>
      </w:r>
    </w:p>
    <w:p w:rsidR="007F67C2" w:rsidRDefault="00C522E3" w:rsidP="00166435">
      <w:pPr>
        <w:spacing w:line="252" w:lineRule="auto"/>
      </w:pPr>
      <w:r w:rsidRPr="00094EF9">
        <mc:AlternateContent>
          <mc:Choice Requires="wps">
            <w:drawing>
              <wp:anchor distT="0" distB="0" distL="114300" distR="114300" simplePos="0" relativeHeight="251755520" behindDoc="0" locked="0" layoutInCell="1" allowOverlap="1" wp14:anchorId="2E929497" wp14:editId="485B2212">
                <wp:simplePos x="0" y="0"/>
                <wp:positionH relativeFrom="margin">
                  <wp:align>right</wp:align>
                </wp:positionH>
                <wp:positionV relativeFrom="paragraph">
                  <wp:posOffset>12065</wp:posOffset>
                </wp:positionV>
                <wp:extent cx="419100" cy="419100"/>
                <wp:effectExtent l="0" t="0" r="19050" b="19050"/>
                <wp:wrapNone/>
                <wp:docPr id="71" name="Rectangle 71"/>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797DC5" id="Rectangle 71" o:spid="_x0000_s1026" style="position:absolute;margin-left:-18.2pt;margin-top:.95pt;width:33pt;height:33pt;z-index:25175552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" fillcolor="window" strokecolor="windowText" strokeweight="1.5pt">
                <w10:wrap anchorx="margin"/>
              </v:rect>
            </w:pict>
          </mc:Fallback>
        </mc:AlternateContent>
      </w:r>
      <w:r w:rsidR="007F67C2">
        <w:tab/>
        <w:t>B.</w:t>
      </w:r>
      <w:r w:rsidR="007F67C2">
        <w:tab/>
        <w:t xml:space="preserve">the boiling point of nitrogen is </w:t>
      </w:r>
      <w:r w:rsidR="00D54B8F">
        <w:t>lower than that of oxygen.</w:t>
      </w:r>
    </w:p>
    <w:p w:rsidR="00D54B8F" w:rsidRDefault="00D54B8F" w:rsidP="00166435">
      <w:pPr>
        <w:spacing w:line="252" w:lineRule="auto"/>
      </w:pPr>
      <w:r>
        <w:tab/>
        <w:t>C.</w:t>
      </w:r>
      <w:r>
        <w:tab/>
        <w:t>oxygen is more reactive than nitrogen</w:t>
      </w:r>
    </w:p>
    <w:p w:rsidR="00D54B8F" w:rsidRDefault="00D54B8F" w:rsidP="00166435">
      <w:pPr>
        <w:spacing w:line="252" w:lineRule="auto"/>
      </w:pPr>
      <w:r>
        <w:tab/>
        <w:t>D.</w:t>
      </w:r>
      <w:r>
        <w:tab/>
        <w:t>nitrogen diffuses faster than oxygen.</w:t>
      </w:r>
      <w:r w:rsidR="00C522E3" w:rsidRPr="00C522E3">
        <w:t xml:space="preserve"> </w:t>
      </w:r>
    </w:p>
    <w:p w:rsidR="003753B8" w:rsidRDefault="003753B8" w:rsidP="00166435">
      <w:pPr>
        <w:spacing w:line="252" w:lineRule="auto"/>
      </w:pPr>
    </w:p>
    <w:p w:rsidR="00D54B8F" w:rsidRDefault="00094EF9" w:rsidP="00166435">
      <w:pPr>
        <w:spacing w:line="252" w:lineRule="auto"/>
      </w:pPr>
      <w:r w:rsidRPr="00094EF9">
        <mc:AlternateContent>
          <mc:Choice Requires="wps">
            <w:drawing>
              <wp:anchor distT="0" distB="0" distL="114300" distR="114300" simplePos="0" relativeHeight="251727872" behindDoc="0" locked="0" layoutInCell="1" allowOverlap="1" wp14:anchorId="0F519AE6" wp14:editId="48B02C8A">
                <wp:simplePos x="0" y="0"/>
                <wp:positionH relativeFrom="margin">
                  <wp:align>right</wp:align>
                </wp:positionH>
                <wp:positionV relativeFrom="paragraph">
                  <wp:posOffset>356235</wp:posOffset>
                </wp:positionV>
                <wp:extent cx="419100" cy="41910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13E8A5" id="Rectangle 51" o:spid="_x0000_s1026" style="position:absolute;margin-left:-18.2pt;margin-top:28.05pt;width:33pt;height:33pt;z-index:25172787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" fillcolor="window" strokecolor="windowText" strokeweight="1.5pt">
                <w10:wrap anchorx="margin"/>
              </v:rect>
            </w:pict>
          </mc:Fallback>
        </mc:AlternateContent>
      </w:r>
      <w:r w:rsidR="00D54B8F">
        <w:t>37.</w:t>
      </w:r>
      <w:r w:rsidR="00D54B8F">
        <w:tab/>
      </w:r>
      <w:r w:rsidR="004A04BD">
        <w:t xml:space="preserve">This method of removing hardness in water may as well cause hardness of </w:t>
      </w:r>
      <w:r w:rsidR="004A04BD">
        <w:tab/>
        <w:t>water.</w:t>
      </w:r>
    </w:p>
    <w:p w:rsidR="004A04BD" w:rsidRDefault="004A04BD" w:rsidP="00166435">
      <w:pPr>
        <w:spacing w:line="252" w:lineRule="auto"/>
      </w:pPr>
      <w:r>
        <w:tab/>
        <w:t>A.</w:t>
      </w:r>
      <w:r>
        <w:tab/>
        <w:t>ion exchange</w:t>
      </w:r>
      <w:r>
        <w:tab/>
      </w:r>
      <w:r>
        <w:tab/>
      </w:r>
      <w:r>
        <w:tab/>
        <w:t>B.</w:t>
      </w:r>
      <w:r>
        <w:tab/>
        <w:t>boiling water</w:t>
      </w:r>
    </w:p>
    <w:p w:rsidR="004A04BD" w:rsidRDefault="004A04BD" w:rsidP="00166435">
      <w:pPr>
        <w:spacing w:line="252" w:lineRule="auto"/>
      </w:pPr>
      <w:r>
        <w:tab/>
        <w:t>C.</w:t>
      </w:r>
      <w:r>
        <w:tab/>
        <w:t>use of calcium hydroxide</w:t>
      </w:r>
      <w:r>
        <w:tab/>
      </w:r>
      <w:r>
        <w:tab/>
        <w:t>D.</w:t>
      </w:r>
      <w:r>
        <w:tab/>
        <w:t>addition of ammonia</w:t>
      </w:r>
    </w:p>
    <w:p w:rsidR="004A04BD" w:rsidRDefault="004A04BD" w:rsidP="00166435">
      <w:pPr>
        <w:spacing w:line="252" w:lineRule="auto"/>
      </w:pPr>
    </w:p>
    <w:p w:rsidR="004A04BD" w:rsidRDefault="00094EF9" w:rsidP="00166435">
      <w:pPr>
        <w:spacing w:line="252" w:lineRule="auto"/>
      </w:pPr>
      <w:r w:rsidRPr="00094EF9">
        <mc:AlternateContent>
          <mc:Choice Requires="wps">
            <w:drawing>
              <wp:anchor distT="0" distB="0" distL="114300" distR="114300" simplePos="0" relativeHeight="251728896" behindDoc="0" locked="0" layoutInCell="1" allowOverlap="1" wp14:anchorId="5BDF6971" wp14:editId="24DCFA08">
                <wp:simplePos x="0" y="0"/>
                <wp:positionH relativeFrom="margin">
                  <wp:posOffset>5752465</wp:posOffset>
                </wp:positionH>
                <wp:positionV relativeFrom="paragraph">
                  <wp:posOffset>308610</wp:posOffset>
                </wp:positionV>
                <wp:extent cx="419100" cy="4191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3DA609" id="Rectangle 52" o:spid="_x0000_s1026" style="position:absolute;margin-left:452.95pt;margin-top:24.3pt;width:33pt;height:33pt;z-index:251728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" fillcolor="window" strokecolor="windowText" strokeweight="1.5pt">
                <w10:wrap anchorx="margin"/>
              </v:rect>
            </w:pict>
          </mc:Fallback>
        </mc:AlternateContent>
      </w:r>
      <w:r w:rsidR="004A04BD">
        <w:t>38.</w:t>
      </w:r>
      <w:r w:rsidR="004A04BD">
        <w:tab/>
        <w:t>Which one of the following</w:t>
      </w:r>
      <w:r w:rsidR="004835E7">
        <w:t xml:space="preserve"> elements can reduce aluminium oxide when </w:t>
      </w:r>
      <w:r w:rsidR="004835E7">
        <w:tab/>
        <w:t>heated together strongly?</w:t>
      </w:r>
    </w:p>
    <w:p w:rsidR="004835E7" w:rsidRDefault="004835E7" w:rsidP="00166435">
      <w:pPr>
        <w:spacing w:line="252" w:lineRule="auto"/>
      </w:pPr>
      <w:r>
        <w:tab/>
        <w:t>A.</w:t>
      </w:r>
      <w:r>
        <w:tab/>
      </w:r>
      <w:r w:rsidR="00354E1B">
        <w:t>copper</w:t>
      </w:r>
      <w:r w:rsidR="00354E1B">
        <w:tab/>
        <w:t>B.</w:t>
      </w:r>
      <w:r w:rsidR="00354E1B">
        <w:tab/>
        <w:t>calcium</w:t>
      </w:r>
      <w:r w:rsidR="00354E1B">
        <w:tab/>
        <w:t>C.</w:t>
      </w:r>
      <w:r w:rsidR="00354E1B">
        <w:tab/>
        <w:t>lead</w:t>
      </w:r>
      <w:r w:rsidR="00354E1B">
        <w:tab/>
      </w:r>
      <w:r w:rsidR="00354E1B">
        <w:tab/>
        <w:t>D.</w:t>
      </w:r>
      <w:r w:rsidR="00354E1B">
        <w:tab/>
        <w:t>iron</w:t>
      </w:r>
    </w:p>
    <w:p w:rsidR="00354E1B" w:rsidRDefault="00354E1B" w:rsidP="00166435">
      <w:pPr>
        <w:spacing w:line="252" w:lineRule="auto"/>
      </w:pPr>
    </w:p>
    <w:p w:rsidR="00354E1B" w:rsidRDefault="00354E1B" w:rsidP="00166435">
      <w:pPr>
        <w:spacing w:line="252" w:lineRule="auto"/>
      </w:pPr>
      <w:r>
        <w:t>39.</w:t>
      </w:r>
      <w:r>
        <w:tab/>
        <w:t>Which one of the following nitrates can be decomposed to form a nitrite?</w:t>
      </w:r>
    </w:p>
    <w:p w:rsidR="00354E1B" w:rsidRDefault="00094EF9" w:rsidP="00166435">
      <w:pPr>
        <w:spacing w:line="252" w:lineRule="auto"/>
      </w:pPr>
      <w:r w:rsidRPr="00094EF9">
        <mc:AlternateContent>
          <mc:Choice Requires="wps">
            <w:drawing>
              <wp:anchor distT="0" distB="0" distL="114300" distR="114300" simplePos="0" relativeHeight="251729920" behindDoc="0" locked="0" layoutInCell="1" allowOverlap="1" wp14:anchorId="4905EC88" wp14:editId="034FEF9B">
                <wp:simplePos x="0" y="0"/>
                <wp:positionH relativeFrom="margin">
                  <wp:align>right</wp:align>
                </wp:positionH>
                <wp:positionV relativeFrom="paragraph">
                  <wp:posOffset>5715</wp:posOffset>
                </wp:positionV>
                <wp:extent cx="419100" cy="41910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6DE53F" id="Rectangle 53" o:spid="_x0000_s1026" style="position:absolute;margin-left:-18.2pt;margin-top:.45pt;width:33pt;height:33pt;z-index:25172992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" fillcolor="window" strokecolor="windowText" strokeweight="1.5pt">
                <w10:wrap anchorx="margin"/>
              </v:rect>
            </w:pict>
          </mc:Fallback>
        </mc:AlternateContent>
      </w:r>
      <w:r w:rsidR="00354E1B">
        <w:tab/>
        <w:t>A.</w:t>
      </w:r>
      <w:r w:rsidR="00354E1B">
        <w:tab/>
      </w:r>
      <w:proofErr w:type="spellStart"/>
      <w:proofErr w:type="gramStart"/>
      <w:r w:rsidR="00C64824">
        <w:t>Ca</w:t>
      </w:r>
      <w:proofErr w:type="spellEnd"/>
      <w:r w:rsidR="00C64824">
        <w:t>(</w:t>
      </w:r>
      <w:proofErr w:type="gramEnd"/>
      <w:r w:rsidR="00C64824">
        <w:t>NO</w:t>
      </w:r>
      <w:r w:rsidR="00C64824" w:rsidRPr="0098448A">
        <w:rPr>
          <w:b/>
          <w:sz w:val="28"/>
          <w:vertAlign w:val="subscript"/>
        </w:rPr>
        <w:t>3</w:t>
      </w:r>
      <w:r w:rsidR="00C64824">
        <w:t>)</w:t>
      </w:r>
      <w:r w:rsidR="00C64824" w:rsidRPr="0098448A">
        <w:rPr>
          <w:b/>
          <w:sz w:val="28"/>
          <w:vertAlign w:val="subscript"/>
        </w:rPr>
        <w:t>2</w:t>
      </w:r>
      <w:r w:rsidR="00C64824">
        <w:tab/>
      </w:r>
      <w:r w:rsidR="00C64824">
        <w:tab/>
      </w:r>
      <w:r w:rsidR="00C64824">
        <w:tab/>
      </w:r>
      <w:r w:rsidR="00C64824">
        <w:tab/>
        <w:t>B.</w:t>
      </w:r>
      <w:r w:rsidR="00C64824">
        <w:tab/>
        <w:t>AgNO</w:t>
      </w:r>
      <w:r w:rsidR="00C64824" w:rsidRPr="0098448A">
        <w:rPr>
          <w:b/>
          <w:sz w:val="28"/>
          <w:vertAlign w:val="subscript"/>
        </w:rPr>
        <w:t>3</w:t>
      </w:r>
    </w:p>
    <w:p w:rsidR="00C64824" w:rsidRDefault="00C64824" w:rsidP="00166435">
      <w:pPr>
        <w:spacing w:line="252" w:lineRule="auto"/>
      </w:pPr>
      <w:r>
        <w:tab/>
        <w:t>C.</w:t>
      </w:r>
      <w:r>
        <w:tab/>
      </w:r>
      <w:proofErr w:type="gramStart"/>
      <w:r>
        <w:t>Zn(</w:t>
      </w:r>
      <w:proofErr w:type="gramEnd"/>
      <w:r>
        <w:t>NO</w:t>
      </w:r>
      <w:r w:rsidRPr="0098448A">
        <w:rPr>
          <w:b/>
          <w:sz w:val="28"/>
          <w:vertAlign w:val="subscript"/>
        </w:rPr>
        <w:t>3</w:t>
      </w:r>
      <w:r>
        <w:t>)</w:t>
      </w:r>
      <w:r w:rsidRPr="0098448A">
        <w:rPr>
          <w:b/>
          <w:sz w:val="28"/>
          <w:vertAlign w:val="subscript"/>
        </w:rPr>
        <w:t>2</w:t>
      </w:r>
      <w:r>
        <w:tab/>
      </w:r>
      <w:r>
        <w:tab/>
      </w:r>
      <w:r>
        <w:tab/>
      </w:r>
      <w:r>
        <w:tab/>
        <w:t>D.</w:t>
      </w:r>
      <w:r>
        <w:tab/>
        <w:t>NaNO</w:t>
      </w:r>
      <w:r w:rsidRPr="0098448A">
        <w:rPr>
          <w:b/>
          <w:sz w:val="28"/>
          <w:vertAlign w:val="subscript"/>
        </w:rPr>
        <w:t>3</w:t>
      </w:r>
    </w:p>
    <w:p w:rsidR="00C64824" w:rsidRDefault="00C64824" w:rsidP="00166435">
      <w:pPr>
        <w:spacing w:line="252" w:lineRule="auto"/>
      </w:pPr>
    </w:p>
    <w:p w:rsidR="00C64824" w:rsidRDefault="00094EF9" w:rsidP="00166435">
      <w:pPr>
        <w:spacing w:line="252" w:lineRule="auto"/>
      </w:pPr>
      <w:r w:rsidRPr="00094EF9">
        <mc:AlternateContent>
          <mc:Choice Requires="wps">
            <w:drawing>
              <wp:anchor distT="0" distB="0" distL="114300" distR="114300" simplePos="0" relativeHeight="251730944" behindDoc="0" locked="0" layoutInCell="1" allowOverlap="1" wp14:anchorId="4638871B" wp14:editId="01A3ED48">
                <wp:simplePos x="0" y="0"/>
                <wp:positionH relativeFrom="margin">
                  <wp:align>right</wp:align>
                </wp:positionH>
                <wp:positionV relativeFrom="paragraph">
                  <wp:posOffset>429260</wp:posOffset>
                </wp:positionV>
                <wp:extent cx="419100" cy="419100"/>
                <wp:effectExtent l="0" t="0" r="19050" b="19050"/>
                <wp:wrapNone/>
                <wp:docPr id="54" name="Rectangle 54"/>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BB470C" id="Rectangle 54" o:spid="_x0000_s1026" style="position:absolute;margin-left:-18.2pt;margin-top:33.8pt;width:33pt;height:33pt;z-index:25173094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" fillcolor="window" strokecolor="windowText" strokeweight="1.5pt">
                <w10:wrap anchorx="margin"/>
              </v:rect>
            </w:pict>
          </mc:Fallback>
        </mc:AlternateContent>
      </w:r>
      <w:r w:rsidR="00C64824">
        <w:t>40.</w:t>
      </w:r>
      <w:r w:rsidR="00C64824">
        <w:tab/>
        <w:t xml:space="preserve">The ease with which calcium, iron, magnesium, </w:t>
      </w:r>
      <w:r w:rsidR="000B3704">
        <w:t>zinc</w:t>
      </w:r>
      <w:r w:rsidR="00133237">
        <w:t xml:space="preserve"> </w:t>
      </w:r>
      <w:r w:rsidR="00C64824">
        <w:t xml:space="preserve">react with dilute </w:t>
      </w:r>
      <w:r w:rsidR="00133237">
        <w:tab/>
      </w:r>
      <w:r w:rsidR="00C64824">
        <w:t>hydroch</w:t>
      </w:r>
      <w:r w:rsidR="00133237">
        <w:t xml:space="preserve">loric </w:t>
      </w:r>
      <w:r w:rsidR="00C64824">
        <w:t>acid is in the order.</w:t>
      </w:r>
    </w:p>
    <w:p w:rsidR="00C64824" w:rsidRDefault="0098448A" w:rsidP="00166435">
      <w:pPr>
        <w:spacing w:line="252" w:lineRule="auto"/>
      </w:pPr>
      <w:r>
        <w:tab/>
        <w:t>A.</w:t>
      </w:r>
      <w:r>
        <w:tab/>
      </w:r>
      <w:proofErr w:type="spellStart"/>
      <w:r>
        <w:t>Ca</w:t>
      </w:r>
      <w:proofErr w:type="spellEnd"/>
      <w:r>
        <w:t xml:space="preserve"> &gt; Mg &gt; Zn &gt; Fe</w:t>
      </w:r>
      <w:r>
        <w:tab/>
      </w:r>
      <w:r>
        <w:tab/>
        <w:t>B.</w:t>
      </w:r>
      <w:r>
        <w:tab/>
        <w:t xml:space="preserve">Mg &gt; </w:t>
      </w:r>
      <w:proofErr w:type="spellStart"/>
      <w:r>
        <w:t>Ca</w:t>
      </w:r>
      <w:proofErr w:type="spellEnd"/>
      <w:r>
        <w:t xml:space="preserve"> &gt; Fe &gt; Zn</w:t>
      </w:r>
    </w:p>
    <w:p w:rsidR="0098448A" w:rsidRDefault="0098448A" w:rsidP="00166435">
      <w:pPr>
        <w:spacing w:line="252" w:lineRule="auto"/>
      </w:pPr>
      <w:r>
        <w:tab/>
        <w:t>C.</w:t>
      </w:r>
      <w:r>
        <w:tab/>
        <w:t xml:space="preserve">Fe &gt; Zn &gt; Mg &gt; </w:t>
      </w:r>
      <w:proofErr w:type="spellStart"/>
      <w:r>
        <w:t>Ca</w:t>
      </w:r>
      <w:proofErr w:type="spellEnd"/>
      <w:r>
        <w:tab/>
      </w:r>
      <w:r>
        <w:tab/>
        <w:t>D.</w:t>
      </w:r>
      <w:r>
        <w:tab/>
      </w:r>
      <w:proofErr w:type="spellStart"/>
      <w:r>
        <w:t>Ca</w:t>
      </w:r>
      <w:proofErr w:type="spellEnd"/>
      <w:r>
        <w:t xml:space="preserve"> &gt; Zn &gt; Fe &gt; Mg</w:t>
      </w:r>
    </w:p>
    <w:p w:rsidR="0098448A" w:rsidRDefault="0098448A" w:rsidP="00166435">
      <w:pPr>
        <w:spacing w:line="252" w:lineRule="auto"/>
      </w:pPr>
    </w:p>
    <w:p w:rsidR="0098448A" w:rsidRPr="003753B8" w:rsidRDefault="0098448A" w:rsidP="00166435">
      <w:pPr>
        <w:spacing w:line="252" w:lineRule="auto"/>
        <w:rPr>
          <w:b/>
        </w:rPr>
      </w:pPr>
      <w:r w:rsidRPr="003753B8">
        <w:rPr>
          <w:b/>
        </w:rPr>
        <w:lastRenderedPageBreak/>
        <w:t>Each of the questions 41 to 45 consists of an assertion (statement) on the left – hand side and a reason on the right – hand side.</w:t>
      </w:r>
    </w:p>
    <w:p w:rsidR="0098448A" w:rsidRDefault="0098448A" w:rsidP="00166435">
      <w:pPr>
        <w:spacing w:line="252" w:lineRule="auto"/>
      </w:pPr>
    </w:p>
    <w:p w:rsidR="0098448A" w:rsidRPr="00BA1CEB" w:rsidRDefault="0098448A" w:rsidP="00166435">
      <w:pPr>
        <w:spacing w:line="252" w:lineRule="auto"/>
        <w:rPr>
          <w:b/>
        </w:rPr>
      </w:pPr>
      <w:r w:rsidRPr="00BA1CEB">
        <w:rPr>
          <w:b/>
          <w:u w:val="single"/>
        </w:rPr>
        <w:t>Select</w:t>
      </w:r>
      <w:r w:rsidRPr="00BA1CEB">
        <w:rPr>
          <w:b/>
        </w:rPr>
        <w:t>:</w:t>
      </w:r>
    </w:p>
    <w:p w:rsidR="0098448A" w:rsidRDefault="0098448A" w:rsidP="00166435">
      <w:pPr>
        <w:spacing w:line="252" w:lineRule="auto"/>
      </w:pPr>
      <w:r>
        <w:t>A.</w:t>
      </w:r>
      <w:r>
        <w:tab/>
        <w:t xml:space="preserve">If both the assertion and reason are true statements and the reason is a </w:t>
      </w:r>
      <w:r>
        <w:tab/>
        <w:t>correct explanation of the assertion.</w:t>
      </w:r>
    </w:p>
    <w:p w:rsidR="0098448A" w:rsidRDefault="0098448A" w:rsidP="00166435">
      <w:pPr>
        <w:spacing w:line="252" w:lineRule="auto"/>
      </w:pPr>
      <w:r>
        <w:t>B.</w:t>
      </w:r>
      <w:r>
        <w:tab/>
      </w:r>
      <w:r w:rsidR="001145A6">
        <w:t xml:space="preserve">If both the assertion and the reason are true statements but the reason is not </w:t>
      </w:r>
      <w:r w:rsidR="001145A6">
        <w:tab/>
        <w:t>a correct explanation of the assertion.</w:t>
      </w:r>
    </w:p>
    <w:p w:rsidR="001145A6" w:rsidRDefault="001145A6" w:rsidP="00166435">
      <w:pPr>
        <w:spacing w:line="252" w:lineRule="auto"/>
      </w:pPr>
      <w:r>
        <w:t>C.</w:t>
      </w:r>
      <w:r>
        <w:tab/>
      </w:r>
      <w:r w:rsidR="00B26A7F">
        <w:t>If the assertion is true but the reason is not a correct statement.</w:t>
      </w:r>
    </w:p>
    <w:p w:rsidR="00B26A7F" w:rsidRDefault="00B26A7F" w:rsidP="00166435">
      <w:pPr>
        <w:spacing w:line="252" w:lineRule="auto"/>
      </w:pPr>
      <w:r>
        <w:t>D.</w:t>
      </w:r>
      <w:r>
        <w:tab/>
        <w:t>If the assertion is not correct but the reason is a correct statement.</w:t>
      </w:r>
    </w:p>
    <w:p w:rsidR="00B26A7F" w:rsidRDefault="00B26A7F" w:rsidP="00166435">
      <w:pPr>
        <w:spacing w:line="252" w:lineRule="auto"/>
      </w:pPr>
    </w:p>
    <w:p w:rsidR="00B26A7F" w:rsidRPr="00BA1CEB" w:rsidRDefault="00B26A7F" w:rsidP="00166435">
      <w:pPr>
        <w:spacing w:line="252" w:lineRule="auto"/>
        <w:rPr>
          <w:b/>
        </w:rPr>
      </w:pPr>
      <w:r w:rsidRPr="00BA1CEB">
        <w:rPr>
          <w:b/>
          <w:u w:val="single"/>
        </w:rPr>
        <w:t>INSTRUCTIONS SUMMARISED</w:t>
      </w:r>
      <w:r w:rsidRPr="00BA1CEB">
        <w:rPr>
          <w:b/>
        </w:rPr>
        <w:t>:</w:t>
      </w:r>
    </w:p>
    <w:p w:rsidR="00B26A7F" w:rsidRPr="00BA1CEB" w:rsidRDefault="00FB465C" w:rsidP="00166435">
      <w:pPr>
        <w:spacing w:line="252" w:lineRule="auto"/>
        <w:rPr>
          <w:b/>
        </w:rPr>
      </w:pPr>
      <w:r>
        <w:tab/>
      </w:r>
      <w:r w:rsidRPr="00BA1CEB">
        <w:rPr>
          <w:b/>
        </w:rPr>
        <w:t>Assertion</w:t>
      </w:r>
      <w:r w:rsidRPr="00BA1CEB">
        <w:rPr>
          <w:b/>
        </w:rPr>
        <w:tab/>
      </w:r>
      <w:r w:rsidRPr="00BA1CEB">
        <w:rPr>
          <w:b/>
        </w:rPr>
        <w:tab/>
        <w:t>Reason</w:t>
      </w:r>
    </w:p>
    <w:p w:rsidR="00FB465C" w:rsidRDefault="00FB465C" w:rsidP="00166435">
      <w:pPr>
        <w:spacing w:line="252" w:lineRule="auto"/>
      </w:pPr>
      <w:r>
        <w:t>A</w:t>
      </w:r>
      <w:r>
        <w:tab/>
        <w:t>true</w:t>
      </w:r>
      <w:r>
        <w:tab/>
      </w:r>
      <w:r>
        <w:tab/>
      </w:r>
      <w:r>
        <w:tab/>
      </w:r>
      <w:proofErr w:type="spellStart"/>
      <w:r>
        <w:t>true</w:t>
      </w:r>
      <w:proofErr w:type="spellEnd"/>
      <w:r>
        <w:t xml:space="preserve"> (reason is a correct explanation)</w:t>
      </w:r>
    </w:p>
    <w:p w:rsidR="00E752DC" w:rsidRDefault="00FB465C" w:rsidP="00166435">
      <w:pPr>
        <w:spacing w:line="252" w:lineRule="auto"/>
      </w:pPr>
      <w:r>
        <w:t>B.</w:t>
      </w:r>
      <w:r>
        <w:tab/>
      </w:r>
      <w:r w:rsidR="00E752DC">
        <w:t>true</w:t>
      </w:r>
      <w:r w:rsidR="00E752DC">
        <w:tab/>
      </w:r>
      <w:r w:rsidR="00E752DC">
        <w:tab/>
      </w:r>
      <w:r w:rsidR="00E752DC">
        <w:tab/>
      </w:r>
      <w:proofErr w:type="spellStart"/>
      <w:r w:rsidR="00E752DC">
        <w:t>true</w:t>
      </w:r>
      <w:proofErr w:type="spellEnd"/>
      <w:r w:rsidR="00E752DC">
        <w:t xml:space="preserve"> (reason is not a correct explanation)</w:t>
      </w:r>
    </w:p>
    <w:p w:rsidR="00E752DC" w:rsidRDefault="00E752DC" w:rsidP="00166435">
      <w:pPr>
        <w:spacing w:line="252" w:lineRule="auto"/>
      </w:pPr>
      <w:r>
        <w:t>C.</w:t>
      </w:r>
      <w:r>
        <w:tab/>
        <w:t>true</w:t>
      </w:r>
      <w:r>
        <w:tab/>
      </w:r>
      <w:r>
        <w:tab/>
      </w:r>
      <w:r>
        <w:tab/>
        <w:t>incorrect</w:t>
      </w:r>
    </w:p>
    <w:p w:rsidR="00E752DC" w:rsidRDefault="00E752DC" w:rsidP="00166435">
      <w:pPr>
        <w:spacing w:line="252" w:lineRule="auto"/>
      </w:pPr>
      <w:r>
        <w:t>D.</w:t>
      </w:r>
      <w:r>
        <w:tab/>
        <w:t>incorrect</w:t>
      </w:r>
      <w:r>
        <w:tab/>
      </w:r>
      <w:r>
        <w:tab/>
        <w:t>Correct</w:t>
      </w:r>
    </w:p>
    <w:p w:rsidR="00E752DC" w:rsidRDefault="00E752DC" w:rsidP="00166435">
      <w:pPr>
        <w:spacing w:line="252" w:lineRule="auto"/>
      </w:pPr>
    </w:p>
    <w:p w:rsidR="004E096D" w:rsidRDefault="004E096D" w:rsidP="00166435">
      <w:pPr>
        <w:spacing w:line="252" w:lineRule="auto"/>
      </w:pPr>
    </w:p>
    <w:p w:rsidR="004E096D" w:rsidRDefault="004E096D" w:rsidP="00166435">
      <w:pPr>
        <w:spacing w:line="252" w:lineRule="auto"/>
      </w:pPr>
    </w:p>
    <w:tbl>
      <w:tblPr>
        <w:tblStyle w:val="TableGrid"/>
        <w:tblW w:w="95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
        <w:gridCol w:w="4085"/>
        <w:gridCol w:w="1234"/>
        <w:gridCol w:w="2717"/>
        <w:gridCol w:w="891"/>
      </w:tblGrid>
      <w:tr w:rsidR="004E096D" w:rsidTr="00F20002">
        <w:trPr>
          <w:trHeight w:val="839"/>
        </w:trPr>
        <w:tc>
          <w:tcPr>
            <w:tcW w:w="577" w:type="dxa"/>
          </w:tcPr>
          <w:p w:rsidR="00BA1CEB" w:rsidRDefault="00BA1CEB" w:rsidP="00166435">
            <w:pPr>
              <w:spacing w:line="252" w:lineRule="auto"/>
            </w:pPr>
            <w:r>
              <w:t>41.</w:t>
            </w:r>
          </w:p>
        </w:tc>
        <w:tc>
          <w:tcPr>
            <w:tcW w:w="4087" w:type="dxa"/>
          </w:tcPr>
          <w:p w:rsidR="00BA1CEB" w:rsidRDefault="000B3704" w:rsidP="00166435">
            <w:pPr>
              <w:spacing w:line="252" w:lineRule="auto"/>
            </w:pPr>
            <w:proofErr w:type="spellStart"/>
            <w:r>
              <w:t>Ethe</w:t>
            </w:r>
            <w:r w:rsidR="00BA1CEB">
              <w:t>ne</w:t>
            </w:r>
            <w:proofErr w:type="spellEnd"/>
            <w:r w:rsidR="00BA1CEB">
              <w:t xml:space="preserve"> decolorizes bromine water</w:t>
            </w:r>
          </w:p>
          <w:p w:rsidR="004E096D" w:rsidRDefault="004E096D" w:rsidP="00166435">
            <w:pPr>
              <w:spacing w:line="252" w:lineRule="auto"/>
            </w:pPr>
          </w:p>
        </w:tc>
        <w:tc>
          <w:tcPr>
            <w:tcW w:w="1234" w:type="dxa"/>
          </w:tcPr>
          <w:p w:rsidR="00BA1CEB" w:rsidRDefault="00BA1CEB" w:rsidP="00166435">
            <w:pPr>
              <w:spacing w:line="252" w:lineRule="auto"/>
            </w:pPr>
            <w:r>
              <w:t>because</w:t>
            </w:r>
          </w:p>
        </w:tc>
        <w:tc>
          <w:tcPr>
            <w:tcW w:w="2717" w:type="dxa"/>
          </w:tcPr>
          <w:p w:rsidR="00BA1CEB" w:rsidRDefault="000B3704" w:rsidP="00166435">
            <w:pPr>
              <w:spacing w:line="252" w:lineRule="auto"/>
            </w:pPr>
            <w:proofErr w:type="spellStart"/>
            <w:r>
              <w:t>Ethe</w:t>
            </w:r>
            <w:r w:rsidR="00BA1CEB">
              <w:t>ne</w:t>
            </w:r>
            <w:proofErr w:type="spellEnd"/>
            <w:r w:rsidR="00BA1CEB">
              <w:t xml:space="preserve"> is a hydrocarbon</w:t>
            </w:r>
            <w:r w:rsidR="004E096D">
              <w:t>.</w:t>
            </w:r>
          </w:p>
        </w:tc>
        <w:tc>
          <w:tcPr>
            <w:tcW w:w="891" w:type="dxa"/>
            <w:vAlign w:val="center"/>
          </w:tcPr>
          <w:p w:rsidR="00BA1CEB" w:rsidRDefault="00094EF9" w:rsidP="00F20002">
            <w:pPr>
              <w:spacing w:line="252" w:lineRule="auto"/>
              <w:jc w:val="center"/>
            </w:pPr>
            <w:r w:rsidRPr="00094EF9">
              <mc:AlternateContent>
                <mc:Choice Requires="wps">
                  <w:drawing>
                    <wp:anchor distT="0" distB="0" distL="114300" distR="114300" simplePos="0" relativeHeight="251732992" behindDoc="0" locked="0" layoutInCell="1" allowOverlap="1" wp14:anchorId="1E5D326B" wp14:editId="78640391">
                      <wp:simplePos x="0" y="0"/>
                      <wp:positionH relativeFrom="margin">
                        <wp:posOffset>-3175</wp:posOffset>
                      </wp:positionH>
                      <wp:positionV relativeFrom="paragraph">
                        <wp:posOffset>2540</wp:posOffset>
                      </wp:positionV>
                      <wp:extent cx="419100" cy="4191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CD98A" id="Rectangle 59" o:spid="_x0000_s1026" style="position:absolute;margin-left:-.25pt;margin-top:.2pt;width:33pt;height:33pt;z-index:251732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" fillcolor="window" strokecolor="windowText" strokeweight="1.5pt">
                      <w10:wrap anchorx="margin"/>
                    </v:rect>
                  </w:pict>
                </mc:Fallback>
              </mc:AlternateContent>
            </w:r>
          </w:p>
        </w:tc>
      </w:tr>
      <w:tr w:rsidR="004E096D" w:rsidTr="00F20002">
        <w:trPr>
          <w:trHeight w:val="1691"/>
        </w:trPr>
        <w:tc>
          <w:tcPr>
            <w:tcW w:w="577" w:type="dxa"/>
          </w:tcPr>
          <w:p w:rsidR="00BA1CEB" w:rsidRDefault="00BA1CEB" w:rsidP="00166435">
            <w:pPr>
              <w:spacing w:line="252" w:lineRule="auto"/>
            </w:pPr>
            <w:r>
              <w:t>42.</w:t>
            </w:r>
          </w:p>
        </w:tc>
        <w:tc>
          <w:tcPr>
            <w:tcW w:w="4087" w:type="dxa"/>
          </w:tcPr>
          <w:p w:rsidR="00BA1CEB" w:rsidRDefault="00BA1CEB" w:rsidP="00166435">
            <w:pPr>
              <w:spacing w:line="252" w:lineRule="auto"/>
            </w:pPr>
            <w:r>
              <w:t>When chlorine is bubbled through iron (II) chloride solution, the colour of the solution turns from green to yellow</w:t>
            </w:r>
          </w:p>
          <w:p w:rsidR="004E096D" w:rsidRDefault="004E096D" w:rsidP="00166435">
            <w:pPr>
              <w:spacing w:line="252" w:lineRule="auto"/>
            </w:pPr>
          </w:p>
        </w:tc>
        <w:tc>
          <w:tcPr>
            <w:tcW w:w="1234" w:type="dxa"/>
          </w:tcPr>
          <w:p w:rsidR="00BA1CEB" w:rsidRDefault="00BA1CEB" w:rsidP="00166435">
            <w:pPr>
              <w:spacing w:line="252" w:lineRule="auto"/>
            </w:pPr>
            <w:r>
              <w:t>because</w:t>
            </w:r>
          </w:p>
        </w:tc>
        <w:tc>
          <w:tcPr>
            <w:tcW w:w="2717" w:type="dxa"/>
          </w:tcPr>
          <w:p w:rsidR="00BA1CEB" w:rsidRDefault="00BA1CEB" w:rsidP="00166435">
            <w:pPr>
              <w:spacing w:line="252" w:lineRule="auto"/>
            </w:pPr>
            <w:r>
              <w:t>Chlorine is an oxidizing agent</w:t>
            </w:r>
            <w:r w:rsidR="004E096D">
              <w:t>.</w:t>
            </w:r>
          </w:p>
        </w:tc>
        <w:tc>
          <w:tcPr>
            <w:tcW w:w="891" w:type="dxa"/>
          </w:tcPr>
          <w:p w:rsidR="00BA1CEB" w:rsidRDefault="00F20002" w:rsidP="00F20002">
            <w:pPr>
              <w:spacing w:line="252" w:lineRule="auto"/>
              <w:jc w:val="center"/>
            </w:pPr>
            <w:r w:rsidRPr="00094EF9">
              <mc:AlternateContent>
                <mc:Choice Requires="wps">
                  <w:drawing>
                    <wp:anchor distT="0" distB="0" distL="114300" distR="114300" simplePos="0" relativeHeight="251735040" behindDoc="0" locked="0" layoutInCell="1" allowOverlap="1" wp14:anchorId="49B3726B" wp14:editId="04394645">
                      <wp:simplePos x="0" y="0"/>
                      <wp:positionH relativeFrom="margin">
                        <wp:posOffset>-15875</wp:posOffset>
                      </wp:positionH>
                      <wp:positionV relativeFrom="paragraph">
                        <wp:posOffset>288290</wp:posOffset>
                      </wp:positionV>
                      <wp:extent cx="419100" cy="4191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55611" id="Rectangle 60" o:spid="_x0000_s1026" style="position:absolute;margin-left:-1.25pt;margin-top:22.7pt;width:33pt;height:33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" fillcolor="window" strokecolor="windowText" strokeweight="1.5pt">
                      <w10:wrap anchorx="margin"/>
                    </v:rect>
                  </w:pict>
                </mc:Fallback>
              </mc:AlternateContent>
            </w:r>
          </w:p>
        </w:tc>
      </w:tr>
      <w:tr w:rsidR="004E096D" w:rsidTr="00094EF9">
        <w:trPr>
          <w:trHeight w:val="839"/>
        </w:trPr>
        <w:tc>
          <w:tcPr>
            <w:tcW w:w="577" w:type="dxa"/>
          </w:tcPr>
          <w:p w:rsidR="00BA1CEB" w:rsidRDefault="00BA1CEB" w:rsidP="00166435">
            <w:pPr>
              <w:spacing w:line="252" w:lineRule="auto"/>
            </w:pPr>
            <w:r>
              <w:t>43.</w:t>
            </w:r>
          </w:p>
        </w:tc>
        <w:tc>
          <w:tcPr>
            <w:tcW w:w="4087" w:type="dxa"/>
          </w:tcPr>
          <w:p w:rsidR="00BA1CEB" w:rsidRDefault="00BA1CEB" w:rsidP="00166435">
            <w:pPr>
              <w:spacing w:line="252" w:lineRule="auto"/>
            </w:pPr>
            <w:r>
              <w:t>Calcium carbonate is prepared by precipitation</w:t>
            </w:r>
          </w:p>
          <w:p w:rsidR="004E096D" w:rsidRDefault="004E096D" w:rsidP="00166435">
            <w:pPr>
              <w:spacing w:line="252" w:lineRule="auto"/>
            </w:pPr>
          </w:p>
        </w:tc>
        <w:tc>
          <w:tcPr>
            <w:tcW w:w="1234" w:type="dxa"/>
          </w:tcPr>
          <w:p w:rsidR="00BA1CEB" w:rsidRDefault="00BA1CEB" w:rsidP="00166435">
            <w:pPr>
              <w:spacing w:line="252" w:lineRule="auto"/>
            </w:pPr>
            <w:r>
              <w:t>because</w:t>
            </w:r>
          </w:p>
        </w:tc>
        <w:tc>
          <w:tcPr>
            <w:tcW w:w="2717" w:type="dxa"/>
          </w:tcPr>
          <w:p w:rsidR="00BA1CEB" w:rsidRDefault="00BA1CEB" w:rsidP="00166435">
            <w:pPr>
              <w:spacing w:line="252" w:lineRule="auto"/>
            </w:pPr>
            <w:r>
              <w:t>Calcium carbonate is a soluble salt.</w:t>
            </w:r>
          </w:p>
        </w:tc>
        <w:tc>
          <w:tcPr>
            <w:tcW w:w="891" w:type="dxa"/>
            <w:vAlign w:val="center"/>
          </w:tcPr>
          <w:p w:rsidR="00BA1CEB" w:rsidRDefault="00094EF9" w:rsidP="00166435">
            <w:pPr>
              <w:spacing w:line="252" w:lineRule="auto"/>
              <w:jc w:val="center"/>
            </w:pPr>
            <w:r w:rsidRPr="00094EF9">
              <mc:AlternateContent>
                <mc:Choice Requires="wps">
                  <w:drawing>
                    <wp:anchor distT="0" distB="0" distL="114300" distR="114300" simplePos="0" relativeHeight="251737088" behindDoc="0" locked="0" layoutInCell="1" allowOverlap="1" wp14:anchorId="2245F7EE" wp14:editId="714527FF">
                      <wp:simplePos x="0" y="0"/>
                      <wp:positionH relativeFrom="margin">
                        <wp:posOffset>-3175</wp:posOffset>
                      </wp:positionH>
                      <wp:positionV relativeFrom="paragraph">
                        <wp:posOffset>4445</wp:posOffset>
                      </wp:positionV>
                      <wp:extent cx="419100" cy="41910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ECF72" id="Rectangle 61" o:spid="_x0000_s1026" style="position:absolute;margin-left:-.25pt;margin-top:.35pt;width:33pt;height:33pt;z-index:251737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" fillcolor="window" strokecolor="windowText" strokeweight="1.5pt">
                      <w10:wrap anchorx="margin"/>
                    </v:rect>
                  </w:pict>
                </mc:Fallback>
              </mc:AlternateContent>
            </w:r>
          </w:p>
        </w:tc>
      </w:tr>
      <w:tr w:rsidR="004E096D" w:rsidTr="00094EF9">
        <w:trPr>
          <w:trHeight w:val="839"/>
        </w:trPr>
        <w:tc>
          <w:tcPr>
            <w:tcW w:w="577" w:type="dxa"/>
          </w:tcPr>
          <w:p w:rsidR="00BA1CEB" w:rsidRDefault="00BA1CEB" w:rsidP="00166435">
            <w:pPr>
              <w:spacing w:line="252" w:lineRule="auto"/>
            </w:pPr>
            <w:r>
              <w:t>44.</w:t>
            </w:r>
          </w:p>
        </w:tc>
        <w:tc>
          <w:tcPr>
            <w:tcW w:w="4087" w:type="dxa"/>
          </w:tcPr>
          <w:p w:rsidR="00BA1CEB" w:rsidRDefault="00BA1CEB" w:rsidP="00166435">
            <w:pPr>
              <w:spacing w:line="252" w:lineRule="auto"/>
            </w:pPr>
            <w:r>
              <w:t>Detergents are less effective cleansing</w:t>
            </w:r>
            <w:r w:rsidR="000B3704">
              <w:t xml:space="preserve"> agents than soap</w:t>
            </w:r>
          </w:p>
          <w:p w:rsidR="004E096D" w:rsidRDefault="004E096D" w:rsidP="00166435">
            <w:pPr>
              <w:spacing w:line="252" w:lineRule="auto"/>
            </w:pPr>
          </w:p>
        </w:tc>
        <w:tc>
          <w:tcPr>
            <w:tcW w:w="1234" w:type="dxa"/>
          </w:tcPr>
          <w:p w:rsidR="00BA1CEB" w:rsidRDefault="00BA1CEB" w:rsidP="00166435">
            <w:pPr>
              <w:spacing w:line="252" w:lineRule="auto"/>
            </w:pPr>
            <w:r>
              <w:t>because</w:t>
            </w:r>
          </w:p>
        </w:tc>
        <w:tc>
          <w:tcPr>
            <w:tcW w:w="2717" w:type="dxa"/>
          </w:tcPr>
          <w:p w:rsidR="00BA1CEB" w:rsidRDefault="00DF7EEA" w:rsidP="00166435">
            <w:pPr>
              <w:spacing w:line="252" w:lineRule="auto"/>
            </w:pPr>
            <w:r>
              <w:t>Detergents can be non – biodegradable</w:t>
            </w:r>
            <w:r w:rsidR="004E096D">
              <w:t>.</w:t>
            </w:r>
          </w:p>
        </w:tc>
        <w:tc>
          <w:tcPr>
            <w:tcW w:w="891" w:type="dxa"/>
            <w:vAlign w:val="center"/>
          </w:tcPr>
          <w:p w:rsidR="00BA1CEB" w:rsidRDefault="00094EF9" w:rsidP="00166435">
            <w:pPr>
              <w:spacing w:line="252" w:lineRule="auto"/>
              <w:jc w:val="center"/>
            </w:pPr>
            <w:r w:rsidRPr="00094EF9">
              <mc:AlternateContent>
                <mc:Choice Requires="wps">
                  <w:drawing>
                    <wp:anchor distT="0" distB="0" distL="114300" distR="114300" simplePos="0" relativeHeight="251739136" behindDoc="0" locked="0" layoutInCell="1" allowOverlap="1" wp14:anchorId="2245F7EE" wp14:editId="714527FF">
                      <wp:simplePos x="0" y="0"/>
                      <wp:positionH relativeFrom="margin">
                        <wp:posOffset>-3175</wp:posOffset>
                      </wp:positionH>
                      <wp:positionV relativeFrom="paragraph">
                        <wp:posOffset>1905</wp:posOffset>
                      </wp:positionV>
                      <wp:extent cx="419100" cy="41910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5D15FA" id="Rectangle 62" o:spid="_x0000_s1026" style="position:absolute;margin-left:-.25pt;margin-top:.15pt;width:33pt;height:33pt;z-index:2517391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" fillcolor="window" strokecolor="windowText" strokeweight="1.5pt">
                      <w10:wrap anchorx="margin"/>
                    </v:rect>
                  </w:pict>
                </mc:Fallback>
              </mc:AlternateContent>
            </w:r>
          </w:p>
        </w:tc>
      </w:tr>
      <w:tr w:rsidR="004E096D" w:rsidTr="00094EF9">
        <w:trPr>
          <w:trHeight w:val="1259"/>
        </w:trPr>
        <w:tc>
          <w:tcPr>
            <w:tcW w:w="577" w:type="dxa"/>
          </w:tcPr>
          <w:p w:rsidR="00BA1CEB" w:rsidRDefault="00DF7EEA" w:rsidP="00166435">
            <w:pPr>
              <w:spacing w:line="252" w:lineRule="auto"/>
            </w:pPr>
            <w:r>
              <w:t>45.</w:t>
            </w:r>
          </w:p>
        </w:tc>
        <w:tc>
          <w:tcPr>
            <w:tcW w:w="4087" w:type="dxa"/>
          </w:tcPr>
          <w:p w:rsidR="00BA1CEB" w:rsidRDefault="004E096D" w:rsidP="00166435">
            <w:pPr>
              <w:spacing w:line="252" w:lineRule="auto"/>
            </w:pPr>
            <w:r>
              <w:t>Barium chloride solution is used to test for the presence of sulphate ions in solution</w:t>
            </w:r>
          </w:p>
        </w:tc>
        <w:tc>
          <w:tcPr>
            <w:tcW w:w="1234" w:type="dxa"/>
          </w:tcPr>
          <w:p w:rsidR="00BA1CEB" w:rsidRDefault="004E096D" w:rsidP="00166435">
            <w:pPr>
              <w:spacing w:line="252" w:lineRule="auto"/>
            </w:pPr>
            <w:r>
              <w:t>because</w:t>
            </w:r>
          </w:p>
        </w:tc>
        <w:tc>
          <w:tcPr>
            <w:tcW w:w="2717" w:type="dxa"/>
          </w:tcPr>
          <w:p w:rsidR="00BA1CEB" w:rsidRDefault="004E096D" w:rsidP="00166435">
            <w:pPr>
              <w:spacing w:line="252" w:lineRule="auto"/>
            </w:pPr>
            <w:r>
              <w:t>Barium sulphate is soluble in water.</w:t>
            </w:r>
          </w:p>
        </w:tc>
        <w:tc>
          <w:tcPr>
            <w:tcW w:w="891" w:type="dxa"/>
            <w:vAlign w:val="center"/>
          </w:tcPr>
          <w:p w:rsidR="00BA1CEB" w:rsidRDefault="00094EF9" w:rsidP="00166435">
            <w:pPr>
              <w:spacing w:line="252" w:lineRule="auto"/>
              <w:jc w:val="center"/>
            </w:pPr>
            <w:r w:rsidRPr="00094EF9">
              <mc:AlternateContent>
                <mc:Choice Requires="wps">
                  <w:drawing>
                    <wp:anchor distT="0" distB="0" distL="114300" distR="114300" simplePos="0" relativeHeight="251741184" behindDoc="0" locked="0" layoutInCell="1" allowOverlap="1" wp14:anchorId="2245F7EE" wp14:editId="714527FF">
                      <wp:simplePos x="0" y="0"/>
                      <wp:positionH relativeFrom="margin">
                        <wp:posOffset>-3175</wp:posOffset>
                      </wp:positionH>
                      <wp:positionV relativeFrom="paragraph">
                        <wp:posOffset>0</wp:posOffset>
                      </wp:positionV>
                      <wp:extent cx="419100" cy="41910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D03362" id="Rectangle 63" o:spid="_x0000_s1026" style="position:absolute;margin-left:-.25pt;margin-top:0;width:33pt;height:33pt;z-index:251741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" fillcolor="window" strokecolor="windowText" strokeweight="1.5pt">
                      <w10:wrap anchorx="margin"/>
                    </v:rect>
                  </w:pict>
                </mc:Fallback>
              </mc:AlternateContent>
            </w:r>
          </w:p>
        </w:tc>
      </w:tr>
    </w:tbl>
    <w:p w:rsidR="00BA1CEB" w:rsidRDefault="00BA1CEB" w:rsidP="00166435">
      <w:pPr>
        <w:spacing w:line="252" w:lineRule="auto"/>
      </w:pPr>
    </w:p>
    <w:p w:rsidR="00C522E3" w:rsidRDefault="00C522E3" w:rsidP="00166435">
      <w:pPr>
        <w:spacing w:line="252" w:lineRule="auto"/>
      </w:pPr>
    </w:p>
    <w:p w:rsidR="004E096D" w:rsidRDefault="004E096D" w:rsidP="00166435">
      <w:pPr>
        <w:spacing w:line="252" w:lineRule="auto"/>
        <w:rPr>
          <w:b/>
        </w:rPr>
      </w:pPr>
      <w:r w:rsidRPr="003753B8">
        <w:rPr>
          <w:b/>
        </w:rPr>
        <w:lastRenderedPageBreak/>
        <w:t>In each of the questions 46 to 50, one or more of the answers given may be correct.  Read each question carefully and then indicate the correct answer according to the following:</w:t>
      </w:r>
    </w:p>
    <w:p w:rsidR="007C5201" w:rsidRPr="003753B8" w:rsidRDefault="007C5201" w:rsidP="00166435">
      <w:pPr>
        <w:spacing w:line="252" w:lineRule="auto"/>
        <w:rPr>
          <w:b/>
        </w:rPr>
      </w:pPr>
    </w:p>
    <w:p w:rsidR="004E096D" w:rsidRDefault="004E096D" w:rsidP="00166435">
      <w:pPr>
        <w:spacing w:line="252" w:lineRule="auto"/>
      </w:pPr>
      <w:r>
        <w:tab/>
        <w:t>A.</w:t>
      </w:r>
      <w:r>
        <w:tab/>
        <w:t>if 1, 2 and 3 only are correct.</w:t>
      </w:r>
    </w:p>
    <w:p w:rsidR="004E096D" w:rsidRDefault="004E096D" w:rsidP="00166435">
      <w:pPr>
        <w:spacing w:line="252" w:lineRule="auto"/>
      </w:pPr>
      <w:r>
        <w:tab/>
        <w:t>B.</w:t>
      </w:r>
      <w:r>
        <w:tab/>
        <w:t>If 1 and 3 only are correct</w:t>
      </w:r>
    </w:p>
    <w:p w:rsidR="004E096D" w:rsidRDefault="004E096D" w:rsidP="00166435">
      <w:pPr>
        <w:spacing w:line="252" w:lineRule="auto"/>
      </w:pPr>
      <w:r>
        <w:tab/>
        <w:t>C.</w:t>
      </w:r>
      <w:r>
        <w:tab/>
        <w:t>If 2 and 4 only are correct.</w:t>
      </w:r>
    </w:p>
    <w:p w:rsidR="004E096D" w:rsidRDefault="004E096D" w:rsidP="00166435">
      <w:pPr>
        <w:spacing w:line="252" w:lineRule="auto"/>
      </w:pPr>
      <w:r>
        <w:tab/>
        <w:t>D.</w:t>
      </w:r>
      <w:r>
        <w:tab/>
        <w:t>If 4 only is correct.</w:t>
      </w:r>
    </w:p>
    <w:p w:rsidR="004E096D" w:rsidRDefault="004E096D" w:rsidP="00166435">
      <w:pPr>
        <w:spacing w:line="252" w:lineRule="auto"/>
      </w:pPr>
    </w:p>
    <w:p w:rsidR="004E096D" w:rsidRDefault="004E096D" w:rsidP="00166435">
      <w:pPr>
        <w:spacing w:line="252" w:lineRule="auto"/>
      </w:pPr>
      <w:r>
        <w:t>46.</w:t>
      </w:r>
      <w:r>
        <w:tab/>
        <w:t xml:space="preserve">The rate of reaction between zinc granules and dilute sulphuric acid can be </w:t>
      </w:r>
      <w:r>
        <w:tab/>
        <w:t>increased by;</w:t>
      </w:r>
    </w:p>
    <w:p w:rsidR="004E096D" w:rsidRDefault="004A333D" w:rsidP="00166435">
      <w:pPr>
        <w:spacing w:line="252" w:lineRule="auto"/>
      </w:pPr>
      <w:r w:rsidRPr="00094EF9">
        <mc:AlternateContent>
          <mc:Choice Requires="wps">
            <w:drawing>
              <wp:anchor distT="0" distB="0" distL="114300" distR="114300" simplePos="0" relativeHeight="251743232" behindDoc="0" locked="0" layoutInCell="1" allowOverlap="1" wp14:anchorId="3A489D06" wp14:editId="0EBCD203">
                <wp:simplePos x="0" y="0"/>
                <wp:positionH relativeFrom="margin">
                  <wp:align>right</wp:align>
                </wp:positionH>
                <wp:positionV relativeFrom="paragraph">
                  <wp:posOffset>6985</wp:posOffset>
                </wp:positionV>
                <wp:extent cx="419100" cy="419100"/>
                <wp:effectExtent l="0" t="0" r="19050" b="19050"/>
                <wp:wrapNone/>
                <wp:docPr id="65" name="Rectangle 65"/>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2F63CD" id="Rectangle 65" o:spid="_x0000_s1026" style="position:absolute;margin-left:-18.2pt;margin-top:.55pt;width:33pt;height:33pt;z-index:25174323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" fillcolor="window" strokecolor="windowText" strokeweight="1.5pt">
                <w10:wrap anchorx="margin"/>
              </v:rect>
            </w:pict>
          </mc:Fallback>
        </mc:AlternateContent>
      </w:r>
      <w:r w:rsidR="004E096D">
        <w:tab/>
        <w:t>1.</w:t>
      </w:r>
      <w:r w:rsidR="004E096D">
        <w:tab/>
      </w:r>
      <w:r w:rsidR="00631676">
        <w:t>Grinding</w:t>
      </w:r>
      <w:r w:rsidR="004E096D">
        <w:t xml:space="preserve"> the zinc granules</w:t>
      </w:r>
    </w:p>
    <w:p w:rsidR="004E096D" w:rsidRDefault="004E096D" w:rsidP="00166435">
      <w:pPr>
        <w:spacing w:line="252" w:lineRule="auto"/>
      </w:pPr>
      <w:r>
        <w:tab/>
        <w:t>2.</w:t>
      </w:r>
      <w:r>
        <w:tab/>
      </w:r>
      <w:r w:rsidR="00631676">
        <w:t>Adding</w:t>
      </w:r>
      <w:r>
        <w:t xml:space="preserve"> zinc powder to the mixture</w:t>
      </w:r>
    </w:p>
    <w:p w:rsidR="004E096D" w:rsidRDefault="004E096D" w:rsidP="00166435">
      <w:pPr>
        <w:spacing w:line="252" w:lineRule="auto"/>
      </w:pPr>
      <w:r>
        <w:tab/>
        <w:t>3.</w:t>
      </w:r>
      <w:r>
        <w:tab/>
      </w:r>
      <w:r w:rsidR="00631676">
        <w:t>Warming</w:t>
      </w:r>
      <w:r>
        <w:t xml:space="preserve"> the reaction mixture</w:t>
      </w:r>
    </w:p>
    <w:p w:rsidR="004E096D" w:rsidRDefault="004E096D" w:rsidP="00166435">
      <w:pPr>
        <w:spacing w:line="252" w:lineRule="auto"/>
      </w:pPr>
      <w:r>
        <w:tab/>
        <w:t>4.</w:t>
      </w:r>
      <w:r>
        <w:tab/>
      </w:r>
      <w:r w:rsidR="00631676">
        <w:t>Exposing</w:t>
      </w:r>
      <w:r>
        <w:t xml:space="preserve"> the reaction mixture to light</w:t>
      </w:r>
    </w:p>
    <w:p w:rsidR="004E096D" w:rsidRDefault="004E096D" w:rsidP="00166435">
      <w:pPr>
        <w:spacing w:line="252" w:lineRule="auto"/>
      </w:pPr>
      <w:r>
        <w:tab/>
      </w:r>
    </w:p>
    <w:p w:rsidR="004E096D" w:rsidRDefault="004E096D" w:rsidP="00166435">
      <w:pPr>
        <w:spacing w:line="252" w:lineRule="auto"/>
      </w:pPr>
      <w:r>
        <w:t>47.</w:t>
      </w:r>
      <w:r>
        <w:tab/>
        <w:t>Which of the following substances cause(s) water pollution?</w:t>
      </w:r>
    </w:p>
    <w:p w:rsidR="004E096D" w:rsidRDefault="004E096D" w:rsidP="00166435">
      <w:pPr>
        <w:spacing w:line="252" w:lineRule="auto"/>
      </w:pPr>
      <w:r>
        <w:tab/>
        <w:t>1.</w:t>
      </w:r>
      <w:r>
        <w:tab/>
      </w:r>
      <w:r w:rsidR="00631676">
        <w:t>Hydrogen</w:t>
      </w:r>
      <w:r w:rsidR="000B3704">
        <w:t xml:space="preserve"> sulphide</w:t>
      </w:r>
    </w:p>
    <w:p w:rsidR="004E096D" w:rsidRDefault="004A333D" w:rsidP="00166435">
      <w:pPr>
        <w:spacing w:line="252" w:lineRule="auto"/>
      </w:pPr>
      <w:r w:rsidRPr="00094EF9">
        <mc:AlternateContent>
          <mc:Choice Requires="wps">
            <w:drawing>
              <wp:anchor distT="0" distB="0" distL="114300" distR="114300" simplePos="0" relativeHeight="251745280" behindDoc="0" locked="0" layoutInCell="1" allowOverlap="1" wp14:anchorId="251C177F" wp14:editId="41BE3808">
                <wp:simplePos x="0" y="0"/>
                <wp:positionH relativeFrom="margin">
                  <wp:align>right</wp:align>
                </wp:positionH>
                <wp:positionV relativeFrom="paragraph">
                  <wp:posOffset>6350</wp:posOffset>
                </wp:positionV>
                <wp:extent cx="419100" cy="419100"/>
                <wp:effectExtent l="0" t="0" r="19050" b="19050"/>
                <wp:wrapNone/>
                <wp:docPr id="66" name="Rectangle 66"/>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B68907" id="Rectangle 66" o:spid="_x0000_s1026" style="position:absolute;margin-left:-18.2pt;margin-top:.5pt;width:33pt;height:33pt;z-index:25174528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" fillcolor="window" strokecolor="windowText" strokeweight="1.5pt">
                <w10:wrap anchorx="margin"/>
              </v:rect>
            </w:pict>
          </mc:Fallback>
        </mc:AlternateContent>
      </w:r>
      <w:r w:rsidR="004E096D">
        <w:tab/>
        <w:t>2.</w:t>
      </w:r>
      <w:r w:rsidR="004E096D">
        <w:tab/>
      </w:r>
      <w:r w:rsidR="00631676">
        <w:t>Carbon</w:t>
      </w:r>
      <w:r w:rsidR="004E096D">
        <w:t xml:space="preserve"> monoxide</w:t>
      </w:r>
    </w:p>
    <w:p w:rsidR="004E096D" w:rsidRDefault="004E096D" w:rsidP="00166435">
      <w:pPr>
        <w:spacing w:line="252" w:lineRule="auto"/>
      </w:pPr>
      <w:r>
        <w:tab/>
        <w:t>3.</w:t>
      </w:r>
      <w:r>
        <w:tab/>
      </w:r>
      <w:r w:rsidR="00631676">
        <w:t>Oil</w:t>
      </w:r>
    </w:p>
    <w:p w:rsidR="00E12A1B" w:rsidRDefault="004E096D" w:rsidP="00166435">
      <w:pPr>
        <w:spacing w:line="252" w:lineRule="auto"/>
      </w:pPr>
      <w:r>
        <w:tab/>
        <w:t>4.</w:t>
      </w:r>
      <w:r>
        <w:tab/>
      </w:r>
      <w:r w:rsidR="00631676">
        <w:t>Nitrogen</w:t>
      </w:r>
    </w:p>
    <w:p w:rsidR="00E12A1B" w:rsidRDefault="00E12A1B" w:rsidP="00166435">
      <w:pPr>
        <w:spacing w:line="252" w:lineRule="auto"/>
      </w:pPr>
    </w:p>
    <w:p w:rsidR="004E096D" w:rsidRDefault="00805C26" w:rsidP="00166435">
      <w:pPr>
        <w:spacing w:line="252" w:lineRule="auto"/>
      </w:pPr>
      <w:r>
        <w:t>48.</w:t>
      </w:r>
      <w:r>
        <w:tab/>
      </w:r>
      <w:r w:rsidR="004630F2">
        <w:t xml:space="preserve">Which of the following oxides will dissolve in dilute nitric acid as well as dilute </w:t>
      </w:r>
      <w:r w:rsidR="004630F2">
        <w:tab/>
        <w:t>potassium hydroxide solution?</w:t>
      </w:r>
    </w:p>
    <w:p w:rsidR="00AA4F90" w:rsidRDefault="004A333D" w:rsidP="00166435">
      <w:pPr>
        <w:spacing w:line="252" w:lineRule="auto"/>
      </w:pPr>
      <w:r w:rsidRPr="00094EF9">
        <mc:AlternateContent>
          <mc:Choice Requires="wps">
            <w:drawing>
              <wp:anchor distT="0" distB="0" distL="114300" distR="114300" simplePos="0" relativeHeight="251747328" behindDoc="0" locked="0" layoutInCell="1" allowOverlap="1" wp14:anchorId="36BEA8F9" wp14:editId="4B651A8C">
                <wp:simplePos x="0" y="0"/>
                <wp:positionH relativeFrom="margin">
                  <wp:align>right</wp:align>
                </wp:positionH>
                <wp:positionV relativeFrom="paragraph">
                  <wp:posOffset>5715</wp:posOffset>
                </wp:positionV>
                <wp:extent cx="419100" cy="419100"/>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BDFF10" id="Rectangle 67" o:spid="_x0000_s1026" style="position:absolute;margin-left:-18.2pt;margin-top:.45pt;width:33pt;height:33pt;z-index:2517473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" fillcolor="window" strokecolor="windowText" strokeweight="1.5pt">
                <w10:wrap anchorx="margin"/>
              </v:rect>
            </w:pict>
          </mc:Fallback>
        </mc:AlternateContent>
      </w:r>
      <w:r w:rsidR="004630F2">
        <w:tab/>
        <w:t>1.</w:t>
      </w:r>
      <w:r w:rsidR="004630F2">
        <w:tab/>
      </w:r>
      <w:r w:rsidR="00AA4F90">
        <w:t>Al</w:t>
      </w:r>
      <w:r w:rsidR="00AA4F90" w:rsidRPr="00AA4F90">
        <w:rPr>
          <w:b/>
          <w:sz w:val="28"/>
          <w:vertAlign w:val="subscript"/>
        </w:rPr>
        <w:t>2</w:t>
      </w:r>
      <w:r w:rsidR="00AA4F90">
        <w:t>O</w:t>
      </w:r>
      <w:r w:rsidR="00AA4F90" w:rsidRPr="00AA4F90">
        <w:rPr>
          <w:b/>
          <w:sz w:val="28"/>
          <w:vertAlign w:val="subscript"/>
        </w:rPr>
        <w:t>3</w:t>
      </w:r>
      <w:r w:rsidR="00AA4F90">
        <w:tab/>
      </w:r>
      <w:r w:rsidR="00AA4F90">
        <w:tab/>
      </w:r>
    </w:p>
    <w:p w:rsidR="00AA4F90" w:rsidRDefault="00AA4F90" w:rsidP="00166435">
      <w:pPr>
        <w:spacing w:line="252" w:lineRule="auto"/>
      </w:pPr>
      <w:r>
        <w:tab/>
        <w:t>2.</w:t>
      </w:r>
      <w:r>
        <w:tab/>
      </w:r>
      <w:proofErr w:type="spellStart"/>
      <w:r>
        <w:t>CuO</w:t>
      </w:r>
      <w:proofErr w:type="spellEnd"/>
      <w:r>
        <w:tab/>
      </w:r>
      <w:r>
        <w:tab/>
      </w:r>
    </w:p>
    <w:p w:rsidR="00AA4F90" w:rsidRDefault="00AA4F90" w:rsidP="00166435">
      <w:pPr>
        <w:spacing w:line="252" w:lineRule="auto"/>
      </w:pPr>
      <w:r>
        <w:tab/>
        <w:t>3.</w:t>
      </w:r>
      <w:r>
        <w:tab/>
      </w:r>
      <w:proofErr w:type="spellStart"/>
      <w:r>
        <w:t>PbO</w:t>
      </w:r>
      <w:proofErr w:type="spellEnd"/>
      <w:r>
        <w:tab/>
      </w:r>
      <w:r>
        <w:tab/>
      </w:r>
    </w:p>
    <w:p w:rsidR="004630F2" w:rsidRDefault="00AA4F90" w:rsidP="00166435">
      <w:pPr>
        <w:spacing w:line="252" w:lineRule="auto"/>
      </w:pPr>
      <w:r>
        <w:tab/>
        <w:t>4.</w:t>
      </w:r>
      <w:r>
        <w:tab/>
        <w:t>Fe</w:t>
      </w:r>
      <w:r w:rsidRPr="00AA4F90">
        <w:rPr>
          <w:b/>
          <w:sz w:val="28"/>
          <w:vertAlign w:val="subscript"/>
        </w:rPr>
        <w:t>2</w:t>
      </w:r>
      <w:r>
        <w:t>O</w:t>
      </w:r>
      <w:r w:rsidRPr="00AA4F90">
        <w:rPr>
          <w:b/>
          <w:sz w:val="28"/>
          <w:vertAlign w:val="subscript"/>
        </w:rPr>
        <w:t>3</w:t>
      </w:r>
    </w:p>
    <w:p w:rsidR="00AA4F90" w:rsidRDefault="00AA4F90" w:rsidP="00166435">
      <w:pPr>
        <w:spacing w:line="252" w:lineRule="auto"/>
      </w:pPr>
    </w:p>
    <w:p w:rsidR="00AA4F90" w:rsidRDefault="00AA4F90" w:rsidP="00166435">
      <w:pPr>
        <w:spacing w:line="252" w:lineRule="auto"/>
      </w:pPr>
      <w:r>
        <w:t>49.</w:t>
      </w:r>
      <w:r>
        <w:tab/>
      </w:r>
      <w:r w:rsidR="000A3ACB">
        <w:t xml:space="preserve">Modern industries use vanadium (V) oxide instead of platinum as a catalyst </w:t>
      </w:r>
      <w:r w:rsidR="000A3ACB">
        <w:tab/>
        <w:t xml:space="preserve">during the manufacture of sulphuric acid by contact process because platinum </w:t>
      </w:r>
      <w:r w:rsidR="000A3ACB">
        <w:tab/>
        <w:t>…..</w:t>
      </w:r>
    </w:p>
    <w:p w:rsidR="000A3ACB" w:rsidRDefault="004A333D" w:rsidP="00166435">
      <w:pPr>
        <w:spacing w:line="252" w:lineRule="auto"/>
      </w:pPr>
      <w:r w:rsidRPr="00094EF9">
        <mc:AlternateContent>
          <mc:Choice Requires="wps">
            <w:drawing>
              <wp:anchor distT="0" distB="0" distL="114300" distR="114300" simplePos="0" relativeHeight="251749376" behindDoc="0" locked="0" layoutInCell="1" allowOverlap="1" wp14:anchorId="020D3D74" wp14:editId="50FB4369">
                <wp:simplePos x="0" y="0"/>
                <wp:positionH relativeFrom="margin">
                  <wp:align>right</wp:align>
                </wp:positionH>
                <wp:positionV relativeFrom="paragraph">
                  <wp:posOffset>6985</wp:posOffset>
                </wp:positionV>
                <wp:extent cx="419100" cy="41910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063440" id="Rectangle 68" o:spid="_x0000_s1026" style="position:absolute;margin-left:-18.2pt;margin-top:.55pt;width:33pt;height:33pt;z-index:25174937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" fillcolor="window" strokecolor="windowText" strokeweight="1.5pt">
                <w10:wrap anchorx="margin"/>
              </v:rect>
            </w:pict>
          </mc:Fallback>
        </mc:AlternateContent>
      </w:r>
      <w:r w:rsidR="000A3ACB">
        <w:tab/>
        <w:t>1.</w:t>
      </w:r>
      <w:r w:rsidR="000A3ACB">
        <w:tab/>
      </w:r>
      <w:proofErr w:type="gramStart"/>
      <w:r w:rsidR="00C76707">
        <w:t>cannot</w:t>
      </w:r>
      <w:proofErr w:type="gramEnd"/>
      <w:r w:rsidR="000A3ACB">
        <w:t xml:space="preserve"> be obtained in finely divided form.</w:t>
      </w:r>
    </w:p>
    <w:p w:rsidR="000A3ACB" w:rsidRDefault="000A3ACB" w:rsidP="00166435">
      <w:pPr>
        <w:spacing w:line="252" w:lineRule="auto"/>
      </w:pPr>
      <w:r>
        <w:tab/>
        <w:t>2.</w:t>
      </w:r>
      <w:r>
        <w:tab/>
        <w:t>is more expensive than vanadium (V) oxide.</w:t>
      </w:r>
      <w:r w:rsidR="004A333D" w:rsidRPr="004A333D">
        <w:t xml:space="preserve"> </w:t>
      </w:r>
    </w:p>
    <w:p w:rsidR="000A3ACB" w:rsidRDefault="000A3ACB" w:rsidP="00166435">
      <w:pPr>
        <w:spacing w:line="252" w:lineRule="auto"/>
      </w:pPr>
      <w:r>
        <w:tab/>
        <w:t>3.</w:t>
      </w:r>
      <w:r>
        <w:tab/>
      </w:r>
      <w:proofErr w:type="gramStart"/>
      <w:r>
        <w:t>readily</w:t>
      </w:r>
      <w:proofErr w:type="gramEnd"/>
      <w:r>
        <w:t xml:space="preserve"> melts away unlike vanadium (V) oxide.</w:t>
      </w:r>
    </w:p>
    <w:p w:rsidR="000A3ACB" w:rsidRDefault="000A3ACB" w:rsidP="00166435">
      <w:pPr>
        <w:spacing w:line="252" w:lineRule="auto"/>
      </w:pPr>
      <w:r>
        <w:tab/>
        <w:t>4.</w:t>
      </w:r>
      <w:r>
        <w:tab/>
      </w:r>
      <w:proofErr w:type="gramStart"/>
      <w:r>
        <w:t>is</w:t>
      </w:r>
      <w:proofErr w:type="gramEnd"/>
      <w:r>
        <w:t xml:space="preserve"> less resistant to catalytic poisoning than vanadium (V) oxide.</w:t>
      </w:r>
    </w:p>
    <w:p w:rsidR="000A3ACB" w:rsidRDefault="000A3ACB" w:rsidP="00166435">
      <w:pPr>
        <w:spacing w:line="252" w:lineRule="auto"/>
      </w:pPr>
    </w:p>
    <w:p w:rsidR="000A3ACB" w:rsidRDefault="000A3ACB" w:rsidP="00166435">
      <w:pPr>
        <w:spacing w:line="252" w:lineRule="auto"/>
      </w:pPr>
      <w:r>
        <w:t>50.</w:t>
      </w:r>
      <w:r>
        <w:tab/>
        <w:t>In which of the following substance</w:t>
      </w:r>
      <w:r w:rsidR="005C2221">
        <w:t>s</w:t>
      </w:r>
      <w:r>
        <w:t xml:space="preserve"> is electricity conducted by electrons?</w:t>
      </w:r>
    </w:p>
    <w:p w:rsidR="001D0CC6" w:rsidRDefault="004A333D" w:rsidP="00166435">
      <w:pPr>
        <w:spacing w:line="252" w:lineRule="auto"/>
      </w:pPr>
      <w:r w:rsidRPr="00094EF9">
        <mc:AlternateContent>
          <mc:Choice Requires="wps">
            <w:drawing>
              <wp:anchor distT="0" distB="0" distL="114300" distR="114300" simplePos="0" relativeHeight="251751424" behindDoc="0" locked="0" layoutInCell="1" allowOverlap="1" wp14:anchorId="7C13EC38" wp14:editId="235A2A97">
                <wp:simplePos x="0" y="0"/>
                <wp:positionH relativeFrom="margin">
                  <wp:align>right</wp:align>
                </wp:positionH>
                <wp:positionV relativeFrom="paragraph">
                  <wp:posOffset>46355</wp:posOffset>
                </wp:positionV>
                <wp:extent cx="419100" cy="419100"/>
                <wp:effectExtent l="0" t="0" r="19050" b="19050"/>
                <wp:wrapNone/>
                <wp:docPr id="69" name="Rectangle 69"/>
                <wp:cNvGraphicFramePr/>
                <a:graphic xmlns:a="http://schemas.openxmlformats.org/drawingml/2006/main">
                  <a:graphicData uri="http://schemas.microsoft.com/office/word/2010/wordprocessingShape">
                    <wps:wsp>
                      <wps:cNvSpPr/>
                      <wps:spPr>
                        <a:xfrm>
                          <a:off x="0" y="0"/>
                          <a:ext cx="419100" cy="4191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25DFFB" id="Rectangle 69" o:spid="_x0000_s1026" style="position:absolute;margin-left:-18.2pt;margin-top:3.65pt;width:33pt;height:33pt;z-index:25175142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" fillcolor="window" strokecolor="windowText" strokeweight="1.5pt">
                <w10:wrap anchorx="margin"/>
              </v:rect>
            </w:pict>
          </mc:Fallback>
        </mc:AlternateContent>
      </w:r>
      <w:r w:rsidR="001D0CC6">
        <w:tab/>
        <w:t>1.</w:t>
      </w:r>
      <w:r w:rsidR="001D0CC6">
        <w:tab/>
      </w:r>
      <w:r w:rsidR="00C76707">
        <w:t>Graphite</w:t>
      </w:r>
      <w:r w:rsidR="001D0CC6">
        <w:t xml:space="preserve"> rod</w:t>
      </w:r>
      <w:r w:rsidR="001D0CC6">
        <w:tab/>
      </w:r>
      <w:r w:rsidR="001D0CC6">
        <w:tab/>
      </w:r>
      <w:r w:rsidR="001D0CC6">
        <w:tab/>
      </w:r>
      <w:r w:rsidR="001D0CC6">
        <w:tab/>
        <w:t>2.</w:t>
      </w:r>
      <w:r w:rsidR="001D0CC6">
        <w:tab/>
        <w:t>Copper strip</w:t>
      </w:r>
    </w:p>
    <w:p w:rsidR="001D0CC6" w:rsidRDefault="001D0CC6" w:rsidP="00166435">
      <w:pPr>
        <w:spacing w:line="252" w:lineRule="auto"/>
      </w:pPr>
      <w:r>
        <w:tab/>
        <w:t>3.</w:t>
      </w:r>
      <w:r>
        <w:tab/>
      </w:r>
      <w:r w:rsidR="00C76707">
        <w:t>Platinum</w:t>
      </w:r>
      <w:r>
        <w:t xml:space="preserve"> wire</w:t>
      </w:r>
      <w:r>
        <w:tab/>
      </w:r>
      <w:r>
        <w:tab/>
      </w:r>
      <w:r>
        <w:tab/>
        <w:t>4.</w:t>
      </w:r>
      <w:r>
        <w:tab/>
        <w:t>Molten lead (II) bromide</w:t>
      </w:r>
    </w:p>
    <w:p w:rsidR="001D0CC6" w:rsidRDefault="001D0CC6" w:rsidP="00166435">
      <w:pPr>
        <w:spacing w:line="252" w:lineRule="auto"/>
      </w:pPr>
    </w:p>
    <w:p w:rsidR="00E12A1B" w:rsidRDefault="00E12A1B" w:rsidP="00166435">
      <w:pPr>
        <w:spacing w:line="252" w:lineRule="auto"/>
      </w:pPr>
      <w:bookmarkStart w:id="0" w:name="_GoBack"/>
      <w:bookmarkEnd w:id="0"/>
    </w:p>
    <w:p w:rsidR="002925CC" w:rsidRPr="00C522E3" w:rsidRDefault="001D0CC6" w:rsidP="00C522E3">
      <w:pPr>
        <w:spacing w:line="252" w:lineRule="auto"/>
        <w:jc w:val="center"/>
        <w:rPr>
          <w:b/>
          <w:u w:val="single"/>
        </w:rPr>
      </w:pPr>
      <w:r w:rsidRPr="001D0CC6">
        <w:rPr>
          <w:b/>
          <w:u w:val="single"/>
        </w:rPr>
        <w:t>END</w:t>
      </w:r>
    </w:p>
    <w:sectPr w:rsidR="002925CC" w:rsidRPr="00C522E3" w:rsidSect="00E13010">
      <w:footerReference w:type="default" r:id="rId28"/>
      <w:pgSz w:w="11909" w:h="16834" w:code="9"/>
      <w:pgMar w:top="1440" w:right="1080" w:bottom="1080" w:left="1080" w:header="288" w:footer="576"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2B9" w:rsidRDefault="00C522B9" w:rsidP="00E13010">
      <w:r>
        <w:separator/>
      </w:r>
    </w:p>
  </w:endnote>
  <w:endnote w:type="continuationSeparator" w:id="0">
    <w:p w:rsidR="00C522B9" w:rsidRDefault="00C522B9" w:rsidP="00E13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010" w:rsidRPr="00E13010" w:rsidRDefault="00E13010" w:rsidP="00E13010">
    <w:pPr>
      <w:pStyle w:val="Footer"/>
      <w:jc w:val="right"/>
      <w:rPr>
        <w:rFonts w:eastAsia="Yu Gothic UI Semibold"/>
        <w:b/>
        <w:sz w:val="20"/>
        <w:szCs w:val="20"/>
      </w:rPr>
    </w:pPr>
    <w:r w:rsidRPr="006A34E6">
      <w:rPr>
        <w:rFonts w:eastAsia="Yu Gothic UI Semibold"/>
        <w:b/>
        <w:sz w:val="20"/>
        <w:szCs w:val="20"/>
      </w:rPr>
      <w:t>ELITE EXAMINATION BUREAU MOCK 2019</w:t>
    </w:r>
    <w:r w:rsidRPr="006A34E6">
      <w:rPr>
        <w:rFonts w:eastAsia="Yu Gothic UI Semibold"/>
        <w:b/>
        <w:sz w:val="20"/>
        <w:szCs w:val="20"/>
      </w:rPr>
      <w:tab/>
    </w:r>
    <w:r w:rsidRPr="006A34E6">
      <w:rPr>
        <w:rFonts w:eastAsia="Yu Gothic UI Semibold"/>
        <w:b/>
        <w:sz w:val="20"/>
        <w:szCs w:val="20"/>
      </w:rPr>
      <w:tab/>
    </w:r>
    <w:sdt>
      <w:sdtPr>
        <w:rPr>
          <w:rFonts w:eastAsia="Yu Gothic UI Semibold"/>
          <w:b/>
          <w:sz w:val="20"/>
          <w:szCs w:val="20"/>
        </w:rPr>
        <w:id w:val="1130520226"/>
        <w:docPartObj>
          <w:docPartGallery w:val="Page Numbers (Bottom of Page)"/>
          <w:docPartUnique/>
        </w:docPartObj>
      </w:sdtPr>
      <w:sdtEndPr>
        <w:rPr>
          <w:noProof/>
        </w:rPr>
      </w:sdtEndPr>
      <w:sdtContent>
        <w:r w:rsidRPr="006A34E6">
          <w:rPr>
            <w:rFonts w:eastAsia="Yu Gothic UI Semibold"/>
            <w:b/>
            <w:sz w:val="20"/>
            <w:szCs w:val="20"/>
          </w:rPr>
          <w:fldChar w:fldCharType="begin"/>
        </w:r>
        <w:r w:rsidRPr="006A34E6">
          <w:rPr>
            <w:rFonts w:eastAsia="Yu Gothic UI Semibold"/>
            <w:b/>
            <w:sz w:val="20"/>
            <w:szCs w:val="20"/>
          </w:rPr>
          <w:instrText xml:space="preserve"> PAGE   \* MERGEFORMAT </w:instrText>
        </w:r>
        <w:r w:rsidRPr="006A34E6">
          <w:rPr>
            <w:rFonts w:eastAsia="Yu Gothic UI Semibold"/>
            <w:b/>
            <w:sz w:val="20"/>
            <w:szCs w:val="20"/>
          </w:rPr>
          <w:fldChar w:fldCharType="separate"/>
        </w:r>
        <w:r w:rsidR="002076C3">
          <w:rPr>
            <w:rFonts w:eastAsia="Yu Gothic UI Semibold"/>
            <w:b/>
            <w:noProof/>
            <w:sz w:val="20"/>
            <w:szCs w:val="20"/>
          </w:rPr>
          <w:t>8</w:t>
        </w:r>
        <w:r w:rsidRPr="006A34E6">
          <w:rPr>
            <w:rFonts w:eastAsia="Yu Gothic UI Semibold"/>
            <w:b/>
            <w:noProof/>
            <w:sz w:val="20"/>
            <w:szCs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2B9" w:rsidRDefault="00C522B9" w:rsidP="00E13010">
      <w:r>
        <w:separator/>
      </w:r>
    </w:p>
  </w:footnote>
  <w:footnote w:type="continuationSeparator" w:id="0">
    <w:p w:rsidR="00C522B9" w:rsidRDefault="00C522B9" w:rsidP="00E130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26B93"/>
    <w:multiLevelType w:val="hybridMultilevel"/>
    <w:tmpl w:val="37087B0C"/>
    <w:lvl w:ilvl="0" w:tplc="04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ocumentProtection w:edit="readOnly" w:enforcement="1" w:cryptProviderType="rsaAES" w:cryptAlgorithmClass="hash" w:cryptAlgorithmType="typeAny" w:cryptAlgorithmSid="14" w:cryptSpinCount="100000" w:hash="A22MStF3V+jbGEZj7coyyl/5nbrB9t1nMaTMWW0h17yZtQNWVkkjLDjZJFtbJEZtg4vV56poQNtfHM4YjiSvnA==" w:salt="x8AFEZJCMEPKs0B/IVqdZQ=="/>
  <w:defaultTabStop w:val="720"/>
  <w:drawingGridHorizontalSpacing w:val="12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86C"/>
    <w:rsid w:val="000170C4"/>
    <w:rsid w:val="00021A5B"/>
    <w:rsid w:val="00030E73"/>
    <w:rsid w:val="00050DA8"/>
    <w:rsid w:val="00094EF9"/>
    <w:rsid w:val="000A3ACB"/>
    <w:rsid w:val="000B3704"/>
    <w:rsid w:val="000B6BF4"/>
    <w:rsid w:val="000D547A"/>
    <w:rsid w:val="000E354C"/>
    <w:rsid w:val="00100C2B"/>
    <w:rsid w:val="001145A6"/>
    <w:rsid w:val="00114CED"/>
    <w:rsid w:val="00133237"/>
    <w:rsid w:val="00162D54"/>
    <w:rsid w:val="00166435"/>
    <w:rsid w:val="001B51AA"/>
    <w:rsid w:val="001D0CC6"/>
    <w:rsid w:val="002076C3"/>
    <w:rsid w:val="002446DC"/>
    <w:rsid w:val="0028286C"/>
    <w:rsid w:val="002925CC"/>
    <w:rsid w:val="002C5E6C"/>
    <w:rsid w:val="002D4078"/>
    <w:rsid w:val="002E0C25"/>
    <w:rsid w:val="002F162D"/>
    <w:rsid w:val="00301B13"/>
    <w:rsid w:val="00307E5C"/>
    <w:rsid w:val="00354E1B"/>
    <w:rsid w:val="003753B8"/>
    <w:rsid w:val="003F2D67"/>
    <w:rsid w:val="00417226"/>
    <w:rsid w:val="00425925"/>
    <w:rsid w:val="004264B2"/>
    <w:rsid w:val="004324B3"/>
    <w:rsid w:val="004630F2"/>
    <w:rsid w:val="004835E7"/>
    <w:rsid w:val="004A04BD"/>
    <w:rsid w:val="004A333D"/>
    <w:rsid w:val="004E096D"/>
    <w:rsid w:val="004E0D7B"/>
    <w:rsid w:val="005360C3"/>
    <w:rsid w:val="005A7594"/>
    <w:rsid w:val="005C2221"/>
    <w:rsid w:val="005D21DB"/>
    <w:rsid w:val="005E25A3"/>
    <w:rsid w:val="005F2C44"/>
    <w:rsid w:val="00631676"/>
    <w:rsid w:val="00642C77"/>
    <w:rsid w:val="0065011E"/>
    <w:rsid w:val="00696B47"/>
    <w:rsid w:val="006A0395"/>
    <w:rsid w:val="006E5877"/>
    <w:rsid w:val="00722A21"/>
    <w:rsid w:val="0076557C"/>
    <w:rsid w:val="007C5201"/>
    <w:rsid w:val="007F67C2"/>
    <w:rsid w:val="00805C26"/>
    <w:rsid w:val="00867CA7"/>
    <w:rsid w:val="00883571"/>
    <w:rsid w:val="008D2B43"/>
    <w:rsid w:val="008E6352"/>
    <w:rsid w:val="00917656"/>
    <w:rsid w:val="009245EA"/>
    <w:rsid w:val="00930BA1"/>
    <w:rsid w:val="0098448A"/>
    <w:rsid w:val="009A6D04"/>
    <w:rsid w:val="00AA4F90"/>
    <w:rsid w:val="00AE26A4"/>
    <w:rsid w:val="00B20FE8"/>
    <w:rsid w:val="00B26A7F"/>
    <w:rsid w:val="00B331AE"/>
    <w:rsid w:val="00BA1CEB"/>
    <w:rsid w:val="00C522B9"/>
    <w:rsid w:val="00C522E3"/>
    <w:rsid w:val="00C64824"/>
    <w:rsid w:val="00C65D2A"/>
    <w:rsid w:val="00C76707"/>
    <w:rsid w:val="00CE7590"/>
    <w:rsid w:val="00D54B8F"/>
    <w:rsid w:val="00DA3E1E"/>
    <w:rsid w:val="00DC0B1C"/>
    <w:rsid w:val="00DD51DE"/>
    <w:rsid w:val="00DF7EEA"/>
    <w:rsid w:val="00DF7F1D"/>
    <w:rsid w:val="00E05CF0"/>
    <w:rsid w:val="00E12A1B"/>
    <w:rsid w:val="00E13010"/>
    <w:rsid w:val="00E16348"/>
    <w:rsid w:val="00E52F1E"/>
    <w:rsid w:val="00E614D1"/>
    <w:rsid w:val="00E752DC"/>
    <w:rsid w:val="00E91826"/>
    <w:rsid w:val="00E9614C"/>
    <w:rsid w:val="00E964CB"/>
    <w:rsid w:val="00E97869"/>
    <w:rsid w:val="00EA276C"/>
    <w:rsid w:val="00ED2C70"/>
    <w:rsid w:val="00F20002"/>
    <w:rsid w:val="00F4797E"/>
    <w:rsid w:val="00FB465C"/>
    <w:rsid w:val="00FC7E7B"/>
    <w:rsid w:val="00FE2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F375A-0267-4AA6-A47B-7865F832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ahoma"/>
        <w:sz w:val="26"/>
        <w:szCs w:val="26"/>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010"/>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010"/>
    <w:pPr>
      <w:tabs>
        <w:tab w:val="center" w:pos="4680"/>
        <w:tab w:val="right" w:pos="9360"/>
      </w:tabs>
    </w:pPr>
  </w:style>
  <w:style w:type="character" w:customStyle="1" w:styleId="HeaderChar">
    <w:name w:val="Header Char"/>
    <w:basedOn w:val="DefaultParagraphFont"/>
    <w:link w:val="Header"/>
    <w:uiPriority w:val="99"/>
    <w:rsid w:val="00E13010"/>
    <w:rPr>
      <w:rFonts w:ascii="Times New Roman" w:eastAsia="Times New Roman" w:hAnsi="Times New Roman" w:cs="Times New Roman"/>
      <w:sz w:val="24"/>
      <w:szCs w:val="24"/>
      <w:lang w:val="fr-FR" w:eastAsia="en-GB"/>
    </w:rPr>
  </w:style>
  <w:style w:type="paragraph" w:styleId="Footer">
    <w:name w:val="footer"/>
    <w:basedOn w:val="Normal"/>
    <w:link w:val="FooterChar"/>
    <w:uiPriority w:val="99"/>
    <w:unhideWhenUsed/>
    <w:rsid w:val="00E13010"/>
    <w:pPr>
      <w:tabs>
        <w:tab w:val="center" w:pos="4680"/>
        <w:tab w:val="right" w:pos="9360"/>
      </w:tabs>
    </w:pPr>
  </w:style>
  <w:style w:type="character" w:customStyle="1" w:styleId="FooterChar">
    <w:name w:val="Footer Char"/>
    <w:basedOn w:val="DefaultParagraphFont"/>
    <w:link w:val="Footer"/>
    <w:uiPriority w:val="99"/>
    <w:rsid w:val="00E13010"/>
    <w:rPr>
      <w:rFonts w:ascii="Times New Roman" w:eastAsia="Times New Roman" w:hAnsi="Times New Roman" w:cs="Times New Roman"/>
      <w:sz w:val="24"/>
      <w:szCs w:val="24"/>
      <w:lang w:val="fr-FR" w:eastAsia="en-GB"/>
    </w:rPr>
  </w:style>
  <w:style w:type="table" w:styleId="TableGrid">
    <w:name w:val="Table Grid"/>
    <w:basedOn w:val="TableNormal"/>
    <w:uiPriority w:val="39"/>
    <w:rsid w:val="006E58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63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3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image" Target="media/image9.wmf"/><Relationship Id="rId26"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2.wmf"/><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oleObject" Target="embeddings/oleObject6.bin"/><Relationship Id="rId28"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1.wmf"/><Relationship Id="rId27" Type="http://schemas.openxmlformats.org/officeDocument/2006/relationships/oleObject" Target="embeddings/oleObject8.bin"/><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Desktop\ELITE%202019\NAME%20OF%20SCHOO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NAME OF SCHOOL</Template>
  <TotalTime>215</TotalTime>
  <Pages>8</Pages>
  <Words>1670</Words>
  <Characters>9521</Characters>
  <Application>Microsoft Office Word</Application>
  <DocSecurity>8</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dc:creator>
  <cp:keywords/>
  <dc:description/>
  <cp:lastModifiedBy>FLORA</cp:lastModifiedBy>
  <cp:revision>81</cp:revision>
  <cp:lastPrinted>2019-07-23T08:54:00Z</cp:lastPrinted>
  <dcterms:created xsi:type="dcterms:W3CDTF">2019-07-16T14:29:00Z</dcterms:created>
  <dcterms:modified xsi:type="dcterms:W3CDTF">2019-07-23T08:58:00Z</dcterms:modified>
</cp:coreProperties>
</file>