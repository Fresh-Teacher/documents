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D2665C" w:rsidRDefault="00D2665C" w:rsidP="00E13010">
      <w:pPr>
        <w:rPr>
          <w:b/>
          <w:sz w:val="28"/>
          <w:szCs w:val="28"/>
        </w:rPr>
      </w:pPr>
    </w:p>
    <w:p w:rsidR="00D2665C" w:rsidRDefault="00D2665C" w:rsidP="00E13010">
      <w:pPr>
        <w:rPr>
          <w:b/>
          <w:sz w:val="28"/>
          <w:szCs w:val="28"/>
        </w:rPr>
      </w:pPr>
    </w:p>
    <w:p w:rsidR="00D2665C" w:rsidRDefault="00D2665C" w:rsidP="00E13010">
      <w:pPr>
        <w:rPr>
          <w:b/>
          <w:sz w:val="28"/>
          <w:szCs w:val="28"/>
        </w:rPr>
      </w:pPr>
    </w:p>
    <w:p w:rsidR="00D2665C" w:rsidRDefault="00D2665C" w:rsidP="00E13010">
      <w:pPr>
        <w:rPr>
          <w:b/>
          <w:lang w:val="en-GB"/>
        </w:rPr>
      </w:pPr>
    </w:p>
    <w:p w:rsidR="00E13010" w:rsidRDefault="00D2665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456</w:t>
      </w:r>
      <w:r w:rsidR="00E13010">
        <w:rPr>
          <w:b/>
          <w:lang w:val="en-GB"/>
        </w:rPr>
        <w:t>/1</w:t>
      </w:r>
    </w:p>
    <w:p w:rsidR="00E13010" w:rsidRDefault="00D2665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MATHEMATICS</w:t>
      </w:r>
    </w:p>
    <w:p w:rsidR="00E13010" w:rsidRDefault="00D2665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Paper </w:t>
      </w:r>
      <w:r w:rsidR="00E13010">
        <w:rPr>
          <w:b/>
          <w:lang w:val="en-GB"/>
        </w:rPr>
        <w:t>1</w:t>
      </w:r>
    </w:p>
    <w:p w:rsidR="00E13010" w:rsidRDefault="00D2665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</w:t>
      </w:r>
      <w:r w:rsidR="00D2665C">
        <w:rPr>
          <w:b/>
          <w:lang w:val="en-GB"/>
        </w:rPr>
        <w:t xml:space="preserve"> ½ 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D2665C" w:rsidRPr="0021179E" w:rsidRDefault="00D2665C" w:rsidP="00E13010">
      <w:pPr>
        <w:spacing w:line="276" w:lineRule="auto"/>
        <w:jc w:val="center"/>
        <w:rPr>
          <w:b/>
          <w:lang w:val="en-GB"/>
        </w:rPr>
      </w:pPr>
    </w:p>
    <w:p w:rsidR="00E13010" w:rsidRDefault="00D2665C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MATHEMATICS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 w:rsidRPr="00D2665C">
        <w:rPr>
          <w:sz w:val="28"/>
          <w:szCs w:val="28"/>
          <w:lang w:val="en-GB"/>
        </w:rPr>
        <w:t>PAPER</w:t>
      </w:r>
      <w:r>
        <w:rPr>
          <w:b/>
          <w:sz w:val="28"/>
          <w:szCs w:val="28"/>
          <w:lang w:val="en-GB"/>
        </w:rPr>
        <w:t xml:space="preserve"> </w:t>
      </w:r>
      <w:r w:rsidRPr="00D2665C">
        <w:rPr>
          <w:sz w:val="28"/>
          <w:szCs w:val="28"/>
          <w:lang w:val="en-GB"/>
        </w:rPr>
        <w:t>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D2665C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>2 hours 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D2665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all questions in section A and not more than five from section B.</w:t>
      </w:r>
    </w:p>
    <w:p w:rsidR="00D2665C" w:rsidRDefault="00D2665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necessary calculations must be shown and should be done on the same page as the rest of the answers.</w:t>
      </w:r>
    </w:p>
    <w:p w:rsidR="00E13010" w:rsidRDefault="00D2665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Mathematical tables and graph papers are provided.</w:t>
      </w:r>
    </w:p>
    <w:p w:rsidR="00D2665C" w:rsidRPr="00D2665C" w:rsidRDefault="00D2665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Silent, non – programmable scientific calculators may be used.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FE7E84">
      <w:pPr>
        <w:spacing w:line="276" w:lineRule="auto"/>
      </w:pPr>
    </w:p>
    <w:p w:rsidR="00FE7E84" w:rsidRDefault="00FE7E84" w:rsidP="00FE7E84">
      <w:pPr>
        <w:spacing w:line="276" w:lineRule="auto"/>
      </w:pPr>
    </w:p>
    <w:p w:rsidR="00FE7E84" w:rsidRDefault="00FE7E84" w:rsidP="00FE7E84">
      <w:pPr>
        <w:spacing w:line="276" w:lineRule="auto"/>
      </w:pPr>
    </w:p>
    <w:p w:rsidR="00F51989" w:rsidRPr="00906F7C" w:rsidRDefault="003C6329" w:rsidP="00906F7C">
      <w:pPr>
        <w:spacing w:line="276" w:lineRule="auto"/>
        <w:jc w:val="center"/>
        <w:rPr>
          <w:b/>
        </w:rPr>
      </w:pPr>
      <w:r>
        <w:rPr>
          <w:b/>
        </w:rPr>
        <w:lastRenderedPageBreak/>
        <w:t>SECTION A</w:t>
      </w:r>
      <w:r w:rsidR="00A72EDD">
        <w:rPr>
          <w:b/>
        </w:rPr>
        <w:t xml:space="preserve"> (40 MARKS)</w:t>
      </w:r>
    </w:p>
    <w:p w:rsidR="00F51989" w:rsidRDefault="00F51989" w:rsidP="00FE7E84">
      <w:pPr>
        <w:spacing w:line="276" w:lineRule="auto"/>
      </w:pPr>
    </w:p>
    <w:p w:rsidR="00F51989" w:rsidRDefault="00F51989" w:rsidP="00FE7E84">
      <w:pPr>
        <w:spacing w:line="276" w:lineRule="auto"/>
      </w:pPr>
      <w:r>
        <w:t>1.</w:t>
      </w:r>
      <w:r>
        <w:tab/>
        <w:t>Find the least inte</w:t>
      </w:r>
      <w:r w:rsidR="00B97309">
        <w:t>gral value</w:t>
      </w:r>
      <w:r>
        <w:t xml:space="preserve"> </w:t>
      </w:r>
      <w:proofErr w:type="gramStart"/>
      <w:r>
        <w:t xml:space="preserve">of </w:t>
      </w:r>
      <w:proofErr w:type="gramEnd"/>
      <w:r w:rsidR="00FC65E5" w:rsidRPr="00FC65E5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pt" o:ole="">
            <v:imagedata r:id="rId8" o:title=""/>
          </v:shape>
          <o:OLEObject Type="Embed" ProgID="Equation.3" ShapeID="_x0000_i1025" DrawAspect="Content" ObjectID="_1624950448" r:id="rId9"/>
        </w:object>
      </w:r>
      <w:r w:rsidR="00A73F44" w:rsidRPr="00A73F44">
        <w:rPr>
          <w:position w:val="-24"/>
        </w:rPr>
        <w:object w:dxaOrig="1460" w:dyaOrig="620">
          <v:shape id="_x0000_i1026" type="#_x0000_t75" style="width:86pt;height:36.5pt" o:ole="">
            <v:imagedata r:id="rId10" o:title="" gain="2147483647f" blacklevel="-28836f"/>
          </v:shape>
          <o:OLEObject Type="Embed" ProgID="Equation.3" ShapeID="_x0000_i1026" DrawAspect="Content" ObjectID="_1624950449" r:id="rId11"/>
        </w:object>
      </w:r>
      <w:r w:rsidR="00B97309">
        <w:t>.</w:t>
      </w:r>
      <w:r w:rsidR="00FC65E5">
        <w:tab/>
      </w:r>
      <w:r w:rsidR="00FC65E5">
        <w:tab/>
      </w:r>
      <w:r w:rsidR="00FC65E5">
        <w:tab/>
      </w:r>
      <w:r w:rsidR="00FC65E5">
        <w:tab/>
        <w:t>(4 marks)</w:t>
      </w:r>
    </w:p>
    <w:p w:rsidR="00FC65E5" w:rsidRDefault="00FC65E5" w:rsidP="00FE7E84">
      <w:pPr>
        <w:spacing w:line="276" w:lineRule="auto"/>
      </w:pPr>
    </w:p>
    <w:p w:rsidR="00FC65E5" w:rsidRDefault="00FC65E5" w:rsidP="00FE7E84">
      <w:pPr>
        <w:spacing w:line="276" w:lineRule="auto"/>
      </w:pPr>
      <w:r>
        <w:t>2.</w:t>
      </w:r>
      <w:r>
        <w:tab/>
      </w:r>
      <w:proofErr w:type="gramStart"/>
      <w:r>
        <w:t xml:space="preserve">If </w:t>
      </w:r>
      <w:proofErr w:type="gramEnd"/>
      <w:r w:rsidR="00A73F44" w:rsidRPr="0081325E">
        <w:rPr>
          <w:b/>
          <w:position w:val="-38"/>
        </w:rPr>
        <w:object w:dxaOrig="3080" w:dyaOrig="880">
          <v:shape id="_x0000_i1027" type="#_x0000_t75" style="width:154pt;height:44pt" o:ole="">
            <v:imagedata r:id="rId12" o:title="" gain="2147483647f" blacklevel="-.5"/>
          </v:shape>
          <o:OLEObject Type="Embed" ProgID="Equation.3" ShapeID="_x0000_i1027" DrawAspect="Content" ObjectID="_1624950450" r:id="rId13"/>
        </w:object>
      </w:r>
      <w:r w:rsidR="00B97309">
        <w:t xml:space="preserve">, find the value of </w:t>
      </w:r>
      <w:r w:rsidR="00B97309" w:rsidRPr="004903E0">
        <w:rPr>
          <w:b/>
        </w:rPr>
        <w:t>x</w:t>
      </w:r>
      <w:r w:rsidR="00B97309">
        <w:t xml:space="preserve"> and </w:t>
      </w:r>
      <w:r w:rsidR="00B97309" w:rsidRPr="004903E0">
        <w:rPr>
          <w:b/>
        </w:rPr>
        <w:t>y</w:t>
      </w:r>
      <w:r w:rsidR="00B97309">
        <w:t>.</w:t>
      </w:r>
      <w:r w:rsidR="00B97309">
        <w:tab/>
      </w:r>
      <w:r>
        <w:tab/>
      </w:r>
      <w:r>
        <w:tab/>
        <w:t>(4 marks)</w:t>
      </w:r>
    </w:p>
    <w:p w:rsidR="00FC65E5" w:rsidRDefault="00FC65E5" w:rsidP="00FE7E84">
      <w:pPr>
        <w:spacing w:line="276" w:lineRule="auto"/>
      </w:pPr>
    </w:p>
    <w:p w:rsidR="00FC65E5" w:rsidRDefault="00FC65E5" w:rsidP="00FE7E84">
      <w:pPr>
        <w:spacing w:line="276" w:lineRule="auto"/>
      </w:pPr>
      <w:r>
        <w:t>3.</w:t>
      </w:r>
      <w:r>
        <w:tab/>
        <w:t>Solve X – 6 = 2y and 3y – 2x = 5.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3A4E86">
        <w:t>4 marks)</w:t>
      </w:r>
    </w:p>
    <w:p w:rsidR="003A4E86" w:rsidRDefault="003A4E86" w:rsidP="00FE7E84">
      <w:pPr>
        <w:spacing w:line="276" w:lineRule="auto"/>
      </w:pPr>
    </w:p>
    <w:p w:rsidR="003A4E86" w:rsidRDefault="003A4E86" w:rsidP="00FE7E84">
      <w:pPr>
        <w:spacing w:line="276" w:lineRule="auto"/>
      </w:pPr>
      <w:r>
        <w:t>4.</w:t>
      </w:r>
      <w:r>
        <w:tab/>
      </w:r>
      <w:r w:rsidR="00F021E2">
        <w:t xml:space="preserve">Make X the subject of the formula. </w:t>
      </w:r>
      <w:r w:rsidR="003C6329" w:rsidRPr="00F021E2">
        <w:rPr>
          <w:position w:val="-30"/>
        </w:rPr>
        <w:object w:dxaOrig="1500" w:dyaOrig="760">
          <v:shape id="_x0000_i1028" type="#_x0000_t75" style="width:87.5pt;height:41.5pt" o:ole="">
            <v:imagedata r:id="rId14" o:title="" gain="2147483647f" blacklevel="-.5"/>
          </v:shape>
          <o:OLEObject Type="Embed" ProgID="Equation.3" ShapeID="_x0000_i1028" DrawAspect="Content" ObjectID="_1624950451" r:id="rId15"/>
        </w:object>
      </w:r>
      <w:r w:rsidR="004D252F">
        <w:tab/>
      </w:r>
      <w:r w:rsidR="00F021E2">
        <w:tab/>
      </w:r>
      <w:r w:rsidR="00F021E2">
        <w:tab/>
        <w:t>(4 marks)</w:t>
      </w:r>
    </w:p>
    <w:p w:rsidR="00F021E2" w:rsidRDefault="00F021E2" w:rsidP="00FE7E84">
      <w:pPr>
        <w:spacing w:line="276" w:lineRule="auto"/>
      </w:pPr>
    </w:p>
    <w:p w:rsidR="00F021E2" w:rsidRDefault="00F021E2" w:rsidP="00FE7E84">
      <w:pPr>
        <w:spacing w:line="276" w:lineRule="auto"/>
      </w:pPr>
      <w:r>
        <w:t>5.</w:t>
      </w:r>
      <w:r>
        <w:tab/>
        <w:t xml:space="preserve">Two dice are thrown once.  Find the probability that both dice show an even </w:t>
      </w:r>
      <w:r>
        <w:tab/>
        <w:t>number.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F021E2" w:rsidRDefault="00F021E2" w:rsidP="00FE7E84">
      <w:pPr>
        <w:spacing w:line="276" w:lineRule="auto"/>
      </w:pPr>
    </w:p>
    <w:p w:rsidR="00F021E2" w:rsidRDefault="00F021E2" w:rsidP="00FE7E84">
      <w:pPr>
        <w:spacing w:line="276" w:lineRule="auto"/>
      </w:pPr>
      <w:r>
        <w:t>6.</w:t>
      </w:r>
      <w:r>
        <w:tab/>
        <w:t>Given that 5cos</w:t>
      </w:r>
      <w:r w:rsidRPr="006A56A0">
        <w:rPr>
          <w:b/>
          <w:sz w:val="28"/>
          <w:szCs w:val="28"/>
        </w:rPr>
        <w:sym w:font="Symbol" w:char="F0B5"/>
      </w:r>
      <w:r w:rsidR="006A56A0">
        <w:t xml:space="preserve"> = 4 and </w:t>
      </w:r>
      <w:r w:rsidR="006A56A0" w:rsidRPr="006A56A0">
        <w:rPr>
          <w:b/>
          <w:sz w:val="28"/>
          <w:szCs w:val="28"/>
        </w:rPr>
        <w:sym w:font="Symbol" w:char="F0B5"/>
      </w:r>
      <w:r w:rsidR="006A56A0">
        <w:t xml:space="preserve"> is an acute angle.  Find 5sin</w:t>
      </w:r>
      <w:r w:rsidR="006A56A0" w:rsidRPr="006A56A0">
        <w:rPr>
          <w:b/>
          <w:sz w:val="28"/>
          <w:szCs w:val="28"/>
        </w:rPr>
        <w:sym w:font="Symbol" w:char="F0B5"/>
      </w:r>
      <w:r w:rsidR="006A56A0">
        <w:t xml:space="preserve"> + 4tan</w:t>
      </w:r>
      <w:r w:rsidR="006A56A0" w:rsidRPr="006A56A0">
        <w:rPr>
          <w:b/>
          <w:sz w:val="28"/>
          <w:szCs w:val="28"/>
        </w:rPr>
        <w:sym w:font="Symbol" w:char="F0B5"/>
      </w:r>
      <w:r w:rsidR="006A56A0">
        <w:tab/>
        <w:t>(4 marks)</w:t>
      </w:r>
    </w:p>
    <w:p w:rsidR="006A56A0" w:rsidRDefault="006A56A0" w:rsidP="00FE7E84">
      <w:pPr>
        <w:spacing w:line="276" w:lineRule="auto"/>
      </w:pPr>
    </w:p>
    <w:p w:rsidR="003D54B9" w:rsidRDefault="006A56A0" w:rsidP="00FE7E84">
      <w:pPr>
        <w:spacing w:line="276" w:lineRule="auto"/>
      </w:pPr>
      <w:r>
        <w:t>7.</w:t>
      </w:r>
      <w:r>
        <w:tab/>
        <w:t>With an illustration</w:t>
      </w:r>
      <w:r w:rsidR="007E446C">
        <w:t>,</w:t>
      </w:r>
      <w:r>
        <w:t xml:space="preserve"> find the matrix correspondin</w:t>
      </w:r>
      <w:r w:rsidR="003D54B9">
        <w:t xml:space="preserve">g to the reflection in the line, </w:t>
      </w:r>
    </w:p>
    <w:p w:rsidR="006A56A0" w:rsidRDefault="003D54B9" w:rsidP="00FE7E84">
      <w:pPr>
        <w:spacing w:line="276" w:lineRule="auto"/>
      </w:pPr>
      <w:r>
        <w:tab/>
      </w:r>
      <w:r w:rsidRPr="003D54B9">
        <w:rPr>
          <w:b/>
        </w:rPr>
        <w:t>y</w:t>
      </w:r>
      <w:r>
        <w:t xml:space="preserve"> = </w:t>
      </w:r>
      <w:r w:rsidRPr="003D54B9">
        <w:rPr>
          <w:b/>
        </w:rPr>
        <w:t>-x</w:t>
      </w:r>
      <w:r>
        <w:t>.</w:t>
      </w:r>
      <w:r w:rsidRPr="003D54B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6A56A0" w:rsidRDefault="006A56A0" w:rsidP="00FE7E8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56A0" w:rsidRDefault="006A56A0" w:rsidP="00FE7E84">
      <w:pPr>
        <w:spacing w:line="276" w:lineRule="auto"/>
      </w:pPr>
      <w:r>
        <w:t>8.</w:t>
      </w:r>
      <w:r>
        <w:tab/>
        <w:t>Simplify as much as possible</w:t>
      </w:r>
      <w:proofErr w:type="gramStart"/>
      <w:r>
        <w:t xml:space="preserve">: </w:t>
      </w:r>
      <w:r w:rsidR="003C6329" w:rsidRPr="006A56A0">
        <w:rPr>
          <w:position w:val="-24"/>
        </w:rPr>
        <w:object w:dxaOrig="1700" w:dyaOrig="660">
          <v:shape id="_x0000_i1029" type="#_x0000_t75" style="width:95.5pt;height:37pt" o:ole="">
            <v:imagedata r:id="rId16" o:title="" gain="2147483647f" blacklevel="-.5"/>
          </v:shape>
          <o:OLEObject Type="Embed" ProgID="Equation.3" ShapeID="_x0000_i1029" DrawAspect="Content" ObjectID="_1624950452" r:id="rId17"/>
        </w:object>
      </w:r>
      <w:proofErr w:type="gramEnd"/>
      <w:r>
        <w:t>.</w:t>
      </w:r>
      <w:r>
        <w:tab/>
      </w:r>
      <w:r>
        <w:tab/>
      </w:r>
      <w:r>
        <w:tab/>
      </w:r>
      <w:r>
        <w:tab/>
        <w:t>(4 marks)</w:t>
      </w:r>
    </w:p>
    <w:p w:rsidR="00906F7C" w:rsidRDefault="00906F7C" w:rsidP="00FE7E84">
      <w:pPr>
        <w:spacing w:line="276" w:lineRule="auto"/>
      </w:pPr>
    </w:p>
    <w:p w:rsidR="006A56A0" w:rsidRDefault="006A56A0" w:rsidP="00FE7E84">
      <w:pPr>
        <w:spacing w:line="276" w:lineRule="auto"/>
      </w:pPr>
      <w:r>
        <w:t>9.</w:t>
      </w:r>
      <w:r>
        <w:tab/>
        <w:t>Form a quadratic equation whose solution set is {2, 3}.</w:t>
      </w:r>
      <w:r>
        <w:tab/>
      </w:r>
      <w:r>
        <w:tab/>
      </w:r>
      <w:r>
        <w:tab/>
        <w:t>(4 marks)</w:t>
      </w:r>
    </w:p>
    <w:p w:rsidR="006A56A0" w:rsidRDefault="006A56A0" w:rsidP="00FE7E84">
      <w:pPr>
        <w:spacing w:line="276" w:lineRule="auto"/>
      </w:pPr>
    </w:p>
    <w:p w:rsidR="006A56A0" w:rsidRDefault="006A56A0" w:rsidP="00FE7E84">
      <w:pPr>
        <w:spacing w:line="276" w:lineRule="auto"/>
      </w:pPr>
      <w:r>
        <w:t>10.</w:t>
      </w:r>
      <w:r>
        <w:tab/>
        <w:t xml:space="preserve">Find the value of </w:t>
      </w:r>
      <w:r w:rsidRPr="00C36BC4">
        <w:rPr>
          <w:b/>
        </w:rPr>
        <w:t>x</w:t>
      </w:r>
      <w:r>
        <w:t xml:space="preserve"> and </w:t>
      </w:r>
      <w:r w:rsidRPr="00C36BC4">
        <w:rPr>
          <w:b/>
        </w:rPr>
        <w:t>y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EC0DBD" w:rsidRDefault="00EC0DBD" w:rsidP="00DF2C20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21209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DD" w:rsidRPr="00A72EDD" w:rsidRDefault="003C6329" w:rsidP="00A72EDD">
      <w:pPr>
        <w:spacing w:line="276" w:lineRule="auto"/>
        <w:jc w:val="center"/>
        <w:rPr>
          <w:b/>
        </w:rPr>
      </w:pPr>
      <w:r>
        <w:rPr>
          <w:b/>
        </w:rPr>
        <w:lastRenderedPageBreak/>
        <w:t>SECTION B</w:t>
      </w:r>
      <w:r w:rsidR="00A72EDD">
        <w:rPr>
          <w:b/>
        </w:rPr>
        <w:t xml:space="preserve"> (60 MARKS)</w:t>
      </w:r>
    </w:p>
    <w:p w:rsidR="00906F7C" w:rsidRDefault="00906F7C" w:rsidP="00EC0DBD">
      <w:pPr>
        <w:spacing w:line="276" w:lineRule="auto"/>
      </w:pPr>
    </w:p>
    <w:p w:rsidR="00906F7C" w:rsidRDefault="00906F7C" w:rsidP="00EC0DBD">
      <w:pPr>
        <w:spacing w:line="276" w:lineRule="auto"/>
      </w:pPr>
      <w:r>
        <w:t>11.</w:t>
      </w:r>
      <w:r>
        <w:tab/>
        <w:t xml:space="preserve">The table below shows marks scored by senior four students in a Biology test in </w:t>
      </w:r>
      <w:r>
        <w:tab/>
        <w:t>a certain school.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05"/>
        <w:gridCol w:w="1620"/>
      </w:tblGrid>
      <w:tr w:rsidR="00051DDC" w:rsidTr="00096937">
        <w:trPr>
          <w:jc w:val="center"/>
        </w:trPr>
        <w:tc>
          <w:tcPr>
            <w:tcW w:w="1705" w:type="dxa"/>
          </w:tcPr>
          <w:p w:rsidR="00051DDC" w:rsidRPr="00096937" w:rsidRDefault="00051DDC" w:rsidP="00A72EDD">
            <w:pPr>
              <w:spacing w:line="276" w:lineRule="auto"/>
              <w:jc w:val="center"/>
              <w:rPr>
                <w:b/>
              </w:rPr>
            </w:pPr>
            <w:r w:rsidRPr="00096937">
              <w:rPr>
                <w:b/>
              </w:rPr>
              <w:t>Score</w:t>
            </w:r>
          </w:p>
        </w:tc>
        <w:tc>
          <w:tcPr>
            <w:tcW w:w="1620" w:type="dxa"/>
          </w:tcPr>
          <w:p w:rsidR="00051DDC" w:rsidRPr="00096937" w:rsidRDefault="00DF2C20" w:rsidP="00A72EDD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051DDC" w:rsidRPr="00096937">
              <w:rPr>
                <w:b/>
              </w:rPr>
              <w:t>x</w:t>
            </w:r>
            <w:proofErr w:type="spellEnd"/>
          </w:p>
        </w:tc>
      </w:tr>
      <w:tr w:rsidR="00051DDC" w:rsidTr="00096937">
        <w:trPr>
          <w:jc w:val="center"/>
        </w:trPr>
        <w:tc>
          <w:tcPr>
            <w:tcW w:w="1705" w:type="dxa"/>
          </w:tcPr>
          <w:p w:rsidR="00051DDC" w:rsidRDefault="00051DDC" w:rsidP="00EC0DBD">
            <w:pPr>
              <w:spacing w:line="276" w:lineRule="auto"/>
            </w:pPr>
            <w:r>
              <w:t>41 – 48</w:t>
            </w:r>
          </w:p>
        </w:tc>
        <w:tc>
          <w:tcPr>
            <w:tcW w:w="1620" w:type="dxa"/>
          </w:tcPr>
          <w:p w:rsidR="00051DDC" w:rsidRDefault="00051DDC" w:rsidP="00096937">
            <w:pPr>
              <w:spacing w:line="276" w:lineRule="auto"/>
              <w:ind w:right="342"/>
              <w:jc w:val="right"/>
            </w:pPr>
            <w:r>
              <w:t>222.5</w:t>
            </w:r>
          </w:p>
        </w:tc>
      </w:tr>
      <w:tr w:rsidR="00051DDC" w:rsidTr="00096937">
        <w:trPr>
          <w:jc w:val="center"/>
        </w:trPr>
        <w:tc>
          <w:tcPr>
            <w:tcW w:w="1705" w:type="dxa"/>
          </w:tcPr>
          <w:p w:rsidR="00051DDC" w:rsidRDefault="00051DDC" w:rsidP="00EC0DBD">
            <w:pPr>
              <w:spacing w:line="276" w:lineRule="auto"/>
            </w:pPr>
            <w:r>
              <w:t>49 – 56</w:t>
            </w:r>
          </w:p>
        </w:tc>
        <w:tc>
          <w:tcPr>
            <w:tcW w:w="1620" w:type="dxa"/>
          </w:tcPr>
          <w:p w:rsidR="00051DDC" w:rsidRDefault="00051DDC" w:rsidP="00096937">
            <w:pPr>
              <w:spacing w:line="276" w:lineRule="auto"/>
              <w:ind w:right="342"/>
              <w:jc w:val="right"/>
            </w:pPr>
            <w:r>
              <w:t>787.5</w:t>
            </w:r>
          </w:p>
        </w:tc>
      </w:tr>
      <w:tr w:rsidR="00051DDC" w:rsidTr="00096937">
        <w:trPr>
          <w:jc w:val="center"/>
        </w:trPr>
        <w:tc>
          <w:tcPr>
            <w:tcW w:w="1705" w:type="dxa"/>
          </w:tcPr>
          <w:p w:rsidR="00051DDC" w:rsidRDefault="00051DDC" w:rsidP="00EC0DBD">
            <w:pPr>
              <w:spacing w:line="276" w:lineRule="auto"/>
            </w:pPr>
            <w:r>
              <w:t>57 – 64</w:t>
            </w:r>
          </w:p>
        </w:tc>
        <w:tc>
          <w:tcPr>
            <w:tcW w:w="1620" w:type="dxa"/>
          </w:tcPr>
          <w:p w:rsidR="00051DDC" w:rsidRDefault="00051DDC" w:rsidP="00096937">
            <w:pPr>
              <w:spacing w:line="276" w:lineRule="auto"/>
              <w:ind w:right="342"/>
              <w:jc w:val="right"/>
            </w:pPr>
            <w:r>
              <w:t>1452</w:t>
            </w:r>
          </w:p>
        </w:tc>
      </w:tr>
      <w:tr w:rsidR="00051DDC" w:rsidTr="00096937">
        <w:trPr>
          <w:jc w:val="center"/>
        </w:trPr>
        <w:tc>
          <w:tcPr>
            <w:tcW w:w="1705" w:type="dxa"/>
          </w:tcPr>
          <w:p w:rsidR="00051DDC" w:rsidRDefault="00051DDC" w:rsidP="00EC0DBD">
            <w:pPr>
              <w:spacing w:line="276" w:lineRule="auto"/>
            </w:pPr>
            <w:r>
              <w:t>65</w:t>
            </w:r>
            <w:r w:rsidR="00096937">
              <w:t xml:space="preserve"> – 72</w:t>
            </w:r>
          </w:p>
        </w:tc>
        <w:tc>
          <w:tcPr>
            <w:tcW w:w="1620" w:type="dxa"/>
          </w:tcPr>
          <w:p w:rsidR="00051DDC" w:rsidRDefault="00096937" w:rsidP="00096937">
            <w:pPr>
              <w:spacing w:line="276" w:lineRule="auto"/>
              <w:ind w:right="342"/>
              <w:jc w:val="right"/>
            </w:pPr>
            <w:r>
              <w:t>753.5</w:t>
            </w:r>
          </w:p>
        </w:tc>
      </w:tr>
      <w:tr w:rsidR="00051DDC" w:rsidTr="00096937">
        <w:trPr>
          <w:jc w:val="center"/>
        </w:trPr>
        <w:tc>
          <w:tcPr>
            <w:tcW w:w="1705" w:type="dxa"/>
          </w:tcPr>
          <w:p w:rsidR="00051DDC" w:rsidRDefault="00096937" w:rsidP="00EC0DBD">
            <w:pPr>
              <w:spacing w:line="276" w:lineRule="auto"/>
            </w:pPr>
            <w:r>
              <w:t>73 – 80</w:t>
            </w:r>
          </w:p>
        </w:tc>
        <w:tc>
          <w:tcPr>
            <w:tcW w:w="1620" w:type="dxa"/>
          </w:tcPr>
          <w:p w:rsidR="00051DDC" w:rsidRDefault="00096937" w:rsidP="00096937">
            <w:pPr>
              <w:spacing w:line="276" w:lineRule="auto"/>
              <w:ind w:right="342"/>
              <w:jc w:val="right"/>
            </w:pPr>
            <w:r>
              <w:t>918</w:t>
            </w:r>
          </w:p>
        </w:tc>
      </w:tr>
      <w:tr w:rsidR="00051DDC" w:rsidTr="00096937">
        <w:trPr>
          <w:jc w:val="center"/>
        </w:trPr>
        <w:tc>
          <w:tcPr>
            <w:tcW w:w="1705" w:type="dxa"/>
          </w:tcPr>
          <w:p w:rsidR="00051DDC" w:rsidRDefault="00096937" w:rsidP="00EC0DBD">
            <w:pPr>
              <w:spacing w:line="276" w:lineRule="auto"/>
            </w:pPr>
            <w:r>
              <w:t>81 – 88</w:t>
            </w:r>
          </w:p>
        </w:tc>
        <w:tc>
          <w:tcPr>
            <w:tcW w:w="1620" w:type="dxa"/>
          </w:tcPr>
          <w:p w:rsidR="00051DDC" w:rsidRDefault="00096937" w:rsidP="00096937">
            <w:pPr>
              <w:spacing w:line="276" w:lineRule="auto"/>
              <w:ind w:right="342"/>
              <w:jc w:val="right"/>
            </w:pPr>
            <w:r>
              <w:t>253.5</w:t>
            </w:r>
          </w:p>
        </w:tc>
      </w:tr>
    </w:tbl>
    <w:p w:rsidR="00906F7C" w:rsidRDefault="00096937" w:rsidP="00EC0DBD">
      <w:pPr>
        <w:spacing w:line="276" w:lineRule="auto"/>
      </w:pPr>
      <w:r>
        <w:tab/>
        <w:t>a)</w:t>
      </w:r>
      <w:r>
        <w:tab/>
        <w:t>State the model class.</w:t>
      </w:r>
    </w:p>
    <w:p w:rsidR="00096937" w:rsidRDefault="00096937" w:rsidP="00EC0DBD">
      <w:pPr>
        <w:spacing w:line="276" w:lineRule="auto"/>
      </w:pPr>
      <w:r>
        <w:tab/>
        <w:t>b)</w:t>
      </w:r>
      <w:r>
        <w:tab/>
        <w:t>Calculate:</w:t>
      </w:r>
    </w:p>
    <w:p w:rsidR="00096937" w:rsidRDefault="00096937" w:rsidP="00EC0DBD">
      <w:pPr>
        <w:spacing w:line="276" w:lineRule="auto"/>
      </w:pPr>
      <w:r>
        <w:tab/>
      </w:r>
      <w:r>
        <w:tab/>
      </w:r>
      <w:proofErr w:type="spellStart"/>
      <w:r>
        <w:t>i</w:t>
      </w:r>
      <w:proofErr w:type="spellEnd"/>
      <w:r>
        <w:t>)</w:t>
      </w:r>
      <w:r>
        <w:tab/>
        <w:t>The mean score.</w:t>
      </w:r>
    </w:p>
    <w:p w:rsidR="00096937" w:rsidRDefault="00096937" w:rsidP="00EC0DBD">
      <w:pPr>
        <w:spacing w:line="276" w:lineRule="auto"/>
      </w:pPr>
      <w:r>
        <w:tab/>
      </w:r>
      <w:r>
        <w:tab/>
        <w:t>ii)</w:t>
      </w:r>
      <w:r>
        <w:tab/>
      </w:r>
      <w:r w:rsidR="00A72EDD">
        <w:t>The</w:t>
      </w:r>
      <w:r>
        <w:t xml:space="preserve"> median score of </w:t>
      </w:r>
      <w:r w:rsidR="0081325E">
        <w:t xml:space="preserve">the </w:t>
      </w:r>
      <w:r>
        <w:t>information.</w:t>
      </w:r>
    </w:p>
    <w:p w:rsidR="00096937" w:rsidRDefault="00096937" w:rsidP="00EC0DBD">
      <w:pPr>
        <w:spacing w:line="276" w:lineRule="auto"/>
      </w:pPr>
      <w:r>
        <w:tab/>
      </w:r>
      <w:r>
        <w:tab/>
        <w:t>iii)</w:t>
      </w:r>
      <w:r>
        <w:tab/>
        <w:t>The modal score.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 marks)</w:t>
      </w:r>
    </w:p>
    <w:p w:rsidR="00096937" w:rsidRDefault="00096937" w:rsidP="00EC0DBD">
      <w:pPr>
        <w:spacing w:line="276" w:lineRule="auto"/>
      </w:pPr>
    </w:p>
    <w:p w:rsidR="00096937" w:rsidRDefault="00096937" w:rsidP="00EC0DBD">
      <w:pPr>
        <w:spacing w:line="276" w:lineRule="auto"/>
      </w:pPr>
      <w:r>
        <w:t>12</w:t>
      </w:r>
      <w:r w:rsidR="00A72EDD">
        <w:t>.</w:t>
      </w:r>
      <w:r w:rsidR="00A72EDD">
        <w:tab/>
        <w:t>a)</w:t>
      </w:r>
      <w:r w:rsidR="00A72EDD">
        <w:tab/>
        <w:t>A transformation map</w:t>
      </w:r>
      <w:r w:rsidR="001F27F8">
        <w:t>s</w:t>
      </w:r>
      <w:r>
        <w:t xml:space="preserve"> (1, 2) onto (-1, 4) and (2, 3</w:t>
      </w:r>
      <w:r w:rsidR="00A72EDD">
        <w:t>)</w:t>
      </w:r>
      <w:r>
        <w:t xml:space="preserve"> onto (-1, 7).</w:t>
      </w:r>
    </w:p>
    <w:p w:rsidR="00096937" w:rsidRDefault="00096937" w:rsidP="00EC0DBD">
      <w:pPr>
        <w:spacing w:line="276" w:lineRule="auto"/>
      </w:pPr>
      <w:r>
        <w:tab/>
      </w:r>
      <w:r>
        <w:tab/>
      </w:r>
      <w:proofErr w:type="spellStart"/>
      <w:r>
        <w:t>i</w:t>
      </w:r>
      <w:proofErr w:type="spellEnd"/>
      <w:r>
        <w:t>)</w:t>
      </w:r>
      <w:r>
        <w:tab/>
        <w:t>Find the matrix of this transformation.</w:t>
      </w:r>
    </w:p>
    <w:p w:rsidR="00096937" w:rsidRDefault="00096937" w:rsidP="00EC0DBD">
      <w:pPr>
        <w:spacing w:line="276" w:lineRule="auto"/>
      </w:pPr>
      <w:r>
        <w:tab/>
      </w:r>
      <w:r>
        <w:tab/>
        <w:t>ii)</w:t>
      </w:r>
      <w:r>
        <w:tab/>
        <w:t>Determine the image of (3, 0) under this transformation.</w:t>
      </w:r>
    </w:p>
    <w:p w:rsidR="00254637" w:rsidRDefault="00254637" w:rsidP="00EC0DBD">
      <w:pPr>
        <w:spacing w:line="276" w:lineRule="auto"/>
      </w:pPr>
      <w:r>
        <w:tab/>
        <w:t>b)</w:t>
      </w:r>
      <w:r>
        <w:tab/>
        <w:t xml:space="preserve">ABC is a triangle whose vertices are </w:t>
      </w:r>
      <w:proofErr w:type="gramStart"/>
      <w:r>
        <w:t>A(</w:t>
      </w:r>
      <w:proofErr w:type="gramEnd"/>
      <w:r>
        <w:t xml:space="preserve">2, 2), B(6, 4) and C(2, 6).  ABC is </w:t>
      </w:r>
      <w:r>
        <w:tab/>
      </w:r>
      <w:r>
        <w:tab/>
        <w:t xml:space="preserve">enlarged using a scale factor of -1.5 about the origin to form A’B’C’.  </w:t>
      </w:r>
      <w:r>
        <w:tab/>
      </w:r>
      <w:r>
        <w:tab/>
        <w:t>A’B’C’ is then rotated through 90</w:t>
      </w:r>
      <w:r w:rsidRPr="00254637">
        <w:rPr>
          <w:b/>
          <w:sz w:val="28"/>
          <w:vertAlign w:val="superscript"/>
        </w:rPr>
        <w:t>0</w:t>
      </w:r>
      <w:r>
        <w:t xml:space="preserve"> about the origin to form </w:t>
      </w:r>
      <w:proofErr w:type="gramStart"/>
      <w:r>
        <w:t>A”</w:t>
      </w:r>
      <w:proofErr w:type="gramEnd"/>
      <w:r>
        <w:t>B”C”.</w:t>
      </w:r>
    </w:p>
    <w:p w:rsidR="00254637" w:rsidRDefault="00254637" w:rsidP="00EC0DBD">
      <w:pPr>
        <w:spacing w:line="276" w:lineRule="auto"/>
      </w:pPr>
      <w:r>
        <w:tab/>
      </w:r>
      <w:r>
        <w:tab/>
      </w:r>
      <w:proofErr w:type="spellStart"/>
      <w:r>
        <w:t>i</w:t>
      </w:r>
      <w:proofErr w:type="spellEnd"/>
      <w:r>
        <w:t>)</w:t>
      </w:r>
      <w:r>
        <w:tab/>
        <w:t>Write down the matrices for enlargement and rotation.</w:t>
      </w:r>
    </w:p>
    <w:p w:rsidR="00254637" w:rsidRDefault="00254637" w:rsidP="00EC0DBD">
      <w:pPr>
        <w:spacing w:line="276" w:lineRule="auto"/>
      </w:pPr>
      <w:r>
        <w:tab/>
      </w:r>
      <w:r>
        <w:tab/>
        <w:t>ii)</w:t>
      </w:r>
      <w:r>
        <w:tab/>
        <w:t xml:space="preserve">Use your matrices above to determine the coordinates of A’B’C’ </w:t>
      </w:r>
      <w:r>
        <w:tab/>
      </w:r>
      <w:r>
        <w:tab/>
      </w:r>
      <w:r>
        <w:tab/>
        <w:t xml:space="preserve">and </w:t>
      </w:r>
      <w:proofErr w:type="gramStart"/>
      <w:r>
        <w:t>A”</w:t>
      </w:r>
      <w:proofErr w:type="gramEnd"/>
      <w:r>
        <w:t>B”C”.</w:t>
      </w:r>
      <w:r>
        <w:tab/>
      </w:r>
    </w:p>
    <w:p w:rsidR="00254637" w:rsidRDefault="00254637" w:rsidP="00EC0DBD">
      <w:pPr>
        <w:spacing w:line="276" w:lineRule="auto"/>
      </w:pPr>
      <w:r>
        <w:tab/>
      </w:r>
      <w:r>
        <w:tab/>
        <w:t>iii)</w:t>
      </w:r>
      <w:r>
        <w:tab/>
        <w:t xml:space="preserve">Find the single matrix which maps </w:t>
      </w:r>
      <w:proofErr w:type="gramStart"/>
      <w:r>
        <w:t>A”</w:t>
      </w:r>
      <w:proofErr w:type="gramEnd"/>
      <w:r>
        <w:t>B”C” back onto ABC.</w:t>
      </w:r>
    </w:p>
    <w:p w:rsidR="00254637" w:rsidRDefault="00254637" w:rsidP="00EC0DB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 marks)</w:t>
      </w:r>
    </w:p>
    <w:p w:rsidR="00254637" w:rsidRDefault="00A41094" w:rsidP="00EC0DBD">
      <w:pPr>
        <w:spacing w:line="276" w:lineRule="auto"/>
      </w:pPr>
      <w:r>
        <w:t>13.</w:t>
      </w:r>
      <w:r>
        <w:tab/>
        <w:t xml:space="preserve">A helicopter is at airport H on a </w:t>
      </w:r>
      <w:r w:rsidR="00DA1618">
        <w:t>bea</w:t>
      </w:r>
      <w:r>
        <w:t>ring of 060</w:t>
      </w:r>
      <w:r w:rsidRPr="004E5D7C">
        <w:rPr>
          <w:b/>
          <w:sz w:val="28"/>
          <w:vertAlign w:val="superscript"/>
        </w:rPr>
        <w:t>0</w:t>
      </w:r>
      <w:r>
        <w:t xml:space="preserve"> and 800km from another </w:t>
      </w:r>
      <w:r w:rsidR="004E5D7C">
        <w:tab/>
      </w:r>
      <w:r>
        <w:t>airport</w:t>
      </w:r>
      <w:r w:rsidR="004E5D7C">
        <w:t xml:space="preserve"> P.  </w:t>
      </w:r>
      <w:r w:rsidR="005B14DB">
        <w:t>A</w:t>
      </w:r>
      <w:r w:rsidR="004E5D7C">
        <w:t xml:space="preserve"> third a</w:t>
      </w:r>
      <w:r w:rsidR="005B14DB">
        <w:t>irport J is on a bearing of 135</w:t>
      </w:r>
      <w:r w:rsidR="005B14DB" w:rsidRPr="005B14DB">
        <w:rPr>
          <w:b/>
          <w:sz w:val="28"/>
          <w:vertAlign w:val="superscript"/>
        </w:rPr>
        <w:t>0</w:t>
      </w:r>
      <w:r w:rsidR="004E5D7C">
        <w:t xml:space="preserve"> and 1450km from H.</w:t>
      </w:r>
    </w:p>
    <w:p w:rsidR="005B14DB" w:rsidRDefault="005B14DB" w:rsidP="00EC0DBD">
      <w:pPr>
        <w:spacing w:line="276" w:lineRule="auto"/>
      </w:pPr>
      <w:r>
        <w:tab/>
        <w:t>a)</w:t>
      </w:r>
      <w:r>
        <w:tab/>
        <w:t>Using a scale of 1cm to represent 100km;</w:t>
      </w:r>
    </w:p>
    <w:p w:rsidR="005B14DB" w:rsidRDefault="005B14DB" w:rsidP="00EC0DBD">
      <w:pPr>
        <w:spacing w:line="276" w:lineRule="auto"/>
      </w:pPr>
      <w:r>
        <w:tab/>
      </w:r>
      <w:r>
        <w:tab/>
      </w:r>
      <w:proofErr w:type="spellStart"/>
      <w:r>
        <w:t>i</w:t>
      </w:r>
      <w:proofErr w:type="spellEnd"/>
      <w:r>
        <w:t>)</w:t>
      </w:r>
      <w:r>
        <w:tab/>
        <w:t>Show the relative positions of P, H and J.</w:t>
      </w:r>
    </w:p>
    <w:p w:rsidR="005B14DB" w:rsidRDefault="005B14DB" w:rsidP="00EC0DBD">
      <w:pPr>
        <w:spacing w:line="276" w:lineRule="auto"/>
      </w:pPr>
      <w:r>
        <w:tab/>
      </w:r>
      <w:r>
        <w:tab/>
        <w:t>ii)</w:t>
      </w:r>
      <w:r>
        <w:tab/>
        <w:t>Determine the distance between P and J.</w:t>
      </w:r>
    </w:p>
    <w:p w:rsidR="005B14DB" w:rsidRDefault="005B14DB" w:rsidP="00EC0DBD">
      <w:pPr>
        <w:spacing w:line="276" w:lineRule="auto"/>
      </w:pPr>
      <w:r>
        <w:tab/>
      </w:r>
      <w:r>
        <w:tab/>
        <w:t>iii)</w:t>
      </w:r>
      <w:r>
        <w:tab/>
        <w:t>What is the bearing of p from J?</w:t>
      </w:r>
    </w:p>
    <w:p w:rsidR="00AD15DB" w:rsidRDefault="005B14DB" w:rsidP="00EC0DBD">
      <w:pPr>
        <w:spacing w:line="276" w:lineRule="auto"/>
      </w:pPr>
      <w:r>
        <w:tab/>
        <w:t>b)</w:t>
      </w:r>
      <w:r>
        <w:tab/>
        <w:t>A jet flying at a speed of 620km/</w:t>
      </w:r>
      <w:proofErr w:type="spellStart"/>
      <w:r>
        <w:t>hr</w:t>
      </w:r>
      <w:proofErr w:type="spellEnd"/>
      <w:r>
        <w:t xml:space="preserve"> left J towards P.  At the same time </w:t>
      </w:r>
      <w:r>
        <w:tab/>
      </w:r>
      <w:r>
        <w:tab/>
        <w:t>the helicopt</w:t>
      </w:r>
      <w:r w:rsidR="00AD15DB">
        <w:t>er at H took off towards P</w:t>
      </w:r>
      <w:r>
        <w:t xml:space="preserve">.  Find </w:t>
      </w:r>
      <w:r w:rsidR="00AD15DB">
        <w:t xml:space="preserve">the speed at which the </w:t>
      </w:r>
      <w:r w:rsidR="00AD15DB">
        <w:tab/>
      </w:r>
      <w:r w:rsidR="00AD15DB">
        <w:tab/>
      </w:r>
      <w:r w:rsidR="00AD15DB">
        <w:tab/>
        <w:t xml:space="preserve">helicopter will fly </w:t>
      </w:r>
      <w:r w:rsidR="00EA4D18">
        <w:t>so</w:t>
      </w:r>
      <w:r w:rsidR="00AD15DB">
        <w:t xml:space="preserve"> as to arrive at P, 50 minutes earlier than the </w:t>
      </w:r>
      <w:r w:rsidR="00EA4D18">
        <w:t>j</w:t>
      </w:r>
      <w:r w:rsidR="00AD15DB">
        <w:t>et.</w:t>
      </w:r>
      <w:r w:rsidR="00AD15DB">
        <w:tab/>
      </w:r>
      <w:r w:rsidR="00AD15DB">
        <w:tab/>
      </w:r>
      <w:r w:rsidR="00AD15DB">
        <w:tab/>
      </w:r>
      <w:r w:rsidR="00AD15DB">
        <w:tab/>
      </w:r>
      <w:r w:rsidR="00AD15DB">
        <w:tab/>
      </w:r>
      <w:r w:rsidR="00AD15DB">
        <w:tab/>
      </w:r>
      <w:r w:rsidR="00AD15DB">
        <w:tab/>
      </w:r>
      <w:r w:rsidR="00AD15DB">
        <w:tab/>
      </w:r>
      <w:r w:rsidR="00AD15DB">
        <w:tab/>
      </w:r>
      <w:r w:rsidR="00AD15DB">
        <w:tab/>
      </w:r>
      <w:r w:rsidR="00EA4D18">
        <w:tab/>
      </w:r>
      <w:r w:rsidR="00EA4D18">
        <w:tab/>
      </w:r>
      <w:r w:rsidR="00EA4D18">
        <w:tab/>
      </w:r>
      <w:r w:rsidR="00AD15DB">
        <w:t>(12 marks)</w:t>
      </w:r>
    </w:p>
    <w:p w:rsidR="00DA1618" w:rsidRDefault="00AD15DB" w:rsidP="00EC0DBD">
      <w:pPr>
        <w:spacing w:line="276" w:lineRule="auto"/>
      </w:pPr>
      <w:r>
        <w:lastRenderedPageBreak/>
        <w:t>14.</w:t>
      </w:r>
      <w:r>
        <w:tab/>
      </w:r>
      <w:proofErr w:type="gramStart"/>
      <w:r>
        <w:t>a</w:t>
      </w:r>
      <w:proofErr w:type="gramEnd"/>
      <w:r>
        <w:t>)</w:t>
      </w:r>
      <w:r>
        <w:tab/>
        <w:t>Draw the graph of y = 2x</w:t>
      </w:r>
      <w:r w:rsidRPr="00AD15DB">
        <w:rPr>
          <w:b/>
          <w:sz w:val="28"/>
          <w:vertAlign w:val="superscript"/>
        </w:rPr>
        <w:t>2</w:t>
      </w:r>
      <w:r>
        <w:t xml:space="preserve"> + 5x – 3 for -4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1.  (Use scales of 1cm to </w:t>
      </w:r>
      <w:r>
        <w:tab/>
      </w:r>
      <w:r>
        <w:tab/>
        <w:t>1 unit and 2cm to 1 unit on the y – axis and x – axis respectively)</w:t>
      </w:r>
    </w:p>
    <w:p w:rsidR="00AD15DB" w:rsidRDefault="00AD15DB" w:rsidP="00EC0DBD">
      <w:pPr>
        <w:spacing w:line="276" w:lineRule="auto"/>
      </w:pPr>
      <w:r>
        <w:tab/>
        <w:t>b)</w:t>
      </w:r>
      <w:r>
        <w:tab/>
      </w:r>
      <w:r w:rsidR="003F3029">
        <w:t>Use the graph to solve the equations.</w:t>
      </w:r>
    </w:p>
    <w:p w:rsidR="003F3029" w:rsidRDefault="003F3029" w:rsidP="00EC0DBD">
      <w:pPr>
        <w:spacing w:line="276" w:lineRule="auto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2x</w:t>
      </w:r>
      <w:r w:rsidRPr="003F3029">
        <w:rPr>
          <w:b/>
          <w:sz w:val="28"/>
          <w:vertAlign w:val="superscript"/>
        </w:rPr>
        <w:t>2</w:t>
      </w:r>
      <w:r>
        <w:t xml:space="preserve"> + 5x – 3 = 0</w:t>
      </w:r>
    </w:p>
    <w:p w:rsidR="003F3029" w:rsidRDefault="003F3029" w:rsidP="00EC0DBD">
      <w:pPr>
        <w:spacing w:line="276" w:lineRule="auto"/>
      </w:pPr>
      <w:r>
        <w:tab/>
      </w:r>
      <w:r>
        <w:tab/>
        <w:t>ii)</w:t>
      </w:r>
      <w:r>
        <w:tab/>
      </w:r>
      <w:proofErr w:type="gramStart"/>
      <w:r>
        <w:t>x</w:t>
      </w:r>
      <w:r w:rsidRPr="003F3029">
        <w:rPr>
          <w:b/>
          <w:sz w:val="28"/>
          <w:vertAlign w:val="superscript"/>
        </w:rPr>
        <w:t>2</w:t>
      </w:r>
      <w:proofErr w:type="gramEnd"/>
      <w:r>
        <w:t xml:space="preserve"> + 2x – 2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 marks)</w:t>
      </w:r>
    </w:p>
    <w:p w:rsidR="003F3029" w:rsidRDefault="003F3029" w:rsidP="00EC0DBD">
      <w:pPr>
        <w:spacing w:line="276" w:lineRule="auto"/>
      </w:pPr>
    </w:p>
    <w:p w:rsidR="003F3029" w:rsidRDefault="003F3029" w:rsidP="00EC0DBD">
      <w:pPr>
        <w:spacing w:line="276" w:lineRule="auto"/>
      </w:pPr>
      <w:r>
        <w:t>15.</w:t>
      </w:r>
      <w:r>
        <w:tab/>
        <w:t xml:space="preserve">A supplier supplies bread, milk and fish weekly to 3 families A, B and C as </w:t>
      </w:r>
      <w:r>
        <w:tab/>
        <w:t>follows;</w:t>
      </w:r>
    </w:p>
    <w:p w:rsidR="003F3029" w:rsidRDefault="003F3029" w:rsidP="00EC0DBD">
      <w:pPr>
        <w:spacing w:line="276" w:lineRule="auto"/>
      </w:pPr>
      <w:r>
        <w:tab/>
        <w:t xml:space="preserve">Family A; </w:t>
      </w:r>
      <w:r>
        <w:tab/>
        <w:t>2 loaves of bread, 3 litres of milk and 1 fish</w:t>
      </w:r>
      <w:r w:rsidR="00DA1618">
        <w:t>,</w:t>
      </w:r>
    </w:p>
    <w:p w:rsidR="003F3029" w:rsidRDefault="003F3029" w:rsidP="00EC0DBD">
      <w:pPr>
        <w:spacing w:line="276" w:lineRule="auto"/>
      </w:pPr>
      <w:r>
        <w:tab/>
        <w:t>Family B;</w:t>
      </w:r>
      <w:r>
        <w:tab/>
      </w:r>
      <w:r w:rsidR="00723CCF">
        <w:t xml:space="preserve">2 litres of milk and a </w:t>
      </w:r>
      <w:r w:rsidR="00DA1618">
        <w:t>loaf of bread and</w:t>
      </w:r>
    </w:p>
    <w:p w:rsidR="00723CCF" w:rsidRDefault="00723CCF" w:rsidP="00EC0DBD">
      <w:pPr>
        <w:spacing w:line="276" w:lineRule="auto"/>
      </w:pPr>
      <w:r>
        <w:tab/>
        <w:t>Family C;</w:t>
      </w:r>
      <w:r>
        <w:tab/>
        <w:t>2 fish, 2 loaves of bread and a litre of milk.</w:t>
      </w:r>
    </w:p>
    <w:p w:rsidR="00DA1618" w:rsidRDefault="00DA1618" w:rsidP="00EC0DBD">
      <w:pPr>
        <w:spacing w:line="276" w:lineRule="auto"/>
      </w:pPr>
    </w:p>
    <w:p w:rsidR="00DA1618" w:rsidRDefault="00723CCF" w:rsidP="00EC0DBD">
      <w:pPr>
        <w:spacing w:line="276" w:lineRule="auto"/>
      </w:pPr>
      <w:r>
        <w:tab/>
        <w:t>a)</w:t>
      </w:r>
      <w:r>
        <w:tab/>
      </w:r>
      <w:r w:rsidR="004001A3">
        <w:t xml:space="preserve">Write down a 3 x 3 matrix that represents all items for each family </w:t>
      </w:r>
      <w:r w:rsidR="004001A3">
        <w:tab/>
      </w:r>
      <w:r w:rsidR="004001A3">
        <w:tab/>
      </w:r>
      <w:r w:rsidR="004001A3">
        <w:tab/>
        <w:t>supplied in the first 2 weeks.</w:t>
      </w:r>
    </w:p>
    <w:p w:rsidR="00DA1618" w:rsidRDefault="004001A3" w:rsidP="00EC0DBD">
      <w:pPr>
        <w:spacing w:line="276" w:lineRule="auto"/>
      </w:pPr>
      <w:r>
        <w:tab/>
        <w:t>b)</w:t>
      </w:r>
      <w:r>
        <w:tab/>
        <w:t>If the supplier supplied mi</w:t>
      </w:r>
      <w:r w:rsidR="001F27F8">
        <w:t>lk at Shs 500</w:t>
      </w:r>
      <w:r>
        <w:t xml:space="preserve"> per litre, bread at Shs 2,000 </w:t>
      </w:r>
      <w:r>
        <w:tab/>
      </w:r>
      <w:r>
        <w:tab/>
      </w:r>
      <w:r w:rsidR="001F27F8">
        <w:tab/>
        <w:t>per loaf and Shs 1,500</w:t>
      </w:r>
      <w:r>
        <w:t xml:space="preserve"> per fish, write down a 1 x 3 cost matrix.</w:t>
      </w:r>
    </w:p>
    <w:p w:rsidR="00DA1618" w:rsidRDefault="00FF4D3D" w:rsidP="00EC0DBD">
      <w:pPr>
        <w:spacing w:line="276" w:lineRule="auto"/>
      </w:pPr>
      <w:r>
        <w:tab/>
        <w:t>c)</w:t>
      </w:r>
      <w:r>
        <w:tab/>
        <w:t xml:space="preserve">By multiplying the above matrices calculate how much each family pays </w:t>
      </w:r>
      <w:r>
        <w:tab/>
      </w:r>
      <w:r>
        <w:tab/>
      </w:r>
      <w:r w:rsidR="00F26648">
        <w:t>in 2 weeks.</w:t>
      </w:r>
    </w:p>
    <w:p w:rsidR="00FF4D3D" w:rsidRDefault="00FF4D3D" w:rsidP="00EC0DBD">
      <w:pPr>
        <w:spacing w:line="276" w:lineRule="auto"/>
      </w:pPr>
      <w:r>
        <w:tab/>
        <w:t>d)</w:t>
      </w:r>
      <w:r>
        <w:tab/>
        <w:t>If the prices of each item increased by 20% by the end of 2</w:t>
      </w:r>
      <w:r w:rsidRPr="00FF4D3D">
        <w:rPr>
          <w:vertAlign w:val="superscript"/>
        </w:rPr>
        <w:t>nd</w:t>
      </w:r>
      <w:r>
        <w:t xml:space="preserve"> week, how </w:t>
      </w:r>
      <w:r>
        <w:tab/>
      </w:r>
      <w:r>
        <w:tab/>
        <w:t xml:space="preserve">much more would the supplier earn in the third week than in the second </w:t>
      </w:r>
      <w:r>
        <w:tab/>
      </w:r>
      <w:r>
        <w:tab/>
        <w:t>week?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 marks)</w:t>
      </w:r>
    </w:p>
    <w:p w:rsidR="00FF4D3D" w:rsidRDefault="00FF4D3D" w:rsidP="00EC0DBD">
      <w:pPr>
        <w:spacing w:line="276" w:lineRule="auto"/>
      </w:pPr>
    </w:p>
    <w:p w:rsidR="00FF4D3D" w:rsidRDefault="00FF4D3D" w:rsidP="00EC0DBD">
      <w:pPr>
        <w:spacing w:line="276" w:lineRule="auto"/>
      </w:pPr>
      <w:r>
        <w:t>16.</w:t>
      </w:r>
      <w:r>
        <w:tab/>
      </w:r>
      <w:proofErr w:type="gramStart"/>
      <w:r>
        <w:t>Using</w:t>
      </w:r>
      <w:proofErr w:type="gramEnd"/>
      <w:r>
        <w:t xml:space="preserve"> a ruler and a pair of compasses only construct;</w:t>
      </w:r>
    </w:p>
    <w:p w:rsidR="00DA1618" w:rsidRDefault="00FF4D3D" w:rsidP="00EC0DBD">
      <w:pPr>
        <w:spacing w:line="276" w:lineRule="auto"/>
      </w:pPr>
      <w:r>
        <w:tab/>
        <w:t xml:space="preserve">A </w:t>
      </w:r>
      <w:proofErr w:type="gramStart"/>
      <w:r>
        <w:t xml:space="preserve">line </w:t>
      </w:r>
      <w:r w:rsidR="003C6329" w:rsidRPr="00FF4D3D">
        <w:rPr>
          <w:position w:val="-10"/>
        </w:rPr>
        <w:object w:dxaOrig="360" w:dyaOrig="380">
          <v:shape id="_x0000_i1030" type="#_x0000_t75" style="width:18pt;height:19pt" o:ole="">
            <v:imagedata r:id="rId19" o:title=""/>
          </v:shape>
          <o:OLEObject Type="Embed" ProgID="Equation.3" ShapeID="_x0000_i1030" DrawAspect="Content" ObjectID="_1624950453" r:id="rId20"/>
        </w:object>
      </w:r>
      <w:proofErr w:type="gramEnd"/>
      <w:r w:rsidR="00483DFC">
        <w:t>, 8</w:t>
      </w:r>
      <w:r>
        <w:t>m long.  On the line construct triangle PQR such that &lt;</w:t>
      </w:r>
      <w:r w:rsidR="00DA1618">
        <w:t xml:space="preserve"> </w:t>
      </w:r>
      <w:r>
        <w:t>QPR = 75</w:t>
      </w:r>
      <w:r w:rsidRPr="001F27F8">
        <w:rPr>
          <w:b/>
          <w:sz w:val="28"/>
          <w:vertAlign w:val="superscript"/>
        </w:rPr>
        <w:t>0</w:t>
      </w:r>
      <w:r>
        <w:t xml:space="preserve"> </w:t>
      </w:r>
      <w:r w:rsidR="00483DFC">
        <w:tab/>
      </w:r>
      <w:r>
        <w:t xml:space="preserve">and line </w:t>
      </w:r>
      <w:r w:rsidR="003C6329" w:rsidRPr="00FF4D3D">
        <w:rPr>
          <w:position w:val="-4"/>
        </w:rPr>
        <w:object w:dxaOrig="360" w:dyaOrig="320">
          <v:shape id="_x0000_i1031" type="#_x0000_t75" style="width:18pt;height:16pt" o:ole="">
            <v:imagedata r:id="rId21" o:title=""/>
          </v:shape>
          <o:OLEObject Type="Embed" ProgID="Equation.3" ShapeID="_x0000_i1031" DrawAspect="Content" ObjectID="_1624950454" r:id="rId22"/>
        </w:object>
      </w:r>
      <w:r>
        <w:t xml:space="preserve"> = 7cm.  </w:t>
      </w:r>
      <w:proofErr w:type="gramStart"/>
      <w:r w:rsidR="00DA1618">
        <w:t>M</w:t>
      </w:r>
      <w:r w:rsidR="00483DFC">
        <w:t xml:space="preserve">easure </w:t>
      </w:r>
      <w:r w:rsidR="003C6329" w:rsidRPr="00FF4D3D">
        <w:rPr>
          <w:position w:val="-10"/>
        </w:rPr>
        <w:object w:dxaOrig="400" w:dyaOrig="380">
          <v:shape id="_x0000_i1032" type="#_x0000_t75" style="width:20pt;height:19pt" o:ole="">
            <v:imagedata r:id="rId23" o:title=""/>
          </v:shape>
          <o:OLEObject Type="Embed" ProgID="Equation.3" ShapeID="_x0000_i1032" DrawAspect="Content" ObjectID="_1624950455" r:id="rId24"/>
        </w:object>
      </w:r>
      <w:proofErr w:type="gramEnd"/>
      <w:r w:rsidR="00483DFC">
        <w:t>.</w:t>
      </w:r>
    </w:p>
    <w:p w:rsidR="00DA1618" w:rsidRDefault="00483DFC" w:rsidP="00EC0DBD">
      <w:pPr>
        <w:spacing w:line="276" w:lineRule="auto"/>
      </w:pPr>
      <w:r>
        <w:tab/>
        <w:t>a)</w:t>
      </w:r>
      <w:r>
        <w:tab/>
        <w:t>Construct a circumcircle of triangle PQR and measure its radius.</w:t>
      </w:r>
    </w:p>
    <w:p w:rsidR="00483DFC" w:rsidRDefault="00483DFC" w:rsidP="00EC0DBD">
      <w:pPr>
        <w:spacing w:line="276" w:lineRule="auto"/>
      </w:pPr>
      <w:r>
        <w:tab/>
        <w:t>b)</w:t>
      </w:r>
      <w:r>
        <w:tab/>
        <w:t>Calculate the difference in area between the circle and triangle PQR.</w:t>
      </w:r>
    </w:p>
    <w:p w:rsidR="00854586" w:rsidRDefault="00854586" w:rsidP="00EC0DBD">
      <w:pPr>
        <w:spacing w:line="276" w:lineRule="auto"/>
      </w:pPr>
    </w:p>
    <w:p w:rsidR="0091701A" w:rsidRDefault="0091701A" w:rsidP="00EC0DBD">
      <w:pPr>
        <w:spacing w:line="276" w:lineRule="auto"/>
      </w:pPr>
      <w:r>
        <w:t>17.</w:t>
      </w:r>
      <w:r>
        <w:tab/>
      </w:r>
      <w:r w:rsidR="00A07EBD">
        <w:t xml:space="preserve">Water is drawn to fill an empty tank whose capacity is 1200 litres using two </w:t>
      </w:r>
      <w:r w:rsidR="00A07EBD">
        <w:tab/>
        <w:t xml:space="preserve">types of buckets.  It requires at least </w:t>
      </w:r>
      <w:r w:rsidR="00A07EBD" w:rsidRPr="00A07EBD">
        <w:rPr>
          <w:b/>
        </w:rPr>
        <w:t>30</w:t>
      </w:r>
      <w:r w:rsidR="00A07EBD">
        <w:t xml:space="preserve"> type </w:t>
      </w:r>
      <w:proofErr w:type="gramStart"/>
      <w:r w:rsidR="00A07EBD" w:rsidRPr="00A07EBD">
        <w:rPr>
          <w:b/>
        </w:rPr>
        <w:t>A</w:t>
      </w:r>
      <w:proofErr w:type="gramEnd"/>
      <w:r w:rsidR="00A07EBD">
        <w:t xml:space="preserve"> buckets and </w:t>
      </w:r>
      <w:r w:rsidR="00A07EBD" w:rsidRPr="00A07EBD">
        <w:rPr>
          <w:b/>
        </w:rPr>
        <w:t>50</w:t>
      </w:r>
      <w:r w:rsidR="00A07EBD">
        <w:t xml:space="preserve"> type </w:t>
      </w:r>
      <w:r w:rsidR="00A07EBD" w:rsidRPr="00A07EBD">
        <w:rPr>
          <w:b/>
        </w:rPr>
        <w:t>B</w:t>
      </w:r>
      <w:r w:rsidR="00A07EBD">
        <w:t xml:space="preserve"> buckets </w:t>
      </w:r>
      <w:r w:rsidR="00A07EBD">
        <w:tab/>
        <w:t xml:space="preserve">to fill the tank.  Two type </w:t>
      </w:r>
      <w:proofErr w:type="gramStart"/>
      <w:r w:rsidR="00A07EBD" w:rsidRPr="00A07EBD">
        <w:rPr>
          <w:b/>
        </w:rPr>
        <w:t>A</w:t>
      </w:r>
      <w:proofErr w:type="gramEnd"/>
      <w:r w:rsidR="00A07EBD">
        <w:t xml:space="preserve"> buckets are requ</w:t>
      </w:r>
      <w:r w:rsidR="001F27F8">
        <w:t>ired to fill at most three type</w:t>
      </w:r>
      <w:r w:rsidR="00A07EBD">
        <w:t xml:space="preserve"> </w:t>
      </w:r>
      <w:r w:rsidR="00A07EBD" w:rsidRPr="00A07EBD">
        <w:rPr>
          <w:b/>
        </w:rPr>
        <w:t>B</w:t>
      </w:r>
      <w:r w:rsidR="00A07EBD">
        <w:t xml:space="preserve"> </w:t>
      </w:r>
      <w:r w:rsidR="00A07EBD">
        <w:tab/>
        <w:t xml:space="preserve">buckets.  Each type </w:t>
      </w:r>
      <w:r w:rsidR="00A07EBD" w:rsidRPr="00A07EBD">
        <w:rPr>
          <w:b/>
        </w:rPr>
        <w:t>B</w:t>
      </w:r>
      <w:r w:rsidR="00A07EBD">
        <w:t xml:space="preserve"> bucket has a capacity of not </w:t>
      </w:r>
      <w:bookmarkStart w:id="0" w:name="_GoBack"/>
      <w:bookmarkEnd w:id="0"/>
      <w:r w:rsidR="00A07EBD">
        <w:t>more than 20 litres.</w:t>
      </w:r>
    </w:p>
    <w:p w:rsidR="00A07EBD" w:rsidRDefault="00A07EBD" w:rsidP="00EC0DBD">
      <w:pPr>
        <w:spacing w:line="276" w:lineRule="auto"/>
      </w:pPr>
      <w:r>
        <w:tab/>
      </w:r>
      <w:r w:rsidR="00BB7F9E">
        <w:t>a)</w:t>
      </w:r>
      <w:r w:rsidR="00BB7F9E">
        <w:tab/>
        <w:t xml:space="preserve">Taking </w:t>
      </w:r>
      <w:r w:rsidR="00BB7F9E" w:rsidRPr="0026532D">
        <w:rPr>
          <w:b/>
        </w:rPr>
        <w:t>X</w:t>
      </w:r>
      <w:r w:rsidR="00BB7F9E">
        <w:t xml:space="preserve"> litres and </w:t>
      </w:r>
      <w:r w:rsidR="00BB7F9E" w:rsidRPr="0026532D">
        <w:rPr>
          <w:b/>
        </w:rPr>
        <w:t>Y</w:t>
      </w:r>
      <w:r>
        <w:t xml:space="preserve"> litres to represent the capacity of each type </w:t>
      </w:r>
      <w:proofErr w:type="gramStart"/>
      <w:r w:rsidRPr="0026532D">
        <w:rPr>
          <w:b/>
        </w:rPr>
        <w:t>A</w:t>
      </w:r>
      <w:proofErr w:type="gramEnd"/>
      <w:r>
        <w:t xml:space="preserve"> </w:t>
      </w:r>
      <w:r>
        <w:tab/>
      </w:r>
      <w:r>
        <w:tab/>
      </w:r>
      <w:r>
        <w:tab/>
        <w:t xml:space="preserve">bucket and each type </w:t>
      </w:r>
      <w:r w:rsidRPr="0026532D">
        <w:rPr>
          <w:b/>
        </w:rPr>
        <w:t>B</w:t>
      </w:r>
      <w:r>
        <w:t xml:space="preserve"> bucket respectively, write down inequalities to </w:t>
      </w:r>
      <w:r>
        <w:tab/>
      </w:r>
      <w:r>
        <w:tab/>
        <w:t>represent the above. Information.</w:t>
      </w:r>
    </w:p>
    <w:p w:rsidR="00A07EBD" w:rsidRDefault="00A07EBD" w:rsidP="00EC0DBD">
      <w:pPr>
        <w:spacing w:line="276" w:lineRule="auto"/>
      </w:pPr>
      <w:r>
        <w:tab/>
        <w:t>b)</w:t>
      </w:r>
      <w:r>
        <w:tab/>
      </w:r>
      <w:r w:rsidR="00873B70">
        <w:t>Use</w:t>
      </w:r>
      <w:r>
        <w:t xml:space="preserve"> graphical method to determine the minimum capacity of each type </w:t>
      </w:r>
      <w:r w:rsidR="00873B70">
        <w:tab/>
      </w:r>
      <w:r w:rsidR="00873B70">
        <w:tab/>
      </w:r>
      <w:r>
        <w:t>of bucket.</w:t>
      </w:r>
    </w:p>
    <w:p w:rsidR="00A07EBD" w:rsidRDefault="00A07EBD" w:rsidP="00EC0DBD">
      <w:pPr>
        <w:spacing w:line="276" w:lineRule="auto"/>
      </w:pPr>
    </w:p>
    <w:p w:rsidR="004E5D7C" w:rsidRPr="006A56A0" w:rsidRDefault="00483DFC" w:rsidP="00F26648">
      <w:pPr>
        <w:spacing w:line="276" w:lineRule="auto"/>
        <w:jc w:val="center"/>
      </w:pPr>
      <w:r w:rsidRPr="00483DFC">
        <w:rPr>
          <w:b/>
          <w:u w:val="single"/>
        </w:rPr>
        <w:t>END</w:t>
      </w:r>
    </w:p>
    <w:sectPr w:rsidR="004E5D7C" w:rsidRPr="006A56A0" w:rsidSect="00FC65E5">
      <w:footerReference w:type="default" r:id="rId25"/>
      <w:pgSz w:w="11909" w:h="16834" w:code="9"/>
      <w:pgMar w:top="1440" w:right="929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F6F" w:rsidRDefault="00F62F6F" w:rsidP="00E13010">
      <w:r>
        <w:separator/>
      </w:r>
    </w:p>
  </w:endnote>
  <w:endnote w:type="continuationSeparator" w:id="0">
    <w:p w:rsidR="00F62F6F" w:rsidRDefault="00F62F6F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6221122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4E747F">
          <w:rPr>
            <w:rFonts w:eastAsia="Yu Gothic UI Semibold"/>
            <w:b/>
            <w:noProof/>
            <w:sz w:val="20"/>
            <w:szCs w:val="20"/>
          </w:rPr>
          <w:t>4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F6F" w:rsidRDefault="00F62F6F" w:rsidP="00E13010">
      <w:r>
        <w:separator/>
      </w:r>
    </w:p>
  </w:footnote>
  <w:footnote w:type="continuationSeparator" w:id="0">
    <w:p w:rsidR="00F62F6F" w:rsidRDefault="00F62F6F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C92yE6FipHuBHYIERvGIkQsg+Vp9y62yGcGjlonW3hJ5syVHDlCErdgs9lfkeRRC/JrpDi1TPmNPR0QIsv2HxA==" w:salt="RSFHG7iN7rafMI6ZYfPBfg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5C"/>
    <w:rsid w:val="000170C4"/>
    <w:rsid w:val="00050DA8"/>
    <w:rsid w:val="00051DDC"/>
    <w:rsid w:val="00096937"/>
    <w:rsid w:val="00100C2B"/>
    <w:rsid w:val="001F27F8"/>
    <w:rsid w:val="00254637"/>
    <w:rsid w:val="00261EA8"/>
    <w:rsid w:val="0026532D"/>
    <w:rsid w:val="003A4E86"/>
    <w:rsid w:val="003C6329"/>
    <w:rsid w:val="003D54B9"/>
    <w:rsid w:val="003F3029"/>
    <w:rsid w:val="004001A3"/>
    <w:rsid w:val="00483DFC"/>
    <w:rsid w:val="004903E0"/>
    <w:rsid w:val="004D252F"/>
    <w:rsid w:val="004E5D7C"/>
    <w:rsid w:val="004E747F"/>
    <w:rsid w:val="005B14DB"/>
    <w:rsid w:val="00660FFC"/>
    <w:rsid w:val="006A56A0"/>
    <w:rsid w:val="00723CCF"/>
    <w:rsid w:val="007E446C"/>
    <w:rsid w:val="0081325E"/>
    <w:rsid w:val="00854586"/>
    <w:rsid w:val="00873B70"/>
    <w:rsid w:val="00883571"/>
    <w:rsid w:val="008B2514"/>
    <w:rsid w:val="008F786C"/>
    <w:rsid w:val="00906F7C"/>
    <w:rsid w:val="0091701A"/>
    <w:rsid w:val="00925C08"/>
    <w:rsid w:val="00930BA1"/>
    <w:rsid w:val="00A0649A"/>
    <w:rsid w:val="00A07EBD"/>
    <w:rsid w:val="00A41094"/>
    <w:rsid w:val="00A50B41"/>
    <w:rsid w:val="00A72EDD"/>
    <w:rsid w:val="00A73F44"/>
    <w:rsid w:val="00AC561E"/>
    <w:rsid w:val="00AD15DB"/>
    <w:rsid w:val="00B331AE"/>
    <w:rsid w:val="00B97309"/>
    <w:rsid w:val="00BB7F9E"/>
    <w:rsid w:val="00C36BC4"/>
    <w:rsid w:val="00C577E9"/>
    <w:rsid w:val="00C67200"/>
    <w:rsid w:val="00D2665C"/>
    <w:rsid w:val="00D87FEC"/>
    <w:rsid w:val="00DA1618"/>
    <w:rsid w:val="00DD51DE"/>
    <w:rsid w:val="00DF2C20"/>
    <w:rsid w:val="00E13010"/>
    <w:rsid w:val="00E41EB8"/>
    <w:rsid w:val="00E91826"/>
    <w:rsid w:val="00EA276C"/>
    <w:rsid w:val="00EA4D18"/>
    <w:rsid w:val="00EC0DBD"/>
    <w:rsid w:val="00F021E2"/>
    <w:rsid w:val="00F26648"/>
    <w:rsid w:val="00F51989"/>
    <w:rsid w:val="00F62F6F"/>
    <w:rsid w:val="00F969F3"/>
    <w:rsid w:val="00FC65E5"/>
    <w:rsid w:val="00FE7E84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DBCC7-F9EF-4EA4-AB95-99D74D46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051D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5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104</TotalTime>
  <Pages>4</Pages>
  <Words>730</Words>
  <Characters>4167</Characters>
  <Application>Microsoft Office Word</Application>
  <DocSecurity>8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43</cp:revision>
  <cp:lastPrinted>2019-07-18T07:19:00Z</cp:lastPrinted>
  <dcterms:created xsi:type="dcterms:W3CDTF">2019-07-17T13:21:00Z</dcterms:created>
  <dcterms:modified xsi:type="dcterms:W3CDTF">2019-07-18T07:21:00Z</dcterms:modified>
</cp:coreProperties>
</file>