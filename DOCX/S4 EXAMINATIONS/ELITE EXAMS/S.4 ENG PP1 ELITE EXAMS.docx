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rPr>
          <w:b/>
          <w:sz w:val="28"/>
          <w:szCs w:val="28"/>
        </w:rPr>
      </w:pPr>
    </w:p>
    <w:p w:rsidR="00EB6104" w:rsidRDefault="00EB6104" w:rsidP="00E13010">
      <w:pPr>
        <w:rPr>
          <w:b/>
          <w:sz w:val="28"/>
          <w:szCs w:val="28"/>
        </w:rPr>
      </w:pPr>
    </w:p>
    <w:p w:rsidR="00EB6104" w:rsidRDefault="00EB6104" w:rsidP="00E13010">
      <w:pPr>
        <w:rPr>
          <w:b/>
          <w:sz w:val="28"/>
          <w:szCs w:val="28"/>
        </w:rPr>
      </w:pPr>
    </w:p>
    <w:p w:rsidR="00EB6104" w:rsidRDefault="00EB6104" w:rsidP="00E13010">
      <w:pPr>
        <w:rPr>
          <w:b/>
          <w:lang w:val="en-GB"/>
        </w:rPr>
      </w:pPr>
    </w:p>
    <w:p w:rsidR="00E13010" w:rsidRDefault="00EB6104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112</w:t>
      </w:r>
      <w:r w:rsidR="00E13010">
        <w:rPr>
          <w:b/>
          <w:lang w:val="en-GB"/>
        </w:rPr>
        <w:t>/1</w:t>
      </w:r>
    </w:p>
    <w:p w:rsidR="00E13010" w:rsidRDefault="00EB6104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ENGLISH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1</w:t>
      </w:r>
    </w:p>
    <w:p w:rsidR="00E13010" w:rsidRDefault="00EB6104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 HOURS</w:t>
      </w:r>
    </w:p>
    <w:p w:rsidR="00E13010" w:rsidRPr="006D5547" w:rsidRDefault="00E13010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EB6104" w:rsidRPr="0021179E" w:rsidRDefault="00EB6104" w:rsidP="00E13010">
      <w:pPr>
        <w:spacing w:line="276" w:lineRule="auto"/>
        <w:jc w:val="center"/>
        <w:rPr>
          <w:b/>
          <w:lang w:val="en-GB"/>
        </w:rPr>
      </w:pPr>
    </w:p>
    <w:p w:rsidR="00E13010" w:rsidRDefault="00EB6104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ENGLISH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1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EB6104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This paper has two sections, section </w:t>
      </w:r>
      <w:r w:rsidRPr="00266116">
        <w:rPr>
          <w:b/>
          <w:i/>
          <w:lang w:val="en-GB"/>
        </w:rPr>
        <w:t>A</w:t>
      </w:r>
      <w:r>
        <w:rPr>
          <w:i/>
          <w:lang w:val="en-GB"/>
        </w:rPr>
        <w:t xml:space="preserve"> and section </w:t>
      </w:r>
      <w:r w:rsidRPr="00266116">
        <w:rPr>
          <w:b/>
          <w:i/>
          <w:lang w:val="en-GB"/>
        </w:rPr>
        <w:t>B</w:t>
      </w:r>
      <w:r>
        <w:rPr>
          <w:i/>
          <w:lang w:val="en-GB"/>
        </w:rPr>
        <w:t>.</w:t>
      </w:r>
    </w:p>
    <w:p w:rsidR="00E13010" w:rsidRDefault="00EB6104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Each section should be attempted from a separate sheet.</w:t>
      </w:r>
    </w:p>
    <w:p w:rsidR="00EB6104" w:rsidRDefault="00EB6104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You must attempt both sections.</w:t>
      </w:r>
    </w:p>
    <w:p w:rsidR="00EB6104" w:rsidRDefault="00EB6104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Answer </w:t>
      </w:r>
      <w:r w:rsidRPr="00266116">
        <w:rPr>
          <w:b/>
          <w:i/>
          <w:lang w:val="en-GB"/>
        </w:rPr>
        <w:t>2</w:t>
      </w:r>
      <w:r>
        <w:rPr>
          <w:i/>
          <w:lang w:val="en-GB"/>
        </w:rPr>
        <w:t xml:space="preserve"> questions in all.</w:t>
      </w:r>
    </w:p>
    <w:p w:rsidR="00EB6104" w:rsidRDefault="00EB6104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Answer questions </w:t>
      </w:r>
      <w:r w:rsidRPr="00266116">
        <w:rPr>
          <w:b/>
          <w:i/>
          <w:lang w:val="en-GB"/>
        </w:rPr>
        <w:t>1</w:t>
      </w:r>
      <w:r>
        <w:rPr>
          <w:i/>
          <w:lang w:val="en-GB"/>
        </w:rPr>
        <w:t xml:space="preserve"> in section A and one other question in section </w:t>
      </w:r>
      <w:r w:rsidRPr="00266116">
        <w:rPr>
          <w:b/>
          <w:i/>
          <w:lang w:val="en-GB"/>
        </w:rPr>
        <w:t>B</w:t>
      </w:r>
      <w:r>
        <w:rPr>
          <w:i/>
          <w:lang w:val="en-GB"/>
        </w:rPr>
        <w:t xml:space="preserve"> selected among questions </w:t>
      </w:r>
      <w:r w:rsidRPr="00266116">
        <w:rPr>
          <w:b/>
          <w:i/>
          <w:lang w:val="en-GB"/>
        </w:rPr>
        <w:t>2 – 7</w:t>
      </w:r>
      <w:r>
        <w:rPr>
          <w:i/>
          <w:lang w:val="en-GB"/>
        </w:rPr>
        <w:t>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Any additional question(s) answered will not be marked.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/>
    <w:p w:rsidR="00266116" w:rsidRDefault="00266116"/>
    <w:p w:rsidR="00266116" w:rsidRDefault="00266116"/>
    <w:p w:rsidR="0089058E" w:rsidRDefault="0089058E" w:rsidP="0089058E">
      <w:pPr>
        <w:spacing w:line="276" w:lineRule="auto"/>
        <w:jc w:val="center"/>
        <w:rPr>
          <w:b/>
        </w:rPr>
      </w:pPr>
    </w:p>
    <w:p w:rsidR="00266116" w:rsidRPr="0089058E" w:rsidRDefault="00266116" w:rsidP="0089058E">
      <w:pPr>
        <w:spacing w:line="276" w:lineRule="auto"/>
        <w:jc w:val="center"/>
        <w:rPr>
          <w:b/>
        </w:rPr>
      </w:pPr>
      <w:r w:rsidRPr="0089058E">
        <w:rPr>
          <w:b/>
        </w:rPr>
        <w:t>SECTION A:</w:t>
      </w:r>
    </w:p>
    <w:p w:rsidR="00266116" w:rsidRPr="0089058E" w:rsidRDefault="00266116" w:rsidP="00266116">
      <w:pPr>
        <w:spacing w:line="276" w:lineRule="auto"/>
        <w:rPr>
          <w:b/>
        </w:rPr>
      </w:pPr>
    </w:p>
    <w:p w:rsidR="00266116" w:rsidRPr="0089058E" w:rsidRDefault="00266116" w:rsidP="00266116">
      <w:pPr>
        <w:spacing w:line="276" w:lineRule="auto"/>
        <w:rPr>
          <w:b/>
        </w:rPr>
      </w:pPr>
      <w:r w:rsidRPr="0089058E">
        <w:rPr>
          <w:b/>
        </w:rPr>
        <w:t>This section is compulsory.</w:t>
      </w:r>
    </w:p>
    <w:p w:rsidR="00266116" w:rsidRDefault="00266116" w:rsidP="00266116">
      <w:pPr>
        <w:spacing w:line="276" w:lineRule="auto"/>
      </w:pPr>
    </w:p>
    <w:p w:rsidR="00266116" w:rsidRPr="0089058E" w:rsidRDefault="00266116" w:rsidP="00266116">
      <w:pPr>
        <w:spacing w:line="276" w:lineRule="auto"/>
        <w:rPr>
          <w:b/>
        </w:rPr>
      </w:pPr>
      <w:r>
        <w:t>1.</w:t>
      </w:r>
      <w:r>
        <w:tab/>
        <w:t xml:space="preserve">There is a fire outbreak in your school and a burning dormitory needs to be </w:t>
      </w:r>
      <w:r w:rsidR="004229DF">
        <w:tab/>
      </w:r>
      <w:r w:rsidR="00E83DC9">
        <w:t>saved</w:t>
      </w:r>
      <w:r>
        <w:t xml:space="preserve">.  You have decided to call fire fighters from town but </w:t>
      </w:r>
      <w:r w:rsidR="004229DF">
        <w:t xml:space="preserve">they don’t know </w:t>
      </w:r>
      <w:r w:rsidR="004229DF">
        <w:tab/>
        <w:t xml:space="preserve">the direction and location of your school.  Give precise direction to their </w:t>
      </w:r>
      <w:r w:rsidR="004229DF">
        <w:tab/>
        <w:t>commander to enable his team reach the scene.</w:t>
      </w:r>
      <w:r w:rsidR="004229DF">
        <w:tab/>
      </w:r>
      <w:r w:rsidR="004229DF">
        <w:tab/>
      </w:r>
      <w:r w:rsidR="004229DF">
        <w:tab/>
      </w:r>
      <w:r w:rsidR="0089058E">
        <w:t xml:space="preserve">    </w:t>
      </w:r>
      <w:r w:rsidR="004229DF" w:rsidRPr="0089058E">
        <w:rPr>
          <w:b/>
        </w:rPr>
        <w:t>(20 marks)</w:t>
      </w:r>
    </w:p>
    <w:p w:rsidR="004229DF" w:rsidRDefault="004229DF" w:rsidP="00266116">
      <w:pPr>
        <w:spacing w:line="276" w:lineRule="auto"/>
      </w:pPr>
    </w:p>
    <w:p w:rsidR="0089058E" w:rsidRDefault="0089058E" w:rsidP="00266116">
      <w:pPr>
        <w:spacing w:line="276" w:lineRule="auto"/>
      </w:pPr>
    </w:p>
    <w:p w:rsidR="0089058E" w:rsidRDefault="0089058E" w:rsidP="00266116">
      <w:pPr>
        <w:spacing w:line="276" w:lineRule="auto"/>
      </w:pPr>
    </w:p>
    <w:p w:rsidR="004229DF" w:rsidRDefault="004229DF" w:rsidP="0089058E">
      <w:pPr>
        <w:spacing w:line="276" w:lineRule="auto"/>
        <w:jc w:val="center"/>
        <w:rPr>
          <w:b/>
        </w:rPr>
      </w:pPr>
      <w:r w:rsidRPr="004229DF">
        <w:rPr>
          <w:b/>
        </w:rPr>
        <w:t>SECTION B:</w:t>
      </w:r>
    </w:p>
    <w:p w:rsidR="0089058E" w:rsidRPr="004229DF" w:rsidRDefault="0089058E" w:rsidP="0089058E">
      <w:pPr>
        <w:spacing w:line="276" w:lineRule="auto"/>
        <w:jc w:val="center"/>
        <w:rPr>
          <w:b/>
        </w:rPr>
      </w:pPr>
    </w:p>
    <w:p w:rsidR="004229DF" w:rsidRPr="004229DF" w:rsidRDefault="004229DF" w:rsidP="00266116">
      <w:pPr>
        <w:spacing w:line="276" w:lineRule="auto"/>
        <w:rPr>
          <w:b/>
        </w:rPr>
      </w:pPr>
      <w:r w:rsidRPr="004229DF">
        <w:rPr>
          <w:b/>
        </w:rPr>
        <w:t xml:space="preserve">Choose </w:t>
      </w:r>
      <w:r w:rsidRPr="00E83DC9">
        <w:rPr>
          <w:b/>
          <w:u w:val="single"/>
        </w:rPr>
        <w:t>one</w:t>
      </w:r>
      <w:r w:rsidRPr="004229DF">
        <w:rPr>
          <w:b/>
        </w:rPr>
        <w:t xml:space="preserve"> of the following topics and write a composition of 500 – 600 words.</w:t>
      </w:r>
      <w:r w:rsidR="0089058E" w:rsidRPr="0089058E">
        <w:rPr>
          <w:b/>
        </w:rPr>
        <w:t xml:space="preserve"> </w:t>
      </w:r>
      <w:r w:rsidR="0089058E">
        <w:rPr>
          <w:b/>
        </w:rPr>
        <w:tab/>
      </w:r>
      <w:r w:rsidR="0089058E">
        <w:rPr>
          <w:b/>
        </w:rPr>
        <w:tab/>
      </w:r>
      <w:r w:rsidR="0089058E">
        <w:rPr>
          <w:b/>
        </w:rPr>
        <w:tab/>
      </w:r>
      <w:r w:rsidR="0089058E">
        <w:rPr>
          <w:b/>
        </w:rPr>
        <w:tab/>
      </w:r>
      <w:r w:rsidR="0089058E">
        <w:rPr>
          <w:b/>
        </w:rPr>
        <w:tab/>
      </w:r>
      <w:r w:rsidR="0089058E">
        <w:rPr>
          <w:b/>
        </w:rPr>
        <w:tab/>
      </w:r>
      <w:r w:rsidR="0089058E">
        <w:rPr>
          <w:b/>
        </w:rPr>
        <w:tab/>
      </w:r>
      <w:r w:rsidR="0089058E">
        <w:rPr>
          <w:b/>
        </w:rPr>
        <w:tab/>
      </w:r>
      <w:r w:rsidR="0089058E">
        <w:rPr>
          <w:b/>
        </w:rPr>
        <w:tab/>
      </w:r>
      <w:r w:rsidR="0089058E">
        <w:rPr>
          <w:b/>
        </w:rPr>
        <w:tab/>
        <w:t xml:space="preserve">    </w:t>
      </w:r>
      <w:r w:rsidR="0089058E" w:rsidRPr="004229DF">
        <w:rPr>
          <w:b/>
        </w:rPr>
        <w:t>(20 marks)</w:t>
      </w:r>
    </w:p>
    <w:p w:rsidR="004229DF" w:rsidRPr="004229DF" w:rsidRDefault="004229DF" w:rsidP="00266116">
      <w:pPr>
        <w:spacing w:line="276" w:lineRule="auto"/>
        <w:rPr>
          <w:b/>
        </w:rPr>
      </w:pPr>
      <w:r w:rsidRPr="004229DF">
        <w:rPr>
          <w:b/>
        </w:rPr>
        <w:tab/>
      </w:r>
      <w:r w:rsidRPr="004229DF">
        <w:rPr>
          <w:b/>
        </w:rPr>
        <w:tab/>
      </w:r>
      <w:bookmarkStart w:id="0" w:name="_GoBack"/>
      <w:bookmarkEnd w:id="0"/>
      <w:r w:rsidRPr="004229DF">
        <w:rPr>
          <w:b/>
        </w:rPr>
        <w:tab/>
      </w:r>
      <w:r w:rsidRPr="004229DF">
        <w:rPr>
          <w:b/>
        </w:rPr>
        <w:tab/>
      </w:r>
      <w:r w:rsidRPr="004229DF">
        <w:rPr>
          <w:b/>
        </w:rPr>
        <w:tab/>
      </w:r>
      <w:r w:rsidRPr="004229DF">
        <w:rPr>
          <w:b/>
        </w:rPr>
        <w:tab/>
      </w:r>
      <w:r w:rsidRPr="004229DF">
        <w:rPr>
          <w:b/>
        </w:rPr>
        <w:tab/>
      </w:r>
      <w:r w:rsidRPr="004229DF">
        <w:rPr>
          <w:b/>
        </w:rPr>
        <w:tab/>
      </w:r>
      <w:r w:rsidRPr="004229DF">
        <w:rPr>
          <w:b/>
        </w:rPr>
        <w:tab/>
      </w:r>
      <w:r w:rsidRPr="004229DF">
        <w:rPr>
          <w:b/>
        </w:rPr>
        <w:tab/>
      </w:r>
      <w:r w:rsidRPr="004229DF">
        <w:rPr>
          <w:b/>
        </w:rPr>
        <w:tab/>
        <w:t xml:space="preserve">       </w:t>
      </w:r>
    </w:p>
    <w:p w:rsidR="004229DF" w:rsidRDefault="004229DF" w:rsidP="00266116">
      <w:pPr>
        <w:spacing w:line="276" w:lineRule="auto"/>
      </w:pPr>
    </w:p>
    <w:p w:rsidR="004229DF" w:rsidRDefault="004229DF" w:rsidP="00266116">
      <w:pPr>
        <w:spacing w:line="276" w:lineRule="auto"/>
      </w:pPr>
      <w:r>
        <w:t>2.</w:t>
      </w:r>
      <w:r>
        <w:tab/>
        <w:t xml:space="preserve">Write a story beginning, ‘It was very dark in the night when I started touching </w:t>
      </w:r>
      <w:r>
        <w:tab/>
        <w:t>every substance I could come across.  Suddenly ……………..</w:t>
      </w:r>
    </w:p>
    <w:p w:rsidR="004229DF" w:rsidRDefault="004229DF" w:rsidP="00266116">
      <w:pPr>
        <w:spacing w:line="276" w:lineRule="auto"/>
      </w:pPr>
    </w:p>
    <w:p w:rsidR="004229DF" w:rsidRDefault="004229DF" w:rsidP="00266116">
      <w:pPr>
        <w:spacing w:line="276" w:lineRule="auto"/>
      </w:pPr>
      <w:r>
        <w:t>3.</w:t>
      </w:r>
      <w:r>
        <w:tab/>
        <w:t xml:space="preserve">Write a story to bring out the saying; “When the cat is away, the mice will </w:t>
      </w:r>
      <w:r>
        <w:tab/>
        <w:t>play”.</w:t>
      </w:r>
    </w:p>
    <w:p w:rsidR="004229DF" w:rsidRDefault="004229DF" w:rsidP="00266116">
      <w:pPr>
        <w:spacing w:line="276" w:lineRule="auto"/>
      </w:pPr>
    </w:p>
    <w:p w:rsidR="004229DF" w:rsidRDefault="004229DF" w:rsidP="00266116">
      <w:pPr>
        <w:spacing w:line="276" w:lineRule="auto"/>
      </w:pPr>
      <w:r>
        <w:t>4.</w:t>
      </w:r>
      <w:r>
        <w:tab/>
        <w:t>Explain the problems you go through as a student in a candidate class.</w:t>
      </w:r>
    </w:p>
    <w:p w:rsidR="004229DF" w:rsidRDefault="004229DF" w:rsidP="00266116">
      <w:pPr>
        <w:spacing w:line="276" w:lineRule="auto"/>
      </w:pPr>
    </w:p>
    <w:p w:rsidR="004229DF" w:rsidRDefault="004229DF" w:rsidP="00266116">
      <w:pPr>
        <w:spacing w:line="276" w:lineRule="auto"/>
      </w:pPr>
      <w:r>
        <w:t>5.</w:t>
      </w:r>
      <w:r>
        <w:tab/>
        <w:t>Describe an encounter you had with a Ganga of robbers.</w:t>
      </w:r>
    </w:p>
    <w:p w:rsidR="004229DF" w:rsidRDefault="004229DF" w:rsidP="00266116">
      <w:pPr>
        <w:spacing w:line="276" w:lineRule="auto"/>
      </w:pPr>
    </w:p>
    <w:p w:rsidR="004229DF" w:rsidRDefault="004229DF" w:rsidP="00266116">
      <w:pPr>
        <w:spacing w:line="276" w:lineRule="auto"/>
      </w:pPr>
      <w:r>
        <w:t>6.</w:t>
      </w:r>
      <w:r>
        <w:tab/>
        <w:t xml:space="preserve">How would you advise a friend who is a slow learner to improve on his/her </w:t>
      </w:r>
      <w:r>
        <w:tab/>
        <w:t>academic performance in class?</w:t>
      </w:r>
    </w:p>
    <w:p w:rsidR="004229DF" w:rsidRDefault="004229DF" w:rsidP="00266116">
      <w:pPr>
        <w:spacing w:line="276" w:lineRule="auto"/>
      </w:pPr>
    </w:p>
    <w:p w:rsidR="004229DF" w:rsidRDefault="004229DF" w:rsidP="00266116">
      <w:pPr>
        <w:spacing w:line="276" w:lineRule="auto"/>
      </w:pPr>
      <w:r>
        <w:t>7.</w:t>
      </w:r>
      <w:r>
        <w:tab/>
        <w:t xml:space="preserve">Write a story ending, “………………. Whenever I think of that incident, I cannot </w:t>
      </w:r>
      <w:r>
        <w:tab/>
        <w:t>believe it was a dream”.</w:t>
      </w:r>
    </w:p>
    <w:p w:rsidR="004229DF" w:rsidRDefault="004229DF" w:rsidP="00266116">
      <w:pPr>
        <w:spacing w:line="276" w:lineRule="auto"/>
      </w:pPr>
    </w:p>
    <w:p w:rsidR="004229DF" w:rsidRDefault="004229DF" w:rsidP="00266116">
      <w:pPr>
        <w:spacing w:line="276" w:lineRule="auto"/>
      </w:pPr>
    </w:p>
    <w:p w:rsidR="004229DF" w:rsidRPr="004229DF" w:rsidRDefault="004229DF" w:rsidP="004229DF">
      <w:pPr>
        <w:spacing w:line="276" w:lineRule="auto"/>
        <w:jc w:val="center"/>
        <w:rPr>
          <w:b/>
          <w:u w:val="single"/>
        </w:rPr>
      </w:pPr>
      <w:r w:rsidRPr="004229DF">
        <w:rPr>
          <w:b/>
          <w:u w:val="single"/>
        </w:rPr>
        <w:t>END</w:t>
      </w:r>
    </w:p>
    <w:p w:rsidR="004229DF" w:rsidRDefault="004229DF" w:rsidP="00266116">
      <w:pPr>
        <w:spacing w:line="276" w:lineRule="auto"/>
      </w:pPr>
    </w:p>
    <w:p w:rsidR="00266116" w:rsidRDefault="00266116" w:rsidP="00266116">
      <w:pPr>
        <w:spacing w:line="276" w:lineRule="auto"/>
      </w:pPr>
    </w:p>
    <w:sectPr w:rsidR="00266116" w:rsidSect="00E13010">
      <w:footerReference w:type="default" r:id="rId8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C40" w:rsidRDefault="00211C40" w:rsidP="00E13010">
      <w:r>
        <w:separator/>
      </w:r>
    </w:p>
  </w:endnote>
  <w:endnote w:type="continuationSeparator" w:id="0">
    <w:p w:rsidR="00211C40" w:rsidRDefault="00211C40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E83DC9">
          <w:rPr>
            <w:rFonts w:eastAsia="Yu Gothic UI Semibold"/>
            <w:b/>
            <w:noProof/>
            <w:sz w:val="20"/>
            <w:szCs w:val="20"/>
          </w:rPr>
          <w:t>2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C40" w:rsidRDefault="00211C40" w:rsidP="00E13010">
      <w:r>
        <w:separator/>
      </w:r>
    </w:p>
  </w:footnote>
  <w:footnote w:type="continuationSeparator" w:id="0">
    <w:p w:rsidR="00211C40" w:rsidRDefault="00211C40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0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04"/>
    <w:rsid w:val="000170C4"/>
    <w:rsid w:val="00050DA8"/>
    <w:rsid w:val="00100C2B"/>
    <w:rsid w:val="00211C40"/>
    <w:rsid w:val="00266116"/>
    <w:rsid w:val="004229DF"/>
    <w:rsid w:val="00883571"/>
    <w:rsid w:val="0089058E"/>
    <w:rsid w:val="00930BA1"/>
    <w:rsid w:val="00986F89"/>
    <w:rsid w:val="00B331AE"/>
    <w:rsid w:val="00B9580A"/>
    <w:rsid w:val="00DD51DE"/>
    <w:rsid w:val="00E13010"/>
    <w:rsid w:val="00E13672"/>
    <w:rsid w:val="00E83DC9"/>
    <w:rsid w:val="00E91826"/>
    <w:rsid w:val="00EA276C"/>
    <w:rsid w:val="00EB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F2745-F98F-4270-83D1-46038B9F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15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6</cp:revision>
  <cp:lastPrinted>2019-07-18T11:47:00Z</cp:lastPrinted>
  <dcterms:created xsi:type="dcterms:W3CDTF">2019-07-18T11:35:00Z</dcterms:created>
  <dcterms:modified xsi:type="dcterms:W3CDTF">2019-07-18T13:11:00Z</dcterms:modified>
</cp:coreProperties>
</file>