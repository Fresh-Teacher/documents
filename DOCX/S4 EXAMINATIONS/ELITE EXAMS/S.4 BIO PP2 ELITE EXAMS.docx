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E13010" w:rsidRDefault="00E13010" w:rsidP="00E13010">
      <w:pPr>
        <w:rPr>
          <w:b/>
          <w:lang w:val="en-GB"/>
        </w:rPr>
      </w:pPr>
    </w:p>
    <w:p w:rsidR="00E13010" w:rsidRDefault="00B136E6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553/2</w:t>
      </w:r>
    </w:p>
    <w:p w:rsidR="00E13010" w:rsidRDefault="00B136E6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BIOLOGY</w:t>
      </w:r>
    </w:p>
    <w:p w:rsidR="00E13010" w:rsidRDefault="00B136E6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2</w:t>
      </w:r>
    </w:p>
    <w:p w:rsidR="00E13010" w:rsidRDefault="00B136E6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D26912" w:rsidRDefault="00E13010" w:rsidP="00D26912">
      <w:pPr>
        <w:spacing w:line="192" w:lineRule="auto"/>
        <w:rPr>
          <w:b/>
          <w:lang w:val="en-GB"/>
        </w:rPr>
      </w:pPr>
      <w:r>
        <w:rPr>
          <w:b/>
          <w:lang w:val="en-GB"/>
        </w:rPr>
        <w:t>2 HOURS</w:t>
      </w:r>
    </w:p>
    <w:p w:rsidR="00E13010" w:rsidRPr="00D26912" w:rsidRDefault="00E13010" w:rsidP="00D26912">
      <w:pPr>
        <w:spacing w:line="192" w:lineRule="auto"/>
        <w:jc w:val="center"/>
        <w:rPr>
          <w:b/>
          <w:lang w:val="en-GB"/>
        </w:rPr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B136E6" w:rsidRPr="00D26912" w:rsidRDefault="00B136E6" w:rsidP="00E13010">
      <w:pPr>
        <w:spacing w:line="276" w:lineRule="auto"/>
        <w:jc w:val="center"/>
        <w:rPr>
          <w:b/>
          <w:sz w:val="10"/>
          <w:szCs w:val="10"/>
          <w:lang w:val="en-GB"/>
        </w:rPr>
      </w:pPr>
    </w:p>
    <w:p w:rsidR="00B136E6" w:rsidRDefault="00B136E6" w:rsidP="00D26912">
      <w:pPr>
        <w:spacing w:line="21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BIOLOGY</w:t>
      </w:r>
    </w:p>
    <w:p w:rsidR="00B136E6" w:rsidRDefault="00B136E6" w:rsidP="00D26912">
      <w:pPr>
        <w:spacing w:line="21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2</w:t>
      </w:r>
    </w:p>
    <w:p w:rsidR="00E13010" w:rsidRDefault="00E13010" w:rsidP="00D26912">
      <w:pPr>
        <w:spacing w:line="21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(</w:t>
      </w:r>
      <w:r w:rsidR="00B136E6">
        <w:rPr>
          <w:b/>
          <w:sz w:val="28"/>
          <w:szCs w:val="28"/>
          <w:lang w:val="en-GB"/>
        </w:rPr>
        <w:t>Practical</w:t>
      </w:r>
      <w:r>
        <w:rPr>
          <w:b/>
          <w:sz w:val="28"/>
          <w:szCs w:val="28"/>
          <w:lang w:val="en-GB"/>
        </w:rPr>
        <w:t>)</w:t>
      </w:r>
    </w:p>
    <w:p w:rsidR="00E13010" w:rsidRDefault="00E13010" w:rsidP="00D26912">
      <w:pPr>
        <w:spacing w:line="21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D26912">
      <w:pPr>
        <w:spacing w:line="21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7F6228" w:rsidRPr="00D26912" w:rsidRDefault="007F6228" w:rsidP="00E13010">
      <w:pPr>
        <w:spacing w:line="276" w:lineRule="auto"/>
        <w:jc w:val="center"/>
        <w:rPr>
          <w:b/>
          <w:sz w:val="10"/>
          <w:szCs w:val="10"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F64F8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Attempt all questions from this paper</w:t>
      </w:r>
    </w:p>
    <w:p w:rsidR="00E13010" w:rsidRDefault="00F64F8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answers must be written in the spaces provided.</w:t>
      </w:r>
    </w:p>
    <w:p w:rsidR="00E13010" w:rsidRDefault="00F64F8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drawings must be in pencil.</w:t>
      </w:r>
    </w:p>
    <w:p w:rsidR="00E13010" w:rsidRDefault="00F64F8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Present neat work for marking.</w:t>
      </w:r>
    </w:p>
    <w:p w:rsidR="00E13010" w:rsidRPr="00D26912" w:rsidRDefault="00E13010" w:rsidP="00E13010">
      <w:pPr>
        <w:spacing w:line="276" w:lineRule="auto"/>
        <w:rPr>
          <w:sz w:val="10"/>
          <w:szCs w:val="10"/>
          <w:lang w:val="en-GB"/>
        </w:rPr>
      </w:pPr>
    </w:p>
    <w:p w:rsidR="00D26912" w:rsidRPr="00D26912" w:rsidRDefault="00D26912" w:rsidP="00D26912">
      <w:pPr>
        <w:spacing w:line="276" w:lineRule="auto"/>
        <w:jc w:val="center"/>
        <w:rPr>
          <w:b/>
          <w:lang w:val="en-GB"/>
        </w:rPr>
      </w:pPr>
      <w:r w:rsidRPr="00D26912">
        <w:rPr>
          <w:b/>
          <w:lang w:val="en-GB"/>
        </w:rPr>
        <w:t>FOR EXAMINERS’ USE ONLY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5"/>
        <w:gridCol w:w="3246"/>
        <w:gridCol w:w="3247"/>
      </w:tblGrid>
      <w:tr w:rsidR="00D26912" w:rsidTr="00D26912">
        <w:trPr>
          <w:jc w:val="center"/>
        </w:trPr>
        <w:tc>
          <w:tcPr>
            <w:tcW w:w="1885" w:type="dxa"/>
          </w:tcPr>
          <w:p w:rsidR="00D26912" w:rsidRPr="00D26912" w:rsidRDefault="00D26912" w:rsidP="00D26912">
            <w:pPr>
              <w:spacing w:line="276" w:lineRule="auto"/>
              <w:jc w:val="center"/>
              <w:rPr>
                <w:b/>
                <w:lang w:val="en-GB"/>
              </w:rPr>
            </w:pPr>
            <w:r w:rsidRPr="00D26912">
              <w:rPr>
                <w:b/>
                <w:lang w:val="en-GB"/>
              </w:rPr>
              <w:t>QUESTION</w:t>
            </w:r>
          </w:p>
        </w:tc>
        <w:tc>
          <w:tcPr>
            <w:tcW w:w="3246" w:type="dxa"/>
          </w:tcPr>
          <w:p w:rsidR="00D26912" w:rsidRPr="00D26912" w:rsidRDefault="00D26912" w:rsidP="00D26912">
            <w:pPr>
              <w:spacing w:line="276" w:lineRule="auto"/>
              <w:jc w:val="center"/>
              <w:rPr>
                <w:b/>
                <w:lang w:val="en-GB"/>
              </w:rPr>
            </w:pPr>
            <w:r w:rsidRPr="00D26912">
              <w:rPr>
                <w:b/>
                <w:lang w:val="en-GB"/>
              </w:rPr>
              <w:t>MARKS</w:t>
            </w:r>
          </w:p>
        </w:tc>
        <w:tc>
          <w:tcPr>
            <w:tcW w:w="3247" w:type="dxa"/>
          </w:tcPr>
          <w:p w:rsidR="00D26912" w:rsidRPr="00D26912" w:rsidRDefault="00D26912" w:rsidP="00D26912">
            <w:pPr>
              <w:spacing w:line="276" w:lineRule="auto"/>
              <w:jc w:val="center"/>
              <w:rPr>
                <w:b/>
                <w:lang w:val="en-GB"/>
              </w:rPr>
            </w:pPr>
            <w:r w:rsidRPr="00D26912">
              <w:rPr>
                <w:b/>
                <w:lang w:val="en-GB"/>
              </w:rPr>
              <w:t>EXAMINER’S INITIALS</w:t>
            </w:r>
          </w:p>
        </w:tc>
      </w:tr>
      <w:tr w:rsidR="00D26912" w:rsidTr="00D26912">
        <w:trPr>
          <w:trHeight w:val="609"/>
          <w:jc w:val="center"/>
        </w:trPr>
        <w:tc>
          <w:tcPr>
            <w:tcW w:w="1885" w:type="dxa"/>
          </w:tcPr>
          <w:p w:rsidR="00D26912" w:rsidRPr="00D26912" w:rsidRDefault="00D26912" w:rsidP="00D26912">
            <w:pPr>
              <w:spacing w:line="276" w:lineRule="auto"/>
              <w:jc w:val="center"/>
              <w:rPr>
                <w:sz w:val="40"/>
                <w:szCs w:val="40"/>
                <w:lang w:val="en-GB"/>
              </w:rPr>
            </w:pPr>
            <w:r w:rsidRPr="00D26912"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3246" w:type="dxa"/>
          </w:tcPr>
          <w:p w:rsidR="00D26912" w:rsidRDefault="00D26912" w:rsidP="00E13010">
            <w:pPr>
              <w:spacing w:line="276" w:lineRule="auto"/>
              <w:rPr>
                <w:lang w:val="en-GB"/>
              </w:rPr>
            </w:pPr>
          </w:p>
        </w:tc>
        <w:tc>
          <w:tcPr>
            <w:tcW w:w="3247" w:type="dxa"/>
          </w:tcPr>
          <w:p w:rsidR="00D26912" w:rsidRDefault="00D26912" w:rsidP="00E13010">
            <w:pPr>
              <w:spacing w:line="276" w:lineRule="auto"/>
              <w:rPr>
                <w:lang w:val="en-GB"/>
              </w:rPr>
            </w:pPr>
          </w:p>
        </w:tc>
      </w:tr>
      <w:tr w:rsidR="00D26912" w:rsidTr="00D26912">
        <w:trPr>
          <w:trHeight w:val="690"/>
          <w:jc w:val="center"/>
        </w:trPr>
        <w:tc>
          <w:tcPr>
            <w:tcW w:w="1885" w:type="dxa"/>
          </w:tcPr>
          <w:p w:rsidR="00D26912" w:rsidRPr="00D26912" w:rsidRDefault="00D26912" w:rsidP="00D26912">
            <w:pPr>
              <w:spacing w:line="276" w:lineRule="auto"/>
              <w:jc w:val="center"/>
              <w:rPr>
                <w:sz w:val="40"/>
                <w:szCs w:val="40"/>
                <w:lang w:val="en-GB"/>
              </w:rPr>
            </w:pPr>
            <w:r w:rsidRPr="00D26912">
              <w:rPr>
                <w:sz w:val="40"/>
                <w:szCs w:val="40"/>
                <w:lang w:val="en-GB"/>
              </w:rPr>
              <w:t>2</w:t>
            </w:r>
          </w:p>
        </w:tc>
        <w:tc>
          <w:tcPr>
            <w:tcW w:w="3246" w:type="dxa"/>
          </w:tcPr>
          <w:p w:rsidR="00D26912" w:rsidRDefault="00D26912" w:rsidP="00E13010">
            <w:pPr>
              <w:spacing w:line="276" w:lineRule="auto"/>
              <w:rPr>
                <w:lang w:val="en-GB"/>
              </w:rPr>
            </w:pPr>
          </w:p>
        </w:tc>
        <w:tc>
          <w:tcPr>
            <w:tcW w:w="3247" w:type="dxa"/>
          </w:tcPr>
          <w:p w:rsidR="00D26912" w:rsidRDefault="00D26912" w:rsidP="00E13010">
            <w:pPr>
              <w:spacing w:line="276" w:lineRule="auto"/>
              <w:rPr>
                <w:lang w:val="en-GB"/>
              </w:rPr>
            </w:pPr>
          </w:p>
        </w:tc>
      </w:tr>
      <w:tr w:rsidR="00D26912" w:rsidTr="00D26912">
        <w:trPr>
          <w:trHeight w:val="600"/>
          <w:jc w:val="center"/>
        </w:trPr>
        <w:tc>
          <w:tcPr>
            <w:tcW w:w="1885" w:type="dxa"/>
          </w:tcPr>
          <w:p w:rsidR="00D26912" w:rsidRPr="00D26912" w:rsidRDefault="00D26912" w:rsidP="00D26912">
            <w:pPr>
              <w:spacing w:line="276" w:lineRule="auto"/>
              <w:jc w:val="center"/>
              <w:rPr>
                <w:sz w:val="40"/>
                <w:szCs w:val="40"/>
                <w:lang w:val="en-GB"/>
              </w:rPr>
            </w:pPr>
            <w:r w:rsidRPr="00D26912">
              <w:rPr>
                <w:sz w:val="40"/>
                <w:szCs w:val="40"/>
                <w:lang w:val="en-GB"/>
              </w:rPr>
              <w:t>3</w:t>
            </w:r>
          </w:p>
        </w:tc>
        <w:tc>
          <w:tcPr>
            <w:tcW w:w="3246" w:type="dxa"/>
          </w:tcPr>
          <w:p w:rsidR="00D26912" w:rsidRDefault="00D26912" w:rsidP="00E13010">
            <w:pPr>
              <w:spacing w:line="276" w:lineRule="auto"/>
              <w:rPr>
                <w:lang w:val="en-GB"/>
              </w:rPr>
            </w:pPr>
          </w:p>
        </w:tc>
        <w:tc>
          <w:tcPr>
            <w:tcW w:w="3247" w:type="dxa"/>
          </w:tcPr>
          <w:p w:rsidR="00D26912" w:rsidRDefault="00D26912" w:rsidP="00E13010">
            <w:pPr>
              <w:spacing w:line="276" w:lineRule="auto"/>
              <w:rPr>
                <w:lang w:val="en-GB"/>
              </w:rPr>
            </w:pPr>
          </w:p>
        </w:tc>
      </w:tr>
      <w:tr w:rsidR="00D26912" w:rsidTr="00D26912">
        <w:trPr>
          <w:trHeight w:val="744"/>
          <w:jc w:val="center"/>
        </w:trPr>
        <w:tc>
          <w:tcPr>
            <w:tcW w:w="1885" w:type="dxa"/>
            <w:vAlign w:val="center"/>
          </w:tcPr>
          <w:p w:rsidR="00D26912" w:rsidRPr="00D26912" w:rsidRDefault="00D26912" w:rsidP="00D26912">
            <w:pPr>
              <w:spacing w:line="276" w:lineRule="auto"/>
              <w:rPr>
                <w:b/>
                <w:lang w:val="en-GB"/>
              </w:rPr>
            </w:pPr>
            <w:r w:rsidRPr="00D26912">
              <w:rPr>
                <w:b/>
                <w:lang w:val="en-GB"/>
              </w:rPr>
              <w:t>TOTAL</w:t>
            </w:r>
          </w:p>
        </w:tc>
        <w:tc>
          <w:tcPr>
            <w:tcW w:w="3246" w:type="dxa"/>
          </w:tcPr>
          <w:p w:rsidR="00D26912" w:rsidRDefault="00D26912" w:rsidP="00E13010">
            <w:pPr>
              <w:spacing w:line="276" w:lineRule="auto"/>
              <w:rPr>
                <w:lang w:val="en-GB"/>
              </w:rPr>
            </w:pPr>
          </w:p>
        </w:tc>
        <w:tc>
          <w:tcPr>
            <w:tcW w:w="3247" w:type="dxa"/>
          </w:tcPr>
          <w:p w:rsidR="00D26912" w:rsidRDefault="00D26912" w:rsidP="00E13010">
            <w:pPr>
              <w:spacing w:line="276" w:lineRule="auto"/>
              <w:rPr>
                <w:lang w:val="en-GB"/>
              </w:rPr>
            </w:pPr>
          </w:p>
        </w:tc>
      </w:tr>
    </w:tbl>
    <w:p w:rsidR="007F6228" w:rsidRDefault="007F6228">
      <w:pPr>
        <w:rPr>
          <w:lang w:val="en-GB"/>
        </w:rPr>
      </w:pPr>
    </w:p>
    <w:p w:rsidR="00F64F8D" w:rsidRDefault="00F64F8D" w:rsidP="00F64F8D">
      <w:pPr>
        <w:spacing w:line="276" w:lineRule="auto"/>
      </w:pPr>
      <w:r>
        <w:lastRenderedPageBreak/>
        <w:t>1.</w:t>
      </w:r>
      <w:r>
        <w:tab/>
        <w:t>You are provided with the following;</w:t>
      </w:r>
    </w:p>
    <w:p w:rsidR="00E62324" w:rsidRDefault="00E62324" w:rsidP="00F64F8D">
      <w:pPr>
        <w:spacing w:line="276" w:lineRule="auto"/>
      </w:pPr>
      <w:r>
        <w:tab/>
        <w:t xml:space="preserve">Solution X and Y, extract E, solutions A and B, Blue and Red litmus papers, </w:t>
      </w:r>
      <w:r>
        <w:tab/>
        <w:t>heat source and a thermometer.</w:t>
      </w:r>
    </w:p>
    <w:p w:rsidR="00595935" w:rsidRDefault="00595935" w:rsidP="00F64F8D">
      <w:pPr>
        <w:spacing w:line="276" w:lineRule="auto"/>
      </w:pPr>
    </w:p>
    <w:p w:rsidR="00461CC2" w:rsidRDefault="00E62324" w:rsidP="00F64F8D">
      <w:pPr>
        <w:spacing w:line="276" w:lineRule="auto"/>
      </w:pPr>
      <w:r>
        <w:tab/>
        <w:t>a)</w:t>
      </w:r>
      <w:r>
        <w:tab/>
      </w:r>
      <w:r w:rsidR="00461CC2">
        <w:t xml:space="preserve">Carry out the following tests and record your observations and </w:t>
      </w:r>
      <w:r w:rsidR="00461CC2">
        <w:tab/>
      </w:r>
      <w:r w:rsidR="00461CC2">
        <w:tab/>
      </w:r>
      <w:r w:rsidR="00461CC2">
        <w:tab/>
        <w:t>deductions in the table below.</w:t>
      </w:r>
      <w:r w:rsidR="00461CC2">
        <w:tab/>
      </w:r>
      <w:r w:rsidR="00461CC2">
        <w:tab/>
      </w:r>
      <w:r w:rsidR="00461CC2">
        <w:tab/>
      </w:r>
      <w:r w:rsidR="00461CC2">
        <w:tab/>
      </w:r>
      <w:r w:rsidR="00461CC2">
        <w:tab/>
        <w:t xml:space="preserve">    (7 ½ marks)</w:t>
      </w:r>
    </w:p>
    <w:p w:rsidR="00461CC2" w:rsidRDefault="00461CC2" w:rsidP="00F64F8D">
      <w:pPr>
        <w:spacing w:line="276" w:lineRule="auto"/>
      </w:pPr>
    </w:p>
    <w:tbl>
      <w:tblPr>
        <w:tblStyle w:val="TableGrid"/>
        <w:tblW w:w="102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0"/>
        <w:gridCol w:w="2849"/>
        <w:gridCol w:w="2493"/>
        <w:gridCol w:w="2588"/>
        <w:gridCol w:w="1515"/>
      </w:tblGrid>
      <w:tr w:rsidR="00461CC2" w:rsidTr="00AD1001">
        <w:trPr>
          <w:jc w:val="center"/>
        </w:trPr>
        <w:tc>
          <w:tcPr>
            <w:tcW w:w="729" w:type="dxa"/>
            <w:vAlign w:val="center"/>
          </w:tcPr>
          <w:p w:rsidR="00461CC2" w:rsidRPr="007C1A5B" w:rsidRDefault="00461CC2" w:rsidP="0089016E">
            <w:pPr>
              <w:jc w:val="center"/>
              <w:rPr>
                <w:b/>
              </w:rPr>
            </w:pPr>
            <w:r w:rsidRPr="007C1A5B">
              <w:rPr>
                <w:b/>
              </w:rPr>
              <w:t>Test tube</w:t>
            </w:r>
          </w:p>
        </w:tc>
        <w:tc>
          <w:tcPr>
            <w:tcW w:w="2880" w:type="dxa"/>
            <w:vAlign w:val="center"/>
          </w:tcPr>
          <w:p w:rsidR="00461CC2" w:rsidRPr="007C1A5B" w:rsidRDefault="00461CC2" w:rsidP="0089016E">
            <w:pPr>
              <w:jc w:val="center"/>
              <w:rPr>
                <w:b/>
              </w:rPr>
            </w:pPr>
            <w:r w:rsidRPr="007C1A5B">
              <w:rPr>
                <w:b/>
              </w:rPr>
              <w:t>Procedure</w:t>
            </w:r>
          </w:p>
        </w:tc>
        <w:tc>
          <w:tcPr>
            <w:tcW w:w="2506" w:type="dxa"/>
            <w:vAlign w:val="center"/>
          </w:tcPr>
          <w:p w:rsidR="00461CC2" w:rsidRPr="007C1A5B" w:rsidRDefault="00461CC2" w:rsidP="0089016E">
            <w:pPr>
              <w:jc w:val="center"/>
              <w:rPr>
                <w:b/>
              </w:rPr>
            </w:pPr>
            <w:r w:rsidRPr="007C1A5B">
              <w:rPr>
                <w:b/>
              </w:rPr>
              <w:t>Observations</w:t>
            </w:r>
          </w:p>
        </w:tc>
        <w:tc>
          <w:tcPr>
            <w:tcW w:w="2610" w:type="dxa"/>
            <w:tcBorders>
              <w:right w:val="single" w:sz="12" w:space="0" w:color="000000"/>
            </w:tcBorders>
            <w:vAlign w:val="center"/>
          </w:tcPr>
          <w:p w:rsidR="00461CC2" w:rsidRPr="007C1A5B" w:rsidRDefault="00461CC2" w:rsidP="0089016E">
            <w:pPr>
              <w:jc w:val="center"/>
              <w:rPr>
                <w:b/>
              </w:rPr>
            </w:pPr>
            <w:r w:rsidRPr="007C1A5B">
              <w:rPr>
                <w:b/>
              </w:rPr>
              <w:t>Deductions</w:t>
            </w: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000000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461CC2" w:rsidRPr="007C1A5B" w:rsidRDefault="00461CC2" w:rsidP="007C1A5B">
            <w:pPr>
              <w:spacing w:line="276" w:lineRule="auto"/>
              <w:jc w:val="center"/>
              <w:rPr>
                <w:b/>
              </w:rPr>
            </w:pPr>
          </w:p>
        </w:tc>
      </w:tr>
      <w:tr w:rsidR="00461CC2" w:rsidTr="00AD1001">
        <w:trPr>
          <w:jc w:val="center"/>
        </w:trPr>
        <w:tc>
          <w:tcPr>
            <w:tcW w:w="729" w:type="dxa"/>
            <w:vAlign w:val="center"/>
          </w:tcPr>
          <w:p w:rsidR="00461CC2" w:rsidRPr="007C1A5B" w:rsidRDefault="00461CC2" w:rsidP="007C1A5B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7C1A5B">
              <w:rPr>
                <w:sz w:val="36"/>
                <w:szCs w:val="36"/>
              </w:rPr>
              <w:t>1</w:t>
            </w:r>
          </w:p>
        </w:tc>
        <w:tc>
          <w:tcPr>
            <w:tcW w:w="2880" w:type="dxa"/>
          </w:tcPr>
          <w:p w:rsidR="00461CC2" w:rsidRDefault="00461CC2" w:rsidP="00F64F8D">
            <w:pPr>
              <w:spacing w:line="276" w:lineRule="auto"/>
            </w:pPr>
            <w:r>
              <w:t>To 1cm</w:t>
            </w:r>
            <w:r w:rsidRPr="0089016E">
              <w:rPr>
                <w:b/>
                <w:sz w:val="28"/>
                <w:vertAlign w:val="superscript"/>
              </w:rPr>
              <w:t>3</w:t>
            </w:r>
            <w:r>
              <w:t xml:space="preserve"> of X in a test tube, add blue and red litmus paper.</w:t>
            </w:r>
          </w:p>
          <w:p w:rsidR="00403135" w:rsidRDefault="00403135" w:rsidP="00F64F8D">
            <w:pPr>
              <w:spacing w:line="276" w:lineRule="auto"/>
            </w:pPr>
          </w:p>
          <w:p w:rsidR="00DD797C" w:rsidRDefault="00DD797C" w:rsidP="00F64F8D">
            <w:pPr>
              <w:spacing w:line="276" w:lineRule="auto"/>
            </w:pPr>
          </w:p>
        </w:tc>
        <w:tc>
          <w:tcPr>
            <w:tcW w:w="2506" w:type="dxa"/>
          </w:tcPr>
          <w:p w:rsidR="00461CC2" w:rsidRDefault="00461CC2" w:rsidP="00F64F8D">
            <w:pPr>
              <w:spacing w:line="276" w:lineRule="auto"/>
            </w:pPr>
          </w:p>
        </w:tc>
        <w:tc>
          <w:tcPr>
            <w:tcW w:w="2610" w:type="dxa"/>
            <w:tcBorders>
              <w:right w:val="single" w:sz="12" w:space="0" w:color="000000"/>
            </w:tcBorders>
          </w:tcPr>
          <w:p w:rsidR="00461CC2" w:rsidRDefault="00461CC2" w:rsidP="00F64F8D">
            <w:pPr>
              <w:spacing w:line="276" w:lineRule="auto"/>
            </w:pP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000000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461CC2" w:rsidRDefault="00461CC2" w:rsidP="007C1A5B">
            <w:pPr>
              <w:spacing w:line="276" w:lineRule="auto"/>
            </w:pPr>
            <w:r>
              <w:t>(1½ mark)</w:t>
            </w:r>
          </w:p>
        </w:tc>
      </w:tr>
      <w:tr w:rsidR="00461CC2" w:rsidTr="00AD1001">
        <w:trPr>
          <w:jc w:val="center"/>
        </w:trPr>
        <w:tc>
          <w:tcPr>
            <w:tcW w:w="729" w:type="dxa"/>
            <w:vAlign w:val="center"/>
          </w:tcPr>
          <w:p w:rsidR="00461CC2" w:rsidRPr="007C1A5B" w:rsidRDefault="00461CC2" w:rsidP="007C1A5B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7C1A5B">
              <w:rPr>
                <w:sz w:val="36"/>
                <w:szCs w:val="36"/>
              </w:rPr>
              <w:t>2</w:t>
            </w:r>
          </w:p>
        </w:tc>
        <w:tc>
          <w:tcPr>
            <w:tcW w:w="2880" w:type="dxa"/>
          </w:tcPr>
          <w:p w:rsidR="00461CC2" w:rsidRDefault="00461CC2" w:rsidP="00461CC2">
            <w:pPr>
              <w:spacing w:line="276" w:lineRule="auto"/>
            </w:pPr>
            <w:r>
              <w:t>To 1cm</w:t>
            </w:r>
            <w:r w:rsidRPr="0089016E">
              <w:rPr>
                <w:b/>
                <w:sz w:val="28"/>
                <w:vertAlign w:val="superscript"/>
              </w:rPr>
              <w:t>3</w:t>
            </w:r>
            <w:r>
              <w:t xml:space="preserve"> of Y in a test tube add blue and red litmus paper</w:t>
            </w:r>
          </w:p>
          <w:p w:rsidR="00403135" w:rsidRDefault="00403135" w:rsidP="00461CC2">
            <w:pPr>
              <w:spacing w:line="276" w:lineRule="auto"/>
            </w:pPr>
          </w:p>
          <w:p w:rsidR="00DD797C" w:rsidRDefault="00DD797C" w:rsidP="00461CC2">
            <w:pPr>
              <w:spacing w:line="276" w:lineRule="auto"/>
            </w:pPr>
          </w:p>
        </w:tc>
        <w:tc>
          <w:tcPr>
            <w:tcW w:w="2506" w:type="dxa"/>
          </w:tcPr>
          <w:p w:rsidR="00461CC2" w:rsidRDefault="00461CC2" w:rsidP="00461CC2">
            <w:pPr>
              <w:spacing w:line="276" w:lineRule="auto"/>
            </w:pPr>
          </w:p>
        </w:tc>
        <w:tc>
          <w:tcPr>
            <w:tcW w:w="2610" w:type="dxa"/>
            <w:tcBorders>
              <w:right w:val="single" w:sz="12" w:space="0" w:color="000000"/>
            </w:tcBorders>
          </w:tcPr>
          <w:p w:rsidR="00461CC2" w:rsidRDefault="00461CC2" w:rsidP="00461CC2">
            <w:pPr>
              <w:spacing w:line="276" w:lineRule="auto"/>
            </w:pP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000000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461CC2" w:rsidRDefault="00461CC2" w:rsidP="007C1A5B">
            <w:pPr>
              <w:spacing w:line="276" w:lineRule="auto"/>
            </w:pPr>
            <w:r>
              <w:t>(1½ mark)</w:t>
            </w:r>
          </w:p>
        </w:tc>
      </w:tr>
      <w:tr w:rsidR="00461CC2" w:rsidTr="00AD1001">
        <w:trPr>
          <w:jc w:val="center"/>
        </w:trPr>
        <w:tc>
          <w:tcPr>
            <w:tcW w:w="729" w:type="dxa"/>
            <w:vAlign w:val="center"/>
          </w:tcPr>
          <w:p w:rsidR="00461CC2" w:rsidRPr="007C1A5B" w:rsidRDefault="00461CC2" w:rsidP="007C1A5B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7C1A5B">
              <w:rPr>
                <w:sz w:val="36"/>
                <w:szCs w:val="36"/>
              </w:rPr>
              <w:t>3</w:t>
            </w:r>
          </w:p>
        </w:tc>
        <w:tc>
          <w:tcPr>
            <w:tcW w:w="2880" w:type="dxa"/>
          </w:tcPr>
          <w:p w:rsidR="00461CC2" w:rsidRDefault="00461CC2" w:rsidP="00461CC2">
            <w:pPr>
              <w:spacing w:line="276" w:lineRule="auto"/>
            </w:pPr>
            <w:r>
              <w:t>To 2cm</w:t>
            </w:r>
            <w:r w:rsidRPr="0089016E">
              <w:rPr>
                <w:b/>
                <w:sz w:val="28"/>
                <w:vertAlign w:val="superscript"/>
              </w:rPr>
              <w:t>3</w:t>
            </w:r>
            <w:r>
              <w:t xml:space="preserve"> of extract E, add 1cm</w:t>
            </w:r>
            <w:r w:rsidRPr="0089016E">
              <w:rPr>
                <w:b/>
                <w:sz w:val="28"/>
                <w:vertAlign w:val="superscript"/>
              </w:rPr>
              <w:t>3</w:t>
            </w:r>
            <w:r>
              <w:t xml:space="preserve"> of sodium hydroxide solution followed by 3 drops of copper II sulphate solution.</w:t>
            </w:r>
          </w:p>
        </w:tc>
        <w:tc>
          <w:tcPr>
            <w:tcW w:w="2506" w:type="dxa"/>
          </w:tcPr>
          <w:p w:rsidR="00461CC2" w:rsidRDefault="00461CC2" w:rsidP="00461CC2">
            <w:pPr>
              <w:spacing w:line="276" w:lineRule="auto"/>
            </w:pPr>
          </w:p>
        </w:tc>
        <w:tc>
          <w:tcPr>
            <w:tcW w:w="2610" w:type="dxa"/>
            <w:tcBorders>
              <w:right w:val="single" w:sz="12" w:space="0" w:color="000000"/>
            </w:tcBorders>
          </w:tcPr>
          <w:p w:rsidR="00461CC2" w:rsidRDefault="00461CC2" w:rsidP="00461CC2">
            <w:pPr>
              <w:spacing w:line="276" w:lineRule="auto"/>
            </w:pP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000000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461CC2" w:rsidRDefault="00461CC2" w:rsidP="007C1A5B">
            <w:pPr>
              <w:spacing w:line="276" w:lineRule="auto"/>
            </w:pPr>
            <w:r>
              <w:t>(1½ mark)</w:t>
            </w:r>
          </w:p>
        </w:tc>
      </w:tr>
      <w:tr w:rsidR="00461CC2" w:rsidTr="00AD1001">
        <w:trPr>
          <w:jc w:val="center"/>
        </w:trPr>
        <w:tc>
          <w:tcPr>
            <w:tcW w:w="729" w:type="dxa"/>
            <w:vAlign w:val="center"/>
          </w:tcPr>
          <w:p w:rsidR="00461CC2" w:rsidRPr="007C1A5B" w:rsidRDefault="007C1A5B" w:rsidP="007C1A5B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880" w:type="dxa"/>
          </w:tcPr>
          <w:p w:rsidR="00461CC2" w:rsidRDefault="00461CC2" w:rsidP="00461CC2">
            <w:pPr>
              <w:spacing w:line="276" w:lineRule="auto"/>
            </w:pPr>
            <w:r>
              <w:t>To 2cm</w:t>
            </w:r>
            <w:r w:rsidRPr="0089016E">
              <w:rPr>
                <w:b/>
                <w:sz w:val="28"/>
                <w:vertAlign w:val="superscript"/>
              </w:rPr>
              <w:t>3</w:t>
            </w:r>
            <w:r>
              <w:t xml:space="preserve"> of Extract E, add 5 drops of Iodine solution</w:t>
            </w:r>
          </w:p>
          <w:p w:rsidR="00403135" w:rsidRDefault="00403135" w:rsidP="00461CC2">
            <w:pPr>
              <w:spacing w:line="276" w:lineRule="auto"/>
            </w:pPr>
          </w:p>
          <w:p w:rsidR="00403135" w:rsidRDefault="00403135" w:rsidP="00461CC2">
            <w:pPr>
              <w:spacing w:line="276" w:lineRule="auto"/>
            </w:pPr>
          </w:p>
        </w:tc>
        <w:tc>
          <w:tcPr>
            <w:tcW w:w="2506" w:type="dxa"/>
          </w:tcPr>
          <w:p w:rsidR="00461CC2" w:rsidRDefault="00461CC2" w:rsidP="00461CC2">
            <w:pPr>
              <w:spacing w:line="276" w:lineRule="auto"/>
            </w:pPr>
          </w:p>
        </w:tc>
        <w:tc>
          <w:tcPr>
            <w:tcW w:w="2610" w:type="dxa"/>
            <w:tcBorders>
              <w:right w:val="single" w:sz="12" w:space="0" w:color="000000"/>
            </w:tcBorders>
          </w:tcPr>
          <w:p w:rsidR="00461CC2" w:rsidRDefault="00461CC2" w:rsidP="00461CC2">
            <w:pPr>
              <w:spacing w:line="276" w:lineRule="auto"/>
            </w:pP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000000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461CC2" w:rsidRDefault="00461CC2" w:rsidP="007C1A5B">
            <w:pPr>
              <w:spacing w:line="276" w:lineRule="auto"/>
            </w:pPr>
            <w:r>
              <w:t>(1½ mark)</w:t>
            </w:r>
          </w:p>
        </w:tc>
      </w:tr>
      <w:tr w:rsidR="00461CC2" w:rsidTr="00AD1001">
        <w:trPr>
          <w:jc w:val="center"/>
        </w:trPr>
        <w:tc>
          <w:tcPr>
            <w:tcW w:w="729" w:type="dxa"/>
            <w:vAlign w:val="center"/>
          </w:tcPr>
          <w:p w:rsidR="00461CC2" w:rsidRPr="007C1A5B" w:rsidRDefault="007C1A5B" w:rsidP="007C1A5B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880" w:type="dxa"/>
          </w:tcPr>
          <w:p w:rsidR="00461CC2" w:rsidRDefault="00461CC2" w:rsidP="00461CC2">
            <w:pPr>
              <w:spacing w:line="276" w:lineRule="auto"/>
            </w:pPr>
            <w:r>
              <w:t>To 1cm</w:t>
            </w:r>
            <w:r w:rsidRPr="0089016E">
              <w:rPr>
                <w:b/>
                <w:sz w:val="28"/>
                <w:vertAlign w:val="superscript"/>
              </w:rPr>
              <w:t>3</w:t>
            </w:r>
            <w:r>
              <w:t xml:space="preserve"> of DCPIP add extract E drop wise.</w:t>
            </w:r>
          </w:p>
          <w:p w:rsidR="00403135" w:rsidRDefault="00403135" w:rsidP="00461CC2">
            <w:pPr>
              <w:spacing w:line="276" w:lineRule="auto"/>
            </w:pPr>
          </w:p>
          <w:p w:rsidR="00403135" w:rsidRDefault="00403135" w:rsidP="00461CC2">
            <w:pPr>
              <w:spacing w:line="276" w:lineRule="auto"/>
            </w:pPr>
          </w:p>
          <w:p w:rsidR="00403135" w:rsidRDefault="00403135" w:rsidP="00461CC2">
            <w:pPr>
              <w:spacing w:line="276" w:lineRule="auto"/>
            </w:pPr>
          </w:p>
        </w:tc>
        <w:tc>
          <w:tcPr>
            <w:tcW w:w="2506" w:type="dxa"/>
          </w:tcPr>
          <w:p w:rsidR="00461CC2" w:rsidRDefault="00461CC2" w:rsidP="00461CC2">
            <w:pPr>
              <w:spacing w:line="276" w:lineRule="auto"/>
            </w:pPr>
          </w:p>
        </w:tc>
        <w:tc>
          <w:tcPr>
            <w:tcW w:w="2610" w:type="dxa"/>
            <w:tcBorders>
              <w:right w:val="single" w:sz="12" w:space="0" w:color="000000"/>
            </w:tcBorders>
          </w:tcPr>
          <w:p w:rsidR="00461CC2" w:rsidRDefault="00461CC2" w:rsidP="00461CC2">
            <w:pPr>
              <w:spacing w:line="276" w:lineRule="auto"/>
            </w:pP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000000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461CC2" w:rsidRDefault="00461CC2" w:rsidP="007C1A5B">
            <w:pPr>
              <w:spacing w:line="276" w:lineRule="auto"/>
            </w:pPr>
            <w:r>
              <w:t>(1½ mark)</w:t>
            </w:r>
          </w:p>
        </w:tc>
      </w:tr>
    </w:tbl>
    <w:p w:rsidR="00461CC2" w:rsidRDefault="00461CC2" w:rsidP="00F64F8D">
      <w:pPr>
        <w:spacing w:line="276" w:lineRule="auto"/>
      </w:pPr>
    </w:p>
    <w:p w:rsidR="00461CC2" w:rsidRDefault="00595935" w:rsidP="00F64F8D">
      <w:pPr>
        <w:spacing w:line="276" w:lineRule="auto"/>
      </w:pPr>
      <w:r>
        <w:tab/>
        <w:t>b)</w:t>
      </w:r>
      <w:r>
        <w:tab/>
        <w:t>What food substance is</w:t>
      </w:r>
      <w:r w:rsidR="0009059D">
        <w:t xml:space="preserve"> present in Extract E?</w:t>
      </w:r>
      <w:r w:rsidR="0009059D">
        <w:tab/>
      </w:r>
      <w:r w:rsidR="0009059D">
        <w:tab/>
        <w:t xml:space="preserve">      (</w:t>
      </w:r>
      <w:r>
        <w:t>½ mark)</w:t>
      </w:r>
    </w:p>
    <w:p w:rsidR="00595935" w:rsidRPr="00070A05" w:rsidRDefault="00070A05" w:rsidP="00070A05">
      <w:pPr>
        <w:spacing w:line="360" w:lineRule="auto"/>
        <w:rPr>
          <w:b/>
        </w:rPr>
      </w:pPr>
      <w:r w:rsidRPr="00070A05">
        <w:rPr>
          <w:b/>
        </w:rPr>
        <w:tab/>
        <w:t>…………………………………………………………………………………</w:t>
      </w:r>
      <w:r>
        <w:rPr>
          <w:b/>
        </w:rPr>
        <w:t>………..</w:t>
      </w:r>
    </w:p>
    <w:p w:rsidR="00E62324" w:rsidRDefault="0089016E" w:rsidP="00F64F8D">
      <w:pPr>
        <w:spacing w:line="276" w:lineRule="auto"/>
      </w:pPr>
      <w:r>
        <w:lastRenderedPageBreak/>
        <w:tab/>
        <w:t>c)</w:t>
      </w:r>
      <w:r>
        <w:tab/>
        <w:t>Prepare 6 clean test tubes and to each, add 2cm</w:t>
      </w:r>
      <w:r w:rsidRPr="005613AA">
        <w:rPr>
          <w:b/>
          <w:sz w:val="32"/>
          <w:vertAlign w:val="superscript"/>
        </w:rPr>
        <w:t>3</w:t>
      </w:r>
      <w:r>
        <w:t xml:space="preserve"> of extract E, label </w:t>
      </w:r>
      <w:r>
        <w:tab/>
      </w:r>
      <w:r>
        <w:tab/>
      </w:r>
      <w:r>
        <w:tab/>
        <w:t xml:space="preserve">them 1, 2, 3, 4, 5 and 6 respectively.  Treat them as required in the </w:t>
      </w:r>
      <w:r>
        <w:tab/>
      </w:r>
      <w:r>
        <w:tab/>
      </w:r>
      <w:r>
        <w:tab/>
        <w:t>instructions below.</w:t>
      </w:r>
    </w:p>
    <w:p w:rsidR="0089016E" w:rsidRDefault="0089016E" w:rsidP="00F64F8D">
      <w:pPr>
        <w:spacing w:line="276" w:lineRule="auto"/>
      </w:pPr>
      <w:r>
        <w:tab/>
      </w:r>
      <w:proofErr w:type="spellStart"/>
      <w:r>
        <w:t>i</w:t>
      </w:r>
      <w:proofErr w:type="spellEnd"/>
      <w:r>
        <w:t>)</w:t>
      </w:r>
      <w:r>
        <w:tab/>
        <w:t>To test tube 1, add 1cm</w:t>
      </w:r>
      <w:r w:rsidRPr="00A6629C">
        <w:rPr>
          <w:b/>
          <w:sz w:val="32"/>
          <w:vertAlign w:val="superscript"/>
        </w:rPr>
        <w:t>3</w:t>
      </w:r>
      <w:r>
        <w:t xml:space="preserve"> of solution </w:t>
      </w:r>
      <w:r w:rsidRPr="009C5AE8">
        <w:rPr>
          <w:b/>
        </w:rPr>
        <w:t>X</w:t>
      </w:r>
      <w:r>
        <w:t xml:space="preserve"> followed by 1cm</w:t>
      </w:r>
      <w:r w:rsidRPr="00A6629C">
        <w:rPr>
          <w:b/>
          <w:sz w:val="32"/>
          <w:vertAlign w:val="superscript"/>
        </w:rPr>
        <w:t>3</w:t>
      </w:r>
      <w:r>
        <w:t xml:space="preserve"> of solution </w:t>
      </w:r>
      <w:r w:rsidRPr="009C5AE8">
        <w:rPr>
          <w:b/>
        </w:rPr>
        <w:t>A</w:t>
      </w:r>
      <w:r>
        <w:t>.</w:t>
      </w:r>
    </w:p>
    <w:p w:rsidR="0089016E" w:rsidRDefault="0089016E" w:rsidP="00F64F8D">
      <w:pPr>
        <w:spacing w:line="276" w:lineRule="auto"/>
      </w:pPr>
      <w:r>
        <w:tab/>
        <w:t>ii)</w:t>
      </w:r>
      <w:r>
        <w:tab/>
        <w:t>To test tube 2, add 1cm</w:t>
      </w:r>
      <w:r w:rsidRPr="00A6629C">
        <w:rPr>
          <w:b/>
          <w:sz w:val="32"/>
          <w:vertAlign w:val="superscript"/>
        </w:rPr>
        <w:t>3</w:t>
      </w:r>
      <w:r>
        <w:t xml:space="preserve"> of solution </w:t>
      </w:r>
      <w:r w:rsidRPr="009C5AE8">
        <w:rPr>
          <w:b/>
        </w:rPr>
        <w:t>Y</w:t>
      </w:r>
      <w:r>
        <w:t xml:space="preserve"> followed by 1cm</w:t>
      </w:r>
      <w:r w:rsidRPr="00A6629C">
        <w:rPr>
          <w:b/>
          <w:sz w:val="32"/>
          <w:vertAlign w:val="superscript"/>
        </w:rPr>
        <w:t>3</w:t>
      </w:r>
      <w:r>
        <w:t xml:space="preserve"> of solution </w:t>
      </w:r>
      <w:r w:rsidRPr="009C5AE8">
        <w:rPr>
          <w:b/>
        </w:rPr>
        <w:t>B</w:t>
      </w:r>
      <w:r>
        <w:t>.</w:t>
      </w:r>
    </w:p>
    <w:p w:rsidR="0089016E" w:rsidRDefault="0089016E" w:rsidP="00F64F8D">
      <w:pPr>
        <w:spacing w:line="276" w:lineRule="auto"/>
      </w:pPr>
      <w:r>
        <w:tab/>
        <w:t>iii)</w:t>
      </w:r>
      <w:r>
        <w:tab/>
        <w:t>To test tube 3, add 1cm</w:t>
      </w:r>
      <w:r w:rsidRPr="00A6629C">
        <w:rPr>
          <w:b/>
          <w:sz w:val="32"/>
          <w:vertAlign w:val="superscript"/>
        </w:rPr>
        <w:t>3</w:t>
      </w:r>
      <w:r>
        <w:t xml:space="preserve"> of solution </w:t>
      </w:r>
      <w:r w:rsidRPr="009C5AE8">
        <w:rPr>
          <w:b/>
        </w:rPr>
        <w:t>B</w:t>
      </w:r>
      <w:r>
        <w:t xml:space="preserve"> and boil for 2 minutes</w:t>
      </w:r>
    </w:p>
    <w:p w:rsidR="0089016E" w:rsidRDefault="0089016E" w:rsidP="00F64F8D">
      <w:pPr>
        <w:spacing w:line="276" w:lineRule="auto"/>
      </w:pPr>
      <w:r>
        <w:tab/>
      </w:r>
      <w:proofErr w:type="gramStart"/>
      <w:r>
        <w:t>iv)</w:t>
      </w:r>
      <w:r>
        <w:tab/>
        <w:t>To</w:t>
      </w:r>
      <w:proofErr w:type="gramEnd"/>
      <w:r>
        <w:t xml:space="preserve"> test tube 4, add 1cm</w:t>
      </w:r>
      <w:r w:rsidRPr="00A6629C">
        <w:rPr>
          <w:b/>
          <w:sz w:val="32"/>
          <w:vertAlign w:val="superscript"/>
        </w:rPr>
        <w:t>3</w:t>
      </w:r>
      <w:r>
        <w:t xml:space="preserve"> of solution </w:t>
      </w:r>
      <w:r w:rsidRPr="009C5AE8">
        <w:rPr>
          <w:b/>
        </w:rPr>
        <w:t>A</w:t>
      </w:r>
      <w:r>
        <w:t xml:space="preserve"> and boil for 2 minutes</w:t>
      </w:r>
    </w:p>
    <w:p w:rsidR="0089016E" w:rsidRDefault="0089016E" w:rsidP="00F64F8D">
      <w:pPr>
        <w:spacing w:line="276" w:lineRule="auto"/>
      </w:pPr>
      <w:r>
        <w:tab/>
        <w:t>v)</w:t>
      </w:r>
      <w:r>
        <w:tab/>
        <w:t>To test tube 5, add 1cm</w:t>
      </w:r>
      <w:r w:rsidRPr="00A6629C">
        <w:rPr>
          <w:b/>
          <w:sz w:val="32"/>
          <w:vertAlign w:val="superscript"/>
        </w:rPr>
        <w:t>3</w:t>
      </w:r>
      <w:r w:rsidR="00B835EA">
        <w:t xml:space="preserve"> of solution </w:t>
      </w:r>
      <w:r w:rsidR="00B835EA" w:rsidRPr="009C5AE8">
        <w:rPr>
          <w:b/>
        </w:rPr>
        <w:t>X</w:t>
      </w:r>
      <w:r w:rsidR="00B835EA">
        <w:t xml:space="preserve"> followed by 1cm</w:t>
      </w:r>
      <w:r w:rsidR="00B835EA" w:rsidRPr="00A6629C">
        <w:rPr>
          <w:b/>
          <w:sz w:val="32"/>
          <w:vertAlign w:val="superscript"/>
        </w:rPr>
        <w:t>3</w:t>
      </w:r>
      <w:r w:rsidR="00B835EA">
        <w:t xml:space="preserve"> of solution </w:t>
      </w:r>
      <w:r w:rsidR="00B835EA" w:rsidRPr="009C5AE8">
        <w:rPr>
          <w:b/>
        </w:rPr>
        <w:t>B</w:t>
      </w:r>
      <w:r w:rsidR="00B835EA">
        <w:t>.</w:t>
      </w:r>
    </w:p>
    <w:p w:rsidR="00B835EA" w:rsidRDefault="00B835EA" w:rsidP="00F64F8D">
      <w:pPr>
        <w:spacing w:line="276" w:lineRule="auto"/>
      </w:pPr>
      <w:r>
        <w:tab/>
      </w:r>
      <w:proofErr w:type="gramStart"/>
      <w:r>
        <w:t>vi)</w:t>
      </w:r>
      <w:r>
        <w:tab/>
      </w:r>
      <w:r w:rsidR="00A435C2">
        <w:t>To</w:t>
      </w:r>
      <w:proofErr w:type="gramEnd"/>
      <w:r w:rsidR="00A435C2">
        <w:t xml:space="preserve"> test tube 6, add 1cm</w:t>
      </w:r>
      <w:r w:rsidR="00A435C2" w:rsidRPr="00A6629C">
        <w:rPr>
          <w:b/>
          <w:sz w:val="32"/>
          <w:vertAlign w:val="superscript"/>
        </w:rPr>
        <w:t>3</w:t>
      </w:r>
      <w:r w:rsidR="00A435C2">
        <w:t xml:space="preserve"> of solution </w:t>
      </w:r>
      <w:r w:rsidR="00A435C2" w:rsidRPr="009C5AE8">
        <w:rPr>
          <w:b/>
        </w:rPr>
        <w:t>Y</w:t>
      </w:r>
      <w:r w:rsidR="00A435C2">
        <w:t xml:space="preserve"> followed by 1cm</w:t>
      </w:r>
      <w:r w:rsidR="00A435C2" w:rsidRPr="00A6629C">
        <w:rPr>
          <w:b/>
          <w:sz w:val="32"/>
          <w:vertAlign w:val="superscript"/>
        </w:rPr>
        <w:t>3</w:t>
      </w:r>
      <w:r w:rsidR="00A435C2">
        <w:t xml:space="preserve"> of solution </w:t>
      </w:r>
      <w:r w:rsidR="00A435C2" w:rsidRPr="009C5AE8">
        <w:rPr>
          <w:b/>
        </w:rPr>
        <w:t>A</w:t>
      </w:r>
      <w:r w:rsidR="00A435C2">
        <w:t>.</w:t>
      </w:r>
    </w:p>
    <w:p w:rsidR="00A435C2" w:rsidRDefault="00A435C2" w:rsidP="00F64F8D">
      <w:pPr>
        <w:spacing w:line="276" w:lineRule="auto"/>
      </w:pPr>
      <w:r>
        <w:tab/>
      </w:r>
      <w:r>
        <w:tab/>
      </w:r>
      <w:r w:rsidR="009B032B">
        <w:t>Incubate</w:t>
      </w:r>
      <w:r>
        <w:t xml:space="preserve"> test tubes,</w:t>
      </w:r>
      <w:r w:rsidR="007B7278">
        <w:t xml:space="preserve"> 1, 2, 3, 4, 5 and 6 in water ba</w:t>
      </w:r>
      <w:r>
        <w:t xml:space="preserve">th maintained at </w:t>
      </w:r>
      <w:r>
        <w:tab/>
      </w:r>
      <w:r>
        <w:tab/>
      </w:r>
      <w:r>
        <w:tab/>
        <w:t>37</w:t>
      </w:r>
      <w:r w:rsidRPr="00524B49">
        <w:rPr>
          <w:b/>
          <w:sz w:val="32"/>
          <w:vertAlign w:val="superscript"/>
        </w:rPr>
        <w:t>0</w:t>
      </w:r>
      <w:r>
        <w:t>C, for 35 minutes.</w:t>
      </w:r>
    </w:p>
    <w:p w:rsidR="00A435C2" w:rsidRPr="00D83ECD" w:rsidRDefault="00A435C2" w:rsidP="00D83ECD">
      <w:pPr>
        <w:spacing w:line="276" w:lineRule="auto"/>
        <w:jc w:val="center"/>
        <w:rPr>
          <w:b/>
          <w:sz w:val="24"/>
          <w:szCs w:val="24"/>
        </w:rPr>
      </w:pPr>
      <w:r w:rsidRPr="00D83ECD">
        <w:rPr>
          <w:b/>
          <w:sz w:val="24"/>
          <w:szCs w:val="24"/>
        </w:rPr>
        <w:t xml:space="preserve">(THE CANDIDATE CAN DO </w:t>
      </w:r>
      <w:r w:rsidR="007B7278">
        <w:rPr>
          <w:b/>
          <w:sz w:val="24"/>
          <w:szCs w:val="24"/>
        </w:rPr>
        <w:t>ANOTHER</w:t>
      </w:r>
      <w:r w:rsidR="00572B7F">
        <w:rPr>
          <w:b/>
          <w:sz w:val="24"/>
          <w:szCs w:val="24"/>
        </w:rPr>
        <w:t xml:space="preserve"> QUESTION</w:t>
      </w:r>
      <w:r w:rsidR="00D83ECD" w:rsidRPr="00D83ECD">
        <w:rPr>
          <w:b/>
          <w:sz w:val="24"/>
          <w:szCs w:val="24"/>
        </w:rPr>
        <w:t xml:space="preserve"> DURING THE 35 </w:t>
      </w:r>
      <w:r w:rsidRPr="00D83ECD">
        <w:rPr>
          <w:b/>
          <w:sz w:val="24"/>
          <w:szCs w:val="24"/>
        </w:rPr>
        <w:t>MINUTES)</w:t>
      </w:r>
    </w:p>
    <w:p w:rsidR="00A435C2" w:rsidRDefault="00A435C2" w:rsidP="00F64F8D">
      <w:pPr>
        <w:spacing w:line="276" w:lineRule="auto"/>
      </w:pPr>
      <w:r>
        <w:tab/>
        <w:t xml:space="preserve">After 35 minutes, perform the Biuret’s test on the six test tubes and record </w:t>
      </w:r>
      <w:r w:rsidR="00A6629C">
        <w:tab/>
      </w:r>
      <w:r>
        <w:t>your results in the table below.</w:t>
      </w:r>
    </w:p>
    <w:p w:rsidR="00A6629C" w:rsidRDefault="00A6629C" w:rsidP="00F64F8D">
      <w:pPr>
        <w:spacing w:line="276" w:lineRule="auto"/>
      </w:pPr>
    </w:p>
    <w:p w:rsidR="00A435C2" w:rsidRPr="00A6629C" w:rsidRDefault="00A435C2" w:rsidP="00F64F8D">
      <w:pPr>
        <w:spacing w:line="276" w:lineRule="auto"/>
        <w:rPr>
          <w:b/>
        </w:rPr>
      </w:pPr>
      <w:r w:rsidRPr="00A6629C">
        <w:rPr>
          <w:b/>
        </w:rPr>
        <w:tab/>
        <w:t>Test procedure:</w:t>
      </w:r>
    </w:p>
    <w:p w:rsidR="00A435C2" w:rsidRDefault="00A435C2" w:rsidP="00F64F8D">
      <w:pPr>
        <w:spacing w:line="276" w:lineRule="auto"/>
      </w:pPr>
      <w:r>
        <w:tab/>
        <w:t>To 2cm</w:t>
      </w:r>
      <w:r w:rsidRPr="00524B49">
        <w:rPr>
          <w:b/>
          <w:sz w:val="28"/>
          <w:vertAlign w:val="superscript"/>
        </w:rPr>
        <w:t>3</w:t>
      </w:r>
      <w:r>
        <w:t xml:space="preserve"> of mixture</w:t>
      </w:r>
      <w:r w:rsidR="007B7278">
        <w:t xml:space="preserve"> from each separate test tube, b</w:t>
      </w:r>
      <w:r>
        <w:t xml:space="preserve">ut in a clean test tube add </w:t>
      </w:r>
      <w:r>
        <w:tab/>
        <w:t>1cm</w:t>
      </w:r>
      <w:r w:rsidRPr="00524B49">
        <w:rPr>
          <w:b/>
          <w:sz w:val="32"/>
          <w:vertAlign w:val="superscript"/>
        </w:rPr>
        <w:t>3</w:t>
      </w:r>
      <w:r>
        <w:t xml:space="preserve"> of dilute sodium hydroxide solution followed by 3 drops of copper II </w:t>
      </w:r>
      <w:r>
        <w:tab/>
        <w:t>sulphate solution.</w:t>
      </w:r>
      <w:r w:rsidR="00524B49">
        <w:tab/>
      </w:r>
      <w:r w:rsidR="00524B49">
        <w:tab/>
      </w:r>
      <w:r w:rsidR="00524B49">
        <w:tab/>
      </w:r>
      <w:r w:rsidR="00524B49">
        <w:tab/>
      </w:r>
      <w:r w:rsidR="00524B49">
        <w:tab/>
      </w:r>
      <w:r w:rsidR="00524B49">
        <w:tab/>
      </w:r>
      <w:r w:rsidR="00524B49">
        <w:tab/>
      </w:r>
      <w:r w:rsidR="00524B49">
        <w:tab/>
        <w:t xml:space="preserve">        (9 marks)</w:t>
      </w:r>
    </w:p>
    <w:p w:rsidR="00524B49" w:rsidRDefault="00524B49" w:rsidP="00F64F8D">
      <w:pPr>
        <w:spacing w:line="276" w:lineRule="auto"/>
      </w:pPr>
    </w:p>
    <w:tbl>
      <w:tblPr>
        <w:tblStyle w:val="TableGrid"/>
        <w:tblW w:w="9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0"/>
        <w:gridCol w:w="4297"/>
        <w:gridCol w:w="4479"/>
      </w:tblGrid>
      <w:tr w:rsidR="00524B49" w:rsidTr="004B2FB7">
        <w:trPr>
          <w:trHeight w:val="469"/>
          <w:jc w:val="center"/>
        </w:trPr>
        <w:tc>
          <w:tcPr>
            <w:tcW w:w="807" w:type="dxa"/>
            <w:vAlign w:val="center"/>
          </w:tcPr>
          <w:p w:rsidR="00524B49" w:rsidRPr="004B2FB7" w:rsidRDefault="00524B49" w:rsidP="004B2FB7">
            <w:pPr>
              <w:spacing w:line="276" w:lineRule="auto"/>
              <w:jc w:val="center"/>
              <w:rPr>
                <w:b/>
              </w:rPr>
            </w:pPr>
            <w:r w:rsidRPr="004B2FB7">
              <w:rPr>
                <w:b/>
              </w:rPr>
              <w:t>Test tube</w:t>
            </w:r>
          </w:p>
        </w:tc>
        <w:tc>
          <w:tcPr>
            <w:tcW w:w="4298" w:type="dxa"/>
            <w:vAlign w:val="center"/>
          </w:tcPr>
          <w:p w:rsidR="00524B49" w:rsidRPr="004B2FB7" w:rsidRDefault="00524B49" w:rsidP="004B2FB7">
            <w:pPr>
              <w:spacing w:line="276" w:lineRule="auto"/>
              <w:jc w:val="center"/>
              <w:rPr>
                <w:b/>
              </w:rPr>
            </w:pPr>
            <w:r w:rsidRPr="004B2FB7">
              <w:rPr>
                <w:b/>
              </w:rPr>
              <w:t>Observations</w:t>
            </w:r>
          </w:p>
        </w:tc>
        <w:tc>
          <w:tcPr>
            <w:tcW w:w="4481" w:type="dxa"/>
            <w:vAlign w:val="center"/>
          </w:tcPr>
          <w:p w:rsidR="00524B49" w:rsidRPr="004B2FB7" w:rsidRDefault="00524B49" w:rsidP="004B2FB7">
            <w:pPr>
              <w:spacing w:line="276" w:lineRule="auto"/>
              <w:jc w:val="center"/>
              <w:rPr>
                <w:b/>
              </w:rPr>
            </w:pPr>
            <w:r w:rsidRPr="004B2FB7">
              <w:rPr>
                <w:b/>
              </w:rPr>
              <w:t>Deduction</w:t>
            </w:r>
          </w:p>
        </w:tc>
      </w:tr>
      <w:tr w:rsidR="00524B49" w:rsidTr="004B2FB7">
        <w:trPr>
          <w:trHeight w:val="1140"/>
          <w:jc w:val="center"/>
        </w:trPr>
        <w:tc>
          <w:tcPr>
            <w:tcW w:w="807" w:type="dxa"/>
            <w:vAlign w:val="center"/>
          </w:tcPr>
          <w:p w:rsidR="00524B49" w:rsidRPr="004B2FB7" w:rsidRDefault="00524B49" w:rsidP="004B2FB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B2FB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298" w:type="dxa"/>
          </w:tcPr>
          <w:p w:rsidR="00524B49" w:rsidRDefault="00524B49" w:rsidP="00F64F8D">
            <w:pPr>
              <w:spacing w:line="276" w:lineRule="auto"/>
            </w:pPr>
          </w:p>
        </w:tc>
        <w:tc>
          <w:tcPr>
            <w:tcW w:w="4481" w:type="dxa"/>
          </w:tcPr>
          <w:p w:rsidR="00524B49" w:rsidRDefault="00524B49" w:rsidP="00F64F8D">
            <w:pPr>
              <w:spacing w:line="276" w:lineRule="auto"/>
            </w:pPr>
          </w:p>
        </w:tc>
      </w:tr>
      <w:tr w:rsidR="00524B49" w:rsidTr="004B2FB7">
        <w:trPr>
          <w:trHeight w:val="1140"/>
          <w:jc w:val="center"/>
        </w:trPr>
        <w:tc>
          <w:tcPr>
            <w:tcW w:w="807" w:type="dxa"/>
            <w:vAlign w:val="center"/>
          </w:tcPr>
          <w:p w:rsidR="00524B49" w:rsidRPr="004B2FB7" w:rsidRDefault="00524B49" w:rsidP="004B2FB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B2FB7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4298" w:type="dxa"/>
          </w:tcPr>
          <w:p w:rsidR="00524B49" w:rsidRDefault="00524B49" w:rsidP="00F64F8D">
            <w:pPr>
              <w:spacing w:line="276" w:lineRule="auto"/>
            </w:pPr>
          </w:p>
        </w:tc>
        <w:tc>
          <w:tcPr>
            <w:tcW w:w="4481" w:type="dxa"/>
          </w:tcPr>
          <w:p w:rsidR="00524B49" w:rsidRDefault="00524B49" w:rsidP="00F64F8D">
            <w:pPr>
              <w:spacing w:line="276" w:lineRule="auto"/>
            </w:pPr>
          </w:p>
        </w:tc>
      </w:tr>
      <w:tr w:rsidR="00524B49" w:rsidTr="004B2FB7">
        <w:trPr>
          <w:trHeight w:val="1140"/>
          <w:jc w:val="center"/>
        </w:trPr>
        <w:tc>
          <w:tcPr>
            <w:tcW w:w="807" w:type="dxa"/>
            <w:vAlign w:val="center"/>
          </w:tcPr>
          <w:p w:rsidR="00524B49" w:rsidRPr="004B2FB7" w:rsidRDefault="00524B49" w:rsidP="004B2FB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B2FB7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4298" w:type="dxa"/>
          </w:tcPr>
          <w:p w:rsidR="00524B49" w:rsidRDefault="00524B49" w:rsidP="00F64F8D">
            <w:pPr>
              <w:spacing w:line="276" w:lineRule="auto"/>
            </w:pPr>
          </w:p>
        </w:tc>
        <w:tc>
          <w:tcPr>
            <w:tcW w:w="4481" w:type="dxa"/>
          </w:tcPr>
          <w:p w:rsidR="00524B49" w:rsidRDefault="00524B49" w:rsidP="00F64F8D">
            <w:pPr>
              <w:spacing w:line="276" w:lineRule="auto"/>
            </w:pPr>
          </w:p>
        </w:tc>
      </w:tr>
      <w:tr w:rsidR="00524B49" w:rsidTr="004B2FB7">
        <w:trPr>
          <w:trHeight w:val="1140"/>
          <w:jc w:val="center"/>
        </w:trPr>
        <w:tc>
          <w:tcPr>
            <w:tcW w:w="807" w:type="dxa"/>
            <w:vAlign w:val="center"/>
          </w:tcPr>
          <w:p w:rsidR="00524B49" w:rsidRPr="004B2FB7" w:rsidRDefault="00524B49" w:rsidP="004B2FB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B2FB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4298" w:type="dxa"/>
          </w:tcPr>
          <w:p w:rsidR="00524B49" w:rsidRDefault="00524B49" w:rsidP="00F64F8D">
            <w:pPr>
              <w:spacing w:line="276" w:lineRule="auto"/>
            </w:pPr>
          </w:p>
        </w:tc>
        <w:tc>
          <w:tcPr>
            <w:tcW w:w="4481" w:type="dxa"/>
          </w:tcPr>
          <w:p w:rsidR="00524B49" w:rsidRDefault="00524B49" w:rsidP="00F64F8D">
            <w:pPr>
              <w:spacing w:line="276" w:lineRule="auto"/>
            </w:pPr>
          </w:p>
        </w:tc>
      </w:tr>
      <w:tr w:rsidR="00524B49" w:rsidTr="004B2FB7">
        <w:trPr>
          <w:trHeight w:val="1140"/>
          <w:jc w:val="center"/>
        </w:trPr>
        <w:tc>
          <w:tcPr>
            <w:tcW w:w="807" w:type="dxa"/>
            <w:vAlign w:val="center"/>
          </w:tcPr>
          <w:p w:rsidR="00524B49" w:rsidRPr="004B2FB7" w:rsidRDefault="00524B49" w:rsidP="004B2FB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B2FB7">
              <w:rPr>
                <w:b/>
                <w:sz w:val="32"/>
                <w:szCs w:val="32"/>
              </w:rPr>
              <w:lastRenderedPageBreak/>
              <w:t>5</w:t>
            </w:r>
          </w:p>
        </w:tc>
        <w:tc>
          <w:tcPr>
            <w:tcW w:w="4298" w:type="dxa"/>
          </w:tcPr>
          <w:p w:rsidR="00524B49" w:rsidRDefault="00524B49" w:rsidP="00F64F8D">
            <w:pPr>
              <w:spacing w:line="276" w:lineRule="auto"/>
            </w:pPr>
          </w:p>
        </w:tc>
        <w:tc>
          <w:tcPr>
            <w:tcW w:w="4481" w:type="dxa"/>
          </w:tcPr>
          <w:p w:rsidR="00524B49" w:rsidRDefault="00524B49" w:rsidP="00F64F8D">
            <w:pPr>
              <w:spacing w:line="276" w:lineRule="auto"/>
            </w:pPr>
          </w:p>
        </w:tc>
      </w:tr>
      <w:tr w:rsidR="00524B49" w:rsidTr="004B2FB7">
        <w:trPr>
          <w:trHeight w:val="1140"/>
          <w:jc w:val="center"/>
        </w:trPr>
        <w:tc>
          <w:tcPr>
            <w:tcW w:w="807" w:type="dxa"/>
            <w:vAlign w:val="center"/>
          </w:tcPr>
          <w:p w:rsidR="00524B49" w:rsidRPr="004B2FB7" w:rsidRDefault="00524B49" w:rsidP="004B2FB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B2FB7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4298" w:type="dxa"/>
          </w:tcPr>
          <w:p w:rsidR="00524B49" w:rsidRDefault="00524B49" w:rsidP="00F64F8D">
            <w:pPr>
              <w:spacing w:line="276" w:lineRule="auto"/>
            </w:pPr>
          </w:p>
        </w:tc>
        <w:tc>
          <w:tcPr>
            <w:tcW w:w="4481" w:type="dxa"/>
          </w:tcPr>
          <w:p w:rsidR="00524B49" w:rsidRDefault="00524B49" w:rsidP="00F64F8D">
            <w:pPr>
              <w:spacing w:line="276" w:lineRule="auto"/>
            </w:pPr>
          </w:p>
        </w:tc>
      </w:tr>
    </w:tbl>
    <w:p w:rsidR="00524B49" w:rsidRDefault="00524B49" w:rsidP="00F64F8D">
      <w:pPr>
        <w:spacing w:line="276" w:lineRule="auto"/>
      </w:pPr>
    </w:p>
    <w:p w:rsidR="00A435C2" w:rsidRDefault="00A435C2" w:rsidP="00F64F8D">
      <w:pPr>
        <w:spacing w:line="276" w:lineRule="auto"/>
      </w:pPr>
    </w:p>
    <w:p w:rsidR="004B2FB7" w:rsidRDefault="005A62C2" w:rsidP="00F64F8D">
      <w:pPr>
        <w:spacing w:line="276" w:lineRule="auto"/>
      </w:pPr>
      <w:r>
        <w:tab/>
        <w:t>d)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>Suggest the aim of the experiment.</w:t>
      </w:r>
      <w:r>
        <w:tab/>
      </w:r>
      <w:r>
        <w:tab/>
      </w:r>
      <w:r>
        <w:tab/>
        <w:t xml:space="preserve">          (1 mark)</w:t>
      </w:r>
    </w:p>
    <w:p w:rsidR="005A62C2" w:rsidRPr="009B032B" w:rsidRDefault="009B032B" w:rsidP="009B032B">
      <w:pPr>
        <w:spacing w:line="360" w:lineRule="auto"/>
        <w:rPr>
          <w:b/>
        </w:rPr>
      </w:pPr>
      <w:r w:rsidRPr="009B032B">
        <w:rPr>
          <w:b/>
        </w:rPr>
        <w:tab/>
        <w:t>……………………………………………………………………………………</w:t>
      </w:r>
      <w:r>
        <w:rPr>
          <w:b/>
        </w:rPr>
        <w:t>……..</w:t>
      </w:r>
    </w:p>
    <w:p w:rsidR="009B032B" w:rsidRPr="009B032B" w:rsidRDefault="009B032B" w:rsidP="009B032B">
      <w:pPr>
        <w:spacing w:line="360" w:lineRule="auto"/>
        <w:rPr>
          <w:b/>
        </w:rPr>
      </w:pPr>
      <w:r w:rsidRPr="009B032B">
        <w:rPr>
          <w:b/>
        </w:rPr>
        <w:tab/>
        <w:t>……………………………………………………………………………………</w:t>
      </w:r>
      <w:r>
        <w:rPr>
          <w:b/>
        </w:rPr>
        <w:t>……..</w:t>
      </w:r>
    </w:p>
    <w:p w:rsidR="005A62C2" w:rsidRDefault="009B032B" w:rsidP="00F64F8D">
      <w:pPr>
        <w:spacing w:line="276" w:lineRule="auto"/>
      </w:pPr>
      <w:r>
        <w:tab/>
      </w:r>
      <w:r>
        <w:tab/>
        <w:t>ii)</w:t>
      </w:r>
      <w:r>
        <w:tab/>
        <w:t>Explain the results obtained in test tube 1 and 2.</w:t>
      </w:r>
    </w:p>
    <w:p w:rsidR="00F64F8D" w:rsidRDefault="009B032B" w:rsidP="00F64F8D">
      <w:pPr>
        <w:spacing w:line="276" w:lineRule="auto"/>
      </w:pPr>
      <w:r>
        <w:tab/>
      </w:r>
      <w:r w:rsidRPr="004556B4">
        <w:rPr>
          <w:b/>
        </w:rPr>
        <w:t>Explanation</w:t>
      </w:r>
      <w:r w:rsidR="004556B4">
        <w:t>:</w:t>
      </w:r>
      <w:r w:rsidR="004556B4">
        <w:tab/>
      </w:r>
      <w:r w:rsidR="004556B4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(1 mark)</w:t>
      </w:r>
    </w:p>
    <w:p w:rsidR="009B032B" w:rsidRDefault="009B032B" w:rsidP="00F64F8D">
      <w:pPr>
        <w:spacing w:line="276" w:lineRule="auto"/>
      </w:pPr>
      <w:r>
        <w:tab/>
        <w:t>Test tube 1:</w:t>
      </w:r>
    </w:p>
    <w:p w:rsidR="009B032B" w:rsidRPr="009B032B" w:rsidRDefault="009B032B" w:rsidP="009B032B">
      <w:pPr>
        <w:spacing w:line="360" w:lineRule="auto"/>
        <w:rPr>
          <w:b/>
        </w:rPr>
      </w:pPr>
      <w:r w:rsidRPr="009B032B">
        <w:rPr>
          <w:b/>
        </w:rPr>
        <w:tab/>
        <w:t>……………………………………………………………………………………</w:t>
      </w:r>
      <w:r>
        <w:rPr>
          <w:b/>
        </w:rPr>
        <w:t>……..</w:t>
      </w:r>
    </w:p>
    <w:p w:rsidR="009B032B" w:rsidRPr="009B032B" w:rsidRDefault="009B032B" w:rsidP="009B032B">
      <w:pPr>
        <w:spacing w:line="360" w:lineRule="auto"/>
        <w:rPr>
          <w:b/>
        </w:rPr>
      </w:pPr>
      <w:r w:rsidRPr="009B032B">
        <w:rPr>
          <w:b/>
        </w:rPr>
        <w:tab/>
        <w:t>……………………………………………………………………………………</w:t>
      </w:r>
      <w:r>
        <w:rPr>
          <w:b/>
        </w:rPr>
        <w:t>……..</w:t>
      </w:r>
    </w:p>
    <w:p w:rsidR="00BA073D" w:rsidRDefault="00BA073D" w:rsidP="00BA073D">
      <w:pPr>
        <w:spacing w:line="276" w:lineRule="auto"/>
      </w:pPr>
      <w:r>
        <w:tab/>
      </w:r>
      <w:r w:rsidRPr="004556B4">
        <w:rPr>
          <w:b/>
        </w:rPr>
        <w:t>Explanation</w:t>
      </w:r>
      <w:r w:rsidR="004556B4">
        <w:t>:</w:t>
      </w:r>
      <w:r w:rsidR="004556B4">
        <w:tab/>
      </w:r>
      <w:r w:rsidR="004556B4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(1 mark)</w:t>
      </w:r>
    </w:p>
    <w:p w:rsidR="00BA073D" w:rsidRDefault="00BA073D" w:rsidP="00BA073D">
      <w:pPr>
        <w:spacing w:line="276" w:lineRule="auto"/>
      </w:pPr>
      <w:r>
        <w:tab/>
        <w:t>Test tube 2:</w:t>
      </w:r>
    </w:p>
    <w:p w:rsidR="00BA073D" w:rsidRPr="009B032B" w:rsidRDefault="00BA073D" w:rsidP="00BA073D">
      <w:pPr>
        <w:spacing w:line="360" w:lineRule="auto"/>
        <w:rPr>
          <w:b/>
        </w:rPr>
      </w:pPr>
      <w:r w:rsidRPr="009B032B">
        <w:rPr>
          <w:b/>
        </w:rPr>
        <w:tab/>
        <w:t>……………………………………………………………………………………</w:t>
      </w:r>
      <w:r>
        <w:rPr>
          <w:b/>
        </w:rPr>
        <w:t>……..</w:t>
      </w:r>
    </w:p>
    <w:p w:rsidR="00BA073D" w:rsidRPr="009B032B" w:rsidRDefault="00BA073D" w:rsidP="00BA073D">
      <w:pPr>
        <w:spacing w:line="360" w:lineRule="auto"/>
        <w:rPr>
          <w:b/>
        </w:rPr>
      </w:pPr>
      <w:r w:rsidRPr="009B032B">
        <w:rPr>
          <w:b/>
        </w:rPr>
        <w:tab/>
        <w:t>……………………………………………………………………………………</w:t>
      </w:r>
      <w:r>
        <w:rPr>
          <w:b/>
        </w:rPr>
        <w:t>……..</w:t>
      </w:r>
    </w:p>
    <w:p w:rsidR="009B032B" w:rsidRDefault="009B032B" w:rsidP="00F64F8D">
      <w:pPr>
        <w:spacing w:line="276" w:lineRule="auto"/>
      </w:pPr>
    </w:p>
    <w:p w:rsidR="00BA073D" w:rsidRDefault="00406E6D" w:rsidP="00F64F8D">
      <w:pPr>
        <w:spacing w:line="276" w:lineRule="auto"/>
      </w:pPr>
      <w:r>
        <w:t>2.</w:t>
      </w:r>
      <w:r>
        <w:tab/>
        <w:t xml:space="preserve">You are provided with specimens K and L which are plant organs.  Study them </w:t>
      </w:r>
      <w:r>
        <w:tab/>
        <w:t>carefully and use them to answer questions that follow.</w:t>
      </w:r>
    </w:p>
    <w:p w:rsidR="00CE5AF2" w:rsidRDefault="00CE5AF2" w:rsidP="00F64F8D">
      <w:pPr>
        <w:spacing w:line="276" w:lineRule="auto"/>
      </w:pPr>
    </w:p>
    <w:p w:rsidR="00FC05BF" w:rsidRDefault="00406E6D" w:rsidP="00F64F8D">
      <w:pPr>
        <w:spacing w:line="276" w:lineRule="auto"/>
      </w:pPr>
      <w:r>
        <w:tab/>
        <w:t>a)</w:t>
      </w:r>
      <w:r>
        <w:tab/>
      </w:r>
      <w:r w:rsidR="00FC05BF">
        <w:t xml:space="preserve">Examine specimen K, carefully and state the type of </w:t>
      </w:r>
      <w:r w:rsidR="00C22203">
        <w:t>pollination</w:t>
      </w:r>
      <w:r w:rsidR="00FC05BF">
        <w:t xml:space="preserve"> giving </w:t>
      </w:r>
      <w:r w:rsidR="00C22203">
        <w:tab/>
      </w:r>
      <w:r w:rsidR="00C22203">
        <w:tab/>
        <w:t>two reasons.</w:t>
      </w:r>
      <w:r w:rsidR="00C22203">
        <w:tab/>
      </w:r>
      <w:r w:rsidR="00C22203">
        <w:tab/>
      </w:r>
      <w:r w:rsidR="00C22203">
        <w:tab/>
      </w:r>
      <w:r w:rsidR="00C22203">
        <w:tab/>
      </w:r>
      <w:r w:rsidR="00FC05BF">
        <w:tab/>
      </w:r>
      <w:r w:rsidR="00FC05BF">
        <w:tab/>
      </w:r>
      <w:r w:rsidR="00FC05BF">
        <w:tab/>
        <w:t xml:space="preserve">        (2 marks)</w:t>
      </w:r>
    </w:p>
    <w:p w:rsidR="00FC05BF" w:rsidRDefault="00FC05BF" w:rsidP="00F64F8D">
      <w:pPr>
        <w:spacing w:line="276" w:lineRule="auto"/>
      </w:pPr>
      <w:r>
        <w:tab/>
      </w:r>
      <w:proofErr w:type="spellStart"/>
      <w:r>
        <w:t>i</w:t>
      </w:r>
      <w:proofErr w:type="spellEnd"/>
      <w:r>
        <w:t>)</w:t>
      </w:r>
      <w:r>
        <w:tab/>
        <w:t xml:space="preserve">Type of </w:t>
      </w:r>
      <w:r w:rsidR="00C22203">
        <w:t>pollination</w:t>
      </w:r>
      <w:r>
        <w:t>.</w:t>
      </w:r>
    </w:p>
    <w:p w:rsidR="00FC05BF" w:rsidRDefault="00FC05BF" w:rsidP="00FC05BF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FC05BF" w:rsidRDefault="00C22203" w:rsidP="00F64F8D">
      <w:pPr>
        <w:spacing w:line="276" w:lineRule="auto"/>
      </w:pPr>
      <w:r>
        <w:tab/>
      </w:r>
      <w:r w:rsidR="00FC05BF">
        <w:tab/>
        <w:t>Reasons.</w:t>
      </w:r>
    </w:p>
    <w:p w:rsidR="00FC05BF" w:rsidRDefault="00FC05BF" w:rsidP="00FC05BF">
      <w:pPr>
        <w:spacing w:line="360" w:lineRule="auto"/>
        <w:rPr>
          <w:b/>
        </w:rPr>
      </w:pPr>
      <w:r>
        <w:rPr>
          <w:b/>
        </w:rPr>
        <w:tab/>
      </w:r>
      <w:proofErr w:type="spellStart"/>
      <w:r w:rsidR="00C22203" w:rsidRPr="00C22203">
        <w:t>i</w:t>
      </w:r>
      <w:proofErr w:type="spellEnd"/>
      <w:r w:rsidR="00C22203" w:rsidRPr="00C22203">
        <w:t>)</w:t>
      </w:r>
      <w:r w:rsidR="00C22203">
        <w:rPr>
          <w:b/>
        </w:rPr>
        <w:tab/>
      </w:r>
      <w:r>
        <w:rPr>
          <w:b/>
        </w:rPr>
        <w:t>…………</w:t>
      </w:r>
      <w:r w:rsidR="00C22203">
        <w:rPr>
          <w:b/>
        </w:rPr>
        <w:t>………………………………………………………………………...</w:t>
      </w:r>
    </w:p>
    <w:p w:rsidR="00FC05BF" w:rsidRDefault="00FC05BF" w:rsidP="00FC05BF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FC05BF" w:rsidRDefault="00FC05BF" w:rsidP="00FC05BF">
      <w:pPr>
        <w:spacing w:line="360" w:lineRule="auto"/>
        <w:rPr>
          <w:b/>
        </w:rPr>
      </w:pPr>
      <w:r>
        <w:rPr>
          <w:b/>
        </w:rPr>
        <w:tab/>
      </w:r>
      <w:r w:rsidR="00C22203" w:rsidRPr="00C22203">
        <w:t>ii)</w:t>
      </w:r>
      <w:r w:rsidR="00C22203">
        <w:rPr>
          <w:b/>
        </w:rPr>
        <w:tab/>
      </w:r>
      <w:r>
        <w:rPr>
          <w:b/>
        </w:rPr>
        <w:t>…………</w:t>
      </w:r>
      <w:r w:rsidR="00C22203">
        <w:rPr>
          <w:b/>
        </w:rPr>
        <w:t>………………………………………………………………………...</w:t>
      </w:r>
    </w:p>
    <w:p w:rsidR="00FC05BF" w:rsidRDefault="00FC05BF" w:rsidP="00FC05BF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FC05BF" w:rsidRDefault="00FC05BF" w:rsidP="00F64F8D">
      <w:pPr>
        <w:spacing w:line="276" w:lineRule="auto"/>
      </w:pPr>
      <w:r>
        <w:lastRenderedPageBreak/>
        <w:tab/>
        <w:t>b)</w:t>
      </w:r>
      <w:r>
        <w:tab/>
        <w:t xml:space="preserve">Observe the calyx, corolla, </w:t>
      </w:r>
      <w:r w:rsidR="004556B4">
        <w:t>androecium</w:t>
      </w:r>
      <w:r>
        <w:t xml:space="preserve"> and gynoecium, state th</w:t>
      </w:r>
      <w:r w:rsidR="00252D9A">
        <w:t>re</w:t>
      </w:r>
      <w:r>
        <w:t xml:space="preserve">e </w:t>
      </w:r>
      <w:r w:rsidR="004556B4">
        <w:tab/>
      </w:r>
      <w:r w:rsidR="004556B4">
        <w:tab/>
      </w:r>
      <w:r w:rsidR="004556B4">
        <w:tab/>
      </w:r>
      <w:r>
        <w:t>descriptive features for each case in the table below.</w:t>
      </w:r>
      <w:r>
        <w:tab/>
      </w:r>
      <w:r w:rsidR="004556B4">
        <w:t xml:space="preserve">        </w:t>
      </w:r>
      <w:r>
        <w:t>(6 marks)</w:t>
      </w:r>
    </w:p>
    <w:p w:rsidR="00FC05BF" w:rsidRDefault="00FC05BF" w:rsidP="00F64F8D">
      <w:pPr>
        <w:spacing w:line="276" w:lineRule="auto"/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8010"/>
      </w:tblGrid>
      <w:tr w:rsidR="004556B4" w:rsidTr="00AD1001">
        <w:trPr>
          <w:trHeight w:val="350"/>
          <w:jc w:val="center"/>
        </w:trPr>
        <w:tc>
          <w:tcPr>
            <w:tcW w:w="1695" w:type="dxa"/>
            <w:vAlign w:val="center"/>
          </w:tcPr>
          <w:p w:rsidR="004556B4" w:rsidRPr="004556B4" w:rsidRDefault="004556B4" w:rsidP="004556B4">
            <w:pPr>
              <w:spacing w:line="276" w:lineRule="auto"/>
              <w:jc w:val="center"/>
              <w:rPr>
                <w:b/>
              </w:rPr>
            </w:pPr>
            <w:r w:rsidRPr="004556B4">
              <w:rPr>
                <w:b/>
              </w:rPr>
              <w:t>Structure</w:t>
            </w:r>
          </w:p>
        </w:tc>
        <w:tc>
          <w:tcPr>
            <w:tcW w:w="8010" w:type="dxa"/>
            <w:vAlign w:val="center"/>
          </w:tcPr>
          <w:p w:rsidR="004556B4" w:rsidRPr="004556B4" w:rsidRDefault="004556B4" w:rsidP="004556B4">
            <w:pPr>
              <w:spacing w:line="276" w:lineRule="auto"/>
              <w:jc w:val="center"/>
              <w:rPr>
                <w:b/>
              </w:rPr>
            </w:pPr>
            <w:r w:rsidRPr="004556B4">
              <w:rPr>
                <w:b/>
              </w:rPr>
              <w:t>Description</w:t>
            </w:r>
          </w:p>
        </w:tc>
      </w:tr>
      <w:tr w:rsidR="004556B4" w:rsidTr="00AD1001">
        <w:trPr>
          <w:trHeight w:val="1462"/>
          <w:jc w:val="center"/>
        </w:trPr>
        <w:tc>
          <w:tcPr>
            <w:tcW w:w="1695" w:type="dxa"/>
          </w:tcPr>
          <w:p w:rsidR="004556B4" w:rsidRDefault="004556B4" w:rsidP="00F64F8D">
            <w:pPr>
              <w:spacing w:line="276" w:lineRule="auto"/>
            </w:pPr>
            <w:r>
              <w:t>Calyx</w:t>
            </w:r>
          </w:p>
        </w:tc>
        <w:tc>
          <w:tcPr>
            <w:tcW w:w="8010" w:type="dxa"/>
          </w:tcPr>
          <w:p w:rsidR="004556B4" w:rsidRDefault="004556B4" w:rsidP="00F64F8D">
            <w:pPr>
              <w:spacing w:line="276" w:lineRule="auto"/>
            </w:pPr>
          </w:p>
        </w:tc>
      </w:tr>
      <w:tr w:rsidR="004556B4" w:rsidTr="00AD1001">
        <w:trPr>
          <w:trHeight w:val="1462"/>
          <w:jc w:val="center"/>
        </w:trPr>
        <w:tc>
          <w:tcPr>
            <w:tcW w:w="1695" w:type="dxa"/>
          </w:tcPr>
          <w:p w:rsidR="004556B4" w:rsidRDefault="004556B4" w:rsidP="00F64F8D">
            <w:pPr>
              <w:spacing w:line="276" w:lineRule="auto"/>
            </w:pPr>
            <w:r>
              <w:t>Corolla</w:t>
            </w:r>
          </w:p>
        </w:tc>
        <w:tc>
          <w:tcPr>
            <w:tcW w:w="8010" w:type="dxa"/>
          </w:tcPr>
          <w:p w:rsidR="004556B4" w:rsidRDefault="004556B4" w:rsidP="00F64F8D">
            <w:pPr>
              <w:spacing w:line="276" w:lineRule="auto"/>
            </w:pPr>
          </w:p>
        </w:tc>
      </w:tr>
      <w:tr w:rsidR="004556B4" w:rsidTr="00AD1001">
        <w:trPr>
          <w:trHeight w:val="1462"/>
          <w:jc w:val="center"/>
        </w:trPr>
        <w:tc>
          <w:tcPr>
            <w:tcW w:w="1695" w:type="dxa"/>
          </w:tcPr>
          <w:p w:rsidR="004556B4" w:rsidRDefault="004556B4" w:rsidP="00F64F8D">
            <w:pPr>
              <w:spacing w:line="276" w:lineRule="auto"/>
            </w:pPr>
            <w:r>
              <w:t>Androecium</w:t>
            </w:r>
          </w:p>
        </w:tc>
        <w:tc>
          <w:tcPr>
            <w:tcW w:w="8010" w:type="dxa"/>
          </w:tcPr>
          <w:p w:rsidR="004556B4" w:rsidRDefault="004556B4" w:rsidP="00F64F8D">
            <w:pPr>
              <w:spacing w:line="276" w:lineRule="auto"/>
            </w:pPr>
          </w:p>
        </w:tc>
      </w:tr>
      <w:tr w:rsidR="004556B4" w:rsidTr="00AD1001">
        <w:trPr>
          <w:trHeight w:val="1462"/>
          <w:jc w:val="center"/>
        </w:trPr>
        <w:tc>
          <w:tcPr>
            <w:tcW w:w="1695" w:type="dxa"/>
          </w:tcPr>
          <w:p w:rsidR="004556B4" w:rsidRDefault="004556B4" w:rsidP="00F64F8D">
            <w:pPr>
              <w:spacing w:line="276" w:lineRule="auto"/>
            </w:pPr>
            <w:r>
              <w:t>Gynoecium</w:t>
            </w:r>
          </w:p>
        </w:tc>
        <w:tc>
          <w:tcPr>
            <w:tcW w:w="8010" w:type="dxa"/>
          </w:tcPr>
          <w:p w:rsidR="004556B4" w:rsidRDefault="004556B4" w:rsidP="00F64F8D">
            <w:pPr>
              <w:spacing w:line="276" w:lineRule="auto"/>
            </w:pPr>
          </w:p>
        </w:tc>
      </w:tr>
    </w:tbl>
    <w:p w:rsidR="004556B4" w:rsidRDefault="004556B4" w:rsidP="00F64F8D">
      <w:pPr>
        <w:spacing w:line="276" w:lineRule="auto"/>
      </w:pPr>
    </w:p>
    <w:p w:rsidR="00FC05BF" w:rsidRDefault="00CE5AF2" w:rsidP="00F64F8D">
      <w:pPr>
        <w:spacing w:line="276" w:lineRule="auto"/>
      </w:pPr>
      <w:r>
        <w:tab/>
        <w:t>c)</w:t>
      </w:r>
      <w:r>
        <w:tab/>
        <w:t xml:space="preserve">Using a razor blade, cut through the centre of specimen K and L </w:t>
      </w:r>
      <w:r>
        <w:tab/>
      </w:r>
      <w:r>
        <w:tab/>
      </w:r>
      <w:r>
        <w:tab/>
        <w:t xml:space="preserve">longitudinally in such a way to pass through the middle line of stigma </w:t>
      </w:r>
      <w:r>
        <w:tab/>
      </w:r>
      <w:r>
        <w:tab/>
        <w:t xml:space="preserve">and ovary.  Display </w:t>
      </w:r>
      <w:r w:rsidR="00252D9A">
        <w:t>one</w:t>
      </w:r>
      <w:r>
        <w:t xml:space="preserve"> half of each specimen, Draw and label the </w:t>
      </w:r>
      <w:r>
        <w:tab/>
      </w:r>
      <w:r>
        <w:tab/>
      </w:r>
      <w:r>
        <w:tab/>
        <w:t>specimens and state your magnification in the space below.</w:t>
      </w: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  <w:r>
        <w:tab/>
        <w:t>For specimen K.</w:t>
      </w: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  <w:r>
        <w:lastRenderedPageBreak/>
        <w:tab/>
        <w:t>For specimen L.</w:t>
      </w: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  <w:bookmarkStart w:id="0" w:name="_GoBack"/>
      <w:bookmarkEnd w:id="0"/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CE5AF2" w:rsidP="00F64F8D">
      <w:pPr>
        <w:spacing w:line="276" w:lineRule="auto"/>
      </w:pPr>
    </w:p>
    <w:p w:rsidR="00CE5AF2" w:rsidRDefault="00D362CB" w:rsidP="00F64F8D">
      <w:pPr>
        <w:spacing w:line="276" w:lineRule="auto"/>
      </w:pPr>
      <w:r>
        <w:t>3.</w:t>
      </w:r>
      <w:r>
        <w:tab/>
        <w:t>You are provided with specimens K</w:t>
      </w:r>
      <w:r w:rsidRPr="00D362CB">
        <w:rPr>
          <w:b/>
          <w:sz w:val="28"/>
          <w:vertAlign w:val="subscript"/>
        </w:rPr>
        <w:t>1</w:t>
      </w:r>
      <w:r>
        <w:t>, K</w:t>
      </w:r>
      <w:r w:rsidRPr="00D362CB">
        <w:rPr>
          <w:b/>
          <w:sz w:val="28"/>
          <w:vertAlign w:val="subscript"/>
        </w:rPr>
        <w:t>2</w:t>
      </w:r>
      <w:r>
        <w:t>, K</w:t>
      </w:r>
      <w:r w:rsidRPr="00D362CB">
        <w:rPr>
          <w:b/>
          <w:sz w:val="28"/>
          <w:vertAlign w:val="subscript"/>
        </w:rPr>
        <w:t>3</w:t>
      </w:r>
      <w:r>
        <w:t xml:space="preserve"> obtained from the same animal.  </w:t>
      </w:r>
      <w:r>
        <w:tab/>
        <w:t>Study them carefully and then answer the questions that follow.</w:t>
      </w:r>
    </w:p>
    <w:p w:rsidR="00D362CB" w:rsidRDefault="00D362CB" w:rsidP="00F64F8D">
      <w:pPr>
        <w:spacing w:line="276" w:lineRule="auto"/>
      </w:pPr>
    </w:p>
    <w:p w:rsidR="00D362CB" w:rsidRDefault="00D362CB" w:rsidP="00F64F8D">
      <w:pPr>
        <w:spacing w:line="276" w:lineRule="auto"/>
      </w:pPr>
      <w:r>
        <w:tab/>
        <w:t>a)</w:t>
      </w:r>
      <w:r>
        <w:tab/>
        <w:t>Giving reasons in each case identify the specimens.</w:t>
      </w:r>
      <w:r>
        <w:tab/>
        <w:t xml:space="preserve">     (4½ marks)</w:t>
      </w:r>
    </w:p>
    <w:p w:rsidR="00D362CB" w:rsidRDefault="00D362CB" w:rsidP="00D362CB">
      <w:pPr>
        <w:spacing w:line="360" w:lineRule="auto"/>
      </w:pPr>
      <w:r>
        <w:tab/>
      </w:r>
      <w:r>
        <w:tab/>
      </w:r>
      <w:proofErr w:type="spellStart"/>
      <w:r>
        <w:t>i</w:t>
      </w:r>
      <w:proofErr w:type="spellEnd"/>
      <w:r>
        <w:t>)</w:t>
      </w:r>
      <w:r>
        <w:tab/>
        <w:t>K</w:t>
      </w:r>
      <w:r w:rsidRPr="00D362CB">
        <w:rPr>
          <w:b/>
          <w:sz w:val="28"/>
          <w:vertAlign w:val="subscript"/>
        </w:rPr>
        <w:t>1</w:t>
      </w:r>
      <w:r>
        <w:t>.</w:t>
      </w:r>
      <w:r>
        <w:tab/>
      </w:r>
      <w:r w:rsidRPr="00D362CB">
        <w:rPr>
          <w:b/>
        </w:rPr>
        <w:t>…………………………………………………………</w:t>
      </w:r>
      <w:r>
        <w:rPr>
          <w:b/>
        </w:rPr>
        <w:t>…………</w:t>
      </w:r>
    </w:p>
    <w:p w:rsidR="00CE5AF2" w:rsidRDefault="00CE5AF2" w:rsidP="00F64F8D">
      <w:pPr>
        <w:spacing w:line="276" w:lineRule="auto"/>
      </w:pPr>
      <w:r>
        <w:tab/>
      </w:r>
      <w:r w:rsidR="00D362CB">
        <w:tab/>
      </w:r>
      <w:r w:rsidR="00D362CB">
        <w:tab/>
        <w:t>Reasons: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</w:pPr>
      <w:r>
        <w:tab/>
      </w:r>
      <w:r>
        <w:tab/>
      </w:r>
      <w:proofErr w:type="spellStart"/>
      <w:r>
        <w:t>i</w:t>
      </w:r>
      <w:proofErr w:type="spellEnd"/>
      <w:r>
        <w:t>)</w:t>
      </w:r>
      <w:r>
        <w:tab/>
        <w:t>K</w:t>
      </w:r>
      <w:r>
        <w:rPr>
          <w:b/>
          <w:sz w:val="28"/>
          <w:vertAlign w:val="subscript"/>
        </w:rPr>
        <w:t>2</w:t>
      </w:r>
      <w:r>
        <w:t>.</w:t>
      </w:r>
      <w:r>
        <w:tab/>
      </w:r>
      <w:r w:rsidRPr="00D362CB">
        <w:rPr>
          <w:b/>
        </w:rPr>
        <w:t>…………………………………………………………</w:t>
      </w:r>
      <w:r>
        <w:rPr>
          <w:b/>
        </w:rPr>
        <w:t>…………</w:t>
      </w:r>
    </w:p>
    <w:p w:rsidR="00D362CB" w:rsidRDefault="00D362CB" w:rsidP="00D362CB">
      <w:pPr>
        <w:spacing w:line="276" w:lineRule="auto"/>
      </w:pPr>
      <w:r>
        <w:tab/>
      </w:r>
      <w:r>
        <w:tab/>
      </w:r>
      <w:r>
        <w:tab/>
        <w:t>Reasons: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</w:pPr>
    </w:p>
    <w:p w:rsidR="00D362CB" w:rsidRDefault="00D362CB" w:rsidP="00D362CB">
      <w:pPr>
        <w:spacing w:line="360" w:lineRule="auto"/>
      </w:pPr>
    </w:p>
    <w:p w:rsidR="00D362CB" w:rsidRDefault="00D362CB" w:rsidP="00D362CB">
      <w:pPr>
        <w:spacing w:line="360" w:lineRule="auto"/>
      </w:pPr>
      <w:r>
        <w:lastRenderedPageBreak/>
        <w:tab/>
      </w:r>
      <w:r>
        <w:tab/>
      </w:r>
      <w:proofErr w:type="spellStart"/>
      <w:r>
        <w:t>i</w:t>
      </w:r>
      <w:proofErr w:type="spellEnd"/>
      <w:r>
        <w:t>)</w:t>
      </w:r>
      <w:r>
        <w:tab/>
        <w:t>K</w:t>
      </w:r>
      <w:r>
        <w:rPr>
          <w:b/>
          <w:sz w:val="28"/>
          <w:vertAlign w:val="subscript"/>
        </w:rPr>
        <w:t>3</w:t>
      </w:r>
      <w:r>
        <w:t>.</w:t>
      </w:r>
      <w:r>
        <w:tab/>
      </w:r>
      <w:r w:rsidRPr="00D362CB">
        <w:rPr>
          <w:b/>
        </w:rPr>
        <w:t>…………………………………………………………</w:t>
      </w:r>
      <w:r>
        <w:rPr>
          <w:b/>
        </w:rPr>
        <w:t>…………</w:t>
      </w:r>
    </w:p>
    <w:p w:rsidR="00D362CB" w:rsidRDefault="00D362CB" w:rsidP="00D362CB">
      <w:pPr>
        <w:spacing w:line="276" w:lineRule="auto"/>
      </w:pPr>
      <w:r>
        <w:tab/>
      </w:r>
      <w:r>
        <w:tab/>
      </w:r>
      <w:r>
        <w:tab/>
        <w:t>Reasons: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D362CB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D362CB" w:rsidRDefault="00D362CB" w:rsidP="00F64F8D">
      <w:pPr>
        <w:spacing w:line="276" w:lineRule="auto"/>
      </w:pPr>
    </w:p>
    <w:p w:rsidR="00D362CB" w:rsidRDefault="00D362CB" w:rsidP="00F64F8D">
      <w:pPr>
        <w:spacing w:line="276" w:lineRule="auto"/>
      </w:pPr>
      <w:r>
        <w:tab/>
        <w:t>b)</w:t>
      </w:r>
      <w:r>
        <w:tab/>
      </w:r>
      <w:proofErr w:type="spellStart"/>
      <w:proofErr w:type="gramStart"/>
      <w:r w:rsidR="005D026D">
        <w:t>i</w:t>
      </w:r>
      <w:proofErr w:type="spellEnd"/>
      <w:proofErr w:type="gramEnd"/>
      <w:r w:rsidR="005D026D">
        <w:t>)</w:t>
      </w:r>
      <w:r w:rsidR="005D026D">
        <w:tab/>
      </w:r>
      <w:r w:rsidR="00EC7BB5">
        <w:t>State the function of K</w:t>
      </w:r>
      <w:r w:rsidR="00EC7BB5" w:rsidRPr="009533B4">
        <w:rPr>
          <w:b/>
          <w:sz w:val="28"/>
          <w:vertAlign w:val="subscript"/>
        </w:rPr>
        <w:t>1</w:t>
      </w:r>
      <w:r w:rsidR="00EC7BB5">
        <w:t xml:space="preserve"> and K</w:t>
      </w:r>
      <w:r w:rsidR="00EC7BB5" w:rsidRPr="005D026D">
        <w:rPr>
          <w:b/>
          <w:sz w:val="28"/>
          <w:vertAlign w:val="subscript"/>
        </w:rPr>
        <w:t>2</w:t>
      </w:r>
      <w:r w:rsidR="005D026D">
        <w:t>.</w:t>
      </w:r>
      <w:r w:rsidR="005D026D">
        <w:tab/>
      </w:r>
      <w:r w:rsidR="00EC7BB5">
        <w:tab/>
      </w:r>
      <w:r w:rsidR="00EC7BB5">
        <w:tab/>
        <w:t xml:space="preserve">       (2 marks)</w:t>
      </w:r>
    </w:p>
    <w:p w:rsidR="00EC7BB5" w:rsidRDefault="009533B4" w:rsidP="00F64F8D">
      <w:pPr>
        <w:spacing w:line="276" w:lineRule="auto"/>
      </w:pPr>
      <w:r>
        <w:tab/>
      </w:r>
      <w:r>
        <w:tab/>
      </w:r>
      <w:r>
        <w:tab/>
        <w:t>K</w:t>
      </w:r>
      <w:r w:rsidRPr="005D026D">
        <w:rPr>
          <w:b/>
          <w:sz w:val="32"/>
          <w:vertAlign w:val="subscript"/>
        </w:rPr>
        <w:t>1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9533B4" w:rsidRDefault="009533B4" w:rsidP="009533B4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9533B4" w:rsidRDefault="009533B4" w:rsidP="009533B4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9533B4" w:rsidRDefault="009533B4" w:rsidP="00F64F8D">
      <w:pPr>
        <w:spacing w:line="276" w:lineRule="auto"/>
      </w:pPr>
      <w:r>
        <w:tab/>
      </w:r>
      <w:r>
        <w:tab/>
      </w:r>
      <w:r>
        <w:tab/>
        <w:t>K</w:t>
      </w:r>
      <w:r w:rsidRPr="005D026D">
        <w:rPr>
          <w:b/>
          <w:sz w:val="32"/>
          <w:vertAlign w:val="subscript"/>
        </w:rPr>
        <w:t>2</w:t>
      </w:r>
      <w:r>
        <w:t>.</w:t>
      </w:r>
    </w:p>
    <w:p w:rsidR="009533B4" w:rsidRDefault="009533B4" w:rsidP="009533B4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9533B4" w:rsidRDefault="009533B4" w:rsidP="009533B4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9533B4" w:rsidRDefault="009533B4" w:rsidP="00F64F8D">
      <w:pPr>
        <w:spacing w:line="276" w:lineRule="auto"/>
      </w:pPr>
      <w:r>
        <w:tab/>
      </w:r>
      <w:r>
        <w:tab/>
        <w:t>ii)</w:t>
      </w:r>
      <w:r>
        <w:tab/>
        <w:t>State the adaptations of each specimen to its function. (4 marks)</w:t>
      </w:r>
    </w:p>
    <w:p w:rsidR="009533B4" w:rsidRDefault="005D026D" w:rsidP="00F64F8D">
      <w:pPr>
        <w:spacing w:line="276" w:lineRule="auto"/>
      </w:pPr>
      <w:r>
        <w:tab/>
      </w:r>
      <w:r>
        <w:tab/>
      </w:r>
      <w:r>
        <w:tab/>
        <w:t>K</w:t>
      </w:r>
      <w:r w:rsidRPr="005D026D">
        <w:rPr>
          <w:b/>
          <w:sz w:val="32"/>
          <w:vertAlign w:val="subscript"/>
        </w:rPr>
        <w:t>1</w:t>
      </w:r>
      <w:r>
        <w:t>.</w:t>
      </w:r>
    </w:p>
    <w:p w:rsidR="005D026D" w:rsidRDefault="005D026D" w:rsidP="005D026D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5D026D" w:rsidRDefault="005D026D" w:rsidP="005D026D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5D026D" w:rsidRDefault="005D026D" w:rsidP="005D026D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5D026D" w:rsidRDefault="005D026D" w:rsidP="005D026D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5D026D" w:rsidRDefault="005D026D" w:rsidP="00F64F8D">
      <w:pPr>
        <w:spacing w:line="276" w:lineRule="auto"/>
      </w:pPr>
      <w:r>
        <w:tab/>
      </w:r>
      <w:r>
        <w:tab/>
      </w:r>
      <w:r>
        <w:tab/>
        <w:t>K</w:t>
      </w:r>
      <w:r w:rsidRPr="005D026D">
        <w:rPr>
          <w:b/>
          <w:sz w:val="32"/>
          <w:vertAlign w:val="subscript"/>
        </w:rPr>
        <w:t>2</w:t>
      </w:r>
      <w:r>
        <w:t>.</w:t>
      </w:r>
    </w:p>
    <w:p w:rsidR="005D026D" w:rsidRDefault="005D026D" w:rsidP="005D026D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5D026D" w:rsidRDefault="005D026D" w:rsidP="005D026D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5D026D" w:rsidRDefault="005D026D" w:rsidP="005D026D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5D026D" w:rsidRDefault="005D026D" w:rsidP="005D026D">
      <w:pPr>
        <w:spacing w:line="360" w:lineRule="auto"/>
        <w:rPr>
          <w:b/>
        </w:rPr>
      </w:pPr>
      <w:r>
        <w:rPr>
          <w:b/>
        </w:rPr>
        <w:tab/>
        <w:t>…………………………………………………………………………………………..</w:t>
      </w:r>
    </w:p>
    <w:p w:rsidR="005D026D" w:rsidRDefault="005D026D" w:rsidP="00F64F8D">
      <w:pPr>
        <w:spacing w:line="276" w:lineRule="auto"/>
      </w:pPr>
      <w:r>
        <w:tab/>
        <w:t>c)</w:t>
      </w:r>
      <w:r>
        <w:tab/>
        <w:t>State four structural differences between specimens K</w:t>
      </w:r>
      <w:r w:rsidRPr="005D026D">
        <w:rPr>
          <w:b/>
          <w:sz w:val="28"/>
          <w:vertAlign w:val="subscript"/>
        </w:rPr>
        <w:t>1</w:t>
      </w:r>
      <w:r>
        <w:t xml:space="preserve"> and K</w:t>
      </w:r>
      <w:r w:rsidRPr="005D026D">
        <w:rPr>
          <w:b/>
          <w:sz w:val="28"/>
          <w:vertAlign w:val="subscript"/>
        </w:rPr>
        <w:t>2</w:t>
      </w:r>
      <w:r>
        <w:t>.</w:t>
      </w:r>
    </w:p>
    <w:p w:rsidR="005D026D" w:rsidRDefault="005D026D" w:rsidP="00F64F8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5"/>
        <w:gridCol w:w="4471"/>
        <w:gridCol w:w="4390"/>
      </w:tblGrid>
      <w:tr w:rsidR="00084EA0" w:rsidTr="00551138">
        <w:trPr>
          <w:trHeight w:val="357"/>
          <w:jc w:val="center"/>
        </w:trPr>
        <w:tc>
          <w:tcPr>
            <w:tcW w:w="525" w:type="dxa"/>
          </w:tcPr>
          <w:p w:rsidR="00084EA0" w:rsidRDefault="00084EA0" w:rsidP="00F64F8D">
            <w:pPr>
              <w:spacing w:line="276" w:lineRule="auto"/>
            </w:pPr>
          </w:p>
        </w:tc>
        <w:tc>
          <w:tcPr>
            <w:tcW w:w="4471" w:type="dxa"/>
          </w:tcPr>
          <w:p w:rsidR="00084EA0" w:rsidRPr="00551138" w:rsidRDefault="00084EA0" w:rsidP="00551138">
            <w:pPr>
              <w:spacing w:line="276" w:lineRule="auto"/>
              <w:jc w:val="center"/>
              <w:rPr>
                <w:b/>
              </w:rPr>
            </w:pPr>
            <w:r w:rsidRPr="00551138">
              <w:rPr>
                <w:b/>
              </w:rPr>
              <w:t>Specimen K</w:t>
            </w:r>
            <w:r w:rsidRPr="00551138">
              <w:rPr>
                <w:b/>
                <w:sz w:val="32"/>
                <w:vertAlign w:val="subscript"/>
              </w:rPr>
              <w:t>1</w:t>
            </w:r>
          </w:p>
        </w:tc>
        <w:tc>
          <w:tcPr>
            <w:tcW w:w="4390" w:type="dxa"/>
          </w:tcPr>
          <w:p w:rsidR="00084EA0" w:rsidRPr="00551138" w:rsidRDefault="00084EA0" w:rsidP="00551138">
            <w:pPr>
              <w:spacing w:line="276" w:lineRule="auto"/>
              <w:jc w:val="center"/>
              <w:rPr>
                <w:b/>
              </w:rPr>
            </w:pPr>
            <w:r w:rsidRPr="00551138">
              <w:rPr>
                <w:b/>
              </w:rPr>
              <w:t>Specimen K</w:t>
            </w:r>
            <w:r w:rsidRPr="00551138">
              <w:rPr>
                <w:b/>
                <w:sz w:val="32"/>
                <w:vertAlign w:val="subscript"/>
              </w:rPr>
              <w:t>2</w:t>
            </w:r>
          </w:p>
        </w:tc>
      </w:tr>
      <w:tr w:rsidR="00084EA0" w:rsidTr="00551138">
        <w:trPr>
          <w:trHeight w:val="586"/>
          <w:jc w:val="center"/>
        </w:trPr>
        <w:tc>
          <w:tcPr>
            <w:tcW w:w="525" w:type="dxa"/>
          </w:tcPr>
          <w:p w:rsidR="00084EA0" w:rsidRDefault="00084EA0" w:rsidP="00F64F8D">
            <w:pPr>
              <w:spacing w:line="276" w:lineRule="auto"/>
            </w:pP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471" w:type="dxa"/>
          </w:tcPr>
          <w:p w:rsidR="00084EA0" w:rsidRDefault="00084EA0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</w:tc>
        <w:tc>
          <w:tcPr>
            <w:tcW w:w="4390" w:type="dxa"/>
          </w:tcPr>
          <w:p w:rsidR="00084EA0" w:rsidRDefault="00084EA0" w:rsidP="00F64F8D">
            <w:pPr>
              <w:spacing w:line="276" w:lineRule="auto"/>
            </w:pPr>
          </w:p>
        </w:tc>
      </w:tr>
      <w:tr w:rsidR="00084EA0" w:rsidTr="00551138">
        <w:trPr>
          <w:trHeight w:val="586"/>
          <w:jc w:val="center"/>
        </w:trPr>
        <w:tc>
          <w:tcPr>
            <w:tcW w:w="525" w:type="dxa"/>
          </w:tcPr>
          <w:p w:rsidR="00084EA0" w:rsidRDefault="00084EA0" w:rsidP="00F64F8D">
            <w:pPr>
              <w:spacing w:line="276" w:lineRule="auto"/>
            </w:pPr>
            <w:r>
              <w:lastRenderedPageBreak/>
              <w:t>ii)</w:t>
            </w:r>
          </w:p>
        </w:tc>
        <w:tc>
          <w:tcPr>
            <w:tcW w:w="4471" w:type="dxa"/>
          </w:tcPr>
          <w:p w:rsidR="00084EA0" w:rsidRDefault="00084EA0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</w:tc>
        <w:tc>
          <w:tcPr>
            <w:tcW w:w="4390" w:type="dxa"/>
          </w:tcPr>
          <w:p w:rsidR="00084EA0" w:rsidRDefault="00084EA0" w:rsidP="00F64F8D">
            <w:pPr>
              <w:spacing w:line="276" w:lineRule="auto"/>
            </w:pPr>
          </w:p>
        </w:tc>
      </w:tr>
      <w:tr w:rsidR="00084EA0" w:rsidTr="00551138">
        <w:trPr>
          <w:trHeight w:val="586"/>
          <w:jc w:val="center"/>
        </w:trPr>
        <w:tc>
          <w:tcPr>
            <w:tcW w:w="525" w:type="dxa"/>
          </w:tcPr>
          <w:p w:rsidR="00084EA0" w:rsidRDefault="00084EA0" w:rsidP="00F64F8D">
            <w:pPr>
              <w:spacing w:line="276" w:lineRule="auto"/>
            </w:pPr>
            <w:r>
              <w:t>iii)</w:t>
            </w:r>
          </w:p>
        </w:tc>
        <w:tc>
          <w:tcPr>
            <w:tcW w:w="4471" w:type="dxa"/>
          </w:tcPr>
          <w:p w:rsidR="00084EA0" w:rsidRDefault="00084EA0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</w:tc>
        <w:tc>
          <w:tcPr>
            <w:tcW w:w="4390" w:type="dxa"/>
          </w:tcPr>
          <w:p w:rsidR="00084EA0" w:rsidRDefault="00084EA0" w:rsidP="00F64F8D">
            <w:pPr>
              <w:spacing w:line="276" w:lineRule="auto"/>
            </w:pPr>
          </w:p>
        </w:tc>
      </w:tr>
      <w:tr w:rsidR="00084EA0" w:rsidTr="00551138">
        <w:trPr>
          <w:trHeight w:val="586"/>
          <w:jc w:val="center"/>
        </w:trPr>
        <w:tc>
          <w:tcPr>
            <w:tcW w:w="525" w:type="dxa"/>
          </w:tcPr>
          <w:p w:rsidR="00084EA0" w:rsidRDefault="00084EA0" w:rsidP="00F64F8D">
            <w:pPr>
              <w:spacing w:line="276" w:lineRule="auto"/>
            </w:pPr>
            <w:r>
              <w:t>iv)</w:t>
            </w:r>
          </w:p>
        </w:tc>
        <w:tc>
          <w:tcPr>
            <w:tcW w:w="4471" w:type="dxa"/>
          </w:tcPr>
          <w:p w:rsidR="00084EA0" w:rsidRDefault="00084EA0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  <w:p w:rsidR="00551138" w:rsidRDefault="00551138" w:rsidP="00F64F8D">
            <w:pPr>
              <w:spacing w:line="276" w:lineRule="auto"/>
            </w:pPr>
          </w:p>
        </w:tc>
        <w:tc>
          <w:tcPr>
            <w:tcW w:w="4390" w:type="dxa"/>
          </w:tcPr>
          <w:p w:rsidR="00084EA0" w:rsidRDefault="00084EA0" w:rsidP="00F64F8D">
            <w:pPr>
              <w:spacing w:line="276" w:lineRule="auto"/>
            </w:pPr>
          </w:p>
        </w:tc>
      </w:tr>
    </w:tbl>
    <w:p w:rsidR="00084EA0" w:rsidRDefault="00084EA0" w:rsidP="00F64F8D">
      <w:pPr>
        <w:spacing w:line="276" w:lineRule="auto"/>
      </w:pPr>
    </w:p>
    <w:p w:rsidR="00AD1001" w:rsidRDefault="00AD1001" w:rsidP="00F64F8D">
      <w:pPr>
        <w:spacing w:line="276" w:lineRule="auto"/>
      </w:pPr>
      <w:r>
        <w:tab/>
        <w:t>d)</w:t>
      </w:r>
      <w:r>
        <w:tab/>
        <w:t>Draw and label specimen K</w:t>
      </w:r>
      <w:r w:rsidRPr="00AD1001">
        <w:rPr>
          <w:b/>
          <w:sz w:val="32"/>
          <w:vertAlign w:val="subscript"/>
        </w:rPr>
        <w:t>3</w:t>
      </w:r>
      <w:r>
        <w:t xml:space="preserve"> in the space provided, state your </w:t>
      </w:r>
      <w:r>
        <w:tab/>
      </w:r>
      <w:r>
        <w:tab/>
      </w:r>
      <w:r>
        <w:tab/>
      </w:r>
      <w:r>
        <w:tab/>
        <w:t>magnification.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p w:rsidR="00AD1001" w:rsidRPr="00AD1001" w:rsidRDefault="00AD1001" w:rsidP="00AD1001">
      <w:pPr>
        <w:spacing w:line="276" w:lineRule="auto"/>
        <w:jc w:val="center"/>
        <w:rPr>
          <w:b/>
          <w:u w:val="single"/>
        </w:rPr>
      </w:pPr>
      <w:r w:rsidRPr="00AD1001">
        <w:rPr>
          <w:b/>
          <w:u w:val="single"/>
        </w:rPr>
        <w:t>END</w:t>
      </w:r>
    </w:p>
    <w:p w:rsidR="00AD1001" w:rsidRDefault="00AD1001" w:rsidP="00F64F8D">
      <w:pPr>
        <w:spacing w:line="276" w:lineRule="auto"/>
      </w:pPr>
    </w:p>
    <w:p w:rsidR="00AD1001" w:rsidRDefault="00AD1001" w:rsidP="00F64F8D">
      <w:pPr>
        <w:spacing w:line="276" w:lineRule="auto"/>
      </w:pPr>
    </w:p>
    <w:sectPr w:rsidR="00AD1001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3EE" w:rsidRDefault="007A33EE" w:rsidP="00E13010">
      <w:r>
        <w:separator/>
      </w:r>
    </w:p>
  </w:endnote>
  <w:endnote w:type="continuationSeparator" w:id="0">
    <w:p w:rsidR="007A33EE" w:rsidRDefault="007A33EE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001" w:rsidRPr="00E13010" w:rsidRDefault="00AD1001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E44F85">
          <w:rPr>
            <w:rFonts w:eastAsia="Yu Gothic UI Semibold"/>
            <w:b/>
            <w:noProof/>
            <w:sz w:val="20"/>
            <w:szCs w:val="20"/>
          </w:rPr>
          <w:t>7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3EE" w:rsidRDefault="007A33EE" w:rsidP="00E13010">
      <w:r>
        <w:separator/>
      </w:r>
    </w:p>
  </w:footnote>
  <w:footnote w:type="continuationSeparator" w:id="0">
    <w:p w:rsidR="007A33EE" w:rsidRDefault="007A33EE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amsaU6qJiS0hUmvrgVutfibyH6WGCM5WTzZ7IjzU3c9226+VdFBaJcAT0t0ERmbiGOjtRMRucUVKwEz0DA6B0w==" w:salt="/J3ML+kSlBdRM2fY5b8+fA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E6"/>
    <w:rsid w:val="000170C4"/>
    <w:rsid w:val="00036459"/>
    <w:rsid w:val="00050DA8"/>
    <w:rsid w:val="00070A05"/>
    <w:rsid w:val="00084EA0"/>
    <w:rsid w:val="0009059D"/>
    <w:rsid w:val="00100C2B"/>
    <w:rsid w:val="00252D9A"/>
    <w:rsid w:val="00403135"/>
    <w:rsid w:val="00406E6D"/>
    <w:rsid w:val="004556B4"/>
    <w:rsid w:val="00461CC2"/>
    <w:rsid w:val="004A0E90"/>
    <w:rsid w:val="004B2FB7"/>
    <w:rsid w:val="00524B49"/>
    <w:rsid w:val="00551138"/>
    <w:rsid w:val="005613AA"/>
    <w:rsid w:val="00572B7F"/>
    <w:rsid w:val="00595935"/>
    <w:rsid w:val="005A62C2"/>
    <w:rsid w:val="005C4DC5"/>
    <w:rsid w:val="005D026D"/>
    <w:rsid w:val="007A33EE"/>
    <w:rsid w:val="007B7278"/>
    <w:rsid w:val="007C1A5B"/>
    <w:rsid w:val="007F6228"/>
    <w:rsid w:val="00883571"/>
    <w:rsid w:val="0089016E"/>
    <w:rsid w:val="00930BA1"/>
    <w:rsid w:val="009533B4"/>
    <w:rsid w:val="009B032B"/>
    <w:rsid w:val="009C5AE8"/>
    <w:rsid w:val="00A42C4D"/>
    <w:rsid w:val="00A435C2"/>
    <w:rsid w:val="00A6629C"/>
    <w:rsid w:val="00AD1001"/>
    <w:rsid w:val="00B136E6"/>
    <w:rsid w:val="00B237F3"/>
    <w:rsid w:val="00B24CBF"/>
    <w:rsid w:val="00B331AE"/>
    <w:rsid w:val="00B835EA"/>
    <w:rsid w:val="00BA073D"/>
    <w:rsid w:val="00C22203"/>
    <w:rsid w:val="00CE5AF2"/>
    <w:rsid w:val="00D26912"/>
    <w:rsid w:val="00D362CB"/>
    <w:rsid w:val="00D83ECD"/>
    <w:rsid w:val="00DD51DE"/>
    <w:rsid w:val="00DD797C"/>
    <w:rsid w:val="00E13010"/>
    <w:rsid w:val="00E44F85"/>
    <w:rsid w:val="00E62324"/>
    <w:rsid w:val="00E91826"/>
    <w:rsid w:val="00EA276C"/>
    <w:rsid w:val="00EC7BB5"/>
    <w:rsid w:val="00F64F8D"/>
    <w:rsid w:val="00FC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67903-0FD2-4996-8CC5-43E51EF3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461CC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B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233</TotalTime>
  <Pages>8</Pages>
  <Words>885</Words>
  <Characters>5049</Characters>
  <Application>Microsoft Office Word</Application>
  <DocSecurity>8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37</cp:revision>
  <cp:lastPrinted>2019-07-17T13:13:00Z</cp:lastPrinted>
  <dcterms:created xsi:type="dcterms:W3CDTF">2019-07-05T09:12:00Z</dcterms:created>
  <dcterms:modified xsi:type="dcterms:W3CDTF">2019-07-17T13:16:00Z</dcterms:modified>
</cp:coreProperties>
</file>