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Default="00E13010" w:rsidP="00E13010">
      <w:pPr>
        <w:rPr>
          <w:b/>
          <w:lang w:val="en-GB"/>
        </w:rPr>
      </w:pPr>
    </w:p>
    <w:p w:rsidR="00E13010" w:rsidRDefault="00BD6E2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527</w:t>
      </w:r>
      <w:r w:rsidR="00E13010">
        <w:rPr>
          <w:b/>
          <w:lang w:val="en-GB"/>
        </w:rPr>
        <w:t>/1</w:t>
      </w:r>
    </w:p>
    <w:p w:rsidR="00E13010" w:rsidRPr="00BD6E22" w:rsidRDefault="00BD6E22" w:rsidP="00E13010">
      <w:pPr>
        <w:spacing w:line="192" w:lineRule="auto"/>
        <w:rPr>
          <w:lang w:val="en-GB"/>
        </w:rPr>
      </w:pPr>
      <w:r w:rsidRPr="00BD6E22">
        <w:rPr>
          <w:lang w:val="en-GB"/>
        </w:rPr>
        <w:t>PRINCIPLES AND</w:t>
      </w:r>
    </w:p>
    <w:p w:rsidR="00BD6E22" w:rsidRPr="00BD6E22" w:rsidRDefault="00BD6E22" w:rsidP="00E13010">
      <w:pPr>
        <w:spacing w:line="192" w:lineRule="auto"/>
        <w:rPr>
          <w:lang w:val="en-GB"/>
        </w:rPr>
      </w:pPr>
      <w:r w:rsidRPr="00BD6E22">
        <w:rPr>
          <w:lang w:val="en-GB"/>
        </w:rPr>
        <w:t>PRACTICES OF</w:t>
      </w:r>
    </w:p>
    <w:p w:rsidR="00BD6E22" w:rsidRPr="00BD6E22" w:rsidRDefault="00BD6E22" w:rsidP="00E13010">
      <w:pPr>
        <w:spacing w:line="192" w:lineRule="auto"/>
        <w:rPr>
          <w:lang w:val="en-GB"/>
        </w:rPr>
      </w:pPr>
      <w:r w:rsidRPr="00BD6E22">
        <w:rPr>
          <w:lang w:val="en-GB"/>
        </w:rPr>
        <w:t>AGRICULTURE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BD6E2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070770" w:rsidRDefault="00E13010" w:rsidP="0007077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BD6E22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E13010" w:rsidRPr="00070770" w:rsidRDefault="00E13010" w:rsidP="00070770">
      <w:pPr>
        <w:spacing w:line="192" w:lineRule="auto"/>
        <w:jc w:val="center"/>
        <w:rPr>
          <w:b/>
          <w:lang w:val="en-GB"/>
        </w:rPr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FF6CBB" w:rsidRDefault="00E13010" w:rsidP="00070770">
      <w:pPr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070770" w:rsidRPr="00070770" w:rsidRDefault="00070770" w:rsidP="00070770">
      <w:pPr>
        <w:jc w:val="center"/>
        <w:rPr>
          <w:b/>
          <w:sz w:val="16"/>
          <w:szCs w:val="16"/>
        </w:rPr>
      </w:pPr>
    </w:p>
    <w:p w:rsidR="00E13010" w:rsidRDefault="00BD6E22" w:rsidP="00070770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PRINCIPLES AND PRACTICES OF AGRUCULTURE</w:t>
      </w:r>
    </w:p>
    <w:p w:rsidR="0094525C" w:rsidRDefault="000C0F45" w:rsidP="00070770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</w:t>
      </w:r>
      <w:r w:rsidR="0094525C">
        <w:rPr>
          <w:b/>
          <w:sz w:val="28"/>
          <w:szCs w:val="28"/>
          <w:lang w:val="en-GB"/>
        </w:rPr>
        <w:t>PAPER 1</w:t>
      </w:r>
    </w:p>
    <w:p w:rsidR="00E13010" w:rsidRDefault="0094525C" w:rsidP="00070770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E13010">
        <w:rPr>
          <w:b/>
          <w:sz w:val="28"/>
          <w:szCs w:val="28"/>
          <w:lang w:val="en-GB"/>
        </w:rPr>
        <w:t>(</w:t>
      </w:r>
      <w:r w:rsidR="00BD6E22">
        <w:rPr>
          <w:b/>
          <w:sz w:val="28"/>
          <w:szCs w:val="28"/>
          <w:lang w:val="en-GB"/>
        </w:rPr>
        <w:t>Theory</w:t>
      </w:r>
      <w:r w:rsidR="00E13010">
        <w:rPr>
          <w:b/>
          <w:sz w:val="28"/>
          <w:szCs w:val="28"/>
          <w:lang w:val="en-GB"/>
        </w:rPr>
        <w:t>)</w:t>
      </w:r>
    </w:p>
    <w:p w:rsidR="00E13010" w:rsidRPr="004665A4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BD6E22">
        <w:rPr>
          <w:lang w:val="en-GB"/>
        </w:rPr>
        <w:t>30 MINUTES</w:t>
      </w:r>
    </w:p>
    <w:p w:rsidR="00E13010" w:rsidRPr="000C0F45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Pr="000C0F45" w:rsidRDefault="00E13010" w:rsidP="00E13010">
      <w:pPr>
        <w:spacing w:line="276" w:lineRule="auto"/>
        <w:rPr>
          <w:b/>
          <w:sz w:val="10"/>
          <w:szCs w:val="10"/>
          <w:lang w:val="en-GB"/>
        </w:rPr>
      </w:pPr>
    </w:p>
    <w:p w:rsidR="00E13010" w:rsidRDefault="009452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Attempt all questions in </w:t>
      </w:r>
      <w:r w:rsidR="00CF5D33">
        <w:rPr>
          <w:i/>
          <w:lang w:val="en-GB"/>
        </w:rPr>
        <w:t>Part</w:t>
      </w:r>
      <w:r>
        <w:rPr>
          <w:i/>
          <w:lang w:val="en-GB"/>
        </w:rPr>
        <w:t xml:space="preserve"> A in the spaces provided.</w:t>
      </w:r>
    </w:p>
    <w:p w:rsidR="00E13010" w:rsidRDefault="0094525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Attempt </w:t>
      </w:r>
      <w:r w:rsidR="00EB7163">
        <w:rPr>
          <w:i/>
          <w:lang w:val="en-GB"/>
        </w:rPr>
        <w:t>four (</w:t>
      </w:r>
      <w:r>
        <w:rPr>
          <w:i/>
          <w:lang w:val="en-GB"/>
        </w:rPr>
        <w:t>4</w:t>
      </w:r>
      <w:r w:rsidR="00EB7163">
        <w:rPr>
          <w:i/>
          <w:lang w:val="en-GB"/>
        </w:rPr>
        <w:t>)</w:t>
      </w:r>
      <w:r>
        <w:rPr>
          <w:i/>
          <w:lang w:val="en-GB"/>
        </w:rPr>
        <w:t xml:space="preserve"> questions from </w:t>
      </w:r>
      <w:r w:rsidR="00CF5D33">
        <w:rPr>
          <w:i/>
          <w:lang w:val="en-GB"/>
        </w:rPr>
        <w:t>Part</w:t>
      </w:r>
      <w:r>
        <w:rPr>
          <w:i/>
          <w:lang w:val="en-GB"/>
        </w:rPr>
        <w:t xml:space="preserve"> B by choosing at lea</w:t>
      </w:r>
      <w:r w:rsidR="00A764DB">
        <w:rPr>
          <w:i/>
          <w:lang w:val="en-GB"/>
        </w:rPr>
        <w:t>st one question from each section</w:t>
      </w:r>
      <w:r>
        <w:rPr>
          <w:i/>
          <w:lang w:val="en-GB"/>
        </w:rPr>
        <w:t>.</w:t>
      </w:r>
    </w:p>
    <w:p w:rsidR="00E13010" w:rsidRPr="000C0F45" w:rsidRDefault="003C3559" w:rsidP="000C0F45">
      <w:pPr>
        <w:spacing w:line="276" w:lineRule="auto"/>
        <w:jc w:val="center"/>
        <w:rPr>
          <w:b/>
          <w:i/>
          <w:lang w:val="en-GB"/>
        </w:rPr>
      </w:pPr>
      <w:r w:rsidRPr="000C0F45">
        <w:rPr>
          <w:b/>
          <w:i/>
          <w:lang w:val="en-GB"/>
        </w:rPr>
        <w:t>FOR EXAMINERS USE ONLY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60"/>
        <w:gridCol w:w="3084"/>
      </w:tblGrid>
      <w:tr w:rsidR="000C0F45" w:rsidTr="00070770">
        <w:trPr>
          <w:trHeight w:val="412"/>
          <w:jc w:val="center"/>
        </w:trPr>
        <w:tc>
          <w:tcPr>
            <w:tcW w:w="3260" w:type="dxa"/>
          </w:tcPr>
          <w:p w:rsidR="000C0F45" w:rsidRPr="000C0F45" w:rsidRDefault="000C0F45" w:rsidP="000C0F45">
            <w:pPr>
              <w:spacing w:line="276" w:lineRule="auto"/>
              <w:jc w:val="center"/>
              <w:rPr>
                <w:b/>
                <w:lang w:val="en-GB"/>
              </w:rPr>
            </w:pPr>
            <w:r w:rsidRPr="000C0F45">
              <w:rPr>
                <w:b/>
                <w:lang w:val="en-GB"/>
              </w:rPr>
              <w:t>QUESTION</w:t>
            </w:r>
          </w:p>
        </w:tc>
        <w:tc>
          <w:tcPr>
            <w:tcW w:w="3084" w:type="dxa"/>
          </w:tcPr>
          <w:p w:rsidR="000C0F45" w:rsidRPr="000C0F45" w:rsidRDefault="000C0F45" w:rsidP="000C0F45">
            <w:pPr>
              <w:spacing w:line="276" w:lineRule="auto"/>
              <w:jc w:val="center"/>
              <w:rPr>
                <w:b/>
                <w:lang w:val="en-GB"/>
              </w:rPr>
            </w:pPr>
            <w:r w:rsidRPr="000C0F45">
              <w:rPr>
                <w:b/>
                <w:lang w:val="en-GB"/>
              </w:rPr>
              <w:t>MARKS</w:t>
            </w:r>
          </w:p>
        </w:tc>
      </w:tr>
      <w:tr w:rsidR="000C0F45" w:rsidTr="00070770">
        <w:trPr>
          <w:trHeight w:val="412"/>
          <w:jc w:val="center"/>
        </w:trPr>
        <w:tc>
          <w:tcPr>
            <w:tcW w:w="3260" w:type="dxa"/>
          </w:tcPr>
          <w:p w:rsidR="000C0F45" w:rsidRDefault="00070770" w:rsidP="00E1301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</w:t>
            </w:r>
            <w:r w:rsidR="000C0F45">
              <w:rPr>
                <w:lang w:val="en-GB"/>
              </w:rPr>
              <w:t xml:space="preserve"> A:</w:t>
            </w:r>
          </w:p>
        </w:tc>
        <w:tc>
          <w:tcPr>
            <w:tcW w:w="3084" w:type="dxa"/>
          </w:tcPr>
          <w:p w:rsidR="000C0F45" w:rsidRDefault="000C0F45" w:rsidP="00E13010">
            <w:pPr>
              <w:spacing w:line="276" w:lineRule="auto"/>
              <w:rPr>
                <w:lang w:val="en-GB"/>
              </w:rPr>
            </w:pPr>
          </w:p>
        </w:tc>
      </w:tr>
      <w:tr w:rsidR="000C0F45" w:rsidTr="00070770">
        <w:trPr>
          <w:trHeight w:val="438"/>
          <w:jc w:val="center"/>
        </w:trPr>
        <w:tc>
          <w:tcPr>
            <w:tcW w:w="3260" w:type="dxa"/>
          </w:tcPr>
          <w:p w:rsidR="000C0F45" w:rsidRDefault="00070770" w:rsidP="00070770">
            <w:pPr>
              <w:rPr>
                <w:lang w:val="en-GB"/>
              </w:rPr>
            </w:pPr>
            <w:r>
              <w:rPr>
                <w:lang w:val="en-GB"/>
              </w:rPr>
              <w:t>Part</w:t>
            </w:r>
            <w:r w:rsidR="000C0F45">
              <w:rPr>
                <w:lang w:val="en-GB"/>
              </w:rPr>
              <w:t xml:space="preserve"> B:</w:t>
            </w:r>
          </w:p>
          <w:p w:rsidR="00070770" w:rsidRDefault="00070770" w:rsidP="00070770">
            <w:pPr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3084" w:type="dxa"/>
          </w:tcPr>
          <w:p w:rsidR="000C0F45" w:rsidRDefault="000C0F45" w:rsidP="00E13010">
            <w:pPr>
              <w:spacing w:line="276" w:lineRule="auto"/>
              <w:rPr>
                <w:lang w:val="en-GB"/>
              </w:rPr>
            </w:pPr>
          </w:p>
        </w:tc>
      </w:tr>
      <w:tr w:rsidR="00070770" w:rsidTr="00070770">
        <w:trPr>
          <w:trHeight w:val="412"/>
          <w:jc w:val="center"/>
        </w:trPr>
        <w:tc>
          <w:tcPr>
            <w:tcW w:w="3260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</w:p>
        </w:tc>
        <w:tc>
          <w:tcPr>
            <w:tcW w:w="3084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</w:p>
        </w:tc>
      </w:tr>
      <w:tr w:rsidR="00070770" w:rsidTr="00070770">
        <w:trPr>
          <w:trHeight w:val="423"/>
          <w:jc w:val="center"/>
        </w:trPr>
        <w:tc>
          <w:tcPr>
            <w:tcW w:w="3260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3084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</w:p>
        </w:tc>
      </w:tr>
      <w:tr w:rsidR="00070770" w:rsidTr="00070770">
        <w:trPr>
          <w:trHeight w:val="412"/>
          <w:jc w:val="center"/>
        </w:trPr>
        <w:tc>
          <w:tcPr>
            <w:tcW w:w="3260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3084" w:type="dxa"/>
          </w:tcPr>
          <w:p w:rsidR="00070770" w:rsidRDefault="00070770" w:rsidP="00E13010">
            <w:pPr>
              <w:spacing w:line="276" w:lineRule="auto"/>
              <w:rPr>
                <w:lang w:val="en-GB"/>
              </w:rPr>
            </w:pPr>
          </w:p>
        </w:tc>
      </w:tr>
      <w:tr w:rsidR="000C0F45" w:rsidTr="00070770">
        <w:trPr>
          <w:trHeight w:val="470"/>
          <w:jc w:val="center"/>
        </w:trPr>
        <w:tc>
          <w:tcPr>
            <w:tcW w:w="3260" w:type="dxa"/>
          </w:tcPr>
          <w:p w:rsidR="000C0F45" w:rsidRDefault="000C0F45" w:rsidP="00DA6371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3084" w:type="dxa"/>
          </w:tcPr>
          <w:p w:rsidR="000C0F45" w:rsidRDefault="000C0F45" w:rsidP="00DA6371">
            <w:pPr>
              <w:spacing w:line="276" w:lineRule="auto"/>
              <w:rPr>
                <w:lang w:val="en-GB"/>
              </w:rPr>
            </w:pPr>
          </w:p>
        </w:tc>
      </w:tr>
    </w:tbl>
    <w:p w:rsidR="00DA6371" w:rsidRDefault="00DA6371" w:rsidP="00DA6371">
      <w:pPr>
        <w:jc w:val="center"/>
        <w:rPr>
          <w:b/>
          <w:lang w:val="en-GB"/>
        </w:rPr>
      </w:pPr>
    </w:p>
    <w:p w:rsidR="00DA6371" w:rsidRDefault="00DA6371" w:rsidP="00DA6371">
      <w:pPr>
        <w:jc w:val="center"/>
        <w:rPr>
          <w:b/>
          <w:lang w:val="en-GB"/>
        </w:rPr>
      </w:pPr>
    </w:p>
    <w:p w:rsidR="0000224D" w:rsidRPr="000B0646" w:rsidRDefault="00F80D61" w:rsidP="00DA6371">
      <w:pPr>
        <w:jc w:val="center"/>
        <w:rPr>
          <w:b/>
          <w:lang w:val="en-GB"/>
        </w:rPr>
      </w:pPr>
      <w:r>
        <w:rPr>
          <w:b/>
          <w:lang w:val="en-GB"/>
        </w:rPr>
        <w:lastRenderedPageBreak/>
        <w:t>PART A</w:t>
      </w:r>
      <w:r w:rsidRPr="000B0646">
        <w:rPr>
          <w:b/>
          <w:lang w:val="en-GB"/>
        </w:rPr>
        <w:t xml:space="preserve"> (</w:t>
      </w:r>
      <w:r w:rsidR="0000224D" w:rsidRPr="000B0646">
        <w:rPr>
          <w:b/>
          <w:lang w:val="en-GB"/>
        </w:rPr>
        <w:t>20 MARKS)</w:t>
      </w:r>
    </w:p>
    <w:p w:rsidR="0000224D" w:rsidRPr="000B0646" w:rsidRDefault="0000224D" w:rsidP="00DA6371">
      <w:pPr>
        <w:jc w:val="center"/>
        <w:rPr>
          <w:b/>
          <w:lang w:val="en-GB"/>
        </w:rPr>
      </w:pPr>
      <w:r w:rsidRPr="000B0646">
        <w:rPr>
          <w:b/>
          <w:lang w:val="en-GB"/>
        </w:rPr>
        <w:t xml:space="preserve">Attempt all questions in this </w:t>
      </w:r>
      <w:r w:rsidR="00F80D61">
        <w:rPr>
          <w:b/>
          <w:lang w:val="en-GB"/>
        </w:rPr>
        <w:t xml:space="preserve">part.  For question 1, write the letter corresponding to the best answer </w:t>
      </w:r>
      <w:r w:rsidR="00F80D61" w:rsidRPr="000B0646">
        <w:rPr>
          <w:b/>
          <w:lang w:val="en-GB"/>
        </w:rPr>
        <w:t>in</w:t>
      </w:r>
      <w:r w:rsidRPr="000B0646">
        <w:rPr>
          <w:b/>
          <w:lang w:val="en-GB"/>
        </w:rPr>
        <w:t xml:space="preserve"> the </w:t>
      </w:r>
      <w:r w:rsidR="00F80D61">
        <w:rPr>
          <w:b/>
          <w:lang w:val="en-GB"/>
        </w:rPr>
        <w:t xml:space="preserve">box </w:t>
      </w:r>
      <w:r w:rsidRPr="000B0646">
        <w:rPr>
          <w:b/>
          <w:lang w:val="en-GB"/>
        </w:rPr>
        <w:t>provided.</w:t>
      </w:r>
      <w:r w:rsidR="00F80D61">
        <w:rPr>
          <w:b/>
          <w:lang w:val="en-GB"/>
        </w:rPr>
        <w:t xml:space="preserve"> For questions 2 to 5 write answers in the spaces provided.</w:t>
      </w:r>
    </w:p>
    <w:p w:rsidR="0000224D" w:rsidRPr="00DA6371" w:rsidRDefault="0000224D" w:rsidP="00DA6371">
      <w:pPr>
        <w:rPr>
          <w:sz w:val="16"/>
          <w:szCs w:val="16"/>
          <w:lang w:val="en-GB"/>
        </w:rPr>
      </w:pPr>
    </w:p>
    <w:p w:rsidR="0000224D" w:rsidRDefault="0000224D" w:rsidP="00DA6371">
      <w:pPr>
        <w:spacing w:line="21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a)</w:t>
      </w:r>
      <w:r>
        <w:rPr>
          <w:lang w:val="en-GB"/>
        </w:rPr>
        <w:tab/>
        <w:t>Price fluctuation affects agriculture production because;</w:t>
      </w:r>
    </w:p>
    <w:p w:rsidR="0000224D" w:rsidRDefault="00290595" w:rsidP="00DA6371">
      <w:pPr>
        <w:spacing w:line="21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7931" wp14:editId="64A9422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2600" cy="3619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619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94C9C" id="Rectangle 2" o:spid="_x0000_s1026" style="position:absolute;margin-left:-13.2pt;margin-top:.35pt;width:38pt;height:28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" fillcolor="white [3201]" strokecolor="black [3200]" strokeweight="1.5pt">
                <w10:wrap anchorx="margin"/>
              </v:rect>
            </w:pict>
          </mc:Fallback>
        </mc:AlternateContent>
      </w:r>
      <w:r w:rsidR="0000224D">
        <w:rPr>
          <w:lang w:val="en-GB"/>
        </w:rPr>
        <w:tab/>
      </w:r>
      <w:r w:rsidR="0000224D">
        <w:rPr>
          <w:lang w:val="en-GB"/>
        </w:rPr>
        <w:tab/>
        <w:t>A.</w:t>
      </w:r>
      <w:r w:rsidR="0000224D">
        <w:rPr>
          <w:lang w:val="en-GB"/>
        </w:rPr>
        <w:tab/>
        <w:t>it causes inelastic demand for agriculture products</w:t>
      </w:r>
    </w:p>
    <w:p w:rsidR="0000224D" w:rsidRDefault="001D6836" w:rsidP="00DA6371">
      <w:pPr>
        <w:spacing w:line="21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it distabilizes</w:t>
      </w:r>
      <w:r w:rsidR="0000224D">
        <w:rPr>
          <w:lang w:val="en-GB"/>
        </w:rPr>
        <w:t xml:space="preserve"> the farmers’ income</w:t>
      </w:r>
    </w:p>
    <w:p w:rsidR="0000224D" w:rsidRDefault="0000224D" w:rsidP="00DA6371">
      <w:pPr>
        <w:spacing w:line="21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It increases costs of production</w:t>
      </w:r>
    </w:p>
    <w:p w:rsidR="0000224D" w:rsidRDefault="0000224D" w:rsidP="00DA6371">
      <w:pPr>
        <w:spacing w:line="21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it increases perishability of products.</w:t>
      </w:r>
    </w:p>
    <w:p w:rsidR="0000224D" w:rsidRPr="00DA6371" w:rsidRDefault="0000224D" w:rsidP="00DA6371">
      <w:pPr>
        <w:rPr>
          <w:sz w:val="16"/>
          <w:szCs w:val="16"/>
          <w:lang w:val="en-GB"/>
        </w:rPr>
      </w:pPr>
    </w:p>
    <w:p w:rsidR="0000224D" w:rsidRDefault="001D6836" w:rsidP="00DA6371">
      <w:pPr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A defect in the is</w:t>
      </w:r>
      <w:r w:rsidR="0000224D">
        <w:rPr>
          <w:lang w:val="en-GB"/>
        </w:rPr>
        <w:t>thm</w:t>
      </w:r>
      <w:r>
        <w:rPr>
          <w:lang w:val="en-GB"/>
        </w:rPr>
        <w:t>u</w:t>
      </w:r>
      <w:r w:rsidR="0000224D">
        <w:rPr>
          <w:lang w:val="en-GB"/>
        </w:rPr>
        <w:t>s of a hen causes ……………</w:t>
      </w:r>
    </w:p>
    <w:p w:rsidR="0000224D" w:rsidRDefault="00290595" w:rsidP="00DA637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03392" wp14:editId="2B37393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82600" cy="3619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1558" id="Rectangle 3" o:spid="_x0000_s1026" style="position:absolute;margin-left:-13.2pt;margin-top:.65pt;width:38pt;height:2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00224D">
        <w:rPr>
          <w:lang w:val="en-GB"/>
        </w:rPr>
        <w:tab/>
      </w:r>
      <w:r w:rsidR="0000224D">
        <w:rPr>
          <w:lang w:val="en-GB"/>
        </w:rPr>
        <w:tab/>
        <w:t>A.</w:t>
      </w:r>
      <w:r w:rsidR="0000224D">
        <w:rPr>
          <w:lang w:val="en-GB"/>
        </w:rPr>
        <w:tab/>
        <w:t>The thin shell</w:t>
      </w:r>
      <w:r w:rsidR="0000224D">
        <w:rPr>
          <w:lang w:val="en-GB"/>
        </w:rPr>
        <w:tab/>
      </w:r>
      <w:r w:rsidR="0000224D">
        <w:rPr>
          <w:lang w:val="en-GB"/>
        </w:rPr>
        <w:tab/>
      </w:r>
      <w:r w:rsidR="0000224D">
        <w:rPr>
          <w:lang w:val="en-GB"/>
        </w:rPr>
        <w:tab/>
        <w:t>B.</w:t>
      </w:r>
      <w:r w:rsidR="0000224D">
        <w:rPr>
          <w:lang w:val="en-GB"/>
        </w:rPr>
        <w:tab/>
        <w:t>meat spot</w:t>
      </w: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deformed eggs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small eggs</w:t>
      </w:r>
    </w:p>
    <w:p w:rsidR="0000224D" w:rsidRPr="00DA6371" w:rsidRDefault="0000224D" w:rsidP="00DA6371">
      <w:pPr>
        <w:rPr>
          <w:sz w:val="16"/>
          <w:szCs w:val="16"/>
          <w:lang w:val="en-GB"/>
        </w:rPr>
      </w:pP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Which of the following is not </w:t>
      </w:r>
      <w:r w:rsidR="00F5714D">
        <w:rPr>
          <w:lang w:val="en-GB"/>
        </w:rPr>
        <w:t xml:space="preserve">a </w:t>
      </w:r>
      <w:r>
        <w:rPr>
          <w:lang w:val="en-GB"/>
        </w:rPr>
        <w:t>benefit of crop rotation?</w:t>
      </w: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A.</w:t>
      </w:r>
      <w:r>
        <w:rPr>
          <w:lang w:val="en-GB"/>
        </w:rPr>
        <w:tab/>
        <w:t>improved utilisation of soil nutrients</w:t>
      </w:r>
    </w:p>
    <w:p w:rsidR="0000224D" w:rsidRDefault="00290595" w:rsidP="00DA637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E77BF" wp14:editId="61348FA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82600" cy="3619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28D6D" id="Rectangle 4" o:spid="_x0000_s1026" style="position:absolute;margin-left:-13.2pt;margin-top:.5pt;width:38pt;height:28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00224D">
        <w:rPr>
          <w:lang w:val="en-GB"/>
        </w:rPr>
        <w:tab/>
      </w:r>
      <w:r w:rsidR="0000224D">
        <w:rPr>
          <w:lang w:val="en-GB"/>
        </w:rPr>
        <w:tab/>
        <w:t>B.</w:t>
      </w:r>
      <w:r w:rsidR="0000224D">
        <w:rPr>
          <w:lang w:val="en-GB"/>
        </w:rPr>
        <w:tab/>
        <w:t>reduced disease spread</w:t>
      </w: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stable soil PH</w:t>
      </w: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low rates of erosion.</w:t>
      </w:r>
    </w:p>
    <w:p w:rsidR="0000224D" w:rsidRPr="00DA6371" w:rsidRDefault="0000224D" w:rsidP="00DA6371">
      <w:pPr>
        <w:rPr>
          <w:sz w:val="16"/>
          <w:szCs w:val="16"/>
          <w:lang w:val="en-GB"/>
        </w:rPr>
      </w:pP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  <w:t xml:space="preserve">The following are pests that can be controlled by contact pesticides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except;</w:t>
      </w:r>
    </w:p>
    <w:p w:rsidR="0000224D" w:rsidRDefault="00290595" w:rsidP="00DA637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299A2" wp14:editId="102C8AE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82600" cy="3619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87B19" id="Rectangle 5" o:spid="_x0000_s1026" style="position:absolute;margin-left:-13.2pt;margin-top:.45pt;width:38pt;height:28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  <w:t>A.</w:t>
      </w:r>
      <w:r>
        <w:rPr>
          <w:lang w:val="en-GB"/>
        </w:rPr>
        <w:tab/>
        <w:t>army worms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224D">
        <w:rPr>
          <w:lang w:val="en-GB"/>
        </w:rPr>
        <w:t>B.</w:t>
      </w:r>
      <w:r w:rsidR="0000224D">
        <w:rPr>
          <w:lang w:val="en-GB"/>
        </w:rPr>
        <w:tab/>
        <w:t>aphids</w:t>
      </w:r>
    </w:p>
    <w:p w:rsidR="0000224D" w:rsidRDefault="0000224D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90595">
        <w:rPr>
          <w:lang w:val="en-GB"/>
        </w:rPr>
        <w:t>C.</w:t>
      </w:r>
      <w:r w:rsidR="00290595">
        <w:rPr>
          <w:lang w:val="en-GB"/>
        </w:rPr>
        <w:tab/>
        <w:t>locusts</w:t>
      </w:r>
      <w:r w:rsidR="00290595">
        <w:rPr>
          <w:lang w:val="en-GB"/>
        </w:rPr>
        <w:tab/>
      </w:r>
      <w:r w:rsidR="00290595">
        <w:rPr>
          <w:lang w:val="en-GB"/>
        </w:rPr>
        <w:tab/>
      </w:r>
      <w:r w:rsidR="00290595">
        <w:rPr>
          <w:lang w:val="en-GB"/>
        </w:rPr>
        <w:tab/>
      </w:r>
      <w:r w:rsidR="001D6836">
        <w:rPr>
          <w:lang w:val="en-GB"/>
        </w:rPr>
        <w:t>D.</w:t>
      </w:r>
      <w:r w:rsidR="001D6836">
        <w:rPr>
          <w:lang w:val="en-GB"/>
        </w:rPr>
        <w:tab/>
        <w:t>mai</w:t>
      </w:r>
      <w:r w:rsidR="00FE0B72">
        <w:rPr>
          <w:lang w:val="en-GB"/>
        </w:rPr>
        <w:t>ze stal</w:t>
      </w:r>
      <w:r w:rsidR="001D6836">
        <w:rPr>
          <w:lang w:val="en-GB"/>
        </w:rPr>
        <w:t>k bo</w:t>
      </w:r>
      <w:r w:rsidR="00494C58">
        <w:rPr>
          <w:lang w:val="en-GB"/>
        </w:rPr>
        <w:t>r</w:t>
      </w:r>
      <w:r w:rsidR="001D6836">
        <w:rPr>
          <w:lang w:val="en-GB"/>
        </w:rPr>
        <w:t>er</w:t>
      </w:r>
      <w:r w:rsidR="00494C58">
        <w:rPr>
          <w:lang w:val="en-GB"/>
        </w:rPr>
        <w:t>s</w:t>
      </w:r>
    </w:p>
    <w:p w:rsidR="00494C58" w:rsidRPr="00DA6371" w:rsidRDefault="00494C58" w:rsidP="00DA6371">
      <w:pPr>
        <w:rPr>
          <w:sz w:val="16"/>
          <w:szCs w:val="16"/>
          <w:lang w:val="en-GB"/>
        </w:rPr>
      </w:pPr>
    </w:p>
    <w:p w:rsidR="00494C58" w:rsidRDefault="00494C58" w:rsidP="00DA6371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>a)</w:t>
      </w:r>
      <w:r>
        <w:rPr>
          <w:lang w:val="en-GB"/>
        </w:rPr>
        <w:tab/>
        <w:t>Define the term soil structure</w:t>
      </w:r>
      <w:r w:rsidR="00515980">
        <w:rPr>
          <w:lang w:val="en-GB"/>
        </w:rPr>
        <w:t>.</w:t>
      </w:r>
      <w:r w:rsidR="00515980">
        <w:rPr>
          <w:lang w:val="en-GB"/>
        </w:rPr>
        <w:tab/>
      </w:r>
      <w:r w:rsidR="00515980">
        <w:rPr>
          <w:lang w:val="en-GB"/>
        </w:rPr>
        <w:tab/>
      </w:r>
      <w:r w:rsidR="00515980">
        <w:rPr>
          <w:lang w:val="en-GB"/>
        </w:rPr>
        <w:tab/>
      </w:r>
      <w:r w:rsidR="00515980">
        <w:rPr>
          <w:lang w:val="en-GB"/>
        </w:rPr>
        <w:tab/>
      </w:r>
      <w:r w:rsidR="00515980">
        <w:rPr>
          <w:lang w:val="en-GB"/>
        </w:rPr>
        <w:tab/>
        <w:t xml:space="preserve">          (1 mark)</w:t>
      </w:r>
    </w:p>
    <w:p w:rsidR="0000224D" w:rsidRPr="00515980" w:rsidRDefault="00515980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515980" w:rsidRPr="00515980" w:rsidRDefault="00515980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515980" w:rsidRPr="00515980" w:rsidRDefault="00515980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E13010" w:rsidRDefault="00515980" w:rsidP="00DA6371">
      <w:pPr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Mention three farming activities that destroy the soil structure. </w:t>
      </w:r>
    </w:p>
    <w:p w:rsidR="00515980" w:rsidRDefault="00515980" w:rsidP="00DA637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515980" w:rsidRPr="00515980" w:rsidRDefault="00515980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515980" w:rsidRPr="00515980" w:rsidRDefault="00515980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515980" w:rsidRPr="00515980" w:rsidRDefault="00515980" w:rsidP="00F80D6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515980" w:rsidRDefault="00515980" w:rsidP="00DA6371">
      <w:pPr>
        <w:spacing w:line="276" w:lineRule="auto"/>
        <w:rPr>
          <w:lang w:val="en-GB"/>
        </w:rPr>
      </w:pPr>
    </w:p>
    <w:p w:rsidR="00E91826" w:rsidRDefault="000B0646" w:rsidP="00DA6371">
      <w:r>
        <w:t>3.</w:t>
      </w:r>
      <w:r>
        <w:tab/>
        <w:t>State four ways through which the quality of hides and skins can be lowered.</w:t>
      </w:r>
    </w:p>
    <w:p w:rsidR="000B0646" w:rsidRDefault="000B0646" w:rsidP="00DA6371"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(4 marks)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DA6371">
      <w:pPr>
        <w:spacing w:line="276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247034" w:rsidRDefault="00247034" w:rsidP="00247034">
      <w:pPr>
        <w:spacing w:line="300" w:lineRule="auto"/>
      </w:pPr>
    </w:p>
    <w:p w:rsidR="000B0646" w:rsidRDefault="000B0646" w:rsidP="00247034">
      <w:pPr>
        <w:spacing w:line="300" w:lineRule="auto"/>
      </w:pPr>
      <w:r>
        <w:lastRenderedPageBreak/>
        <w:t>4.</w:t>
      </w:r>
      <w:r>
        <w:tab/>
        <w:t>Outline four sources of information used in budgeting.</w:t>
      </w:r>
      <w:r>
        <w:tab/>
      </w:r>
      <w:r>
        <w:tab/>
        <w:t xml:space="preserve">       (4 marks)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0B0646" w:rsidRPr="00515980" w:rsidRDefault="000B0646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247034" w:rsidRDefault="00247034" w:rsidP="00247034">
      <w:pPr>
        <w:spacing w:line="300" w:lineRule="auto"/>
      </w:pPr>
    </w:p>
    <w:p w:rsidR="000B0646" w:rsidRDefault="00FE0B72" w:rsidP="00247034">
      <w:pPr>
        <w:spacing w:line="300" w:lineRule="auto"/>
      </w:pPr>
      <w:r>
        <w:t>5.</w:t>
      </w:r>
      <w:r>
        <w:tab/>
        <w:t xml:space="preserve">Describe the events that take place during the compression stroke of a four </w:t>
      </w:r>
      <w:r>
        <w:tab/>
        <w:t>stoke engine.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Pr="00515980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FE0B72" w:rsidRDefault="00FE0B72" w:rsidP="00247034">
      <w:pPr>
        <w:spacing w:line="300" w:lineRule="auto"/>
        <w:rPr>
          <w:b/>
          <w:lang w:val="en-GB"/>
        </w:rPr>
      </w:pPr>
      <w:r w:rsidRPr="00515980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</w:t>
      </w:r>
    </w:p>
    <w:p w:rsidR="00DA6371" w:rsidRPr="00FE0B72" w:rsidRDefault="00DA6371" w:rsidP="00DA6371">
      <w:pPr>
        <w:spacing w:line="276" w:lineRule="auto"/>
        <w:rPr>
          <w:b/>
          <w:lang w:val="en-GB"/>
        </w:rPr>
      </w:pPr>
    </w:p>
    <w:p w:rsidR="000B0646" w:rsidRPr="002B7FF5" w:rsidRDefault="006825FB" w:rsidP="002B7FF5">
      <w:pPr>
        <w:spacing w:line="276" w:lineRule="auto"/>
        <w:jc w:val="center"/>
        <w:rPr>
          <w:b/>
        </w:rPr>
      </w:pPr>
      <w:r>
        <w:rPr>
          <w:b/>
        </w:rPr>
        <w:t>PART B (80 MARKS)</w:t>
      </w:r>
    </w:p>
    <w:p w:rsidR="000B0646" w:rsidRPr="002B7FF5" w:rsidRDefault="00B47843" w:rsidP="002B7FF5">
      <w:pPr>
        <w:spacing w:line="276" w:lineRule="auto"/>
        <w:jc w:val="center"/>
        <w:rPr>
          <w:b/>
        </w:rPr>
      </w:pPr>
      <w:r w:rsidRPr="002B7FF5">
        <w:rPr>
          <w:b/>
        </w:rPr>
        <w:t xml:space="preserve">Attempt any four questions </w:t>
      </w:r>
      <w:r w:rsidR="006825FB">
        <w:rPr>
          <w:b/>
        </w:rPr>
        <w:t>from</w:t>
      </w:r>
      <w:r w:rsidRPr="002B7FF5">
        <w:rPr>
          <w:b/>
        </w:rPr>
        <w:t xml:space="preserve"> this </w:t>
      </w:r>
      <w:r w:rsidR="006825FB">
        <w:rPr>
          <w:b/>
        </w:rPr>
        <w:t>part</w:t>
      </w:r>
      <w:r w:rsidRPr="002B7FF5">
        <w:rPr>
          <w:b/>
        </w:rPr>
        <w:t xml:space="preserve"> by</w:t>
      </w:r>
      <w:r w:rsidR="006825FB">
        <w:rPr>
          <w:b/>
        </w:rPr>
        <w:t xml:space="preserve"> choosing at least one question</w:t>
      </w:r>
      <w:r w:rsidRPr="002B7FF5">
        <w:rPr>
          <w:b/>
        </w:rPr>
        <w:t xml:space="preserve"> from each </w:t>
      </w:r>
      <w:r w:rsidR="006825FB">
        <w:rPr>
          <w:b/>
        </w:rPr>
        <w:t>section</w:t>
      </w:r>
      <w:r w:rsidRPr="002B7FF5">
        <w:rPr>
          <w:b/>
        </w:rPr>
        <w:t>.</w:t>
      </w:r>
      <w:r w:rsidR="006825FB">
        <w:rPr>
          <w:b/>
        </w:rPr>
        <w:t xml:space="preserve">  Write your answers in the booklet</w:t>
      </w:r>
      <w:r w:rsidR="009117D6">
        <w:rPr>
          <w:b/>
        </w:rPr>
        <w:t>s</w:t>
      </w:r>
      <w:r w:rsidR="006825FB">
        <w:rPr>
          <w:b/>
        </w:rPr>
        <w:t xml:space="preserve"> provided.</w:t>
      </w:r>
    </w:p>
    <w:p w:rsidR="00B47843" w:rsidRDefault="00B47843" w:rsidP="009E577E">
      <w:pPr>
        <w:spacing w:line="276" w:lineRule="auto"/>
      </w:pPr>
    </w:p>
    <w:p w:rsidR="00B47843" w:rsidRPr="002B7FF5" w:rsidRDefault="009117D6" w:rsidP="002B7FF5">
      <w:pPr>
        <w:spacing w:line="276" w:lineRule="auto"/>
        <w:jc w:val="center"/>
        <w:rPr>
          <w:b/>
        </w:rPr>
      </w:pPr>
      <w:r>
        <w:rPr>
          <w:b/>
        </w:rPr>
        <w:t>SECTION I</w:t>
      </w:r>
      <w:r w:rsidR="002B7FF5" w:rsidRPr="002B7FF5">
        <w:rPr>
          <w:b/>
        </w:rPr>
        <w:t>:</w:t>
      </w:r>
    </w:p>
    <w:p w:rsidR="00B47843" w:rsidRPr="002B7FF5" w:rsidRDefault="00B47843" w:rsidP="002B7FF5">
      <w:pPr>
        <w:spacing w:line="276" w:lineRule="auto"/>
        <w:jc w:val="center"/>
        <w:rPr>
          <w:b/>
        </w:rPr>
      </w:pPr>
      <w:r w:rsidRPr="002B7FF5">
        <w:rPr>
          <w:b/>
        </w:rPr>
        <w:t>MECHANISATION AND FARM MANAGEMENT</w:t>
      </w:r>
    </w:p>
    <w:p w:rsidR="00B47843" w:rsidRDefault="00B47843" w:rsidP="009E577E">
      <w:pPr>
        <w:spacing w:line="276" w:lineRule="auto"/>
      </w:pPr>
    </w:p>
    <w:p w:rsidR="00F7470F" w:rsidRDefault="00B47843" w:rsidP="009E577E">
      <w:pPr>
        <w:spacing w:line="276" w:lineRule="auto"/>
      </w:pPr>
      <w:r>
        <w:t>6.</w:t>
      </w:r>
      <w:r>
        <w:tab/>
        <w:t>a)</w:t>
      </w:r>
      <w:r>
        <w:tab/>
      </w:r>
      <w:r w:rsidR="00F7470F">
        <w:t xml:space="preserve">Explain the factors considered when selecting the most suitable building </w:t>
      </w:r>
      <w:r w:rsidR="00F7470F">
        <w:tab/>
      </w:r>
      <w:r w:rsidR="00F7470F">
        <w:tab/>
        <w:t>materials.</w:t>
      </w:r>
      <w:r w:rsidR="00F7470F">
        <w:tab/>
      </w:r>
      <w:r w:rsidR="00F7470F">
        <w:tab/>
      </w:r>
      <w:r w:rsidR="00F7470F">
        <w:tab/>
      </w:r>
      <w:r w:rsidR="00F7470F">
        <w:tab/>
      </w:r>
      <w:r w:rsidR="00F7470F">
        <w:tab/>
      </w:r>
      <w:r w:rsidR="00F7470F">
        <w:tab/>
      </w:r>
      <w:r w:rsidR="00F7470F">
        <w:tab/>
      </w:r>
      <w:r w:rsidR="00F7470F">
        <w:tab/>
        <w:t xml:space="preserve">       (10 marks)</w:t>
      </w:r>
    </w:p>
    <w:p w:rsidR="00F7470F" w:rsidRDefault="00CF4060" w:rsidP="009E577E">
      <w:pPr>
        <w:spacing w:line="276" w:lineRule="auto"/>
      </w:pPr>
      <w:r>
        <w:tab/>
        <w:t>b)</w:t>
      </w:r>
      <w:r>
        <w:tab/>
        <w:t>Describe the methods of treating wood for farm work.</w:t>
      </w:r>
      <w:r>
        <w:tab/>
        <w:t xml:space="preserve">       (10 marks)</w:t>
      </w:r>
    </w:p>
    <w:p w:rsidR="00CF4060" w:rsidRDefault="00CF4060" w:rsidP="009E577E">
      <w:pPr>
        <w:spacing w:line="276" w:lineRule="auto"/>
      </w:pPr>
    </w:p>
    <w:p w:rsidR="006204AB" w:rsidRDefault="00CF4060" w:rsidP="009E577E">
      <w:pPr>
        <w:spacing w:line="276" w:lineRule="auto"/>
      </w:pPr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6204AB">
        <w:t xml:space="preserve">Mention the factors limiting the use of </w:t>
      </w:r>
      <w:r w:rsidR="002E598A">
        <w:t>dra</w:t>
      </w:r>
      <w:r w:rsidR="009A7EE3">
        <w:t>ught a</w:t>
      </w:r>
      <w:r w:rsidR="006204AB">
        <w:t xml:space="preserve">nimals in some </w:t>
      </w:r>
      <w:r w:rsidR="006204AB">
        <w:tab/>
      </w:r>
      <w:r w:rsidR="006204AB">
        <w:tab/>
      </w:r>
      <w:r w:rsidR="006204AB">
        <w:tab/>
        <w:t>parts of Uganda.</w:t>
      </w:r>
      <w:r w:rsidR="006204AB">
        <w:tab/>
      </w:r>
      <w:r w:rsidR="006204AB">
        <w:tab/>
      </w:r>
      <w:r w:rsidR="006204AB">
        <w:tab/>
      </w:r>
      <w:r w:rsidR="006204AB">
        <w:tab/>
      </w:r>
      <w:r w:rsidR="006204AB">
        <w:tab/>
      </w:r>
      <w:r w:rsidR="006204AB">
        <w:tab/>
      </w:r>
      <w:r w:rsidR="006204AB">
        <w:tab/>
        <w:t xml:space="preserve">        (8 marks)</w:t>
      </w:r>
    </w:p>
    <w:p w:rsidR="006204AB" w:rsidRDefault="006204AB" w:rsidP="009E577E">
      <w:pPr>
        <w:spacing w:line="276" w:lineRule="auto"/>
      </w:pPr>
      <w:r>
        <w:tab/>
        <w:t>b)</w:t>
      </w:r>
      <w:r>
        <w:tab/>
        <w:t>Give reasons for poor disc penetration during ploughing.</w:t>
      </w:r>
      <w:r>
        <w:tab/>
        <w:t xml:space="preserve">        (6 marks)</w:t>
      </w:r>
    </w:p>
    <w:p w:rsidR="00DA6371" w:rsidRDefault="006204AB" w:rsidP="009E577E">
      <w:pPr>
        <w:spacing w:line="276" w:lineRule="auto"/>
      </w:pPr>
      <w:r>
        <w:tab/>
        <w:t>c)</w:t>
      </w:r>
      <w:r>
        <w:tab/>
        <w:t xml:space="preserve">Suggest the care and maintenance of a disc plough before taking it to </w:t>
      </w:r>
      <w:r>
        <w:tab/>
      </w:r>
      <w:r>
        <w:tab/>
        <w:t>the field for ploughing.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(6 marks)</w:t>
      </w:r>
    </w:p>
    <w:p w:rsidR="00247034" w:rsidRDefault="00247034" w:rsidP="009E577E">
      <w:pPr>
        <w:spacing w:line="276" w:lineRule="auto"/>
      </w:pPr>
    </w:p>
    <w:p w:rsidR="006204AB" w:rsidRDefault="006204AB" w:rsidP="009E577E">
      <w:pPr>
        <w:spacing w:line="276" w:lineRule="auto"/>
      </w:pPr>
      <w:r>
        <w:lastRenderedPageBreak/>
        <w:t>8.</w:t>
      </w:r>
      <w:r>
        <w:tab/>
      </w:r>
      <w:r w:rsidR="009E577E">
        <w:t>a)</w:t>
      </w:r>
      <w:r w:rsidR="009E577E">
        <w:tab/>
        <w:t>Outline the safety rules for tractor operation.</w:t>
      </w:r>
      <w:r w:rsidR="009E577E">
        <w:tab/>
      </w:r>
      <w:r w:rsidR="009E577E">
        <w:tab/>
        <w:t xml:space="preserve">      (10 marks)</w:t>
      </w:r>
    </w:p>
    <w:p w:rsidR="009E577E" w:rsidRDefault="009E577E" w:rsidP="009E577E">
      <w:pPr>
        <w:spacing w:line="276" w:lineRule="auto"/>
      </w:pPr>
      <w:r>
        <w:tab/>
        <w:t>b)</w:t>
      </w:r>
      <w:r>
        <w:tab/>
        <w:t xml:space="preserve">With the aid of a diagram, describe the working of a </w:t>
      </w:r>
      <w:r w:rsidR="004E28A3">
        <w:t xml:space="preserve">wet-bath air </w:t>
      </w:r>
      <w:r w:rsidR="004E28A3">
        <w:tab/>
      </w:r>
      <w:r w:rsidR="004E28A3">
        <w:tab/>
      </w:r>
      <w:r w:rsidR="004E28A3">
        <w:tab/>
        <w:t>cleaner</w:t>
      </w:r>
      <w:r w:rsidR="003A4206">
        <w:t xml:space="preserve">.   </w:t>
      </w:r>
      <w:r w:rsidR="004E28A3">
        <w:tab/>
      </w:r>
      <w:r w:rsidR="004E28A3">
        <w:tab/>
      </w:r>
      <w:r w:rsidR="004E28A3">
        <w:tab/>
      </w:r>
      <w:r w:rsidR="004E28A3">
        <w:tab/>
      </w:r>
      <w:r w:rsidR="004E28A3">
        <w:tab/>
      </w:r>
      <w:r w:rsidR="004E28A3">
        <w:tab/>
      </w:r>
      <w:r w:rsidR="004E28A3">
        <w:tab/>
      </w:r>
      <w:r w:rsidR="004E28A3">
        <w:tab/>
        <w:t xml:space="preserve">       </w:t>
      </w:r>
      <w:r w:rsidR="003A4206">
        <w:t>(10 marks)</w:t>
      </w:r>
    </w:p>
    <w:p w:rsidR="003A4206" w:rsidRDefault="003A4206" w:rsidP="009E577E">
      <w:pPr>
        <w:spacing w:line="276" w:lineRule="auto"/>
      </w:pPr>
    </w:p>
    <w:p w:rsidR="00C667CF" w:rsidRPr="002B7FF5" w:rsidRDefault="00417514" w:rsidP="002B7FF5">
      <w:pPr>
        <w:spacing w:line="276" w:lineRule="auto"/>
        <w:jc w:val="center"/>
        <w:rPr>
          <w:b/>
        </w:rPr>
      </w:pPr>
      <w:r>
        <w:rPr>
          <w:b/>
        </w:rPr>
        <w:t>SECTION</w:t>
      </w:r>
      <w:r w:rsidR="00C667CF" w:rsidRPr="002B7FF5">
        <w:rPr>
          <w:b/>
        </w:rPr>
        <w:t xml:space="preserve"> II:</w:t>
      </w:r>
    </w:p>
    <w:p w:rsidR="00C667CF" w:rsidRPr="002B7FF5" w:rsidRDefault="00C667CF" w:rsidP="002B7FF5">
      <w:pPr>
        <w:spacing w:line="276" w:lineRule="auto"/>
        <w:jc w:val="center"/>
        <w:rPr>
          <w:b/>
        </w:rPr>
      </w:pPr>
      <w:r w:rsidRPr="002B7FF5">
        <w:rPr>
          <w:b/>
        </w:rPr>
        <w:t>ANIMAL PRODUCTION</w:t>
      </w:r>
    </w:p>
    <w:p w:rsidR="00C667CF" w:rsidRDefault="00C667CF" w:rsidP="009E577E">
      <w:pPr>
        <w:spacing w:line="276" w:lineRule="auto"/>
      </w:pPr>
    </w:p>
    <w:p w:rsidR="00C667CF" w:rsidRDefault="00C667CF" w:rsidP="009E577E">
      <w:pPr>
        <w:spacing w:line="276" w:lineRule="auto"/>
      </w:pPr>
      <w:r>
        <w:t>9.</w:t>
      </w:r>
      <w:r>
        <w:tab/>
        <w:t>a)</w:t>
      </w:r>
      <w:r>
        <w:tab/>
        <w:t>Why is stall feeding beneficial in goat production?</w:t>
      </w:r>
      <w:r>
        <w:tab/>
      </w:r>
      <w:r>
        <w:tab/>
        <w:t xml:space="preserve">       (8 marks)</w:t>
      </w:r>
    </w:p>
    <w:p w:rsidR="00C667CF" w:rsidRDefault="00C667CF" w:rsidP="009E577E">
      <w:pPr>
        <w:spacing w:line="276" w:lineRule="auto"/>
      </w:pPr>
      <w:r>
        <w:tab/>
        <w:t>b)</w:t>
      </w:r>
      <w:r>
        <w:tab/>
        <w:t xml:space="preserve">Describe the following sheep </w:t>
      </w:r>
      <w:r w:rsidR="002E598A">
        <w:t>management practices.</w:t>
      </w:r>
      <w:r w:rsidR="002E598A">
        <w:tab/>
        <w:t xml:space="preserve">       (12</w:t>
      </w:r>
      <w:r>
        <w:t xml:space="preserve"> marks)</w:t>
      </w:r>
    </w:p>
    <w:p w:rsidR="00C667CF" w:rsidRDefault="00C667CF" w:rsidP="009E577E">
      <w:pPr>
        <w:spacing w:line="276" w:lineRule="auto"/>
      </w:pPr>
      <w:r>
        <w:tab/>
      </w:r>
      <w:r>
        <w:tab/>
        <w:t>i)</w:t>
      </w:r>
      <w:r>
        <w:tab/>
        <w:t>Docking</w:t>
      </w:r>
    </w:p>
    <w:p w:rsidR="00C667CF" w:rsidRDefault="00C667CF" w:rsidP="009E577E">
      <w:pPr>
        <w:spacing w:line="276" w:lineRule="auto"/>
      </w:pPr>
      <w:r>
        <w:tab/>
      </w:r>
      <w:r>
        <w:tab/>
        <w:t>ii)</w:t>
      </w:r>
      <w:r>
        <w:tab/>
        <w:t>Castration</w:t>
      </w:r>
    </w:p>
    <w:p w:rsidR="00C667CF" w:rsidRDefault="00C667CF" w:rsidP="009E577E">
      <w:pPr>
        <w:spacing w:line="276" w:lineRule="auto"/>
      </w:pPr>
      <w:r>
        <w:tab/>
      </w:r>
      <w:r>
        <w:tab/>
        <w:t>iii)</w:t>
      </w:r>
      <w:r>
        <w:tab/>
        <w:t>Crutching</w:t>
      </w:r>
    </w:p>
    <w:p w:rsidR="00C667CF" w:rsidRDefault="00C667CF" w:rsidP="009E577E">
      <w:pPr>
        <w:spacing w:line="276" w:lineRule="auto"/>
      </w:pPr>
      <w:r>
        <w:tab/>
      </w:r>
      <w:r>
        <w:tab/>
        <w:t>iv)</w:t>
      </w:r>
      <w:r>
        <w:tab/>
        <w:t>Raddling</w:t>
      </w:r>
    </w:p>
    <w:p w:rsidR="00C667CF" w:rsidRDefault="00C667CF" w:rsidP="009E577E">
      <w:pPr>
        <w:spacing w:line="276" w:lineRule="auto"/>
      </w:pPr>
    </w:p>
    <w:p w:rsidR="00C667CF" w:rsidRDefault="00C667CF" w:rsidP="009E577E">
      <w:pPr>
        <w:spacing w:line="276" w:lineRule="auto"/>
      </w:pPr>
      <w:r>
        <w:t>10.</w:t>
      </w:r>
      <w:r>
        <w:tab/>
        <w:t>a)</w:t>
      </w:r>
      <w:r>
        <w:tab/>
        <w:t>Describe the procedure of open castration in a calf.</w:t>
      </w:r>
      <w:r>
        <w:tab/>
        <w:t xml:space="preserve">       (14 marks)</w:t>
      </w:r>
    </w:p>
    <w:p w:rsidR="00C667CF" w:rsidRDefault="00C667CF" w:rsidP="009E577E">
      <w:pPr>
        <w:spacing w:line="276" w:lineRule="auto"/>
      </w:pPr>
      <w:r>
        <w:tab/>
        <w:t>b)</w:t>
      </w:r>
      <w:r>
        <w:tab/>
        <w:t>Outline the precautions taken when castrating a calf.</w:t>
      </w:r>
      <w:r>
        <w:tab/>
        <w:t xml:space="preserve">        (6 marks)</w:t>
      </w:r>
    </w:p>
    <w:p w:rsidR="00C667CF" w:rsidRDefault="00C667CF" w:rsidP="009E577E">
      <w:pPr>
        <w:spacing w:line="276" w:lineRule="auto"/>
      </w:pPr>
    </w:p>
    <w:p w:rsidR="00C667CF" w:rsidRDefault="00C667CF" w:rsidP="009E577E">
      <w:pPr>
        <w:spacing w:line="276" w:lineRule="auto"/>
      </w:pPr>
      <w:r>
        <w:t>11.</w:t>
      </w:r>
      <w:r>
        <w:tab/>
        <w:t>a)</w:t>
      </w:r>
      <w:r>
        <w:tab/>
        <w:t>What factors affect the rate of feed intake by farm animals?  (12 marks)</w:t>
      </w:r>
    </w:p>
    <w:p w:rsidR="00C667CF" w:rsidRDefault="00C667CF" w:rsidP="009E577E">
      <w:pPr>
        <w:spacing w:line="276" w:lineRule="auto"/>
      </w:pPr>
      <w:r>
        <w:tab/>
        <w:t>b)</w:t>
      </w:r>
      <w:r>
        <w:tab/>
        <w:t xml:space="preserve">State the reasons for adding </w:t>
      </w:r>
      <w:r w:rsidR="00702E97">
        <w:t xml:space="preserve">additives to animal </w:t>
      </w:r>
      <w:r>
        <w:t>feeds.</w:t>
      </w:r>
      <w:r>
        <w:tab/>
      </w:r>
      <w:r w:rsidR="00702E97">
        <w:t xml:space="preserve">        (8 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C667CF" w:rsidRDefault="00C667CF" w:rsidP="009E577E">
      <w:pPr>
        <w:spacing w:line="276" w:lineRule="auto"/>
      </w:pPr>
    </w:p>
    <w:p w:rsidR="00702E97" w:rsidRDefault="00702E97" w:rsidP="002B7FF5">
      <w:pPr>
        <w:spacing w:line="276" w:lineRule="auto"/>
        <w:jc w:val="center"/>
        <w:rPr>
          <w:b/>
        </w:rPr>
      </w:pPr>
    </w:p>
    <w:p w:rsidR="00C667CF" w:rsidRPr="002B7FF5" w:rsidRDefault="00E61FA9" w:rsidP="002B7FF5">
      <w:pPr>
        <w:spacing w:line="276" w:lineRule="auto"/>
        <w:jc w:val="center"/>
        <w:rPr>
          <w:b/>
        </w:rPr>
      </w:pPr>
      <w:r>
        <w:rPr>
          <w:b/>
        </w:rPr>
        <w:t>SECTION</w:t>
      </w:r>
      <w:r w:rsidR="00C667CF" w:rsidRPr="002B7FF5">
        <w:rPr>
          <w:b/>
        </w:rPr>
        <w:t xml:space="preserve"> III:</w:t>
      </w:r>
    </w:p>
    <w:p w:rsidR="00C667CF" w:rsidRPr="002B7FF5" w:rsidRDefault="00C667CF" w:rsidP="002B7FF5">
      <w:pPr>
        <w:spacing w:line="276" w:lineRule="auto"/>
        <w:jc w:val="center"/>
        <w:rPr>
          <w:b/>
        </w:rPr>
      </w:pPr>
      <w:r w:rsidRPr="002B7FF5">
        <w:rPr>
          <w:b/>
        </w:rPr>
        <w:t>CROP PRODUCTION</w:t>
      </w:r>
    </w:p>
    <w:p w:rsidR="00C667CF" w:rsidRDefault="00C667CF" w:rsidP="009E577E">
      <w:pPr>
        <w:spacing w:line="276" w:lineRule="auto"/>
      </w:pPr>
    </w:p>
    <w:p w:rsidR="00C667CF" w:rsidRDefault="00C667CF" w:rsidP="009E577E">
      <w:pPr>
        <w:spacing w:line="276" w:lineRule="auto"/>
      </w:pPr>
      <w:r>
        <w:t>12.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State reasons why most farmers </w:t>
      </w:r>
      <w:r w:rsidR="002E598A">
        <w:t xml:space="preserve">should </w:t>
      </w:r>
      <w:r>
        <w:t xml:space="preserve">practice irrigation on their crop </w:t>
      </w:r>
      <w:r w:rsidR="002E598A">
        <w:tab/>
      </w:r>
      <w:r w:rsidR="002E598A">
        <w:tab/>
      </w:r>
      <w:r>
        <w:t>farms.</w:t>
      </w:r>
      <w:r w:rsidR="002E598A" w:rsidRPr="002E598A">
        <w:t xml:space="preserve"> </w:t>
      </w:r>
      <w:r w:rsidR="002E598A">
        <w:tab/>
      </w:r>
      <w:r w:rsidR="002E598A">
        <w:tab/>
      </w:r>
      <w:r w:rsidR="002E598A">
        <w:tab/>
      </w:r>
      <w:r w:rsidR="002E598A">
        <w:tab/>
      </w:r>
      <w:r w:rsidR="002E598A">
        <w:tab/>
      </w:r>
      <w:r w:rsidR="002E598A">
        <w:tab/>
      </w:r>
      <w:r w:rsidR="002E598A">
        <w:tab/>
      </w:r>
      <w:r w:rsidR="002E598A">
        <w:tab/>
        <w:t xml:space="preserve">       </w:t>
      </w:r>
      <w:r w:rsidR="002E598A">
        <w:t>(8 marks)</w:t>
      </w:r>
    </w:p>
    <w:p w:rsidR="002B7FF5" w:rsidRDefault="002B7FF5" w:rsidP="009E577E">
      <w:pPr>
        <w:spacing w:line="276" w:lineRule="auto"/>
      </w:pPr>
      <w:r>
        <w:tab/>
        <w:t>b)</w:t>
      </w:r>
      <w:r>
        <w:tab/>
        <w:t>Mention the problems of excessive irrigation in crop fields.    (12 marks)</w:t>
      </w:r>
    </w:p>
    <w:p w:rsidR="002B7FF5" w:rsidRDefault="002B7FF5" w:rsidP="009E577E">
      <w:pPr>
        <w:spacing w:line="276" w:lineRule="auto"/>
      </w:pPr>
    </w:p>
    <w:p w:rsidR="002B7FF5" w:rsidRDefault="002B7FF5" w:rsidP="009E577E">
      <w:pPr>
        <w:spacing w:line="276" w:lineRule="auto"/>
      </w:pPr>
      <w:r>
        <w:t>13.</w:t>
      </w:r>
      <w:r>
        <w:tab/>
        <w:t>a)</w:t>
      </w:r>
      <w:r>
        <w:tab/>
        <w:t>List down the objectives of soil sampling and testing.</w:t>
      </w:r>
      <w:r>
        <w:tab/>
        <w:t xml:space="preserve">        (6 marks)</w:t>
      </w:r>
    </w:p>
    <w:p w:rsidR="002B7FF5" w:rsidRDefault="002B7FF5" w:rsidP="009E577E">
      <w:pPr>
        <w:spacing w:line="276" w:lineRule="auto"/>
      </w:pPr>
      <w:r>
        <w:tab/>
        <w:t>b)</w:t>
      </w:r>
      <w:r>
        <w:tab/>
        <w:t>Describe the procedures of taking a soil sample.</w:t>
      </w:r>
      <w:r>
        <w:tab/>
      </w:r>
      <w:r>
        <w:tab/>
        <w:t xml:space="preserve">        (8 marks)</w:t>
      </w:r>
    </w:p>
    <w:p w:rsidR="002B7FF5" w:rsidRDefault="002B7FF5" w:rsidP="009E577E">
      <w:pPr>
        <w:spacing w:line="276" w:lineRule="auto"/>
      </w:pPr>
      <w:r>
        <w:tab/>
        <w:t>c)</w:t>
      </w:r>
      <w:r>
        <w:tab/>
        <w:t>Mention the factors that make the soil sample unreliable.       (6 marks)</w:t>
      </w:r>
    </w:p>
    <w:p w:rsidR="002B7FF5" w:rsidRDefault="002B7FF5" w:rsidP="009E577E">
      <w:pPr>
        <w:spacing w:line="276" w:lineRule="auto"/>
      </w:pPr>
    </w:p>
    <w:p w:rsidR="002B7FF5" w:rsidRDefault="002B7FF5" w:rsidP="009E577E">
      <w:pPr>
        <w:spacing w:line="276" w:lineRule="auto"/>
      </w:pPr>
      <w:r>
        <w:t>14.</w:t>
      </w:r>
      <w:r>
        <w:tab/>
        <w:t>a)</w:t>
      </w:r>
      <w:r>
        <w:tab/>
        <w:t>Identify the advantages of early planting in crop production.  (8 marks)</w:t>
      </w:r>
    </w:p>
    <w:p w:rsidR="002B7FF5" w:rsidRDefault="002B7FF5" w:rsidP="009E577E">
      <w:pPr>
        <w:spacing w:line="276" w:lineRule="auto"/>
      </w:pPr>
      <w:r>
        <w:tab/>
        <w:t>b)</w:t>
      </w:r>
      <w:r>
        <w:tab/>
        <w:t xml:space="preserve">Explain the factors that determine the spacing of crops. </w:t>
      </w:r>
      <w:r>
        <w:tab/>
        <w:t xml:space="preserve">       (12 marks)</w:t>
      </w:r>
    </w:p>
    <w:p w:rsidR="002B7FF5" w:rsidRDefault="002B7FF5" w:rsidP="009E577E">
      <w:pPr>
        <w:spacing w:line="276" w:lineRule="auto"/>
      </w:pPr>
    </w:p>
    <w:p w:rsidR="002B7FF5" w:rsidRDefault="002B7FF5" w:rsidP="009E577E">
      <w:pPr>
        <w:spacing w:line="276" w:lineRule="auto"/>
      </w:pPr>
    </w:p>
    <w:p w:rsidR="00C667CF" w:rsidRPr="002B7FF5" w:rsidRDefault="002B7FF5" w:rsidP="002B7FF5">
      <w:pPr>
        <w:spacing w:line="276" w:lineRule="auto"/>
        <w:jc w:val="center"/>
        <w:rPr>
          <w:b/>
          <w:u w:val="single"/>
        </w:rPr>
      </w:pPr>
      <w:r w:rsidRPr="002B7FF5">
        <w:rPr>
          <w:b/>
          <w:u w:val="single"/>
        </w:rPr>
        <w:t>END</w:t>
      </w:r>
    </w:p>
    <w:sectPr w:rsidR="00C667CF" w:rsidRPr="002B7FF5" w:rsidSect="00DA6371">
      <w:footerReference w:type="default" r:id="rId8"/>
      <w:pgSz w:w="11909" w:h="16834" w:code="9"/>
      <w:pgMar w:top="990" w:right="1080" w:bottom="90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14" w:rsidRDefault="00FF4414" w:rsidP="00E13010">
      <w:r>
        <w:separator/>
      </w:r>
    </w:p>
  </w:endnote>
  <w:endnote w:type="continuationSeparator" w:id="0">
    <w:p w:rsidR="00FF4414" w:rsidRDefault="00FF4414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F" w:rsidRPr="00E13010" w:rsidRDefault="00F7470F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3082786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8302C5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14" w:rsidRDefault="00FF4414" w:rsidP="00E13010">
      <w:r>
        <w:separator/>
      </w:r>
    </w:p>
  </w:footnote>
  <w:footnote w:type="continuationSeparator" w:id="0">
    <w:p w:rsidR="00FF4414" w:rsidRDefault="00FF4414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f/S4d7ZNwBUyxLycX8NM0egU5Ghw5Ag2f8hX28c51UF0G0xawWW3ZDHFZHG4BGvHntJbdP7nDlnWTAExeBtb0A==" w:salt="DVLYcDdOPVG9feAHSqMehw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22"/>
    <w:rsid w:val="0000224D"/>
    <w:rsid w:val="000170C4"/>
    <w:rsid w:val="00050DA8"/>
    <w:rsid w:val="00070770"/>
    <w:rsid w:val="000B0646"/>
    <w:rsid w:val="000C0F45"/>
    <w:rsid w:val="00100C2B"/>
    <w:rsid w:val="001D6836"/>
    <w:rsid w:val="00216946"/>
    <w:rsid w:val="00247034"/>
    <w:rsid w:val="00290595"/>
    <w:rsid w:val="002B7FF5"/>
    <w:rsid w:val="002E598A"/>
    <w:rsid w:val="002E7D91"/>
    <w:rsid w:val="003A4206"/>
    <w:rsid w:val="003C3559"/>
    <w:rsid w:val="00410298"/>
    <w:rsid w:val="00417514"/>
    <w:rsid w:val="004665A4"/>
    <w:rsid w:val="00494C58"/>
    <w:rsid w:val="004E28A3"/>
    <w:rsid w:val="00515980"/>
    <w:rsid w:val="00611944"/>
    <w:rsid w:val="006204AB"/>
    <w:rsid w:val="00670064"/>
    <w:rsid w:val="006825FB"/>
    <w:rsid w:val="00702E97"/>
    <w:rsid w:val="008302C5"/>
    <w:rsid w:val="00833183"/>
    <w:rsid w:val="00883571"/>
    <w:rsid w:val="009117D6"/>
    <w:rsid w:val="00930BA1"/>
    <w:rsid w:val="0094525C"/>
    <w:rsid w:val="009A7EE3"/>
    <w:rsid w:val="009E577E"/>
    <w:rsid w:val="009F2B53"/>
    <w:rsid w:val="00A764DB"/>
    <w:rsid w:val="00AC3A1C"/>
    <w:rsid w:val="00B331AE"/>
    <w:rsid w:val="00B47843"/>
    <w:rsid w:val="00BD6E22"/>
    <w:rsid w:val="00C667CF"/>
    <w:rsid w:val="00CE6EFC"/>
    <w:rsid w:val="00CF4060"/>
    <w:rsid w:val="00CF5D33"/>
    <w:rsid w:val="00DA6371"/>
    <w:rsid w:val="00DD51DE"/>
    <w:rsid w:val="00DE15CF"/>
    <w:rsid w:val="00E13010"/>
    <w:rsid w:val="00E61FA9"/>
    <w:rsid w:val="00E91826"/>
    <w:rsid w:val="00EA276C"/>
    <w:rsid w:val="00EB7163"/>
    <w:rsid w:val="00EE1F59"/>
    <w:rsid w:val="00F049A6"/>
    <w:rsid w:val="00F5714D"/>
    <w:rsid w:val="00F7470F"/>
    <w:rsid w:val="00F80D61"/>
    <w:rsid w:val="00FC7EAF"/>
    <w:rsid w:val="00FE0B72"/>
    <w:rsid w:val="00FF4414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9F4D-86DA-4E15-82D8-CEFCA6C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0C0F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126</TotalTime>
  <Pages>4</Pages>
  <Words>805</Words>
  <Characters>4594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38</cp:revision>
  <cp:lastPrinted>2019-07-20T13:14:00Z</cp:lastPrinted>
  <dcterms:created xsi:type="dcterms:W3CDTF">2019-07-05T08:18:00Z</dcterms:created>
  <dcterms:modified xsi:type="dcterms:W3CDTF">2019-07-20T13:14:00Z</dcterms:modified>
</cp:coreProperties>
</file>