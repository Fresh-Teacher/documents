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SCHOOL: .............................................</w:t>
      </w:r>
      <w:r>
        <w:rPr>
          <w:b/>
          <w:sz w:val="28"/>
          <w:szCs w:val="28"/>
        </w:rPr>
        <w:t>...................................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NAME OF CANDIDATE: ......................</w:t>
      </w:r>
      <w:r>
        <w:rPr>
          <w:b/>
          <w:sz w:val="28"/>
          <w:szCs w:val="28"/>
        </w:rPr>
        <w:t>....................................................</w:t>
      </w:r>
      <w:r w:rsidRPr="006D5547">
        <w:rPr>
          <w:b/>
          <w:sz w:val="28"/>
          <w:szCs w:val="28"/>
        </w:rPr>
        <w:t xml:space="preserve"> </w:t>
      </w: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>INDEX NO: ......................</w:t>
      </w:r>
      <w:r>
        <w:rPr>
          <w:b/>
          <w:sz w:val="28"/>
          <w:szCs w:val="28"/>
        </w:rPr>
        <w:t>...............</w:t>
      </w:r>
      <w:r w:rsidRPr="006D55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Pr="006D5547">
        <w:rPr>
          <w:b/>
          <w:sz w:val="28"/>
          <w:szCs w:val="28"/>
        </w:rPr>
        <w:t>SIGNATURE: ........................</w:t>
      </w:r>
      <w:r>
        <w:rPr>
          <w:b/>
          <w:sz w:val="28"/>
          <w:szCs w:val="28"/>
        </w:rPr>
        <w:t>........</w:t>
      </w:r>
    </w:p>
    <w:p w:rsidR="00E13010" w:rsidRPr="006D5547" w:rsidRDefault="00E13010" w:rsidP="00E13010">
      <w:pPr>
        <w:spacing w:line="192" w:lineRule="auto"/>
        <w:rPr>
          <w:b/>
          <w:sz w:val="28"/>
          <w:szCs w:val="28"/>
        </w:rPr>
      </w:pPr>
    </w:p>
    <w:p w:rsidR="00E13010" w:rsidRDefault="00E13010" w:rsidP="00E13010">
      <w:pPr>
        <w:rPr>
          <w:b/>
          <w:lang w:val="en-GB"/>
        </w:rPr>
      </w:pPr>
    </w:p>
    <w:p w:rsidR="00E13010" w:rsidRDefault="009E028C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535/3</w:t>
      </w:r>
    </w:p>
    <w:p w:rsidR="00E13010" w:rsidRDefault="009E028C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PHYSICS</w:t>
      </w:r>
    </w:p>
    <w:p w:rsidR="00E13010" w:rsidRDefault="009E028C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PAPER 3</w:t>
      </w:r>
    </w:p>
    <w:p w:rsidR="00E13010" w:rsidRDefault="00C26B0C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E13010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2</w:t>
      </w:r>
      <w:r w:rsidR="009E028C">
        <w:rPr>
          <w:b/>
          <w:lang w:val="en-GB"/>
        </w:rPr>
        <w:t xml:space="preserve">¼ </w:t>
      </w:r>
      <w:r>
        <w:rPr>
          <w:b/>
          <w:lang w:val="en-GB"/>
        </w:rPr>
        <w:t>HOURS</w:t>
      </w:r>
    </w:p>
    <w:p w:rsidR="00E13010" w:rsidRPr="006D5547" w:rsidRDefault="00E13010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9E028C" w:rsidRPr="00A53B3A" w:rsidRDefault="009E028C" w:rsidP="00E13010">
      <w:pPr>
        <w:spacing w:line="276" w:lineRule="auto"/>
        <w:jc w:val="center"/>
        <w:rPr>
          <w:b/>
          <w:sz w:val="14"/>
          <w:szCs w:val="14"/>
          <w:lang w:val="en-GB"/>
        </w:rPr>
      </w:pPr>
    </w:p>
    <w:p w:rsidR="00E13010" w:rsidRDefault="009E028C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PHYSICS</w:t>
      </w:r>
    </w:p>
    <w:p w:rsidR="00E13010" w:rsidRPr="009E028C" w:rsidRDefault="00E13010" w:rsidP="00E13010">
      <w:pPr>
        <w:spacing w:line="276" w:lineRule="auto"/>
        <w:jc w:val="center"/>
        <w:rPr>
          <w:sz w:val="28"/>
          <w:szCs w:val="28"/>
          <w:lang w:val="en-GB"/>
        </w:rPr>
      </w:pPr>
      <w:r w:rsidRPr="009E028C">
        <w:rPr>
          <w:sz w:val="28"/>
          <w:szCs w:val="28"/>
          <w:lang w:val="en-GB"/>
        </w:rPr>
        <w:t>(</w:t>
      </w:r>
      <w:r w:rsidR="009E028C" w:rsidRPr="009E028C">
        <w:rPr>
          <w:sz w:val="28"/>
          <w:szCs w:val="28"/>
          <w:lang w:val="en-GB"/>
        </w:rPr>
        <w:t>Practical</w:t>
      </w:r>
      <w:r w:rsidRPr="009E028C">
        <w:rPr>
          <w:sz w:val="28"/>
          <w:szCs w:val="28"/>
          <w:lang w:val="en-GB"/>
        </w:rPr>
        <w:t>)</w:t>
      </w:r>
    </w:p>
    <w:p w:rsidR="00E13010" w:rsidRDefault="009E028C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3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E13010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 xml:space="preserve">2 HOURS </w:t>
      </w:r>
      <w:r w:rsidR="009E028C">
        <w:rPr>
          <w:lang w:val="en-GB"/>
        </w:rPr>
        <w:t>15 MINUTES</w:t>
      </w:r>
    </w:p>
    <w:p w:rsidR="00E13010" w:rsidRPr="00A53B3A" w:rsidRDefault="00E13010" w:rsidP="00E13010">
      <w:pPr>
        <w:spacing w:line="276" w:lineRule="auto"/>
        <w:jc w:val="center"/>
        <w:rPr>
          <w:b/>
          <w:sz w:val="16"/>
          <w:szCs w:val="16"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9E028C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Answer question 1 and one other question</w:t>
      </w:r>
    </w:p>
    <w:p w:rsidR="00E13010" w:rsidRDefault="009E028C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You are not allowed to start working with apparatus for the first 15 minutes.</w:t>
      </w:r>
    </w:p>
    <w:p w:rsidR="00E13010" w:rsidRDefault="009E028C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Marks are given mainly for a clear record of observations actually made, for their suitability accuracy and for the use made of them.</w:t>
      </w:r>
    </w:p>
    <w:p w:rsidR="00A53B3A" w:rsidRDefault="00A53B3A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Candidates are reminded to record their observations as soon as they are made.</w:t>
      </w:r>
    </w:p>
    <w:p w:rsidR="00A53B3A" w:rsidRDefault="00A53B3A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Whenever possible, candidates should put their observations and calculations in a suitable table drawn in advance.</w:t>
      </w:r>
    </w:p>
    <w:p w:rsidR="00A53B3A" w:rsidRDefault="00A53B3A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An account of the method of carrying out the experiment is not required.</w:t>
      </w:r>
    </w:p>
    <w:p w:rsidR="00E13010" w:rsidRDefault="00A53B3A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Mathematical tables are provided, silent non – programmable calculators may be used.</w:t>
      </w:r>
    </w:p>
    <w:p w:rsidR="00E91826" w:rsidRDefault="00E91826"/>
    <w:p w:rsidR="00255E9C" w:rsidRDefault="00255E9C" w:rsidP="00255E9C">
      <w:pPr>
        <w:spacing w:line="276" w:lineRule="auto"/>
        <w:jc w:val="center"/>
        <w:rPr>
          <w:b/>
        </w:rPr>
      </w:pPr>
      <w:r>
        <w:rPr>
          <w:b/>
        </w:rPr>
        <w:lastRenderedPageBreak/>
        <w:t>PART I:</w:t>
      </w:r>
    </w:p>
    <w:p w:rsidR="00806919" w:rsidRPr="00B55107" w:rsidRDefault="00806919" w:rsidP="00806919">
      <w:pPr>
        <w:spacing w:line="276" w:lineRule="auto"/>
        <w:rPr>
          <w:b/>
        </w:rPr>
      </w:pPr>
      <w:r w:rsidRPr="00B55107">
        <w:rPr>
          <w:b/>
        </w:rPr>
        <w:t>Question 1:</w:t>
      </w:r>
    </w:p>
    <w:p w:rsidR="00806919" w:rsidRDefault="00806919" w:rsidP="008C680A">
      <w:r>
        <w:t>In this experiment, you will determine the constant K</w:t>
      </w:r>
      <w:r w:rsidRPr="008A5826">
        <w:rPr>
          <w:b/>
          <w:sz w:val="28"/>
          <w:vertAlign w:val="subscript"/>
        </w:rPr>
        <w:t>1</w:t>
      </w:r>
      <w:r>
        <w:t xml:space="preserve"> of the spring provided.</w:t>
      </w:r>
    </w:p>
    <w:p w:rsidR="00806919" w:rsidRDefault="00806919" w:rsidP="008C68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(30 marks)</w:t>
      </w:r>
    </w:p>
    <w:p w:rsidR="00806919" w:rsidRDefault="00992D1F" w:rsidP="008C680A">
      <w:r>
        <w:tab/>
        <w:t>a)</w:t>
      </w:r>
      <w:r>
        <w:tab/>
        <w:t>S</w:t>
      </w:r>
      <w:r w:rsidR="00806919">
        <w:t>et up the apparatus as below in the figure 1.</w:t>
      </w:r>
    </w:p>
    <w:p w:rsidR="00806919" w:rsidRDefault="0089748C" w:rsidP="0089748C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4705350" cy="3184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140" cy="318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19" w:rsidRDefault="00806919" w:rsidP="008C680A">
      <w:r>
        <w:tab/>
        <w:t>b)</w:t>
      </w:r>
      <w:r>
        <w:tab/>
        <w:t xml:space="preserve">Measure and record the length </w:t>
      </w:r>
      <w:r w:rsidRPr="00B55107">
        <w:rPr>
          <w:b/>
        </w:rPr>
        <w:t>L</w:t>
      </w:r>
      <w:r>
        <w:t>.</w:t>
      </w:r>
    </w:p>
    <w:p w:rsidR="00806919" w:rsidRDefault="00806919" w:rsidP="008C680A">
      <w:r>
        <w:tab/>
        <w:t>c)</w:t>
      </w:r>
      <w:r>
        <w:tab/>
        <w:t>Pull the bob slightly towards you and release it to oscillate.</w:t>
      </w:r>
    </w:p>
    <w:p w:rsidR="00806919" w:rsidRDefault="00806919" w:rsidP="008C680A">
      <w:r>
        <w:tab/>
        <w:t>d)</w:t>
      </w:r>
      <w:r>
        <w:tab/>
      </w:r>
      <w:r w:rsidR="00FF05FD">
        <w:t xml:space="preserve">Measure and record the time, </w:t>
      </w:r>
      <w:r w:rsidR="00FF05FD" w:rsidRPr="00B55107">
        <w:rPr>
          <w:b/>
        </w:rPr>
        <w:t>t</w:t>
      </w:r>
      <w:r w:rsidR="00FF05FD">
        <w:t>, for 20 complete oscillations.</w:t>
      </w:r>
    </w:p>
    <w:p w:rsidR="00FF05FD" w:rsidRDefault="00FF05FD" w:rsidP="00806919">
      <w:pPr>
        <w:spacing w:line="276" w:lineRule="auto"/>
      </w:pPr>
    </w:p>
    <w:p w:rsidR="00FF05FD" w:rsidRDefault="00FF05FD" w:rsidP="00B55107">
      <w:pPr>
        <w:spacing w:line="276" w:lineRule="auto"/>
        <w:jc w:val="center"/>
        <w:rPr>
          <w:b/>
        </w:rPr>
      </w:pPr>
      <w:r w:rsidRPr="00B55107">
        <w:rPr>
          <w:b/>
        </w:rPr>
        <w:t>PART II:</w:t>
      </w:r>
    </w:p>
    <w:p w:rsidR="003D0514" w:rsidRPr="00B55107" w:rsidRDefault="003D0514" w:rsidP="00B55107">
      <w:pPr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0BBD1DE9" wp14:editId="71311942">
            <wp:extent cx="4527726" cy="3619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770" cy="362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FD" w:rsidRDefault="00FF05FD" w:rsidP="008C680A">
      <w:r>
        <w:lastRenderedPageBreak/>
        <w:tab/>
        <w:t>a)</w:t>
      </w:r>
      <w:r>
        <w:tab/>
        <w:t>Clamp one end of the spring in the retort stand as shown in figure 2.</w:t>
      </w:r>
    </w:p>
    <w:p w:rsidR="00FF05FD" w:rsidRDefault="00FF05FD" w:rsidP="008C680A">
      <w:r>
        <w:tab/>
        <w:t>b)</w:t>
      </w:r>
      <w:r>
        <w:tab/>
        <w:t>Read and record the initial position, Y</w:t>
      </w:r>
      <w:r w:rsidRPr="008A5826">
        <w:rPr>
          <w:b/>
          <w:sz w:val="28"/>
          <w:vertAlign w:val="subscript"/>
        </w:rPr>
        <w:t>0</w:t>
      </w:r>
      <w:r>
        <w:t xml:space="preserve">, of the pointer on the vertical </w:t>
      </w:r>
      <w:r w:rsidR="008A5826">
        <w:tab/>
      </w:r>
      <w:r w:rsidR="008A5826">
        <w:tab/>
      </w:r>
      <w:r>
        <w:t>metre rule scale placed with the zero mark at the top.</w:t>
      </w:r>
    </w:p>
    <w:p w:rsidR="008A5826" w:rsidRDefault="008A5826" w:rsidP="008C680A">
      <w:r>
        <w:tab/>
        <w:t>c)</w:t>
      </w:r>
      <w:r>
        <w:tab/>
        <w:t xml:space="preserve">Attach and suspend a mass, m = 0.100kg from the lower hook of the </w:t>
      </w:r>
      <w:r>
        <w:tab/>
      </w:r>
      <w:r>
        <w:tab/>
        <w:t>spring.</w:t>
      </w:r>
    </w:p>
    <w:p w:rsidR="008A5826" w:rsidRDefault="008A5826" w:rsidP="008C680A">
      <w:r>
        <w:tab/>
        <w:t>d)</w:t>
      </w:r>
      <w:r>
        <w:tab/>
        <w:t>Read and record the new position, Y</w:t>
      </w:r>
      <w:r w:rsidRPr="00B55107">
        <w:rPr>
          <w:b/>
          <w:sz w:val="32"/>
          <w:vertAlign w:val="subscript"/>
        </w:rPr>
        <w:t>1</w:t>
      </w:r>
      <w:r>
        <w:t xml:space="preserve">, of the pointer on the vertical </w:t>
      </w:r>
      <w:r>
        <w:tab/>
      </w:r>
      <w:r>
        <w:tab/>
      </w:r>
      <w:r>
        <w:tab/>
        <w:t>metre rule scale.</w:t>
      </w:r>
    </w:p>
    <w:p w:rsidR="008A5826" w:rsidRDefault="008A5826" w:rsidP="008C680A">
      <w:r>
        <w:tab/>
        <w:t>e)</w:t>
      </w:r>
      <w:r>
        <w:tab/>
        <w:t xml:space="preserve">Repeat procedures (c) to (d) for </w:t>
      </w:r>
      <w:r w:rsidRPr="00B55107">
        <w:rPr>
          <w:b/>
        </w:rPr>
        <w:t>M</w:t>
      </w:r>
      <w:r>
        <w:t xml:space="preserve"> = 0.200, 0.300, 0.400, 0.500 and </w:t>
      </w:r>
      <w:r>
        <w:tab/>
      </w:r>
      <w:r>
        <w:tab/>
        <w:t>0.600kg.</w:t>
      </w:r>
    </w:p>
    <w:p w:rsidR="008A5826" w:rsidRDefault="008A5826" w:rsidP="008C680A">
      <w:r>
        <w:tab/>
        <w:t>f)</w:t>
      </w:r>
      <w:r>
        <w:tab/>
        <w:t xml:space="preserve">Record your results in a suitable table including values of </w:t>
      </w:r>
      <w:r w:rsidRPr="00B55107">
        <w:rPr>
          <w:b/>
        </w:rPr>
        <w:t>Y</w:t>
      </w:r>
      <w:r>
        <w:t xml:space="preserve"> = (Y</w:t>
      </w:r>
      <w:r w:rsidRPr="008A5826">
        <w:rPr>
          <w:b/>
          <w:sz w:val="28"/>
          <w:vertAlign w:val="subscript"/>
        </w:rPr>
        <w:t>1</w:t>
      </w:r>
      <w:r>
        <w:t xml:space="preserve"> – Y</w:t>
      </w:r>
      <w:r w:rsidRPr="008A5826">
        <w:rPr>
          <w:b/>
          <w:sz w:val="28"/>
          <w:vertAlign w:val="subscript"/>
        </w:rPr>
        <w:t>0</w:t>
      </w:r>
      <w:r>
        <w:t xml:space="preserve">) </w:t>
      </w:r>
      <w:r>
        <w:tab/>
      </w:r>
      <w:r>
        <w:tab/>
        <w:t>in metres.</w:t>
      </w:r>
    </w:p>
    <w:p w:rsidR="008A5826" w:rsidRDefault="008A5826" w:rsidP="008C680A">
      <w:r>
        <w:tab/>
        <w:t>g)</w:t>
      </w:r>
      <w:r>
        <w:tab/>
        <w:t xml:space="preserve">Plot a graph of </w:t>
      </w:r>
      <w:r w:rsidRPr="00B55107">
        <w:rPr>
          <w:b/>
        </w:rPr>
        <w:t>M</w:t>
      </w:r>
      <w:r w:rsidR="00B55107">
        <w:t xml:space="preserve"> </w:t>
      </w:r>
      <w:r>
        <w:t xml:space="preserve">(along the vertical axis) against </w:t>
      </w:r>
      <w:r w:rsidR="00B55107">
        <w:rPr>
          <w:b/>
        </w:rPr>
        <w:t>X</w:t>
      </w:r>
      <w:r w:rsidR="00B55107">
        <w:t xml:space="preserve"> </w:t>
      </w:r>
      <w:r>
        <w:t xml:space="preserve">(along the </w:t>
      </w:r>
      <w:r w:rsidR="00B55107">
        <w:tab/>
      </w:r>
      <w:r w:rsidR="00B55107">
        <w:tab/>
      </w:r>
      <w:r w:rsidR="00B55107">
        <w:tab/>
        <w:t xml:space="preserve">horizontal </w:t>
      </w:r>
      <w:r>
        <w:t>axis)</w:t>
      </w:r>
    </w:p>
    <w:p w:rsidR="008A5826" w:rsidRDefault="00EB22F6" w:rsidP="008C680A">
      <w:r>
        <w:tab/>
        <w:t>h)</w:t>
      </w:r>
      <w:r>
        <w:tab/>
        <w:t xml:space="preserve">Determine the slope, </w:t>
      </w:r>
      <w:r w:rsidRPr="00B55107">
        <w:rPr>
          <w:b/>
        </w:rPr>
        <w:t>S</w:t>
      </w:r>
      <w:r>
        <w:t>, of the graph.</w:t>
      </w:r>
    </w:p>
    <w:p w:rsidR="008C680A" w:rsidRDefault="00EB22F6" w:rsidP="008C680A">
      <w:r>
        <w:tab/>
        <w:t>i)</w:t>
      </w:r>
      <w:r>
        <w:tab/>
        <w:t xml:space="preserve">Calculate the constant, </w:t>
      </w:r>
      <w:r w:rsidRPr="00B55107">
        <w:rPr>
          <w:b/>
        </w:rPr>
        <w:t>K</w:t>
      </w:r>
      <w:r>
        <w:t>, from the expression.</w:t>
      </w:r>
    </w:p>
    <w:p w:rsidR="00EB22F6" w:rsidRDefault="008C680A" w:rsidP="008C680A">
      <w:r>
        <w:tab/>
      </w:r>
      <w:r>
        <w:tab/>
      </w:r>
      <w:r w:rsidR="00B55107">
        <w:t>K = 1.6 x 10</w:t>
      </w:r>
      <w:r w:rsidR="00B55107" w:rsidRPr="003D0514">
        <w:rPr>
          <w:b/>
          <w:vertAlign w:val="superscript"/>
        </w:rPr>
        <w:t>3</w:t>
      </w:r>
      <w:r w:rsidR="00B55107">
        <w:t xml:space="preserve"> </w:t>
      </w:r>
      <w:r w:rsidR="003D0514" w:rsidRPr="00B55107">
        <w:rPr>
          <w:position w:val="-28"/>
        </w:rPr>
        <w:object w:dxaOrig="14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pt;height:34pt" o:ole="">
            <v:imagedata r:id="rId11" o:title=""/>
          </v:shape>
          <o:OLEObject Type="Embed" ProgID="Equation.3" ShapeID="_x0000_i1025" DrawAspect="Content" ObjectID="_1625160030" r:id="rId12"/>
        </w:object>
      </w:r>
    </w:p>
    <w:p w:rsidR="00B55107" w:rsidRDefault="00B55107" w:rsidP="008C680A">
      <w:r>
        <w:tab/>
      </w:r>
      <w:r>
        <w:tab/>
        <w:t>Where t, is the time and L is the length of the thread.</w:t>
      </w:r>
    </w:p>
    <w:p w:rsidR="00B55107" w:rsidRDefault="00B55107" w:rsidP="008C680A">
      <w:pPr>
        <w:jc w:val="center"/>
      </w:pPr>
    </w:p>
    <w:p w:rsidR="001A2B17" w:rsidRDefault="001A2B17" w:rsidP="00806919">
      <w:pPr>
        <w:spacing w:line="276" w:lineRule="auto"/>
        <w:rPr>
          <w:b/>
        </w:rPr>
      </w:pPr>
    </w:p>
    <w:p w:rsidR="00B55107" w:rsidRPr="00D643D7" w:rsidRDefault="00B55107" w:rsidP="00806919">
      <w:pPr>
        <w:spacing w:line="276" w:lineRule="auto"/>
        <w:rPr>
          <w:b/>
        </w:rPr>
      </w:pPr>
      <w:r w:rsidRPr="00D643D7">
        <w:rPr>
          <w:b/>
        </w:rPr>
        <w:t>Question 2:</w:t>
      </w:r>
    </w:p>
    <w:p w:rsidR="00B55107" w:rsidRDefault="00B55107" w:rsidP="00806919">
      <w:pPr>
        <w:spacing w:line="276" w:lineRule="auto"/>
      </w:pPr>
      <w:r>
        <w:t>In this experiment, you will determine the fo</w:t>
      </w:r>
      <w:r w:rsidR="00377A7A">
        <w:t>cal length</w:t>
      </w:r>
      <w:r>
        <w:t xml:space="preserve"> f, of the lens provided.</w:t>
      </w:r>
    </w:p>
    <w:p w:rsidR="007F0606" w:rsidRDefault="00B55107" w:rsidP="00EF2454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(30 marks)</w:t>
      </w:r>
    </w:p>
    <w:p w:rsidR="00B55107" w:rsidRDefault="00B55107" w:rsidP="00806919">
      <w:pPr>
        <w:spacing w:line="276" w:lineRule="auto"/>
      </w:pPr>
      <w:r>
        <w:tab/>
        <w:t>a)</w:t>
      </w:r>
      <w:r>
        <w:tab/>
        <w:t xml:space="preserve">Mount the lens provided vertically onto a lens holder and focus the </w:t>
      </w:r>
      <w:r>
        <w:tab/>
      </w:r>
      <w:r>
        <w:tab/>
      </w:r>
      <w:r>
        <w:tab/>
        <w:t>image of a distant object like a window onto the screen provided.</w:t>
      </w:r>
    </w:p>
    <w:p w:rsidR="001A2B17" w:rsidRDefault="00B55107" w:rsidP="001A2B17">
      <w:pPr>
        <w:spacing w:line="276" w:lineRule="auto"/>
      </w:pPr>
      <w:r>
        <w:tab/>
        <w:t>b)</w:t>
      </w:r>
      <w:r>
        <w:tab/>
        <w:t>Measure and record the length, f, between the screen and the lens.</w:t>
      </w:r>
    </w:p>
    <w:p w:rsidR="00B55107" w:rsidRDefault="001A2B17" w:rsidP="001A2B17">
      <w:pPr>
        <w:spacing w:line="276" w:lineRule="auto"/>
      </w:pPr>
      <w:r>
        <w:tab/>
      </w:r>
      <w:r w:rsidR="00B55107">
        <w:t>c)</w:t>
      </w:r>
      <w:r w:rsidR="00B55107">
        <w:tab/>
        <w:t xml:space="preserve">Connect the bulb, the dry cells and the switch k in series as shown in </w:t>
      </w:r>
      <w:r w:rsidR="00B55107">
        <w:tab/>
      </w:r>
      <w:r w:rsidR="00B55107">
        <w:tab/>
        <w:t>the figure 3 below.</w:t>
      </w:r>
    </w:p>
    <w:p w:rsidR="001A2B17" w:rsidRDefault="00F35721" w:rsidP="00F35721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5410087" cy="252730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626" cy="253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107" w:rsidRDefault="00B55107" w:rsidP="00EF2454">
      <w:r>
        <w:tab/>
        <w:t>d)</w:t>
      </w:r>
      <w:r>
        <w:tab/>
        <w:t xml:space="preserve">Arrange the bulb, the lens and the screen in a straight line as shown </w:t>
      </w:r>
      <w:r>
        <w:tab/>
      </w:r>
      <w:r>
        <w:tab/>
        <w:t>above.</w:t>
      </w:r>
    </w:p>
    <w:p w:rsidR="00B55107" w:rsidRDefault="00B55107" w:rsidP="00EF2454">
      <w:r>
        <w:lastRenderedPageBreak/>
        <w:tab/>
        <w:t>e)</w:t>
      </w:r>
      <w:r>
        <w:tab/>
      </w:r>
      <w:r w:rsidR="00BB2FE0">
        <w:t>Adjust d</w:t>
      </w:r>
      <w:r w:rsidR="00D643D7">
        <w:t>istance X, betwe</w:t>
      </w:r>
      <w:r w:rsidR="001D48CB">
        <w:t>en the bulb and the le</w:t>
      </w:r>
      <w:bookmarkStart w:id="0" w:name="_GoBack"/>
      <w:bookmarkEnd w:id="0"/>
      <w:r w:rsidR="001D48CB">
        <w:t>ns to 1.5f</w:t>
      </w:r>
      <w:r w:rsidR="00D643D7">
        <w:t>.</w:t>
      </w:r>
    </w:p>
    <w:p w:rsidR="00D643D7" w:rsidRDefault="00D643D7" w:rsidP="00EF2454">
      <w:r>
        <w:tab/>
        <w:t>f)</w:t>
      </w:r>
      <w:r>
        <w:tab/>
        <w:t>Close the switch, K.</w:t>
      </w:r>
    </w:p>
    <w:p w:rsidR="00D643D7" w:rsidRDefault="00D643D7" w:rsidP="00EF2454">
      <w:r>
        <w:tab/>
        <w:t>g)</w:t>
      </w:r>
      <w:r>
        <w:tab/>
        <w:t xml:space="preserve">Adjust the position of the screen to obtain a sharp and clear image of </w:t>
      </w:r>
      <w:r>
        <w:tab/>
      </w:r>
      <w:r>
        <w:tab/>
        <w:t>the filament on it.</w:t>
      </w:r>
    </w:p>
    <w:p w:rsidR="00D643D7" w:rsidRDefault="00D643D7" w:rsidP="00EF2454">
      <w:r>
        <w:tab/>
        <w:t>h)</w:t>
      </w:r>
      <w:r>
        <w:tab/>
        <w:t>Measure and record the distance Y, between the lens and screen.</w:t>
      </w:r>
    </w:p>
    <w:p w:rsidR="00D643D7" w:rsidRDefault="00D643D7" w:rsidP="00EF2454">
      <w:r>
        <w:tab/>
        <w:t>i)</w:t>
      </w:r>
      <w:r>
        <w:tab/>
        <w:t>Repeat procedures (e) to (h) for X = 2.0f, 2.5f, 3.0f and 4.0f.</w:t>
      </w:r>
    </w:p>
    <w:p w:rsidR="00D643D7" w:rsidRDefault="00D643D7" w:rsidP="00EF2454">
      <w:r>
        <w:tab/>
        <w:t>j)</w:t>
      </w:r>
      <w:r>
        <w:tab/>
        <w:t xml:space="preserve">Tabulate your results in a suitable table including values of xy and </w:t>
      </w:r>
    </w:p>
    <w:p w:rsidR="00D643D7" w:rsidRDefault="00D643D7" w:rsidP="00EF2454">
      <w:r>
        <w:tab/>
      </w:r>
      <w:r>
        <w:tab/>
        <w:t>(x + y)</w:t>
      </w:r>
    </w:p>
    <w:p w:rsidR="00D643D7" w:rsidRDefault="00D643D7" w:rsidP="00EF2454">
      <w:r>
        <w:tab/>
        <w:t>k)</w:t>
      </w:r>
      <w:r>
        <w:tab/>
        <w:t>Plot a graph of xy against (x + y)</w:t>
      </w:r>
    </w:p>
    <w:p w:rsidR="00D643D7" w:rsidRDefault="00D643D7" w:rsidP="00EF2454">
      <w:r>
        <w:tab/>
        <w:t>l)</w:t>
      </w:r>
      <w:r>
        <w:tab/>
        <w:t>Find the slope, f, of your graph.</w:t>
      </w:r>
    </w:p>
    <w:p w:rsidR="007706BD" w:rsidRDefault="007706BD" w:rsidP="00EF2454"/>
    <w:p w:rsidR="00D643D7" w:rsidRDefault="00D643D7" w:rsidP="00EF2454">
      <w:pPr>
        <w:rPr>
          <w:b/>
        </w:rPr>
      </w:pPr>
      <w:r w:rsidRPr="0071774D">
        <w:rPr>
          <w:b/>
        </w:rPr>
        <w:t>Question 3.</w:t>
      </w:r>
    </w:p>
    <w:p w:rsidR="0071774D" w:rsidRPr="0071774D" w:rsidRDefault="0071774D" w:rsidP="00EF2454">
      <w:pPr>
        <w:rPr>
          <w:b/>
        </w:rPr>
      </w:pPr>
    </w:p>
    <w:p w:rsidR="00FC3795" w:rsidRDefault="007706BD" w:rsidP="00EF2454">
      <w:r>
        <w:t>In this experiment, you will determine the internal resistance, r, of the dry cell</w:t>
      </w:r>
      <w:r w:rsidR="00FC3795">
        <w:t xml:space="preserve"> provided.</w:t>
      </w:r>
      <w:r w:rsidR="00FC3795">
        <w:tab/>
      </w:r>
      <w:r w:rsidR="00FC3795">
        <w:tab/>
      </w:r>
      <w:r w:rsidR="00FC3795">
        <w:tab/>
      </w:r>
      <w:r w:rsidR="00FC3795">
        <w:tab/>
      </w:r>
      <w:r w:rsidR="00FC3795">
        <w:tab/>
      </w:r>
      <w:r w:rsidR="00FC3795">
        <w:tab/>
      </w:r>
      <w:r w:rsidR="00FC3795">
        <w:tab/>
      </w:r>
      <w:r w:rsidR="00FC3795">
        <w:tab/>
      </w:r>
      <w:r w:rsidR="00FC3795">
        <w:tab/>
      </w:r>
      <w:r w:rsidR="00FC3795">
        <w:tab/>
        <w:t xml:space="preserve">       (30 marks)</w:t>
      </w:r>
    </w:p>
    <w:p w:rsidR="00FC3795" w:rsidRDefault="00FC3795" w:rsidP="00EF2454">
      <w:r>
        <w:tab/>
        <w:t>a)</w:t>
      </w:r>
      <w:r>
        <w:tab/>
        <w:t>Fix the bare ware provided on a bench using cello tape.</w:t>
      </w:r>
    </w:p>
    <w:p w:rsidR="00FC3795" w:rsidRDefault="00637B29" w:rsidP="00EF24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D4F4C" wp14:editId="6E77E941">
                <wp:simplePos x="0" y="0"/>
                <wp:positionH relativeFrom="column">
                  <wp:posOffset>4648200</wp:posOffset>
                </wp:positionH>
                <wp:positionV relativeFrom="paragraph">
                  <wp:posOffset>2317750</wp:posOffset>
                </wp:positionV>
                <wp:extent cx="15240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37B29" w:rsidRPr="00637B29" w:rsidRDefault="00637B29" w:rsidP="00637B29">
                            <w:pPr>
                              <w:rPr>
                                <w:b/>
                              </w:rPr>
                            </w:pPr>
                            <w:r w:rsidRPr="00637B29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D4F4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66pt;margin-top:182.5pt;width:12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" fillcolor="window" stroked="f" strokeweight=".5pt">
                <v:textbox>
                  <w:txbxContent>
                    <w:p w:rsidR="00637B29" w:rsidRPr="00637B29" w:rsidRDefault="00637B29" w:rsidP="00637B29">
                      <w:pPr>
                        <w:rPr>
                          <w:b/>
                        </w:rPr>
                      </w:pPr>
                      <w:r w:rsidRPr="00637B29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175CE" wp14:editId="47214B82">
                <wp:simplePos x="0" y="0"/>
                <wp:positionH relativeFrom="column">
                  <wp:posOffset>1612900</wp:posOffset>
                </wp:positionH>
                <wp:positionV relativeFrom="paragraph">
                  <wp:posOffset>2323465</wp:posOffset>
                </wp:positionV>
                <wp:extent cx="152400" cy="266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B29" w:rsidRPr="00637B29" w:rsidRDefault="00637B29">
                            <w:pPr>
                              <w:rPr>
                                <w:b/>
                              </w:rPr>
                            </w:pPr>
                            <w:r w:rsidRPr="00637B29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175CE" id="Text Box 6" o:spid="_x0000_s1027" type="#_x0000_t202" style="position:absolute;left:0;text-align:left;margin-left:127pt;margin-top:182.95pt;width:1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" fillcolor="white [3201]" stroked="f" strokeweight=".5pt">
                <v:textbox>
                  <w:txbxContent>
                    <w:p w:rsidR="00637B29" w:rsidRPr="00637B29" w:rsidRDefault="00637B29">
                      <w:pPr>
                        <w:rPr>
                          <w:b/>
                        </w:rPr>
                      </w:pPr>
                      <w:r w:rsidRPr="00637B29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23814">
        <w:rPr>
          <w:noProof/>
        </w:rPr>
        <w:drawing>
          <wp:inline distT="0" distB="0" distL="0" distR="0" wp14:anchorId="635A94BD" wp14:editId="250900B0">
            <wp:extent cx="4800524" cy="260350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915" cy="260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795" w:rsidRDefault="00FC3795" w:rsidP="00EF2454">
      <w:r>
        <w:tab/>
        <w:t>b)</w:t>
      </w:r>
      <w:r>
        <w:tab/>
        <w:t>Connect the circuit shown in the figure 4 starting with y = 0.200m</w:t>
      </w:r>
    </w:p>
    <w:p w:rsidR="00FC3795" w:rsidRDefault="00FC3795" w:rsidP="00EF2454">
      <w:r>
        <w:tab/>
        <w:t>c)</w:t>
      </w:r>
      <w:r>
        <w:tab/>
        <w:t>Close switch K.</w:t>
      </w:r>
    </w:p>
    <w:p w:rsidR="00FC3795" w:rsidRDefault="00FC3795" w:rsidP="00EF2454">
      <w:r>
        <w:tab/>
        <w:t>d)</w:t>
      </w:r>
      <w:r>
        <w:tab/>
        <w:t xml:space="preserve">Record the readings I and V on the ammeter and voltmeter </w:t>
      </w:r>
      <w:r>
        <w:tab/>
      </w:r>
      <w:r>
        <w:tab/>
      </w:r>
      <w:r>
        <w:tab/>
      </w:r>
      <w:r>
        <w:tab/>
        <w:t>respectively.</w:t>
      </w:r>
    </w:p>
    <w:p w:rsidR="00FC3795" w:rsidRDefault="00FC3795" w:rsidP="00EF2454">
      <w:r>
        <w:tab/>
        <w:t>e)</w:t>
      </w:r>
      <w:r>
        <w:tab/>
        <w:t>Open switch K.</w:t>
      </w:r>
    </w:p>
    <w:p w:rsidR="00FC3795" w:rsidRDefault="00FC3795" w:rsidP="00EF2454">
      <w:r>
        <w:tab/>
        <w:t>f)</w:t>
      </w:r>
      <w:r>
        <w:tab/>
        <w:t xml:space="preserve">Repeat procedures (b) to (e) for values of Y = 0.300, 0.400, 0.500, </w:t>
      </w:r>
      <w:r>
        <w:tab/>
      </w:r>
      <w:r>
        <w:tab/>
      </w:r>
      <w:r>
        <w:tab/>
        <w:t>0.600 and 0.700m.</w:t>
      </w:r>
    </w:p>
    <w:p w:rsidR="00FC3795" w:rsidRDefault="00FC3795" w:rsidP="00EF2454">
      <w:r>
        <w:tab/>
        <w:t>g)</w:t>
      </w:r>
      <w:r>
        <w:tab/>
        <w:t xml:space="preserve">Record your results in a suitable table including values of </w:t>
      </w:r>
      <w:r w:rsidR="00657619" w:rsidRPr="00567C5E">
        <w:rPr>
          <w:position w:val="-24"/>
        </w:rPr>
        <w:object w:dxaOrig="940" w:dyaOrig="620">
          <v:shape id="_x0000_i1026" type="#_x0000_t75" style="width:59pt;height:39pt" o:ole="">
            <v:imagedata r:id="rId15" o:title=""/>
          </v:shape>
          <o:OLEObject Type="Embed" ProgID="Equation.3" ShapeID="_x0000_i1026" DrawAspect="Content" ObjectID="_1625160031" r:id="rId16"/>
        </w:object>
      </w:r>
    </w:p>
    <w:p w:rsidR="00C31FCC" w:rsidRDefault="00C31FCC" w:rsidP="00EF2454">
      <w:r>
        <w:tab/>
        <w:t>h)</w:t>
      </w:r>
      <w:r>
        <w:tab/>
        <w:t xml:space="preserve">Plot a graph of </w:t>
      </w:r>
      <w:r w:rsidR="00657619" w:rsidRPr="00301FE2">
        <w:rPr>
          <w:position w:val="-18"/>
        </w:rPr>
        <w:object w:dxaOrig="360" w:dyaOrig="480">
          <v:shape id="_x0000_i1029" type="#_x0000_t75" style="width:18pt;height:24pt" o:ole="">
            <v:imagedata r:id="rId17" o:title=""/>
          </v:shape>
          <o:OLEObject Type="Embed" ProgID="Equation.3" ShapeID="_x0000_i1029" DrawAspect="Content" ObjectID="_1625160032" r:id="rId18"/>
        </w:object>
      </w:r>
      <w:r w:rsidR="00301FE2">
        <w:t xml:space="preserve"> against</w:t>
      </w:r>
      <w:r w:rsidR="00657619" w:rsidRPr="00301FE2">
        <w:rPr>
          <w:position w:val="-24"/>
        </w:rPr>
        <w:object w:dxaOrig="300" w:dyaOrig="620">
          <v:shape id="_x0000_i1027" type="#_x0000_t75" style="width:15.5pt;height:31pt" o:ole="">
            <v:imagedata r:id="rId19" o:title=""/>
          </v:shape>
          <o:OLEObject Type="Embed" ProgID="Equation.3" ShapeID="_x0000_i1027" DrawAspect="Content" ObjectID="_1625160033" r:id="rId20"/>
        </w:object>
      </w:r>
      <w:r w:rsidR="00301FE2">
        <w:t>.</w:t>
      </w:r>
    </w:p>
    <w:p w:rsidR="00301FE2" w:rsidRDefault="00301FE2" w:rsidP="00EF2454">
      <w:r>
        <w:tab/>
        <w:t>i)</w:t>
      </w:r>
      <w:r>
        <w:tab/>
        <w:t xml:space="preserve">Find the intercept, C, on the </w:t>
      </w:r>
      <w:r w:rsidR="00657619" w:rsidRPr="00301FE2">
        <w:rPr>
          <w:position w:val="-18"/>
        </w:rPr>
        <w:object w:dxaOrig="360" w:dyaOrig="480">
          <v:shape id="_x0000_i1028" type="#_x0000_t75" style="width:18pt;height:24pt" o:ole="">
            <v:imagedata r:id="rId21" o:title=""/>
          </v:shape>
          <o:OLEObject Type="Embed" ProgID="Equation.3" ShapeID="_x0000_i1028" DrawAspect="Content" ObjectID="_1625160034" r:id="rId22"/>
        </w:object>
      </w:r>
      <w:r>
        <w:t>axis.</w:t>
      </w:r>
    </w:p>
    <w:p w:rsidR="00301FE2" w:rsidRDefault="00301FE2" w:rsidP="00EF2454">
      <w:r>
        <w:tab/>
        <w:t>j)</w:t>
      </w:r>
      <w:r>
        <w:tab/>
        <w:t xml:space="preserve">Calculate the value of the internal resistance of the cells from the </w:t>
      </w:r>
      <w:r>
        <w:tab/>
      </w:r>
      <w:r>
        <w:tab/>
      </w:r>
      <w:r>
        <w:tab/>
        <w:t>expression r = 1.5C.</w:t>
      </w:r>
    </w:p>
    <w:p w:rsidR="00FF05FD" w:rsidRPr="00EF2454" w:rsidRDefault="00301FE2" w:rsidP="00EF2454">
      <w:pPr>
        <w:jc w:val="center"/>
        <w:rPr>
          <w:b/>
          <w:u w:val="single"/>
        </w:rPr>
      </w:pPr>
      <w:r w:rsidRPr="00BB794D">
        <w:rPr>
          <w:b/>
          <w:u w:val="single"/>
        </w:rPr>
        <w:t>END</w:t>
      </w:r>
    </w:p>
    <w:sectPr w:rsidR="00FF05FD" w:rsidRPr="00EF2454" w:rsidSect="00E13010">
      <w:footerReference w:type="default" r:id="rId23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604" w:rsidRDefault="00A66604" w:rsidP="00E13010">
      <w:r>
        <w:separator/>
      </w:r>
    </w:p>
  </w:endnote>
  <w:endnote w:type="continuationSeparator" w:id="0">
    <w:p w:rsidR="00A66604" w:rsidRDefault="00A66604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7071D3">
          <w:rPr>
            <w:rFonts w:eastAsia="Yu Gothic UI Semibold"/>
            <w:b/>
            <w:noProof/>
            <w:sz w:val="20"/>
            <w:szCs w:val="20"/>
          </w:rPr>
          <w:t>4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604" w:rsidRDefault="00A66604" w:rsidP="00E13010">
      <w:r>
        <w:separator/>
      </w:r>
    </w:p>
  </w:footnote>
  <w:footnote w:type="continuationSeparator" w:id="0">
    <w:p w:rsidR="00A66604" w:rsidRDefault="00A66604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TCO2pZps4U+kjKC0qoU0CMkaaQPfvFes/wcj8xrVqjMHtwtHAvOLTrvrxUwvc5QHsVRXr1hmFx4PwG/BGc1I2A==" w:salt="5kZ99fpZdohXZuOTwQPOxg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8C"/>
    <w:rsid w:val="0002712E"/>
    <w:rsid w:val="00050DA8"/>
    <w:rsid w:val="00100C2B"/>
    <w:rsid w:val="00140B09"/>
    <w:rsid w:val="001A2B17"/>
    <w:rsid w:val="001D48CB"/>
    <w:rsid w:val="00252907"/>
    <w:rsid w:val="00255E9C"/>
    <w:rsid w:val="00301FE2"/>
    <w:rsid w:val="00323814"/>
    <w:rsid w:val="00377A7A"/>
    <w:rsid w:val="003D0514"/>
    <w:rsid w:val="0049262E"/>
    <w:rsid w:val="00567C5E"/>
    <w:rsid w:val="005C15BC"/>
    <w:rsid w:val="005F0609"/>
    <w:rsid w:val="00637B29"/>
    <w:rsid w:val="00657619"/>
    <w:rsid w:val="006826DF"/>
    <w:rsid w:val="006A60A5"/>
    <w:rsid w:val="007071D3"/>
    <w:rsid w:val="0071774D"/>
    <w:rsid w:val="00721485"/>
    <w:rsid w:val="00724A25"/>
    <w:rsid w:val="007706BD"/>
    <w:rsid w:val="007F0606"/>
    <w:rsid w:val="00806919"/>
    <w:rsid w:val="00843C42"/>
    <w:rsid w:val="00844ADA"/>
    <w:rsid w:val="00874DDC"/>
    <w:rsid w:val="00883571"/>
    <w:rsid w:val="0089748C"/>
    <w:rsid w:val="008A5826"/>
    <w:rsid w:val="008C680A"/>
    <w:rsid w:val="008E5643"/>
    <w:rsid w:val="00980456"/>
    <w:rsid w:val="00992D1F"/>
    <w:rsid w:val="009B2AE3"/>
    <w:rsid w:val="009C680F"/>
    <w:rsid w:val="009E028C"/>
    <w:rsid w:val="00A24EF1"/>
    <w:rsid w:val="00A53B3A"/>
    <w:rsid w:val="00A66604"/>
    <w:rsid w:val="00A71DA8"/>
    <w:rsid w:val="00B331AE"/>
    <w:rsid w:val="00B55107"/>
    <w:rsid w:val="00B90234"/>
    <w:rsid w:val="00BB2FE0"/>
    <w:rsid w:val="00BB794D"/>
    <w:rsid w:val="00C26B0C"/>
    <w:rsid w:val="00C31FCC"/>
    <w:rsid w:val="00D643D7"/>
    <w:rsid w:val="00DB5CED"/>
    <w:rsid w:val="00DD51DE"/>
    <w:rsid w:val="00E13010"/>
    <w:rsid w:val="00E359C4"/>
    <w:rsid w:val="00E47E70"/>
    <w:rsid w:val="00E91826"/>
    <w:rsid w:val="00EA276C"/>
    <w:rsid w:val="00EB22F6"/>
    <w:rsid w:val="00EF2454"/>
    <w:rsid w:val="00F35721"/>
    <w:rsid w:val="00F418D3"/>
    <w:rsid w:val="00FC3795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38A85-CD2A-4EB4-955A-CB9CAC54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C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C4CF1-03C5-46ED-9EC5-75F3BCA0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196</TotalTime>
  <Pages>4</Pages>
  <Words>610</Words>
  <Characters>3481</Characters>
  <Application>Microsoft Office Word</Application>
  <DocSecurity>8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46</cp:revision>
  <cp:lastPrinted>2019-07-20T17:32:00Z</cp:lastPrinted>
  <dcterms:created xsi:type="dcterms:W3CDTF">2019-07-01T12:31:00Z</dcterms:created>
  <dcterms:modified xsi:type="dcterms:W3CDTF">2019-07-20T17:33:00Z</dcterms:modified>
</cp:coreProperties>
</file>