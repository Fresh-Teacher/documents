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3E5" w:rsidRDefault="00C513E5" w:rsidP="00E13010">
      <w:pPr>
        <w:rPr>
          <w:b/>
          <w:sz w:val="28"/>
          <w:szCs w:val="28"/>
        </w:rPr>
      </w:pPr>
    </w:p>
    <w:p w:rsidR="00C513E5" w:rsidRDefault="00C513E5" w:rsidP="00E13010">
      <w:pPr>
        <w:rPr>
          <w:b/>
          <w:lang w:val="en-GB"/>
        </w:rPr>
      </w:pPr>
    </w:p>
    <w:p w:rsidR="00E13010" w:rsidRDefault="00C513E5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735</w:t>
      </w:r>
      <w:r w:rsidR="00E13010">
        <w:rPr>
          <w:b/>
          <w:lang w:val="en-GB"/>
        </w:rPr>
        <w:t>/1</w:t>
      </w:r>
    </w:p>
    <w:p w:rsidR="00E13010" w:rsidRDefault="00C513E5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GEOMETRICAL </w:t>
      </w:r>
    </w:p>
    <w:p w:rsidR="00C513E5" w:rsidRDefault="00C513E5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DRAWING</w:t>
      </w:r>
      <w:bookmarkStart w:id="0" w:name="_GoBack"/>
      <w:bookmarkEnd w:id="0"/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1</w:t>
      </w:r>
    </w:p>
    <w:p w:rsidR="00E13010" w:rsidRDefault="00C513E5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811CBA" w:rsidRDefault="00C513E5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3</w:t>
      </w:r>
      <w:r w:rsidR="00E13010">
        <w:rPr>
          <w:b/>
          <w:lang w:val="en-GB"/>
        </w:rPr>
        <w:t xml:space="preserve"> HOURS</w:t>
      </w: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C513E5" w:rsidRPr="0021179E" w:rsidRDefault="00C513E5" w:rsidP="00E13010">
      <w:pPr>
        <w:spacing w:line="276" w:lineRule="auto"/>
        <w:jc w:val="center"/>
        <w:rPr>
          <w:b/>
          <w:lang w:val="en-GB"/>
        </w:rPr>
      </w:pPr>
    </w:p>
    <w:p w:rsidR="00E13010" w:rsidRDefault="00C513E5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GEOMETRICAL DRAWING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1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C513E5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>3</w:t>
      </w:r>
      <w:r w:rsidR="00E13010">
        <w:rPr>
          <w:lang w:val="en-GB"/>
        </w:rPr>
        <w:t xml:space="preserve"> HOURS 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This paper consists of </w:t>
      </w:r>
      <w:r w:rsidR="004410A9">
        <w:rPr>
          <w:i/>
          <w:lang w:val="en-GB"/>
        </w:rPr>
        <w:t>TWO sections A and B</w:t>
      </w:r>
      <w:r>
        <w:rPr>
          <w:i/>
          <w:lang w:val="en-GB"/>
        </w:rPr>
        <w:t>.</w:t>
      </w:r>
    </w:p>
    <w:p w:rsidR="00E13010" w:rsidRDefault="004410A9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Answer four (4) questions two questions from each section.</w:t>
      </w:r>
    </w:p>
    <w:p w:rsidR="00E13010" w:rsidRDefault="004410A9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All questions carry equal marks.</w:t>
      </w:r>
    </w:p>
    <w:p w:rsidR="00E13010" w:rsidRDefault="004410A9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 sheet of drawing paper, size A2 is provided.  Use both sides of the drawing paper.</w:t>
      </w:r>
    </w:p>
    <w:p w:rsidR="004410A9" w:rsidRDefault="004410A9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Drawings are not to scale</w:t>
      </w:r>
    </w:p>
    <w:p w:rsidR="004410A9" w:rsidRDefault="004410A9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Unless </w:t>
      </w:r>
      <w:r w:rsidR="002C265D">
        <w:rPr>
          <w:i/>
          <w:lang w:val="en-GB"/>
        </w:rPr>
        <w:t>otherwise stated in the question, strictly geometrical methods must be used.</w:t>
      </w:r>
    </w:p>
    <w:p w:rsidR="002C265D" w:rsidRDefault="002C265D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But lines which are parallel, perpendicular, or inclined at angles of 30</w:t>
      </w:r>
      <w:r w:rsidRPr="00914230">
        <w:rPr>
          <w:b/>
          <w:i/>
          <w:sz w:val="32"/>
          <w:vertAlign w:val="superscript"/>
          <w:lang w:val="en-GB"/>
        </w:rPr>
        <w:t>0</w:t>
      </w:r>
      <w:r>
        <w:rPr>
          <w:i/>
          <w:lang w:val="en-GB"/>
        </w:rPr>
        <w:t>, 45</w:t>
      </w:r>
      <w:r w:rsidRPr="00914230">
        <w:rPr>
          <w:b/>
          <w:i/>
          <w:sz w:val="32"/>
          <w:vertAlign w:val="superscript"/>
          <w:lang w:val="en-GB"/>
        </w:rPr>
        <w:t>0</w:t>
      </w:r>
      <w:r>
        <w:rPr>
          <w:i/>
          <w:lang w:val="en-GB"/>
        </w:rPr>
        <w:t>, 60</w:t>
      </w:r>
      <w:r w:rsidRPr="00914230">
        <w:rPr>
          <w:b/>
          <w:i/>
          <w:sz w:val="32"/>
          <w:vertAlign w:val="superscript"/>
          <w:lang w:val="en-GB"/>
        </w:rPr>
        <w:t>0</w:t>
      </w:r>
      <w:r>
        <w:rPr>
          <w:i/>
          <w:lang w:val="en-GB"/>
        </w:rPr>
        <w:t xml:space="preserve"> to other lines which may be drawn without using constructional methods.</w:t>
      </w:r>
    </w:p>
    <w:p w:rsidR="002C265D" w:rsidRDefault="002C265D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All dimensions of the figures are in millimetres.</w:t>
      </w:r>
    </w:p>
    <w:p w:rsidR="002C265D" w:rsidRDefault="002C265D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Unless otherwise stated, solutions are to be in drawn full size.</w:t>
      </w:r>
    </w:p>
    <w:p w:rsidR="002C265D" w:rsidRDefault="002C265D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No dimensions are required on any solution unless specifically requested.</w:t>
      </w:r>
    </w:p>
    <w:p w:rsidR="002C265D" w:rsidRDefault="002C265D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Write your name and examination number at the bottom righ</w:t>
      </w:r>
      <w:r w:rsidR="00914230">
        <w:rPr>
          <w:i/>
          <w:lang w:val="en-GB"/>
        </w:rPr>
        <w:t>t</w:t>
      </w:r>
      <w:r>
        <w:rPr>
          <w:i/>
          <w:lang w:val="en-GB"/>
        </w:rPr>
        <w:t>-hand corner of your paper.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C371C8" w:rsidRPr="00242A57" w:rsidRDefault="00C371C8" w:rsidP="00C371C8">
      <w:pPr>
        <w:spacing w:line="276" w:lineRule="auto"/>
        <w:jc w:val="center"/>
        <w:rPr>
          <w:b/>
          <w:lang w:val="en-GB"/>
        </w:rPr>
      </w:pPr>
      <w:r w:rsidRPr="00242A57">
        <w:rPr>
          <w:b/>
          <w:lang w:val="en-GB"/>
        </w:rPr>
        <w:lastRenderedPageBreak/>
        <w:t>SECTION A:</w:t>
      </w:r>
    </w:p>
    <w:p w:rsidR="00C371C8" w:rsidRPr="00242A57" w:rsidRDefault="00C371C8" w:rsidP="00C371C8">
      <w:pPr>
        <w:spacing w:line="276" w:lineRule="auto"/>
        <w:jc w:val="center"/>
        <w:rPr>
          <w:b/>
          <w:lang w:val="en-GB"/>
        </w:rPr>
      </w:pPr>
      <w:r w:rsidRPr="00242A57">
        <w:rPr>
          <w:b/>
          <w:lang w:val="en-GB"/>
        </w:rPr>
        <w:t>(PLANE GEOMETRY)</w:t>
      </w:r>
    </w:p>
    <w:p w:rsidR="00C371C8" w:rsidRDefault="00C371C8" w:rsidP="00C371C8">
      <w:pPr>
        <w:spacing w:line="276" w:lineRule="auto"/>
        <w:jc w:val="center"/>
        <w:rPr>
          <w:lang w:val="en-GB"/>
        </w:rPr>
      </w:pPr>
    </w:p>
    <w:p w:rsidR="00E13010" w:rsidRDefault="001843FC" w:rsidP="00E13010">
      <w:pPr>
        <w:spacing w:line="276" w:lineRule="auto"/>
        <w:rPr>
          <w:lang w:val="en-GB"/>
        </w:rPr>
      </w:pPr>
      <w:r>
        <w:rPr>
          <w:lang w:val="en-GB"/>
        </w:rPr>
        <w:t>1.</w:t>
      </w:r>
      <w:r>
        <w:rPr>
          <w:lang w:val="en-GB"/>
        </w:rPr>
        <w:tab/>
        <w:t>a)</w:t>
      </w:r>
      <w:r>
        <w:rPr>
          <w:lang w:val="en-GB"/>
        </w:rPr>
        <w:tab/>
        <w:t xml:space="preserve">The 30mm mark on a dipstick for measuring the contents of oil in a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tank represents three quarters of a liter.</w:t>
      </w:r>
    </w:p>
    <w:p w:rsidR="001843FC" w:rsidRDefault="001843FC" w:rsidP="00E13010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Design your own dipstick in form of a diagonal scale for measuring up </w:t>
      </w:r>
      <w:r>
        <w:rPr>
          <w:lang w:val="en-GB"/>
        </w:rPr>
        <w:tab/>
      </w:r>
      <w:r>
        <w:rPr>
          <w:lang w:val="en-GB"/>
        </w:rPr>
        <w:tab/>
        <w:t>to 4 ½ liters of the content of the container.</w:t>
      </w:r>
    </w:p>
    <w:p w:rsidR="001843FC" w:rsidRDefault="001843FC" w:rsidP="00E13010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 xml:space="preserve">Construct the shape given below and construct a similar figure with its </w:t>
      </w:r>
      <w:r>
        <w:rPr>
          <w:lang w:val="en-GB"/>
        </w:rPr>
        <w:tab/>
      </w:r>
      <w:r>
        <w:rPr>
          <w:lang w:val="en-GB"/>
        </w:rPr>
        <w:tab/>
        <w:t>area reduced by a half.</w:t>
      </w:r>
    </w:p>
    <w:p w:rsidR="001843FC" w:rsidRDefault="00EC53F0" w:rsidP="00EC53F0">
      <w:pPr>
        <w:spacing w:line="276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C2D5305" wp14:editId="37DA70FF">
            <wp:extent cx="3429000" cy="2904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biLevel thresh="75000"/>
                    </a:blip>
                    <a:srcRect l="1908" t="2040" r="3964" b="5612"/>
                    <a:stretch/>
                  </pic:blipFill>
                  <pic:spPr bwMode="auto">
                    <a:xfrm>
                      <a:off x="0" y="0"/>
                      <a:ext cx="3433061" cy="2908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3FC" w:rsidRDefault="001843FC" w:rsidP="00E13010">
      <w:pPr>
        <w:spacing w:line="276" w:lineRule="auto"/>
        <w:rPr>
          <w:lang w:val="en-GB"/>
        </w:rPr>
      </w:pPr>
    </w:p>
    <w:p w:rsidR="00EC53F0" w:rsidRDefault="00EC53F0" w:rsidP="00E13010">
      <w:pPr>
        <w:spacing w:line="276" w:lineRule="auto"/>
        <w:rPr>
          <w:lang w:val="en-GB"/>
        </w:rPr>
      </w:pPr>
      <w:r>
        <w:rPr>
          <w:lang w:val="en-GB"/>
        </w:rPr>
        <w:t>2.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>Draw a circle to touch the circles shown in the figure below.</w:t>
      </w:r>
    </w:p>
    <w:p w:rsidR="00EC53F0" w:rsidRDefault="00EC53F0" w:rsidP="00E13010">
      <w:pPr>
        <w:spacing w:line="276" w:lineRule="auto"/>
        <w:rPr>
          <w:lang w:val="en-GB"/>
        </w:rPr>
      </w:pPr>
    </w:p>
    <w:p w:rsidR="00A83AFC" w:rsidRDefault="00A83AFC" w:rsidP="00A83AFC">
      <w:pPr>
        <w:spacing w:line="276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9D30F81" wp14:editId="74BD685F">
            <wp:extent cx="4889500" cy="3313595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biLevel thresh="75000"/>
                    </a:blip>
                    <a:srcRect l="3730" t="3292" r="4067" b="5679"/>
                    <a:stretch/>
                  </pic:blipFill>
                  <pic:spPr bwMode="auto">
                    <a:xfrm>
                      <a:off x="0" y="0"/>
                      <a:ext cx="4890462" cy="3314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AFC" w:rsidRDefault="00002CBC" w:rsidP="00A83AFC">
      <w:pPr>
        <w:spacing w:line="276" w:lineRule="auto"/>
        <w:rPr>
          <w:lang w:val="en-GB"/>
        </w:rPr>
      </w:pPr>
      <w:r>
        <w:rPr>
          <w:lang w:val="en-GB"/>
        </w:rPr>
        <w:lastRenderedPageBreak/>
        <w:tab/>
        <w:t>b)</w:t>
      </w:r>
      <w:r>
        <w:rPr>
          <w:lang w:val="en-GB"/>
        </w:rPr>
        <w:tab/>
        <w:t xml:space="preserve">Construct a circle to pass through both P and Q and touch the given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circle shown in the figure below.  Measure and state the diameter of the </w:t>
      </w:r>
      <w:r>
        <w:rPr>
          <w:lang w:val="en-GB"/>
        </w:rPr>
        <w:tab/>
      </w:r>
      <w:r>
        <w:rPr>
          <w:lang w:val="en-GB"/>
        </w:rPr>
        <w:tab/>
        <w:t>circle.</w:t>
      </w:r>
    </w:p>
    <w:p w:rsidR="00002CBC" w:rsidRDefault="00002CBC" w:rsidP="00002CBC">
      <w:pPr>
        <w:spacing w:line="276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7568D42" wp14:editId="46577FD7">
            <wp:extent cx="2818359" cy="31877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biLevel thresh="75000"/>
                    </a:blip>
                    <a:srcRect l="1932" r="2222" b="1579"/>
                    <a:stretch/>
                  </pic:blipFill>
                  <pic:spPr bwMode="auto">
                    <a:xfrm>
                      <a:off x="0" y="0"/>
                      <a:ext cx="2819449" cy="318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CBC" w:rsidRDefault="00002CBC" w:rsidP="00002CBC">
      <w:pPr>
        <w:spacing w:line="276" w:lineRule="auto"/>
        <w:rPr>
          <w:lang w:val="en-GB"/>
        </w:rPr>
      </w:pPr>
    </w:p>
    <w:p w:rsidR="00002CBC" w:rsidRDefault="00002CBC" w:rsidP="00002CBC">
      <w:pPr>
        <w:spacing w:line="276" w:lineRule="auto"/>
        <w:rPr>
          <w:lang w:val="en-GB"/>
        </w:rPr>
      </w:pPr>
      <w:r>
        <w:rPr>
          <w:lang w:val="en-GB"/>
        </w:rPr>
        <w:t>3.</w:t>
      </w:r>
      <w:r>
        <w:rPr>
          <w:lang w:val="en-GB"/>
        </w:rPr>
        <w:tab/>
        <w:t xml:space="preserve">The crank </w:t>
      </w:r>
      <w:r w:rsidRPr="002A11A7">
        <w:rPr>
          <w:b/>
          <w:lang w:val="en-GB"/>
        </w:rPr>
        <w:t>OA</w:t>
      </w:r>
      <w:r>
        <w:rPr>
          <w:lang w:val="en-GB"/>
        </w:rPr>
        <w:t xml:space="preserve"> of the mechanism shown below rotates about </w:t>
      </w:r>
      <w:r w:rsidRPr="002A11A7">
        <w:rPr>
          <w:b/>
          <w:lang w:val="en-GB"/>
        </w:rPr>
        <w:t>O</w:t>
      </w:r>
      <w:r>
        <w:rPr>
          <w:lang w:val="en-GB"/>
        </w:rPr>
        <w:t xml:space="preserve"> clockwise.  </w:t>
      </w:r>
      <w:r w:rsidR="002A11A7">
        <w:rPr>
          <w:lang w:val="en-GB"/>
        </w:rPr>
        <w:tab/>
      </w:r>
      <w:r>
        <w:rPr>
          <w:lang w:val="en-GB"/>
        </w:rPr>
        <w:t>The</w:t>
      </w:r>
      <w:r w:rsidR="002A11A7">
        <w:rPr>
          <w:lang w:val="en-GB"/>
        </w:rPr>
        <w:t xml:space="preserve"> end </w:t>
      </w:r>
      <w:r w:rsidR="002A11A7" w:rsidRPr="002A11A7">
        <w:rPr>
          <w:b/>
          <w:lang w:val="en-GB"/>
        </w:rPr>
        <w:t>N</w:t>
      </w:r>
      <w:r w:rsidR="002A11A7">
        <w:rPr>
          <w:lang w:val="en-GB"/>
        </w:rPr>
        <w:t xml:space="preserve"> of the link </w:t>
      </w:r>
      <w:r w:rsidR="002A11A7" w:rsidRPr="002A11A7">
        <w:rPr>
          <w:b/>
          <w:lang w:val="en-GB"/>
        </w:rPr>
        <w:t>AN</w:t>
      </w:r>
      <w:r w:rsidR="002A11A7">
        <w:rPr>
          <w:lang w:val="en-GB"/>
        </w:rPr>
        <w:t xml:space="preserve"> moves along the line </w:t>
      </w:r>
      <w:r w:rsidR="002A11A7" w:rsidRPr="002A11A7">
        <w:rPr>
          <w:b/>
          <w:lang w:val="en-GB"/>
        </w:rPr>
        <w:t>XY</w:t>
      </w:r>
      <w:r w:rsidR="002A11A7">
        <w:rPr>
          <w:lang w:val="en-GB"/>
        </w:rPr>
        <w:t xml:space="preserve"> and </w:t>
      </w:r>
      <w:r w:rsidR="002A11A7" w:rsidRPr="002A11A7">
        <w:rPr>
          <w:b/>
          <w:lang w:val="en-GB"/>
        </w:rPr>
        <w:t>SR</w:t>
      </w:r>
      <w:r w:rsidR="002A11A7">
        <w:rPr>
          <w:lang w:val="en-GB"/>
        </w:rPr>
        <w:t xml:space="preserve"> swings about </w:t>
      </w:r>
      <w:r w:rsidR="002A11A7" w:rsidRPr="002A11A7">
        <w:rPr>
          <w:b/>
          <w:lang w:val="en-GB"/>
        </w:rPr>
        <w:t>S</w:t>
      </w:r>
      <w:r w:rsidR="002A11A7">
        <w:rPr>
          <w:lang w:val="en-GB"/>
        </w:rPr>
        <w:t>.</w:t>
      </w:r>
    </w:p>
    <w:p w:rsidR="002A11A7" w:rsidRDefault="002A11A7" w:rsidP="00002CBC">
      <w:pPr>
        <w:spacing w:line="276" w:lineRule="auto"/>
        <w:rPr>
          <w:lang w:val="en-GB"/>
        </w:rPr>
      </w:pPr>
      <w:r>
        <w:rPr>
          <w:lang w:val="en-GB"/>
        </w:rPr>
        <w:tab/>
        <w:t xml:space="preserve">Construct the locus of </w:t>
      </w:r>
      <w:r w:rsidRPr="002A11A7">
        <w:rPr>
          <w:b/>
          <w:lang w:val="en-GB"/>
        </w:rPr>
        <w:t xml:space="preserve">T </w:t>
      </w:r>
      <w:r>
        <w:rPr>
          <w:lang w:val="en-GB"/>
        </w:rPr>
        <w:t xml:space="preserve">and </w:t>
      </w:r>
      <w:r w:rsidRPr="002A11A7">
        <w:rPr>
          <w:b/>
          <w:lang w:val="en-GB"/>
        </w:rPr>
        <w:t>M</w:t>
      </w:r>
      <w:r>
        <w:rPr>
          <w:lang w:val="en-GB"/>
        </w:rPr>
        <w:t xml:space="preserve"> for one complete revolution of crank </w:t>
      </w:r>
      <w:r w:rsidRPr="002A11A7">
        <w:rPr>
          <w:b/>
          <w:lang w:val="en-GB"/>
        </w:rPr>
        <w:t>OA</w:t>
      </w:r>
      <w:r>
        <w:rPr>
          <w:lang w:val="en-GB"/>
        </w:rPr>
        <w:t>.</w:t>
      </w:r>
    </w:p>
    <w:p w:rsidR="002A11A7" w:rsidRDefault="002A11A7" w:rsidP="00002CBC">
      <w:pPr>
        <w:spacing w:line="276" w:lineRule="auto"/>
        <w:rPr>
          <w:lang w:val="en-GB"/>
        </w:rPr>
      </w:pPr>
      <w:r>
        <w:rPr>
          <w:lang w:val="en-GB"/>
        </w:rPr>
        <w:tab/>
      </w:r>
    </w:p>
    <w:p w:rsidR="002A11A7" w:rsidRPr="002A11A7" w:rsidRDefault="002A11A7" w:rsidP="00002CBC">
      <w:pPr>
        <w:spacing w:line="276" w:lineRule="auto"/>
        <w:rPr>
          <w:b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2A11A7">
        <w:rPr>
          <w:b/>
          <w:lang w:val="en-GB"/>
        </w:rPr>
        <w:t>OA = 40mm</w:t>
      </w:r>
    </w:p>
    <w:p w:rsidR="002A11A7" w:rsidRPr="002A11A7" w:rsidRDefault="002A11A7" w:rsidP="00002CBC">
      <w:pPr>
        <w:spacing w:line="276" w:lineRule="auto"/>
        <w:rPr>
          <w:b/>
          <w:lang w:val="en-GB"/>
        </w:rPr>
      </w:pPr>
      <w:r w:rsidRPr="002A11A7">
        <w:rPr>
          <w:b/>
          <w:lang w:val="en-GB"/>
        </w:rPr>
        <w:tab/>
      </w:r>
      <w:r w:rsidRPr="002A11A7">
        <w:rPr>
          <w:b/>
          <w:lang w:val="en-GB"/>
        </w:rPr>
        <w:tab/>
        <w:t>AN = 150mm</w:t>
      </w:r>
    </w:p>
    <w:p w:rsidR="002A11A7" w:rsidRPr="002A11A7" w:rsidRDefault="002A11A7" w:rsidP="00002CBC">
      <w:pPr>
        <w:spacing w:line="276" w:lineRule="auto"/>
        <w:rPr>
          <w:b/>
          <w:lang w:val="en-GB"/>
        </w:rPr>
      </w:pPr>
      <w:r w:rsidRPr="002A11A7">
        <w:rPr>
          <w:b/>
          <w:lang w:val="en-GB"/>
        </w:rPr>
        <w:tab/>
      </w:r>
      <w:r w:rsidRPr="002A11A7">
        <w:rPr>
          <w:b/>
          <w:lang w:val="en-GB"/>
        </w:rPr>
        <w:tab/>
        <w:t>NM = 65mm</w:t>
      </w:r>
    </w:p>
    <w:p w:rsidR="002A11A7" w:rsidRPr="002A11A7" w:rsidRDefault="002A11A7" w:rsidP="00002CBC">
      <w:pPr>
        <w:spacing w:line="276" w:lineRule="auto"/>
        <w:rPr>
          <w:b/>
          <w:lang w:val="en-GB"/>
        </w:rPr>
      </w:pPr>
      <w:r w:rsidRPr="002A11A7">
        <w:rPr>
          <w:b/>
          <w:lang w:val="en-GB"/>
        </w:rPr>
        <w:tab/>
      </w:r>
      <w:r w:rsidRPr="002A11A7">
        <w:rPr>
          <w:b/>
          <w:lang w:val="en-GB"/>
        </w:rPr>
        <w:tab/>
        <w:t>MR = 130mm</w:t>
      </w:r>
    </w:p>
    <w:p w:rsidR="002A11A7" w:rsidRPr="002A11A7" w:rsidRDefault="002A11A7" w:rsidP="00002CBC">
      <w:pPr>
        <w:spacing w:line="276" w:lineRule="auto"/>
        <w:rPr>
          <w:b/>
          <w:lang w:val="en-GB"/>
        </w:rPr>
      </w:pPr>
      <w:r w:rsidRPr="002A11A7">
        <w:rPr>
          <w:b/>
          <w:lang w:val="en-GB"/>
        </w:rPr>
        <w:tab/>
      </w:r>
      <w:r w:rsidRPr="002A11A7">
        <w:rPr>
          <w:b/>
          <w:lang w:val="en-GB"/>
        </w:rPr>
        <w:tab/>
        <w:t>RT = RS = 75mm</w:t>
      </w:r>
    </w:p>
    <w:p w:rsidR="002A11A7" w:rsidRDefault="007A7D20" w:rsidP="001B7EAE">
      <w:pPr>
        <w:spacing w:line="276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89A77DC" wp14:editId="3E7869AC">
            <wp:extent cx="4616450" cy="277530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biLevel thresh="75000"/>
                    </a:blip>
                    <a:srcRect l="1317" t="2010" r="5481" b="12396"/>
                    <a:stretch/>
                  </pic:blipFill>
                  <pic:spPr bwMode="auto">
                    <a:xfrm>
                      <a:off x="0" y="0"/>
                      <a:ext cx="4618491" cy="27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CBC" w:rsidRDefault="001B7EAE" w:rsidP="00A83AFC">
      <w:pPr>
        <w:spacing w:line="276" w:lineRule="auto"/>
        <w:rPr>
          <w:lang w:val="en-GB"/>
        </w:rPr>
      </w:pPr>
      <w:r>
        <w:rPr>
          <w:lang w:val="en-GB"/>
        </w:rPr>
        <w:lastRenderedPageBreak/>
        <w:t>4.</w:t>
      </w:r>
      <w:r>
        <w:rPr>
          <w:lang w:val="en-GB"/>
        </w:rPr>
        <w:tab/>
        <w:t xml:space="preserve">Figure below shows a cone rotating in a clockwise direction with point S and T </w:t>
      </w:r>
      <w:r>
        <w:rPr>
          <w:lang w:val="en-GB"/>
        </w:rPr>
        <w:tab/>
        <w:t xml:space="preserve">moving at a constant speed to point A in one revolution.  Plot the path </w:t>
      </w:r>
      <w:r>
        <w:rPr>
          <w:lang w:val="en-GB"/>
        </w:rPr>
        <w:tab/>
        <w:t xml:space="preserve">followed by point T and S on the surface of the cone on both the front </w:t>
      </w:r>
      <w:r>
        <w:rPr>
          <w:lang w:val="en-GB"/>
        </w:rPr>
        <w:tab/>
        <w:t>elevation and the plan.</w:t>
      </w:r>
    </w:p>
    <w:p w:rsidR="001B7EAE" w:rsidRDefault="001B7EAE" w:rsidP="00A83AFC">
      <w:pPr>
        <w:spacing w:line="276" w:lineRule="auto"/>
        <w:rPr>
          <w:lang w:val="en-GB"/>
        </w:rPr>
      </w:pPr>
    </w:p>
    <w:p w:rsidR="00E13010" w:rsidRDefault="0006464B" w:rsidP="0006464B">
      <w:pPr>
        <w:spacing w:line="276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0D0B7A3" wp14:editId="1513584B">
            <wp:extent cx="4203700" cy="6750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biLevel thresh="75000"/>
                    </a:blip>
                    <a:srcRect l="4220" t="1192" r="2672" b="1330"/>
                    <a:stretch/>
                  </pic:blipFill>
                  <pic:spPr bwMode="auto">
                    <a:xfrm>
                      <a:off x="0" y="0"/>
                      <a:ext cx="4203700" cy="675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/>
    <w:p w:rsidR="00B952A7" w:rsidRDefault="00B952A7"/>
    <w:p w:rsidR="00B952A7" w:rsidRDefault="00B952A7"/>
    <w:p w:rsidR="00B952A7" w:rsidRDefault="00B952A7"/>
    <w:p w:rsidR="00242A57" w:rsidRDefault="00B952A7" w:rsidP="00C371C8">
      <w:pPr>
        <w:jc w:val="center"/>
        <w:rPr>
          <w:b/>
        </w:rPr>
      </w:pPr>
      <w:r w:rsidRPr="00C371C8">
        <w:rPr>
          <w:b/>
        </w:rPr>
        <w:lastRenderedPageBreak/>
        <w:t xml:space="preserve">SECTION B: </w:t>
      </w:r>
    </w:p>
    <w:p w:rsidR="00B952A7" w:rsidRPr="00C371C8" w:rsidRDefault="00B952A7" w:rsidP="00C371C8">
      <w:pPr>
        <w:jc w:val="center"/>
        <w:rPr>
          <w:b/>
        </w:rPr>
      </w:pPr>
      <w:r w:rsidRPr="00C371C8">
        <w:rPr>
          <w:b/>
        </w:rPr>
        <w:t>(SOLID GEOMETRY)</w:t>
      </w:r>
    </w:p>
    <w:p w:rsidR="00B952A7" w:rsidRDefault="00B952A7"/>
    <w:p w:rsidR="00B952A7" w:rsidRDefault="00B952A7">
      <w:r>
        <w:t>5.</w:t>
      </w:r>
      <w:r>
        <w:tab/>
        <w:t xml:space="preserve">The figure below shows the elevation of a hexagonal based pyramid being </w:t>
      </w:r>
      <w:r>
        <w:tab/>
        <w:t>interpenetrated by a rectangular based prism.</w:t>
      </w:r>
    </w:p>
    <w:p w:rsidR="00B952A7" w:rsidRDefault="00B952A7">
      <w:r>
        <w:tab/>
      </w:r>
      <w:r w:rsidR="00E871D6">
        <w:t>a)</w:t>
      </w:r>
      <w:r w:rsidR="00E871D6">
        <w:tab/>
        <w:t xml:space="preserve">Construct the given front elevation and the plan showing clearly the </w:t>
      </w:r>
      <w:r w:rsidR="00E871D6">
        <w:tab/>
      </w:r>
      <w:r w:rsidR="00E871D6">
        <w:tab/>
      </w:r>
      <w:r w:rsidR="00E871D6">
        <w:tab/>
        <w:t>lines of interpenetration.</w:t>
      </w:r>
    </w:p>
    <w:p w:rsidR="00E871D6" w:rsidRDefault="00E871D6">
      <w:r>
        <w:tab/>
        <w:t>b)</w:t>
      </w:r>
      <w:r>
        <w:tab/>
        <w:t>Construct the development of the pyramid after interpenetration.</w:t>
      </w:r>
    </w:p>
    <w:p w:rsidR="00E871D6" w:rsidRDefault="00E871D6"/>
    <w:p w:rsidR="00E871D6" w:rsidRDefault="00A86C59" w:rsidP="00F639DA">
      <w:pPr>
        <w:jc w:val="center"/>
      </w:pPr>
      <w:r>
        <w:rPr>
          <w:noProof/>
        </w:rPr>
        <w:drawing>
          <wp:inline distT="0" distB="0" distL="0" distR="0" wp14:anchorId="21AD4E47" wp14:editId="2D252C17">
            <wp:extent cx="5391150" cy="2554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biLevel thresh="75000"/>
                    </a:blip>
                    <a:srcRect l="923" t="1872" r="1425" b="4306"/>
                    <a:stretch/>
                  </pic:blipFill>
                  <pic:spPr bwMode="auto">
                    <a:xfrm>
                      <a:off x="0" y="0"/>
                      <a:ext cx="5393252" cy="2554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9DA" w:rsidRDefault="00F639DA" w:rsidP="00F639DA"/>
    <w:p w:rsidR="00F639DA" w:rsidRDefault="00F639DA" w:rsidP="00F639DA">
      <w:r>
        <w:t>6.</w:t>
      </w:r>
      <w:r>
        <w:tab/>
        <w:t>Figure below shows a block; construct its auxiliary front elevation on X1 – Y1.</w:t>
      </w:r>
    </w:p>
    <w:p w:rsidR="00F639DA" w:rsidRDefault="00F639DA" w:rsidP="00F639DA"/>
    <w:p w:rsidR="00F639DA" w:rsidRDefault="00BE1CF8" w:rsidP="00BE1CF8">
      <w:pPr>
        <w:jc w:val="center"/>
      </w:pPr>
      <w:r>
        <w:rPr>
          <w:noProof/>
        </w:rPr>
        <w:drawing>
          <wp:inline distT="0" distB="0" distL="0" distR="0" wp14:anchorId="18B5ED86" wp14:editId="64681A1E">
            <wp:extent cx="5416550" cy="37194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biLevel thresh="75000"/>
                    </a:blip>
                    <a:srcRect l="3180" t="2523" r="2862" b="4112"/>
                    <a:stretch/>
                  </pic:blipFill>
                  <pic:spPr bwMode="auto">
                    <a:xfrm>
                      <a:off x="0" y="0"/>
                      <a:ext cx="5417405" cy="372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CF8" w:rsidRDefault="00BE1CF8" w:rsidP="00BE1CF8"/>
    <w:p w:rsidR="00BE1CF8" w:rsidRDefault="00BE1CF8" w:rsidP="00BE1CF8"/>
    <w:p w:rsidR="00BA546E" w:rsidRDefault="00BA546E" w:rsidP="00BE1CF8"/>
    <w:p w:rsidR="00BE1CF8" w:rsidRDefault="003E2B73" w:rsidP="00BA546E">
      <w:pPr>
        <w:spacing w:line="360" w:lineRule="auto"/>
      </w:pPr>
      <w:r>
        <w:t>7.</w:t>
      </w:r>
      <w:r>
        <w:tab/>
        <w:t xml:space="preserve">Figure below shows a block in </w:t>
      </w:r>
      <w:r w:rsidR="0099161E">
        <w:t xml:space="preserve">orthographic projection.  Reconstruct it in </w:t>
      </w:r>
      <w:r w:rsidR="0099161E">
        <w:tab/>
        <w:t>isometric projection.</w:t>
      </w:r>
    </w:p>
    <w:p w:rsidR="00BA546E" w:rsidRDefault="00BA546E" w:rsidP="00BA546E">
      <w:pPr>
        <w:spacing w:line="360" w:lineRule="auto"/>
      </w:pPr>
    </w:p>
    <w:p w:rsidR="0099161E" w:rsidRDefault="005F0C42" w:rsidP="005F0C42">
      <w:pPr>
        <w:jc w:val="center"/>
      </w:pPr>
      <w:r>
        <w:rPr>
          <w:noProof/>
        </w:rPr>
        <w:drawing>
          <wp:inline distT="0" distB="0" distL="0" distR="0" wp14:anchorId="71A5174A" wp14:editId="5B86FC43">
            <wp:extent cx="5945883" cy="575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biLevel thresh="75000"/>
                    </a:blip>
                    <a:srcRect l="4822" t="1344" r="3580" b="1770"/>
                    <a:stretch/>
                  </pic:blipFill>
                  <pic:spPr bwMode="auto">
                    <a:xfrm>
                      <a:off x="0" y="0"/>
                      <a:ext cx="5946934" cy="5760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C42" w:rsidRDefault="005F0C42" w:rsidP="005F0C42"/>
    <w:p w:rsidR="00BA546E" w:rsidRDefault="00BA546E" w:rsidP="005F0C42"/>
    <w:p w:rsidR="00BA546E" w:rsidRDefault="00BA546E" w:rsidP="005F0C42"/>
    <w:p w:rsidR="00BA546E" w:rsidRDefault="00BA546E" w:rsidP="005F0C42"/>
    <w:p w:rsidR="00BA546E" w:rsidRDefault="00BA546E" w:rsidP="005F0C42"/>
    <w:p w:rsidR="00BA546E" w:rsidRDefault="00BA546E" w:rsidP="005F0C42"/>
    <w:p w:rsidR="00BA546E" w:rsidRDefault="00BA546E" w:rsidP="005F0C42"/>
    <w:p w:rsidR="00BA546E" w:rsidRDefault="00BA546E" w:rsidP="005F0C42"/>
    <w:p w:rsidR="00BA546E" w:rsidRDefault="00BA546E" w:rsidP="005F0C42"/>
    <w:p w:rsidR="00BA546E" w:rsidRDefault="00BA546E" w:rsidP="005F0C42"/>
    <w:p w:rsidR="00BA546E" w:rsidRDefault="00BA546E" w:rsidP="005F0C42"/>
    <w:p w:rsidR="00BA546E" w:rsidRDefault="00BA546E" w:rsidP="00AC7393">
      <w:pPr>
        <w:spacing w:line="360" w:lineRule="auto"/>
      </w:pPr>
      <w:r>
        <w:lastRenderedPageBreak/>
        <w:t>8.</w:t>
      </w:r>
      <w:r>
        <w:tab/>
      </w:r>
      <w:r w:rsidR="00AC7393">
        <w:t>The figure below shows a cylinder and a cone in interpenetration.</w:t>
      </w:r>
    </w:p>
    <w:p w:rsidR="00AC7393" w:rsidRDefault="00AC7393" w:rsidP="00AC7393">
      <w:pPr>
        <w:spacing w:line="360" w:lineRule="auto"/>
      </w:pPr>
      <w:r>
        <w:tab/>
        <w:t>a)</w:t>
      </w:r>
      <w:r>
        <w:tab/>
        <w:t>Show the curve of interpenetration.</w:t>
      </w:r>
    </w:p>
    <w:p w:rsidR="00AC7393" w:rsidRDefault="00AC7393" w:rsidP="00AC7393">
      <w:pPr>
        <w:spacing w:line="360" w:lineRule="auto"/>
      </w:pPr>
      <w:r>
        <w:tab/>
        <w:t>b)</w:t>
      </w:r>
      <w:r>
        <w:tab/>
        <w:t>Development of the cylinder after interpenetration.</w:t>
      </w:r>
    </w:p>
    <w:p w:rsidR="00AC7393" w:rsidRDefault="00AF0756" w:rsidP="00AF075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9A2E4F" wp14:editId="52EFAA51">
            <wp:extent cx="4292600" cy="66783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biLevel thresh="75000"/>
                    </a:blip>
                    <a:srcRect l="2259" t="1890" r="4896" b="1449"/>
                    <a:stretch/>
                  </pic:blipFill>
                  <pic:spPr bwMode="auto">
                    <a:xfrm>
                      <a:off x="0" y="0"/>
                      <a:ext cx="4295135" cy="6682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393" w:rsidRDefault="00AC7393" w:rsidP="00AC7393">
      <w:pPr>
        <w:spacing w:line="360" w:lineRule="auto"/>
      </w:pPr>
    </w:p>
    <w:p w:rsidR="00AF0756" w:rsidRDefault="00AF0756" w:rsidP="00AC7393">
      <w:pPr>
        <w:spacing w:line="360" w:lineRule="auto"/>
      </w:pPr>
    </w:p>
    <w:p w:rsidR="00AF0756" w:rsidRPr="00AF0756" w:rsidRDefault="00AF0756" w:rsidP="00AF0756">
      <w:pPr>
        <w:spacing w:line="360" w:lineRule="auto"/>
        <w:jc w:val="center"/>
        <w:rPr>
          <w:b/>
          <w:u w:val="single"/>
        </w:rPr>
      </w:pPr>
      <w:r w:rsidRPr="00AF0756">
        <w:rPr>
          <w:b/>
          <w:u w:val="single"/>
        </w:rPr>
        <w:t>END</w:t>
      </w:r>
    </w:p>
    <w:sectPr w:rsidR="00AF0756" w:rsidRPr="00AF0756" w:rsidSect="00E13010">
      <w:footerReference w:type="default" r:id="rId17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CCF" w:rsidRDefault="00B05CCF" w:rsidP="00E13010">
      <w:r>
        <w:separator/>
      </w:r>
    </w:p>
  </w:endnote>
  <w:endnote w:type="continuationSeparator" w:id="0">
    <w:p w:rsidR="00B05CCF" w:rsidRDefault="00B05CCF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1702F5">
          <w:rPr>
            <w:rFonts w:eastAsia="Yu Gothic UI Semibold"/>
            <w:b/>
            <w:noProof/>
            <w:sz w:val="20"/>
            <w:szCs w:val="20"/>
          </w:rPr>
          <w:t>7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CCF" w:rsidRDefault="00B05CCF" w:rsidP="00E13010">
      <w:r>
        <w:separator/>
      </w:r>
    </w:p>
  </w:footnote>
  <w:footnote w:type="continuationSeparator" w:id="0">
    <w:p w:rsidR="00B05CCF" w:rsidRDefault="00B05CCF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CnoFU2s3DEvKmfxZda0rSwGjTErrBfuv2NLd6fJL1SINvuA7Liznj9Kn0Guj3dH3Y5qTTiaJ12EZ9vDeo1S+JA==" w:salt="W6pvrSUN+XI1w+OXxFMZyA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E5"/>
    <w:rsid w:val="00002CBC"/>
    <w:rsid w:val="000170C4"/>
    <w:rsid w:val="00050DA8"/>
    <w:rsid w:val="0006464B"/>
    <w:rsid w:val="00096AC4"/>
    <w:rsid w:val="00100C2B"/>
    <w:rsid w:val="001702F5"/>
    <w:rsid w:val="001843FC"/>
    <w:rsid w:val="001B7EAE"/>
    <w:rsid w:val="00226A63"/>
    <w:rsid w:val="00242A57"/>
    <w:rsid w:val="002528E3"/>
    <w:rsid w:val="002A11A7"/>
    <w:rsid w:val="002C265D"/>
    <w:rsid w:val="003B60B2"/>
    <w:rsid w:val="003E2B73"/>
    <w:rsid w:val="004410A9"/>
    <w:rsid w:val="005C6F0E"/>
    <w:rsid w:val="005F0C42"/>
    <w:rsid w:val="00774C02"/>
    <w:rsid w:val="007A7D20"/>
    <w:rsid w:val="007E16EE"/>
    <w:rsid w:val="00811CBA"/>
    <w:rsid w:val="00883571"/>
    <w:rsid w:val="00914230"/>
    <w:rsid w:val="00930BA1"/>
    <w:rsid w:val="0099161E"/>
    <w:rsid w:val="00A83AFC"/>
    <w:rsid w:val="00A86C59"/>
    <w:rsid w:val="00AC7393"/>
    <w:rsid w:val="00AF0756"/>
    <w:rsid w:val="00B05CCF"/>
    <w:rsid w:val="00B331AE"/>
    <w:rsid w:val="00B952A7"/>
    <w:rsid w:val="00BA546E"/>
    <w:rsid w:val="00BE1CF8"/>
    <w:rsid w:val="00C04F98"/>
    <w:rsid w:val="00C371C8"/>
    <w:rsid w:val="00C513E5"/>
    <w:rsid w:val="00D41FF3"/>
    <w:rsid w:val="00DD51DE"/>
    <w:rsid w:val="00E13010"/>
    <w:rsid w:val="00E42F9D"/>
    <w:rsid w:val="00E871D6"/>
    <w:rsid w:val="00E91826"/>
    <w:rsid w:val="00EA276C"/>
    <w:rsid w:val="00EC53F0"/>
    <w:rsid w:val="00F6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AA4C9-802B-4CA8-AF79-9BAA6252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C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C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110</TotalTime>
  <Pages>7</Pages>
  <Words>420</Words>
  <Characters>2400</Characters>
  <Application>Microsoft Office Word</Application>
  <DocSecurity>8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37</cp:revision>
  <cp:lastPrinted>2019-07-24T12:45:00Z</cp:lastPrinted>
  <dcterms:created xsi:type="dcterms:W3CDTF">2019-07-24T09:17:00Z</dcterms:created>
  <dcterms:modified xsi:type="dcterms:W3CDTF">2019-07-24T12:46:00Z</dcterms:modified>
</cp:coreProperties>
</file>