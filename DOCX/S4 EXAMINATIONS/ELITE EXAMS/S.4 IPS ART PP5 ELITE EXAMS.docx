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2942E6" w:rsidRDefault="002942E6" w:rsidP="00E13010">
      <w:pPr>
        <w:rPr>
          <w:b/>
          <w:sz w:val="28"/>
          <w:szCs w:val="28"/>
        </w:rPr>
      </w:pPr>
    </w:p>
    <w:p w:rsidR="002942E6" w:rsidRDefault="002942E6" w:rsidP="00E13010">
      <w:pPr>
        <w:rPr>
          <w:b/>
          <w:lang w:val="en-GB"/>
        </w:rPr>
      </w:pPr>
    </w:p>
    <w:p w:rsidR="00DE2718" w:rsidRDefault="00DE2718" w:rsidP="00E13010">
      <w:pPr>
        <w:rPr>
          <w:b/>
          <w:lang w:val="en-GB"/>
        </w:rPr>
      </w:pPr>
    </w:p>
    <w:p w:rsidR="00DE2718" w:rsidRDefault="00DE2718" w:rsidP="00E13010">
      <w:pPr>
        <w:rPr>
          <w:b/>
          <w:lang w:val="en-GB"/>
        </w:rPr>
      </w:pPr>
    </w:p>
    <w:p w:rsidR="00E13010" w:rsidRDefault="002942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612/5</w:t>
      </w:r>
    </w:p>
    <w:p w:rsidR="00E13010" w:rsidRDefault="002942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IPS ART</w:t>
      </w:r>
    </w:p>
    <w:p w:rsidR="00E13010" w:rsidRDefault="002942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5</w:t>
      </w:r>
    </w:p>
    <w:p w:rsidR="00E13010" w:rsidRDefault="002942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2942E6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5¼ </w:t>
      </w:r>
      <w:r w:rsidR="00E13010"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DE2718" w:rsidRDefault="00DE2718" w:rsidP="00E13010">
      <w:pPr>
        <w:jc w:val="center"/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2942E6" w:rsidRPr="0021179E" w:rsidRDefault="002942E6" w:rsidP="00E13010">
      <w:pPr>
        <w:spacing w:line="276" w:lineRule="auto"/>
        <w:jc w:val="center"/>
        <w:rPr>
          <w:b/>
          <w:lang w:val="en-GB"/>
        </w:rPr>
      </w:pPr>
    </w:p>
    <w:p w:rsidR="00E13010" w:rsidRDefault="002942E6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IPS ART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2942E6">
        <w:rPr>
          <w:b/>
          <w:sz w:val="28"/>
          <w:szCs w:val="28"/>
          <w:lang w:val="en-GB"/>
        </w:rPr>
        <w:t>GRAPHICS DESIGNING</w:t>
      </w:r>
      <w:r>
        <w:rPr>
          <w:b/>
          <w:sz w:val="28"/>
          <w:szCs w:val="28"/>
          <w:lang w:val="en-GB"/>
        </w:rPr>
        <w:t>)</w:t>
      </w:r>
    </w:p>
    <w:p w:rsidR="00E13010" w:rsidRDefault="002942E6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5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2942E6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>5</w:t>
      </w:r>
      <w:r w:rsidR="00E13010">
        <w:rPr>
          <w:lang w:val="en-GB"/>
        </w:rPr>
        <w:t xml:space="preserve"> </w:t>
      </w:r>
      <w:r w:rsidR="00DE2718">
        <w:rPr>
          <w:lang w:val="en-GB"/>
        </w:rPr>
        <w:t>HOURS 15</w:t>
      </w:r>
      <w:r>
        <w:rPr>
          <w:lang w:val="en-GB"/>
        </w:rPr>
        <w:t xml:space="preserve">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DE271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Candidates should select only one task to answer.</w:t>
      </w:r>
    </w:p>
    <w:p w:rsidR="00E13010" w:rsidRDefault="00DE271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The examination consists of two sessions.</w:t>
      </w:r>
    </w:p>
    <w:p w:rsidR="00E13010" w:rsidRDefault="00DE271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Morning session – 2 ¼ hours.</w:t>
      </w:r>
    </w:p>
    <w:p w:rsidR="00DE2718" w:rsidRDefault="00DE271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Afternoon session – 3 hours.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DE2718" w:rsidRDefault="00DE2718"/>
    <w:p w:rsidR="00AE32A8" w:rsidRDefault="00AE32A8" w:rsidP="00DE2718">
      <w:pPr>
        <w:spacing w:line="276" w:lineRule="auto"/>
      </w:pPr>
    </w:p>
    <w:p w:rsidR="00AE32A8" w:rsidRDefault="00AE32A8" w:rsidP="00DE2718">
      <w:pPr>
        <w:spacing w:line="276" w:lineRule="auto"/>
      </w:pPr>
    </w:p>
    <w:p w:rsidR="00DE2718" w:rsidRDefault="00DE2718" w:rsidP="00AE32A8">
      <w:pPr>
        <w:spacing w:line="288" w:lineRule="auto"/>
      </w:pPr>
      <w:r>
        <w:t>1.</w:t>
      </w:r>
      <w:r>
        <w:tab/>
        <w:t xml:space="preserve">In an area of 19cm x 19cm, design a logo for a new company, </w:t>
      </w:r>
    </w:p>
    <w:p w:rsidR="00DE2718" w:rsidRDefault="00DE2718" w:rsidP="00AE32A8">
      <w:pPr>
        <w:spacing w:line="288" w:lineRule="auto"/>
      </w:pPr>
      <w:r>
        <w:tab/>
        <w:t xml:space="preserve">MARIES CONFECTIONARIES LTD.  </w:t>
      </w:r>
    </w:p>
    <w:p w:rsidR="00BA01E1" w:rsidRDefault="00DE2718" w:rsidP="00AE32A8">
      <w:pPr>
        <w:spacing w:line="288" w:lineRule="auto"/>
      </w:pPr>
      <w:r>
        <w:tab/>
        <w:t xml:space="preserve">They make all types of cookies and quick snacks for export.  Their slogan is </w:t>
      </w:r>
      <w:r>
        <w:tab/>
        <w:t>“FOR A STRONG BODY”.</w:t>
      </w:r>
    </w:p>
    <w:p w:rsidR="00DE2718" w:rsidRDefault="00DE2718" w:rsidP="00AE32A8">
      <w:pPr>
        <w:spacing w:line="288" w:lineRule="auto"/>
      </w:pPr>
      <w:r>
        <w:tab/>
        <w:t>Use not more than 3 colours in your design.</w:t>
      </w:r>
    </w:p>
    <w:p w:rsidR="00DE2718" w:rsidRDefault="00DE2718" w:rsidP="00AE32A8">
      <w:pPr>
        <w:spacing w:line="288" w:lineRule="auto"/>
      </w:pPr>
    </w:p>
    <w:p w:rsidR="00DE2718" w:rsidRDefault="00DE2718" w:rsidP="00AE32A8">
      <w:pPr>
        <w:spacing w:line="288" w:lineRule="auto"/>
      </w:pPr>
      <w:r>
        <w:t>2.</w:t>
      </w:r>
      <w:r>
        <w:tab/>
      </w:r>
      <w:proofErr w:type="gramStart"/>
      <w:r>
        <w:t>In</w:t>
      </w:r>
      <w:proofErr w:type="gramEnd"/>
      <w:r>
        <w:t xml:space="preserve"> an area of 32cm x 18cm with a spine of 3cm.  Design a book cover entitled </w:t>
      </w:r>
      <w:r>
        <w:tab/>
        <w:t xml:space="preserve">“IN SEARCH OF WISDOM” written by “SAPOBA DAVIS” and published by </w:t>
      </w:r>
      <w:r>
        <w:tab/>
        <w:t>“OVER SEAS PUBLISHERS LTD”.</w:t>
      </w:r>
    </w:p>
    <w:p w:rsidR="00DE2718" w:rsidRDefault="00DE2718" w:rsidP="00AE32A8">
      <w:pPr>
        <w:spacing w:line="288" w:lineRule="auto"/>
      </w:pPr>
      <w:r>
        <w:tab/>
        <w:t>Use three (3) colours.</w:t>
      </w:r>
    </w:p>
    <w:p w:rsidR="00DE2718" w:rsidRDefault="00DE2718" w:rsidP="00AE32A8">
      <w:pPr>
        <w:spacing w:line="288" w:lineRule="auto"/>
      </w:pPr>
    </w:p>
    <w:p w:rsidR="002B180A" w:rsidRDefault="00DE2718" w:rsidP="00AE32A8">
      <w:pPr>
        <w:spacing w:line="288" w:lineRule="auto"/>
      </w:pPr>
      <w:r>
        <w:t>3.</w:t>
      </w:r>
      <w:r>
        <w:tab/>
      </w:r>
      <w:r w:rsidR="0026110A">
        <w:t xml:space="preserve">Design a poster in 3 colours to </w:t>
      </w:r>
      <w:r w:rsidR="002B180A">
        <w:t xml:space="preserve">advertise a new play by THE WRENS a </w:t>
      </w:r>
      <w:r w:rsidR="002B180A">
        <w:tab/>
        <w:t>theatrical group which produces educational entertainment</w:t>
      </w:r>
      <w:r w:rsidR="005C343C">
        <w:t>. I</w:t>
      </w:r>
      <w:bookmarkStart w:id="0" w:name="_GoBack"/>
      <w:bookmarkEnd w:id="0"/>
      <w:r w:rsidR="002B180A">
        <w:t xml:space="preserve">t will take place </w:t>
      </w:r>
      <w:r w:rsidR="002B180A">
        <w:tab/>
        <w:t>on the 22</w:t>
      </w:r>
      <w:r w:rsidR="002B180A" w:rsidRPr="002B180A">
        <w:rPr>
          <w:vertAlign w:val="superscript"/>
        </w:rPr>
        <w:t>nd</w:t>
      </w:r>
      <w:r w:rsidR="002B180A">
        <w:t xml:space="preserve"> July, 2020 at 2pm in NTOROKO THEATER.</w:t>
      </w:r>
    </w:p>
    <w:p w:rsidR="00DE2718" w:rsidRDefault="002B180A" w:rsidP="00AE32A8">
      <w:pPr>
        <w:spacing w:line="288" w:lineRule="auto"/>
      </w:pPr>
      <w:r>
        <w:t xml:space="preserve"> </w:t>
      </w:r>
      <w:r>
        <w:tab/>
        <w:t xml:space="preserve">The guest of honour is Honorable OBTRE GAMA WILBER the minister of </w:t>
      </w:r>
      <w:r>
        <w:tab/>
        <w:t>drama and sports.</w:t>
      </w:r>
    </w:p>
    <w:p w:rsidR="002B180A" w:rsidRDefault="002B180A" w:rsidP="00AE32A8">
      <w:pPr>
        <w:spacing w:line="288" w:lineRule="auto"/>
      </w:pPr>
      <w:r>
        <w:tab/>
        <w:t>The design should not exceed 42 x 30 cm.</w:t>
      </w:r>
    </w:p>
    <w:p w:rsidR="002B180A" w:rsidRDefault="002B180A" w:rsidP="00AE32A8">
      <w:pPr>
        <w:spacing w:line="288" w:lineRule="auto"/>
      </w:pPr>
    </w:p>
    <w:p w:rsidR="002B180A" w:rsidRDefault="00063801" w:rsidP="00AE32A8">
      <w:pPr>
        <w:spacing w:line="288" w:lineRule="auto"/>
      </w:pPr>
      <w:r>
        <w:t>4.</w:t>
      </w:r>
      <w:r>
        <w:tab/>
        <w:t xml:space="preserve">Design a trade – mark in 3 colours for </w:t>
      </w:r>
      <w:r w:rsidR="00BA01E1">
        <w:t>“</w:t>
      </w:r>
      <w:r>
        <w:t>Margie medicinal wine</w:t>
      </w:r>
      <w:r w:rsidR="00BA01E1">
        <w:t>”</w:t>
      </w:r>
      <w:r>
        <w:t xml:space="preserve"> it lowers </w:t>
      </w:r>
      <w:r>
        <w:tab/>
        <w:t xml:space="preserve">cholesterol and boosts body energy.  The ingredients include mushrooms </w:t>
      </w:r>
      <w:r>
        <w:tab/>
        <w:t xml:space="preserve">hibiscus and pineapple.  The design should not exceed an area of 19cm x </w:t>
      </w:r>
      <w:r>
        <w:tab/>
        <w:t>18cm.</w:t>
      </w:r>
    </w:p>
    <w:p w:rsidR="004015D4" w:rsidRDefault="004015D4" w:rsidP="00DE2718">
      <w:pPr>
        <w:spacing w:line="276" w:lineRule="auto"/>
      </w:pPr>
    </w:p>
    <w:p w:rsidR="004015D4" w:rsidRDefault="004015D4" w:rsidP="00DE2718">
      <w:pPr>
        <w:spacing w:line="276" w:lineRule="auto"/>
      </w:pPr>
    </w:p>
    <w:p w:rsidR="00063801" w:rsidRDefault="00063801" w:rsidP="00DE2718">
      <w:pPr>
        <w:spacing w:line="276" w:lineRule="auto"/>
      </w:pPr>
    </w:p>
    <w:p w:rsidR="00063801" w:rsidRDefault="00063801" w:rsidP="00DE2718">
      <w:pPr>
        <w:spacing w:line="276" w:lineRule="auto"/>
      </w:pPr>
    </w:p>
    <w:p w:rsidR="00063801" w:rsidRPr="00AE32A8" w:rsidRDefault="00AE32A8" w:rsidP="00AE32A8">
      <w:pPr>
        <w:spacing w:line="276" w:lineRule="auto"/>
        <w:jc w:val="center"/>
        <w:rPr>
          <w:b/>
          <w:u w:val="single"/>
        </w:rPr>
      </w:pPr>
      <w:r w:rsidRPr="00AE32A8">
        <w:rPr>
          <w:b/>
          <w:u w:val="single"/>
        </w:rPr>
        <w:t>END</w:t>
      </w:r>
    </w:p>
    <w:p w:rsidR="00063801" w:rsidRDefault="00063801" w:rsidP="00DE2718">
      <w:pPr>
        <w:spacing w:line="276" w:lineRule="auto"/>
      </w:pPr>
    </w:p>
    <w:p w:rsidR="00DE2718" w:rsidRDefault="00DE2718" w:rsidP="00DE2718">
      <w:pPr>
        <w:spacing w:line="276" w:lineRule="auto"/>
      </w:pPr>
    </w:p>
    <w:p w:rsidR="00DE2718" w:rsidRDefault="00DE2718" w:rsidP="00DE2718">
      <w:pPr>
        <w:spacing w:line="276" w:lineRule="auto"/>
      </w:pPr>
      <w:r>
        <w:tab/>
      </w:r>
    </w:p>
    <w:sectPr w:rsidR="00DE2718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1CC" w:rsidRDefault="00DA41CC" w:rsidP="00E13010">
      <w:r>
        <w:separator/>
      </w:r>
    </w:p>
  </w:endnote>
  <w:endnote w:type="continuationSeparator" w:id="0">
    <w:p w:rsidR="00DA41CC" w:rsidRDefault="00DA41CC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7C6D57">
          <w:rPr>
            <w:rFonts w:eastAsia="Yu Gothic UI Semibold"/>
            <w:b/>
            <w:noProof/>
            <w:sz w:val="20"/>
            <w:szCs w:val="20"/>
          </w:rPr>
          <w:t>1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1CC" w:rsidRDefault="00DA41CC" w:rsidP="00E13010">
      <w:r>
        <w:separator/>
      </w:r>
    </w:p>
  </w:footnote>
  <w:footnote w:type="continuationSeparator" w:id="0">
    <w:p w:rsidR="00DA41CC" w:rsidRDefault="00DA41CC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9yxQX7IilR2KkRAeO69Vwxdgza1Y8efXrAULGOqfBD+81FhBSBAx78398lnltPE0ho9ZT0xLJq9B6pEWa+nkMA==" w:salt="eUAuT2OrKHJFteLGQp89Y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E6"/>
    <w:rsid w:val="000170C4"/>
    <w:rsid w:val="00050DA8"/>
    <w:rsid w:val="00063801"/>
    <w:rsid w:val="00100C2B"/>
    <w:rsid w:val="0026110A"/>
    <w:rsid w:val="00274005"/>
    <w:rsid w:val="002942E6"/>
    <w:rsid w:val="002B180A"/>
    <w:rsid w:val="004015D4"/>
    <w:rsid w:val="005C343C"/>
    <w:rsid w:val="006169E8"/>
    <w:rsid w:val="007C6D57"/>
    <w:rsid w:val="00883571"/>
    <w:rsid w:val="00930BA1"/>
    <w:rsid w:val="00AE32A8"/>
    <w:rsid w:val="00B331AE"/>
    <w:rsid w:val="00BA01E1"/>
    <w:rsid w:val="00DA41CC"/>
    <w:rsid w:val="00DD51DE"/>
    <w:rsid w:val="00DE2718"/>
    <w:rsid w:val="00E13010"/>
    <w:rsid w:val="00E91826"/>
    <w:rsid w:val="00EA276C"/>
    <w:rsid w:val="00EB558A"/>
    <w:rsid w:val="00F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46D35-EC49-4611-A2A8-525BFE0B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18</TotalTime>
  <Pages>2</Pages>
  <Words>206</Words>
  <Characters>1175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13</cp:revision>
  <cp:lastPrinted>2019-07-22T11:32:00Z</cp:lastPrinted>
  <dcterms:created xsi:type="dcterms:W3CDTF">2019-07-08T06:21:00Z</dcterms:created>
  <dcterms:modified xsi:type="dcterms:W3CDTF">2019-07-22T11:33:00Z</dcterms:modified>
</cp:coreProperties>
</file>