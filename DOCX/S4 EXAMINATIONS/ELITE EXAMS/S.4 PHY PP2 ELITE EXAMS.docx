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BF72F7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535/2</w:t>
      </w:r>
    </w:p>
    <w:p w:rsidR="00E13010" w:rsidRDefault="00BF72F7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PHYSICS</w:t>
      </w:r>
    </w:p>
    <w:p w:rsidR="00E13010" w:rsidRDefault="00BF72F7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2</w:t>
      </w:r>
    </w:p>
    <w:p w:rsidR="00E13010" w:rsidRDefault="00BF72F7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2 </w:t>
      </w:r>
      <w:r w:rsidR="00BF72F7">
        <w:rPr>
          <w:b/>
          <w:lang w:val="en-GB"/>
        </w:rPr>
        <w:t xml:space="preserve">¼ </w:t>
      </w:r>
      <w:r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BF72F7" w:rsidRPr="00BF72F7" w:rsidRDefault="00BF72F7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BF72F7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PHYSICS</w:t>
      </w:r>
    </w:p>
    <w:p w:rsidR="00E13010" w:rsidRDefault="00BF72F7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2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BF72F7">
        <w:rPr>
          <w:lang w:val="en-GB"/>
        </w:rPr>
        <w:t>15 MINUTES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BF72F7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Attempt any five questions.</w:t>
      </w:r>
    </w:p>
    <w:p w:rsidR="00E13010" w:rsidRDefault="00BF72F7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Mathematical tables and non – programmable calculators may be used.</w:t>
      </w:r>
    </w:p>
    <w:p w:rsidR="00E13010" w:rsidRDefault="00BF72F7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These values of physical quantities may be useful to you.</w:t>
      </w:r>
    </w:p>
    <w:p w:rsidR="004404EF" w:rsidRPr="004404EF" w:rsidRDefault="004404EF" w:rsidP="004404EF">
      <w:pPr>
        <w:pStyle w:val="NoSpacing"/>
        <w:numPr>
          <w:ilvl w:val="0"/>
          <w:numId w:val="2"/>
        </w:numPr>
        <w:rPr>
          <w:rFonts w:ascii="Tahoma" w:eastAsia="Meiryo UI" w:hAnsi="Tahoma" w:cs="Tahoma"/>
          <w:sz w:val="26"/>
          <w:szCs w:val="26"/>
        </w:rPr>
      </w:pPr>
      <w:r w:rsidRPr="004404EF">
        <w:rPr>
          <w:rFonts w:ascii="Tahoma" w:eastAsia="Meiryo UI" w:hAnsi="Tahoma" w:cs="Tahoma"/>
          <w:sz w:val="26"/>
          <w:szCs w:val="26"/>
        </w:rPr>
        <w:t>Acceleration due to gravity = 10ms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-2</w:t>
      </w:r>
    </w:p>
    <w:p w:rsidR="004404EF" w:rsidRPr="004404EF" w:rsidRDefault="004404EF" w:rsidP="004404EF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4404EF">
        <w:rPr>
          <w:rFonts w:ascii="Tahoma" w:eastAsia="Meiryo UI" w:hAnsi="Tahoma" w:cs="Tahoma"/>
          <w:sz w:val="26"/>
          <w:szCs w:val="26"/>
        </w:rPr>
        <w:t>Specific heat capacity of water = 4200Jkg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-1</w:t>
      </w:r>
      <w:r w:rsidRPr="004404EF">
        <w:rPr>
          <w:rFonts w:ascii="Tahoma" w:eastAsia="Meiryo UI" w:hAnsi="Tahoma" w:cs="Tahoma"/>
          <w:sz w:val="26"/>
          <w:szCs w:val="26"/>
        </w:rPr>
        <w:t>k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-1</w:t>
      </w:r>
    </w:p>
    <w:p w:rsidR="004404EF" w:rsidRPr="004404EF" w:rsidRDefault="004404EF" w:rsidP="004404EF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4404EF">
        <w:rPr>
          <w:rFonts w:ascii="Tahoma" w:eastAsia="Meiryo UI" w:hAnsi="Tahoma" w:cs="Tahoma"/>
          <w:sz w:val="26"/>
          <w:szCs w:val="26"/>
        </w:rPr>
        <w:t>specific heat capacity of copper = 400JKg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-1</w:t>
      </w:r>
      <w:r w:rsidRPr="004404EF">
        <w:rPr>
          <w:rFonts w:ascii="Tahoma" w:eastAsia="Meiryo UI" w:hAnsi="Tahoma" w:cs="Tahoma"/>
          <w:sz w:val="26"/>
          <w:szCs w:val="26"/>
        </w:rPr>
        <w:t>K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-1</w:t>
      </w:r>
      <w:r w:rsidRPr="004404EF">
        <w:rPr>
          <w:rFonts w:ascii="Tahoma" w:eastAsia="Meiryo UI" w:hAnsi="Tahoma" w:cs="Tahoma"/>
          <w:sz w:val="26"/>
          <w:szCs w:val="26"/>
        </w:rPr>
        <w:t xml:space="preserve"> </w:t>
      </w:r>
    </w:p>
    <w:p w:rsidR="004404EF" w:rsidRPr="004404EF" w:rsidRDefault="004404EF" w:rsidP="004404EF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 w:rsidRPr="004404EF">
        <w:rPr>
          <w:rFonts w:ascii="Tahoma" w:eastAsia="Meiryo UI" w:hAnsi="Tahoma" w:cs="Tahoma"/>
          <w:sz w:val="26"/>
          <w:szCs w:val="26"/>
        </w:rPr>
        <w:t>specific latent heat of fusion of water  = 340000Jkg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-1</w:t>
      </w:r>
    </w:p>
    <w:p w:rsidR="004404EF" w:rsidRPr="004404EF" w:rsidRDefault="004404EF" w:rsidP="004404EF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  <w:vertAlign w:val="superscript"/>
        </w:rPr>
      </w:pPr>
      <w:r w:rsidRPr="004404EF">
        <w:rPr>
          <w:rFonts w:ascii="Tahoma" w:eastAsia="Meiryo UI" w:hAnsi="Tahoma" w:cs="Tahoma"/>
          <w:sz w:val="26"/>
          <w:szCs w:val="26"/>
        </w:rPr>
        <w:t>speed of sound in air = 320ms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-1</w:t>
      </w:r>
    </w:p>
    <w:p w:rsidR="004404EF" w:rsidRPr="004404EF" w:rsidRDefault="004404EF" w:rsidP="004404EF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  <w:vertAlign w:val="superscript"/>
        </w:rPr>
      </w:pPr>
      <w:r w:rsidRPr="004404EF">
        <w:rPr>
          <w:rFonts w:ascii="Tahoma" w:eastAsia="Meiryo UI" w:hAnsi="Tahoma" w:cs="Tahoma"/>
          <w:sz w:val="26"/>
          <w:szCs w:val="26"/>
        </w:rPr>
        <w:t>velocity of electromagnetic waves = 3.0 x 10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8</w:t>
      </w:r>
      <w:r w:rsidRPr="004404EF">
        <w:rPr>
          <w:rFonts w:ascii="Tahoma" w:eastAsia="Meiryo UI" w:hAnsi="Tahoma" w:cs="Tahoma"/>
          <w:sz w:val="26"/>
          <w:szCs w:val="26"/>
        </w:rPr>
        <w:t>ms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-1</w:t>
      </w:r>
    </w:p>
    <w:p w:rsidR="004404EF" w:rsidRPr="004404EF" w:rsidRDefault="004404EF" w:rsidP="004404EF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  <w:vertAlign w:val="superscript"/>
        </w:rPr>
      </w:pPr>
      <w:r w:rsidRPr="004404EF">
        <w:rPr>
          <w:rFonts w:ascii="Tahoma" w:eastAsia="Meiryo UI" w:hAnsi="Tahoma" w:cs="Tahoma"/>
          <w:sz w:val="26"/>
          <w:szCs w:val="26"/>
        </w:rPr>
        <w:t>density of water = 1000Kgm</w:t>
      </w:r>
      <w:r w:rsidRPr="004404EF">
        <w:rPr>
          <w:rFonts w:ascii="Tahoma" w:eastAsia="Meiryo UI" w:hAnsi="Tahoma" w:cs="Tahoma"/>
          <w:sz w:val="26"/>
          <w:szCs w:val="26"/>
          <w:vertAlign w:val="superscript"/>
        </w:rPr>
        <w:t>-3</w:t>
      </w:r>
    </w:p>
    <w:p w:rsidR="00E91826" w:rsidRPr="004404EF" w:rsidRDefault="00E91826">
      <w:pPr>
        <w:rPr>
          <w:lang w:val="en-GB"/>
        </w:rPr>
      </w:pPr>
    </w:p>
    <w:p w:rsidR="00BF72F7" w:rsidRDefault="00BF72F7"/>
    <w:p w:rsidR="004404EF" w:rsidRDefault="004404EF"/>
    <w:p w:rsidR="004404EF" w:rsidRDefault="004404EF"/>
    <w:p w:rsidR="004404EF" w:rsidRDefault="004404EF" w:rsidP="006667E4">
      <w:r>
        <w:lastRenderedPageBreak/>
        <w:t>1.</w:t>
      </w:r>
      <w:r>
        <w:tab/>
        <w:t>a)</w:t>
      </w:r>
      <w:r>
        <w:tab/>
        <w:t>i)</w:t>
      </w:r>
      <w:r>
        <w:tab/>
        <w:t>Distinguish between a scalar and a vector.</w:t>
      </w:r>
      <w:r>
        <w:tab/>
      </w:r>
      <w:r>
        <w:tab/>
        <w:t xml:space="preserve">        (2 marks)</w:t>
      </w:r>
    </w:p>
    <w:p w:rsidR="004404EF" w:rsidRDefault="004404EF" w:rsidP="006667E4">
      <w:r>
        <w:tab/>
      </w:r>
      <w:r>
        <w:tab/>
        <w:t>ii)</w:t>
      </w:r>
      <w:r>
        <w:tab/>
        <w:t xml:space="preserve">Write at least two examples of each of the quantities above.   </w:t>
      </w:r>
    </w:p>
    <w:p w:rsidR="004404EF" w:rsidRDefault="004404EF" w:rsidP="00666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4404EF" w:rsidRDefault="004404EF" w:rsidP="006667E4">
      <w:r>
        <w:tab/>
      </w:r>
      <w:r>
        <w:tab/>
        <w:t>iii)</w:t>
      </w:r>
      <w:r>
        <w:tab/>
        <w:t xml:space="preserve">Two vectors 3N and 4N act at right angles on an object of mass </w:t>
      </w:r>
      <w:r>
        <w:tab/>
      </w:r>
      <w:r>
        <w:tab/>
      </w:r>
      <w:r>
        <w:tab/>
        <w:t>2kg.  Calculate the resultant force and acceleration of the object.</w:t>
      </w:r>
    </w:p>
    <w:p w:rsidR="004404EF" w:rsidRDefault="004404EF" w:rsidP="00666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</w:t>
      </w:r>
      <w:r w:rsidR="00E15269">
        <w:t>4 marks)</w:t>
      </w:r>
    </w:p>
    <w:p w:rsidR="00E15269" w:rsidRDefault="00E15269" w:rsidP="006667E4">
      <w:r>
        <w:tab/>
        <w:t>b)</w:t>
      </w:r>
      <w:r>
        <w:tab/>
        <w:t>i)</w:t>
      </w:r>
      <w:r>
        <w:tab/>
        <w:t>What is meant by acceleration due to gravity?</w:t>
      </w:r>
      <w:r>
        <w:tab/>
        <w:t xml:space="preserve">        (1 mark)</w:t>
      </w:r>
    </w:p>
    <w:p w:rsidR="00E15269" w:rsidRDefault="00E15269" w:rsidP="006667E4">
      <w:r>
        <w:tab/>
      </w:r>
      <w:r>
        <w:tab/>
        <w:t>ii)</w:t>
      </w:r>
      <w:r>
        <w:tab/>
        <w:t xml:space="preserve">Describe an experiment to determine the acceleration due to </w:t>
      </w:r>
      <w:r>
        <w:tab/>
      </w:r>
      <w:r>
        <w:tab/>
      </w:r>
      <w:r>
        <w:tab/>
      </w:r>
      <w:r>
        <w:tab/>
        <w:t>gravity.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(5 marks)</w:t>
      </w:r>
    </w:p>
    <w:p w:rsidR="00E15269" w:rsidRDefault="00E15269" w:rsidP="006667E4">
      <w:r>
        <w:tab/>
      </w:r>
      <w:r>
        <w:tab/>
        <w:t>iii)</w:t>
      </w:r>
      <w:r>
        <w:tab/>
        <w:t xml:space="preserve">A 5kgs mass is dropped from a height above the ground </w:t>
      </w:r>
      <w:r w:rsidR="003A3471">
        <w:t>and</w:t>
      </w:r>
      <w:r>
        <w:t xml:space="preserve"> hits </w:t>
      </w:r>
      <w:r>
        <w:tab/>
      </w:r>
      <w:r>
        <w:tab/>
      </w:r>
      <w:r>
        <w:tab/>
        <w:t xml:space="preserve">the ground after 4.5s.  Calculate the height of the body from the </w:t>
      </w:r>
      <w:r>
        <w:tab/>
      </w:r>
      <w:r>
        <w:tab/>
      </w:r>
      <w:r>
        <w:tab/>
        <w:t>ground.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27FE">
        <w:tab/>
        <w:t xml:space="preserve">        (</w:t>
      </w:r>
      <w:r w:rsidR="005B07D0">
        <w:t>2 marks)</w:t>
      </w:r>
    </w:p>
    <w:p w:rsidR="005B07D0" w:rsidRDefault="005B07D0" w:rsidP="006667E4"/>
    <w:p w:rsidR="005B07D0" w:rsidRDefault="005B07D0" w:rsidP="006667E4">
      <w:r>
        <w:t>2.</w:t>
      </w:r>
      <w:r>
        <w:tab/>
      </w:r>
      <w:r w:rsidR="00EF170E">
        <w:t>a)</w:t>
      </w:r>
      <w:r w:rsidR="00EF170E">
        <w:tab/>
        <w:t>Define the following terms;</w:t>
      </w:r>
    </w:p>
    <w:p w:rsidR="00EF170E" w:rsidRDefault="00EF170E" w:rsidP="006667E4">
      <w:r>
        <w:tab/>
      </w:r>
      <w:r>
        <w:tab/>
        <w:t>i)</w:t>
      </w:r>
      <w:r>
        <w:tab/>
        <w:t>Mechanical advantage.</w:t>
      </w:r>
      <w:r>
        <w:tab/>
      </w:r>
      <w:r>
        <w:tab/>
      </w:r>
      <w:r>
        <w:tab/>
      </w:r>
      <w:r>
        <w:tab/>
      </w:r>
      <w:r>
        <w:tab/>
        <w:t xml:space="preserve">        (1 mark)</w:t>
      </w:r>
    </w:p>
    <w:p w:rsidR="00EF170E" w:rsidRDefault="00EF170E" w:rsidP="006667E4">
      <w:r>
        <w:tab/>
      </w:r>
      <w:r>
        <w:tab/>
        <w:t>ii)</w:t>
      </w:r>
      <w:r>
        <w:tab/>
        <w:t>Velocity ratio.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(1 mark)</w:t>
      </w:r>
    </w:p>
    <w:p w:rsidR="00EF170E" w:rsidRDefault="00EF170E" w:rsidP="006667E4">
      <w:r>
        <w:tab/>
        <w:t>b)</w:t>
      </w:r>
      <w:r>
        <w:tab/>
      </w:r>
      <w:r w:rsidR="00106871">
        <w:t>Figure 1</w:t>
      </w:r>
      <w:r>
        <w:t xml:space="preserve"> below shows a wheel and ax</w:t>
      </w:r>
      <w:r w:rsidR="00106871">
        <w:t xml:space="preserve">le used to raise water from a </w:t>
      </w:r>
      <w:r>
        <w:t>well.</w:t>
      </w:r>
    </w:p>
    <w:p w:rsidR="00EA2E6F" w:rsidRDefault="001510A5" w:rsidP="006667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128C7" wp14:editId="3D4651CE">
                <wp:simplePos x="0" y="0"/>
                <wp:positionH relativeFrom="column">
                  <wp:posOffset>3168650</wp:posOffset>
                </wp:positionH>
                <wp:positionV relativeFrom="paragraph">
                  <wp:posOffset>34925</wp:posOffset>
                </wp:positionV>
                <wp:extent cx="927100" cy="2159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0A5" w:rsidRPr="001510A5" w:rsidRDefault="001510A5">
                            <w:pPr>
                              <w:rPr>
                                <w:b/>
                              </w:rPr>
                            </w:pPr>
                            <w:r w:rsidRPr="001510A5">
                              <w:rPr>
                                <w:b/>
                              </w:rPr>
                              <w:t>R = 60cm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128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9.5pt;margin-top:2.75pt;width:73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" fillcolor="white [3201]" stroked="f" strokeweight=".5pt">
                <v:textbox inset="0,0,0,0">
                  <w:txbxContent>
                    <w:p w:rsidR="001510A5" w:rsidRPr="001510A5" w:rsidRDefault="001510A5">
                      <w:pPr>
                        <w:rPr>
                          <w:b/>
                        </w:rPr>
                      </w:pPr>
                      <w:r w:rsidRPr="001510A5">
                        <w:rPr>
                          <w:b/>
                        </w:rPr>
                        <w:t>R = 60cm</w:t>
                      </w:r>
                    </w:p>
                  </w:txbxContent>
                </v:textbox>
              </v:shape>
            </w:pict>
          </mc:Fallback>
        </mc:AlternateContent>
      </w:r>
      <w:r w:rsidR="00EA2E6F">
        <w:rPr>
          <w:noProof/>
        </w:rPr>
        <w:drawing>
          <wp:inline distT="0" distB="0" distL="0" distR="0" wp14:anchorId="2CEC6020" wp14:editId="03307249">
            <wp:extent cx="3429000" cy="200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32" cy="200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871" w:rsidRPr="00106871">
        <w:rPr>
          <w:b/>
        </w:rPr>
        <w:t>Figure 1.</w:t>
      </w:r>
    </w:p>
    <w:p w:rsidR="00EF170E" w:rsidRDefault="00106871" w:rsidP="006667E4">
      <w:r>
        <w:tab/>
      </w:r>
      <w:r>
        <w:tab/>
        <w:t>i)</w:t>
      </w:r>
      <w:r>
        <w:tab/>
        <w:t xml:space="preserve">If the system is 75% efficient, calculate effort needed to raise </w:t>
      </w:r>
      <w:r>
        <w:tab/>
      </w:r>
      <w:r>
        <w:tab/>
      </w:r>
      <w:r>
        <w:tab/>
      </w:r>
      <w:r>
        <w:tab/>
        <w:t>water of mass 100Kg.</w:t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EF170E" w:rsidRDefault="00EF170E" w:rsidP="006667E4">
      <w:r>
        <w:tab/>
      </w:r>
      <w:r>
        <w:tab/>
        <w:t>ii)</w:t>
      </w:r>
      <w:r>
        <w:tab/>
        <w:t>Sketch a graph of</w:t>
      </w:r>
      <w:r w:rsidR="009E395A">
        <w:t xml:space="preserve"> mechanical advantage with load for a pulley </w:t>
      </w:r>
      <w:r w:rsidR="009E395A">
        <w:tab/>
      </w:r>
      <w:r w:rsidR="009E395A">
        <w:tab/>
      </w:r>
      <w:r w:rsidR="009E395A">
        <w:tab/>
        <w:t>system.</w:t>
      </w:r>
      <w:r>
        <w:t xml:space="preserve">       </w:t>
      </w:r>
      <w:r w:rsidR="009E395A">
        <w:tab/>
      </w:r>
      <w:r w:rsidR="009E395A">
        <w:tab/>
      </w:r>
      <w:r w:rsidR="009E395A">
        <w:tab/>
      </w:r>
      <w:r w:rsidR="009E395A">
        <w:tab/>
      </w:r>
      <w:r w:rsidR="009E395A">
        <w:tab/>
      </w:r>
      <w:r w:rsidR="009E395A">
        <w:tab/>
        <w:t xml:space="preserve">        </w:t>
      </w:r>
      <w:r>
        <w:t>(2 marks)</w:t>
      </w:r>
    </w:p>
    <w:p w:rsidR="00EF170E" w:rsidRDefault="00EF170E" w:rsidP="006667E4">
      <w:r>
        <w:tab/>
      </w:r>
      <w:r>
        <w:tab/>
        <w:t>iii)</w:t>
      </w:r>
      <w:r>
        <w:tab/>
        <w:t xml:space="preserve">Name two practical applications of the block and tackle pulley </w:t>
      </w:r>
      <w:r>
        <w:tab/>
      </w:r>
      <w:r>
        <w:tab/>
      </w:r>
      <w:r>
        <w:tab/>
      </w:r>
      <w:r>
        <w:tab/>
        <w:t>system.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A7354A" w:rsidRDefault="00EF170E" w:rsidP="006667E4">
      <w:r>
        <w:tab/>
      </w:r>
      <w:r>
        <w:tab/>
        <w:t>iv)</w:t>
      </w:r>
      <w:r>
        <w:tab/>
        <w:t xml:space="preserve">Explain briefly why the efficiency of the machines is less than </w:t>
      </w:r>
      <w:r w:rsidR="00A7354A">
        <w:tab/>
      </w:r>
      <w:r w:rsidR="00A7354A">
        <w:tab/>
      </w:r>
      <w:r w:rsidR="00A7354A">
        <w:tab/>
      </w:r>
      <w:r w:rsidR="00A7354A">
        <w:tab/>
        <w:t>100%.</w:t>
      </w:r>
      <w:r w:rsidR="00A7354A">
        <w:tab/>
      </w:r>
      <w:r w:rsidR="00A7354A">
        <w:tab/>
      </w:r>
      <w:r w:rsidR="00A7354A">
        <w:tab/>
      </w:r>
      <w:r w:rsidR="00A7354A">
        <w:tab/>
      </w:r>
      <w:r w:rsidR="00A7354A">
        <w:tab/>
      </w:r>
      <w:r w:rsidR="00A7354A">
        <w:tab/>
      </w:r>
      <w:r w:rsidR="00A7354A">
        <w:tab/>
        <w:t xml:space="preserve">        (2 marks)</w:t>
      </w:r>
    </w:p>
    <w:p w:rsidR="00CB258F" w:rsidRDefault="00CB258F" w:rsidP="006667E4"/>
    <w:p w:rsidR="00CB258F" w:rsidRDefault="00CB258F" w:rsidP="006667E4">
      <w:r>
        <w:t>3.</w:t>
      </w:r>
      <w:r>
        <w:tab/>
        <w:t>a)</w:t>
      </w:r>
      <w:r>
        <w:tab/>
        <w:t>Define pressure and state its units.</w:t>
      </w:r>
      <w:r>
        <w:tab/>
      </w:r>
      <w:r>
        <w:tab/>
      </w:r>
      <w:r>
        <w:tab/>
      </w:r>
      <w:r>
        <w:tab/>
        <w:t xml:space="preserve">        (2 marks)</w:t>
      </w:r>
    </w:p>
    <w:p w:rsidR="00CB258F" w:rsidRDefault="00CB258F" w:rsidP="006667E4">
      <w:r>
        <w:tab/>
        <w:t>b)</w:t>
      </w:r>
      <w:r>
        <w:tab/>
        <w:t xml:space="preserve">A block of concrete of mass 50kg and dimensions 0.3m x 1.5m x 0.1m </w:t>
      </w:r>
      <w:r>
        <w:tab/>
      </w:r>
      <w:r>
        <w:tab/>
        <w:t>rests on a bench.</w:t>
      </w:r>
      <w:r w:rsidR="0033251F">
        <w:t xml:space="preserve">  Calculate,</w:t>
      </w:r>
    </w:p>
    <w:p w:rsidR="00CB258F" w:rsidRDefault="00CB258F" w:rsidP="006667E4">
      <w:r>
        <w:tab/>
      </w:r>
      <w:r>
        <w:tab/>
        <w:t>i)</w:t>
      </w:r>
      <w:r>
        <w:tab/>
        <w:t>The least pressure.</w:t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CB258F" w:rsidRDefault="00CB258F" w:rsidP="006667E4">
      <w:r>
        <w:tab/>
      </w:r>
      <w:r>
        <w:tab/>
        <w:t>ii)</w:t>
      </w:r>
      <w:r>
        <w:tab/>
      </w:r>
      <w:r w:rsidR="00461E83">
        <w:t>State two factors that affect pressure in solids.</w:t>
      </w:r>
      <w:r>
        <w:tab/>
      </w:r>
      <w:r w:rsidR="00461E83">
        <w:t xml:space="preserve">        (2 marks)</w:t>
      </w:r>
    </w:p>
    <w:p w:rsidR="00CB258F" w:rsidRDefault="00CB258F" w:rsidP="006667E4">
      <w:r>
        <w:tab/>
        <w:t>c)</w:t>
      </w:r>
      <w:r>
        <w:tab/>
        <w:t>i)</w:t>
      </w:r>
      <w:r>
        <w:tab/>
        <w:t xml:space="preserve">Describe briefly the action of a common pump.  What is its </w:t>
      </w:r>
      <w:r>
        <w:tab/>
      </w:r>
      <w:r>
        <w:tab/>
      </w:r>
      <w:r>
        <w:tab/>
      </w:r>
      <w:r>
        <w:tab/>
        <w:t>limitation?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(6 marks)</w:t>
      </w:r>
    </w:p>
    <w:p w:rsidR="00CB258F" w:rsidRDefault="00CB258F" w:rsidP="006667E4">
      <w:r>
        <w:tab/>
      </w:r>
      <w:r>
        <w:tab/>
        <w:t>ii)</w:t>
      </w:r>
      <w:r>
        <w:tab/>
        <w:t>State the principle of transmission of pressure.</w:t>
      </w:r>
      <w:r>
        <w:tab/>
        <w:t xml:space="preserve">        (1 mark)</w:t>
      </w:r>
    </w:p>
    <w:p w:rsidR="00CB258F" w:rsidRDefault="00CB258F" w:rsidP="006667E4">
      <w:r>
        <w:tab/>
      </w:r>
      <w:r>
        <w:tab/>
        <w:t>iii)</w:t>
      </w:r>
      <w:r>
        <w:tab/>
        <w:t>State two applications of this principle.</w:t>
      </w:r>
      <w:r>
        <w:tab/>
      </w:r>
      <w:r>
        <w:tab/>
        <w:t xml:space="preserve">        (1 mark)</w:t>
      </w:r>
    </w:p>
    <w:p w:rsidR="00CB258F" w:rsidRDefault="00CB258F" w:rsidP="006667E4">
      <w:r>
        <w:lastRenderedPageBreak/>
        <w:tab/>
      </w:r>
      <w:r>
        <w:tab/>
      </w:r>
      <w:proofErr w:type="gramStart"/>
      <w:r>
        <w:t>iv)</w:t>
      </w:r>
      <w:r>
        <w:tab/>
        <w:t>Explain</w:t>
      </w:r>
      <w:proofErr w:type="gramEnd"/>
      <w:r>
        <w:t xml:space="preserve"> why the pump cylinder of a hydraulic press has a</w:t>
      </w:r>
      <w:r w:rsidR="00040F37">
        <w:t xml:space="preserve"> small </w:t>
      </w:r>
      <w:r w:rsidR="00040F37">
        <w:tab/>
      </w:r>
      <w:r w:rsidR="00040F37">
        <w:tab/>
      </w:r>
      <w:r w:rsidR="00040F37">
        <w:tab/>
        <w:t>area compared to the r</w:t>
      </w:r>
      <w:r>
        <w:t>am cylinder.</w:t>
      </w:r>
      <w:r>
        <w:tab/>
      </w:r>
      <w:r>
        <w:tab/>
      </w:r>
      <w:r>
        <w:tab/>
        <w:t xml:space="preserve">        (2 marks)</w:t>
      </w:r>
    </w:p>
    <w:p w:rsidR="00CB258F" w:rsidRDefault="00CB258F" w:rsidP="006667E4"/>
    <w:p w:rsidR="002E7937" w:rsidRDefault="002E7937" w:rsidP="006667E4">
      <w:r>
        <w:t>4.</w:t>
      </w:r>
      <w:r>
        <w:tab/>
        <w:t>a)</w:t>
      </w:r>
      <w:r>
        <w:tab/>
        <w:t>i)</w:t>
      </w:r>
      <w:r>
        <w:tab/>
        <w:t>State the principle of conservation of energy.</w:t>
      </w:r>
      <w:r>
        <w:tab/>
        <w:t xml:space="preserve">        (1 mark)</w:t>
      </w:r>
    </w:p>
    <w:p w:rsidR="002E7937" w:rsidRDefault="002E7937" w:rsidP="006667E4">
      <w:r>
        <w:tab/>
      </w:r>
      <w:r>
        <w:tab/>
        <w:t>ii)</w:t>
      </w:r>
      <w:r>
        <w:tab/>
        <w:t xml:space="preserve">Illustrate the principle in (a) (i) with reference to a simple </w:t>
      </w:r>
      <w:r>
        <w:tab/>
      </w:r>
      <w:r>
        <w:tab/>
      </w:r>
      <w:r>
        <w:tab/>
      </w:r>
      <w:r>
        <w:tab/>
        <w:t>pendulum in a vacuum.</w:t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2E7937" w:rsidRDefault="002E7937" w:rsidP="006667E4">
      <w:r>
        <w:tab/>
        <w:t>b)</w:t>
      </w:r>
      <w:r>
        <w:tab/>
        <w:t xml:space="preserve">A ball of mass 0.30kg falls from rest at a height of 4.0m </w:t>
      </w:r>
      <w:r w:rsidR="009D3EE1">
        <w:t>onto</w:t>
      </w:r>
      <w:r>
        <w:t xml:space="preserve"> a </w:t>
      </w:r>
      <w:r>
        <w:tab/>
      </w:r>
      <w:r>
        <w:tab/>
      </w:r>
      <w:r w:rsidR="009D3EE1">
        <w:tab/>
      </w:r>
      <w:r>
        <w:t>horizontal surface</w:t>
      </w:r>
      <w:r w:rsidR="00B72D76">
        <w:t xml:space="preserve"> and rebounds to a height of 2.</w:t>
      </w:r>
      <w:r>
        <w:t>0cm.</w:t>
      </w:r>
    </w:p>
    <w:p w:rsidR="002E7937" w:rsidRDefault="002E7937" w:rsidP="006667E4">
      <w:r>
        <w:tab/>
      </w:r>
      <w:r>
        <w:tab/>
        <w:t>i)</w:t>
      </w:r>
      <w:r>
        <w:tab/>
        <w:t xml:space="preserve">Find the kinetic energy just before the ball hits the surface and </w:t>
      </w:r>
      <w:r>
        <w:tab/>
      </w:r>
      <w:r>
        <w:tab/>
      </w:r>
      <w:r>
        <w:tab/>
        <w:t>just after collision.  Explain the difference between the tw</w:t>
      </w:r>
      <w:r w:rsidR="009D3EE1">
        <w:t xml:space="preserve">o </w:t>
      </w:r>
      <w:r w:rsidR="009D3EE1">
        <w:tab/>
      </w:r>
      <w:r w:rsidR="009D3EE1">
        <w:tab/>
      </w:r>
      <w:r w:rsidR="009D3EE1">
        <w:tab/>
      </w:r>
      <w:r w:rsidR="009D3EE1">
        <w:tab/>
        <w:t>energies.</w:t>
      </w:r>
      <w:r w:rsidR="009D3EE1">
        <w:tab/>
      </w:r>
      <w:r w:rsidR="009D3EE1">
        <w:tab/>
      </w:r>
      <w:r w:rsidR="009D3EE1">
        <w:tab/>
      </w:r>
      <w:r w:rsidR="009D3EE1">
        <w:tab/>
      </w:r>
      <w:r w:rsidR="009D3EE1">
        <w:tab/>
      </w:r>
      <w:r w:rsidR="009D3EE1">
        <w:tab/>
      </w:r>
      <w:r w:rsidR="009D3EE1">
        <w:tab/>
        <w:t xml:space="preserve">        (5</w:t>
      </w:r>
      <w:r>
        <w:t xml:space="preserve"> marks)</w:t>
      </w:r>
    </w:p>
    <w:p w:rsidR="002E7937" w:rsidRDefault="002E7937" w:rsidP="006667E4">
      <w:r>
        <w:tab/>
      </w:r>
      <w:r>
        <w:tab/>
        <w:t>ii)</w:t>
      </w:r>
      <w:r>
        <w:tab/>
      </w:r>
      <w:r w:rsidR="009D3EE1">
        <w:t>State the energy changes that take place in b(i) above. (2 marks)</w:t>
      </w:r>
    </w:p>
    <w:p w:rsidR="002E7937" w:rsidRDefault="002E7937" w:rsidP="006667E4"/>
    <w:p w:rsidR="002E7937" w:rsidRDefault="002E7937" w:rsidP="006667E4">
      <w:r>
        <w:t>5.</w:t>
      </w:r>
      <w:r>
        <w:tab/>
        <w:t>a)</w:t>
      </w:r>
      <w:r>
        <w:tab/>
        <w:t>Explain what is meant by dispersion of light</w:t>
      </w:r>
      <w:r w:rsidR="00F50BC3">
        <w:t>.</w:t>
      </w:r>
      <w:r w:rsidR="00F50BC3">
        <w:tab/>
      </w:r>
      <w:r w:rsidR="00F50BC3">
        <w:tab/>
        <w:t xml:space="preserve">        (2 marks)</w:t>
      </w:r>
    </w:p>
    <w:p w:rsidR="00F50BC3" w:rsidRDefault="00F50BC3" w:rsidP="006667E4">
      <w:r>
        <w:tab/>
        <w:t>b)</w:t>
      </w:r>
      <w:r>
        <w:tab/>
        <w:t xml:space="preserve">With the aid of a diagram, describe an experiment to produce a pure </w:t>
      </w:r>
      <w:r>
        <w:tab/>
      </w:r>
      <w:r>
        <w:tab/>
        <w:t>spectrum.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(5 marks)</w:t>
      </w:r>
    </w:p>
    <w:p w:rsidR="00F50BC3" w:rsidRDefault="00F50BC3" w:rsidP="006667E4">
      <w:r>
        <w:tab/>
        <w:t>c)</w:t>
      </w:r>
      <w:r>
        <w:tab/>
      </w:r>
      <w:r w:rsidR="00610909">
        <w:t>Light of same wave l</w:t>
      </w:r>
      <w:r w:rsidR="007241E5">
        <w:t xml:space="preserve">ength is incident at an angle, </w:t>
      </w:r>
      <w:proofErr w:type="spellStart"/>
      <w:r w:rsidR="007241E5" w:rsidRPr="007241E5">
        <w:rPr>
          <w:b/>
        </w:rPr>
        <w:t>i</w:t>
      </w:r>
      <w:proofErr w:type="spellEnd"/>
      <w:r w:rsidR="00610909">
        <w:t xml:space="preserve">, on a glass prism.  </w:t>
      </w:r>
      <w:r w:rsidR="00610909">
        <w:tab/>
      </w:r>
      <w:r w:rsidR="00610909">
        <w:tab/>
        <w:t xml:space="preserve">The light is refracted and follows the path shown in </w:t>
      </w:r>
      <w:r w:rsidR="009D3EE1">
        <w:t xml:space="preserve">figure 2 </w:t>
      </w:r>
      <w:r w:rsidR="00610909">
        <w:t>below.</w:t>
      </w:r>
    </w:p>
    <w:p w:rsidR="000B4A3C" w:rsidRDefault="00EA2E6F" w:rsidP="006667E4">
      <w:pPr>
        <w:jc w:val="center"/>
      </w:pPr>
      <w:r>
        <w:rPr>
          <w:noProof/>
        </w:rPr>
        <w:drawing>
          <wp:inline distT="0" distB="0" distL="0" distR="0">
            <wp:extent cx="1492250" cy="144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331" cy="14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EE1" w:rsidRPr="009D3EE1">
        <w:rPr>
          <w:b/>
        </w:rPr>
        <w:t>Figure 2.</w:t>
      </w:r>
    </w:p>
    <w:p w:rsidR="000B4A3C" w:rsidRDefault="000B4A3C" w:rsidP="006667E4">
      <w:r>
        <w:tab/>
      </w:r>
      <w:r>
        <w:tab/>
        <w:t xml:space="preserve">Find the angle of incidence, </w:t>
      </w:r>
      <w:r w:rsidR="00294942">
        <w:rPr>
          <w:b/>
        </w:rPr>
        <w:t>i</w:t>
      </w:r>
      <w:r w:rsidR="00294942">
        <w:t xml:space="preserve"> if the refractive index of the glass material </w:t>
      </w:r>
      <w:r w:rsidR="00294942">
        <w:tab/>
      </w:r>
      <w:r w:rsidR="00294942">
        <w:tab/>
      </w:r>
      <w:r w:rsidR="00BF10CF">
        <w:t>is 1.5</w:t>
      </w:r>
      <w:r w:rsidR="00294942">
        <w:t>.</w:t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294942">
        <w:tab/>
      </w:r>
      <w:r w:rsidR="00294942">
        <w:tab/>
      </w:r>
      <w:r w:rsidR="00294942">
        <w:tab/>
      </w:r>
      <w:r w:rsidR="00294942">
        <w:tab/>
        <w:t xml:space="preserve">        </w:t>
      </w:r>
      <w:r>
        <w:t>(5 marks)</w:t>
      </w:r>
    </w:p>
    <w:p w:rsidR="000B4A3C" w:rsidRDefault="000B4A3C" w:rsidP="006667E4">
      <w:r>
        <w:tab/>
        <w:t>d)</w:t>
      </w:r>
      <w:r>
        <w:tab/>
        <w:t>i)</w:t>
      </w:r>
      <w:r>
        <w:tab/>
        <w:t xml:space="preserve">Draw diagrams to show how critical angle and total internal </w:t>
      </w:r>
      <w:r>
        <w:tab/>
      </w:r>
      <w:r>
        <w:tab/>
      </w:r>
      <w:r>
        <w:tab/>
      </w:r>
      <w:r>
        <w:tab/>
        <w:t>reflection occurs.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0B4A3C" w:rsidRDefault="000B4A3C" w:rsidP="006667E4">
      <w:r>
        <w:tab/>
      </w:r>
      <w:r>
        <w:tab/>
        <w:t>ii)</w:t>
      </w:r>
      <w:r>
        <w:tab/>
        <w:t>Find critical angle for water whose refractive index is 1.33.</w:t>
      </w:r>
    </w:p>
    <w:p w:rsidR="000B4A3C" w:rsidRDefault="000B4A3C" w:rsidP="00666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</w:t>
      </w:r>
      <w:r w:rsidR="00BA7D3E">
        <w:t>2 marks)</w:t>
      </w:r>
    </w:p>
    <w:p w:rsidR="00BA7D3E" w:rsidRDefault="00BA7D3E" w:rsidP="006667E4"/>
    <w:p w:rsidR="00BA7D3E" w:rsidRDefault="00BA7D3E" w:rsidP="006667E4">
      <w:r>
        <w:t>6.</w:t>
      </w:r>
      <w:r>
        <w:tab/>
        <w:t>a)</w:t>
      </w:r>
      <w:r>
        <w:tab/>
        <w:t>Define the term constructive interference as applied to sound waves.</w:t>
      </w:r>
    </w:p>
    <w:p w:rsidR="00BA7D3E" w:rsidRDefault="00BA7D3E" w:rsidP="00666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(1 mark)</w:t>
      </w:r>
    </w:p>
    <w:p w:rsidR="00651D5B" w:rsidRDefault="00BA7D3E" w:rsidP="006667E4">
      <w:r>
        <w:tab/>
        <w:t>b)</w:t>
      </w:r>
      <w:r>
        <w:tab/>
        <w:t>The figure</w:t>
      </w:r>
      <w:r w:rsidR="00BF10CF">
        <w:t xml:space="preserve"> 3</w:t>
      </w:r>
      <w:r>
        <w:t xml:space="preserve"> below shows a source of sound b</w:t>
      </w:r>
      <w:r w:rsidR="00BF10CF">
        <w:t xml:space="preserve">ehind a barrier with a </w:t>
      </w:r>
      <w:r w:rsidR="00BF10CF">
        <w:tab/>
      </w:r>
      <w:r w:rsidR="00BF10CF">
        <w:tab/>
      </w:r>
      <w:r w:rsidR="00BF10CF">
        <w:tab/>
        <w:t xml:space="preserve">single </w:t>
      </w:r>
      <w:r>
        <w:t xml:space="preserve">hole, </w:t>
      </w:r>
      <w:r w:rsidRPr="00BA7D3E">
        <w:rPr>
          <w:b/>
        </w:rPr>
        <w:t>h</w:t>
      </w:r>
      <w:r>
        <w:t xml:space="preserve">, placed behind another barrier with two identical holes </w:t>
      </w:r>
      <w:r w:rsidRPr="00BA7D3E">
        <w:rPr>
          <w:b/>
        </w:rPr>
        <w:t>h</w:t>
      </w:r>
      <w:r w:rsidRPr="00BA7D3E">
        <w:rPr>
          <w:b/>
          <w:sz w:val="28"/>
          <w:vertAlign w:val="subscript"/>
        </w:rPr>
        <w:t>1</w:t>
      </w:r>
      <w:r>
        <w:t xml:space="preserve"> </w:t>
      </w:r>
      <w:r w:rsidR="00BF10CF">
        <w:tab/>
      </w:r>
      <w:r w:rsidR="00BF10CF">
        <w:tab/>
        <w:t xml:space="preserve">and </w:t>
      </w:r>
      <w:r w:rsidRPr="00BA7D3E">
        <w:rPr>
          <w:b/>
        </w:rPr>
        <w:t>h</w:t>
      </w:r>
      <w:r w:rsidRPr="00BA7D3E">
        <w:rPr>
          <w:b/>
          <w:sz w:val="28"/>
          <w:vertAlign w:val="subscript"/>
        </w:rPr>
        <w:t>2</w:t>
      </w:r>
      <w:r>
        <w:t>.  A sound detector is moved along a line PQ.</w:t>
      </w:r>
    </w:p>
    <w:p w:rsidR="00651D5B" w:rsidRDefault="00BF10CF" w:rsidP="006667E4">
      <w:pPr>
        <w:jc w:val="center"/>
      </w:pPr>
      <w:r>
        <w:rPr>
          <w:noProof/>
        </w:rPr>
        <w:drawing>
          <wp:inline distT="0" distB="0" distL="0" distR="0">
            <wp:extent cx="1682750" cy="151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776" cy="151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070C6">
        <w:rPr>
          <w:b/>
        </w:rPr>
        <w:t>Figure 3.</w:t>
      </w:r>
    </w:p>
    <w:p w:rsidR="00BA7D3E" w:rsidRDefault="00C44C95" w:rsidP="006667E4">
      <w:r>
        <w:lastRenderedPageBreak/>
        <w:tab/>
      </w:r>
      <w:r>
        <w:tab/>
        <w:t>i)</w:t>
      </w:r>
      <w:r>
        <w:tab/>
      </w:r>
      <w:r w:rsidR="007036B2">
        <w:t>With the aid of a diagram explain what is detected.       (4 marks)</w:t>
      </w:r>
    </w:p>
    <w:p w:rsidR="007036B2" w:rsidRDefault="007036B2" w:rsidP="006667E4">
      <w:r>
        <w:tab/>
      </w:r>
      <w:r>
        <w:tab/>
        <w:t>ii)</w:t>
      </w:r>
      <w:r>
        <w:tab/>
      </w:r>
      <w:r w:rsidR="00E627A2">
        <w:t xml:space="preserve">What is the significance of </w:t>
      </w:r>
      <w:r w:rsidR="00E627A2" w:rsidRPr="00E627A2">
        <w:rPr>
          <w:b/>
        </w:rPr>
        <w:t>h</w:t>
      </w:r>
      <w:r w:rsidR="00E627A2" w:rsidRPr="00E627A2">
        <w:rPr>
          <w:b/>
          <w:sz w:val="28"/>
          <w:vertAlign w:val="subscript"/>
        </w:rPr>
        <w:t>1</w:t>
      </w:r>
      <w:r w:rsidR="00E627A2">
        <w:t xml:space="preserve"> and </w:t>
      </w:r>
      <w:r w:rsidR="00E627A2" w:rsidRPr="00E627A2">
        <w:rPr>
          <w:b/>
        </w:rPr>
        <w:t>h</w:t>
      </w:r>
      <w:r w:rsidR="00E627A2" w:rsidRPr="00E627A2">
        <w:rPr>
          <w:b/>
          <w:sz w:val="28"/>
          <w:vertAlign w:val="subscript"/>
        </w:rPr>
        <w:t>2</w:t>
      </w:r>
      <w:r w:rsidR="00E627A2">
        <w:t>?</w:t>
      </w:r>
      <w:r w:rsidR="00E627A2">
        <w:tab/>
      </w:r>
      <w:r w:rsidR="00E627A2">
        <w:tab/>
        <w:t xml:space="preserve">        (2 marks)</w:t>
      </w:r>
    </w:p>
    <w:p w:rsidR="00651D5B" w:rsidRDefault="00E627A2" w:rsidP="006667E4">
      <w:r>
        <w:tab/>
        <w:t>c)</w:t>
      </w:r>
      <w:r>
        <w:tab/>
        <w:t xml:space="preserve">Describe an experiment to show that sound require a material medium </w:t>
      </w:r>
      <w:r>
        <w:tab/>
      </w:r>
      <w:r>
        <w:tab/>
        <w:t>for transmission.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</w:t>
      </w:r>
      <w:r w:rsidR="00BC014E">
        <w:t>4 marks)</w:t>
      </w:r>
    </w:p>
    <w:p w:rsidR="00BC014E" w:rsidRDefault="00BC014E" w:rsidP="006667E4">
      <w:r>
        <w:tab/>
        <w:t>d)</w:t>
      </w:r>
      <w:r>
        <w:tab/>
        <w:t xml:space="preserve">A sound of frequency 250Hz is produced 120m away from a high wall.  </w:t>
      </w:r>
      <w:r>
        <w:tab/>
      </w:r>
      <w:r>
        <w:tab/>
        <w:t>Calculate:</w:t>
      </w:r>
    </w:p>
    <w:p w:rsidR="00BC014E" w:rsidRDefault="00BC014E" w:rsidP="006667E4">
      <w:r>
        <w:tab/>
      </w:r>
      <w:r>
        <w:tab/>
        <w:t>i)</w:t>
      </w:r>
      <w:r>
        <w:tab/>
        <w:t>Wave length.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BC014E" w:rsidRDefault="00BC014E" w:rsidP="006667E4">
      <w:r>
        <w:tab/>
      </w:r>
      <w:r>
        <w:tab/>
        <w:t>ii)</w:t>
      </w:r>
      <w:r>
        <w:tab/>
        <w:t>Time it takes the sound wave to travel to and from the wall.</w:t>
      </w:r>
    </w:p>
    <w:p w:rsidR="00BC014E" w:rsidRDefault="00BC014E" w:rsidP="006667E4">
      <w:r>
        <w:tab/>
      </w:r>
      <w:r>
        <w:tab/>
      </w:r>
      <w:r>
        <w:tab/>
        <w:t>(Speed of sound in air = 330ms</w:t>
      </w:r>
      <w:r w:rsidRPr="00BC014E">
        <w:rPr>
          <w:b/>
          <w:sz w:val="28"/>
          <w:vertAlign w:val="superscript"/>
        </w:rPr>
        <w:t>-1</w:t>
      </w:r>
      <w:r>
        <w:t>)</w:t>
      </w:r>
      <w:r>
        <w:tab/>
      </w:r>
      <w:r>
        <w:tab/>
      </w:r>
      <w:r>
        <w:tab/>
        <w:t xml:space="preserve">        (3 marks)</w:t>
      </w:r>
    </w:p>
    <w:p w:rsidR="00BC014E" w:rsidRDefault="00BC014E" w:rsidP="006667E4"/>
    <w:p w:rsidR="00BC014E" w:rsidRDefault="00BC014E" w:rsidP="006667E4">
      <w:r>
        <w:t>7.</w:t>
      </w:r>
      <w:r>
        <w:tab/>
        <w:t>a)</w:t>
      </w:r>
      <w:r>
        <w:tab/>
        <w:t>Define the following terms:</w:t>
      </w:r>
    </w:p>
    <w:p w:rsidR="008F3E41" w:rsidRDefault="00BC014E" w:rsidP="006667E4">
      <w:r>
        <w:tab/>
      </w:r>
      <w:r>
        <w:tab/>
        <w:t>i)</w:t>
      </w:r>
      <w:r>
        <w:tab/>
      </w:r>
      <w:r w:rsidR="008F3E41">
        <w:t>A volt</w:t>
      </w:r>
      <w:r w:rsidR="008F3E41">
        <w:tab/>
      </w:r>
      <w:r w:rsidR="008F3E41">
        <w:tab/>
      </w:r>
      <w:r w:rsidR="008F3E41">
        <w:tab/>
      </w:r>
      <w:r w:rsidR="008F3E41">
        <w:tab/>
      </w:r>
      <w:r w:rsidR="008F3E41">
        <w:tab/>
      </w:r>
      <w:r w:rsidR="008F3E41">
        <w:tab/>
      </w:r>
      <w:r w:rsidR="008F3E41">
        <w:tab/>
      </w:r>
      <w:r w:rsidR="008F3E41">
        <w:tab/>
        <w:t xml:space="preserve">        (1 mark)</w:t>
      </w:r>
    </w:p>
    <w:p w:rsidR="00651D5B" w:rsidRDefault="008F3E41" w:rsidP="006667E4">
      <w:r>
        <w:tab/>
      </w:r>
      <w:r>
        <w:tab/>
        <w:t>ii)</w:t>
      </w:r>
      <w:r>
        <w:tab/>
      </w:r>
      <w:r w:rsidR="005753CE">
        <w:t>Electrical resistance.</w:t>
      </w:r>
      <w:r w:rsidR="005753CE">
        <w:tab/>
      </w:r>
      <w:r w:rsidR="005753CE">
        <w:tab/>
      </w:r>
      <w:r w:rsidR="005753CE">
        <w:tab/>
      </w:r>
      <w:r w:rsidR="005753CE">
        <w:tab/>
      </w:r>
      <w:r w:rsidR="005753CE">
        <w:tab/>
        <w:t xml:space="preserve">        (1 mark)</w:t>
      </w:r>
    </w:p>
    <w:p w:rsidR="00651D5B" w:rsidRDefault="005753CE" w:rsidP="006667E4">
      <w:r>
        <w:tab/>
        <w:t>b)</w:t>
      </w:r>
      <w:r>
        <w:tab/>
        <w:t>A battery of e.m.f 2</w:t>
      </w:r>
      <w:r w:rsidR="00BF10CF">
        <w:t>.</w:t>
      </w:r>
      <w:r>
        <w:t xml:space="preserve">0V and negligible internal resistance is </w:t>
      </w:r>
      <w:r w:rsidR="00A67B61">
        <w:t xml:space="preserve">connected </w:t>
      </w:r>
      <w:r w:rsidR="00BF10CF">
        <w:tab/>
      </w:r>
      <w:r w:rsidR="00BF10CF">
        <w:tab/>
        <w:t xml:space="preserve">as </w:t>
      </w:r>
      <w:r w:rsidR="00A67B61">
        <w:t>shown in the figure</w:t>
      </w:r>
      <w:r w:rsidR="00BF10CF">
        <w:t xml:space="preserve"> 4</w:t>
      </w:r>
      <w:r w:rsidR="00A67B61">
        <w:t xml:space="preserve"> below.</w:t>
      </w:r>
    </w:p>
    <w:p w:rsidR="006667E4" w:rsidRPr="006667E4" w:rsidRDefault="006667E4" w:rsidP="006667E4">
      <w:pPr>
        <w:rPr>
          <w:sz w:val="16"/>
          <w:szCs w:val="16"/>
        </w:rPr>
      </w:pPr>
    </w:p>
    <w:p w:rsidR="00651D5B" w:rsidRDefault="00E5019C" w:rsidP="006667E4">
      <w:pPr>
        <w:jc w:val="center"/>
      </w:pPr>
      <w:r>
        <w:rPr>
          <w:noProof/>
        </w:rPr>
        <w:drawing>
          <wp:inline distT="0" distB="0" distL="0" distR="0">
            <wp:extent cx="2698750" cy="17150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93" cy="17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0C6" w:rsidRPr="003070C6">
        <w:rPr>
          <w:b/>
        </w:rPr>
        <w:t>Figure 4.</w:t>
      </w:r>
    </w:p>
    <w:p w:rsidR="00DC2E55" w:rsidRDefault="00DC2E55" w:rsidP="006667E4">
      <w:r>
        <w:tab/>
      </w:r>
      <w:r>
        <w:tab/>
        <w:t>Find the reading of the ammeter.</w:t>
      </w:r>
      <w:r>
        <w:tab/>
      </w:r>
      <w:r>
        <w:tab/>
      </w:r>
      <w:r>
        <w:tab/>
      </w:r>
      <w:r>
        <w:tab/>
        <w:t xml:space="preserve">        (5 marks)</w:t>
      </w:r>
    </w:p>
    <w:p w:rsidR="00E838C2" w:rsidRDefault="00DC2E55" w:rsidP="006667E4">
      <w:r>
        <w:tab/>
        <w:t>c)</w:t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)</w:t>
      </w:r>
      <w:r>
        <w:tab/>
        <w:t>Give the adva</w:t>
      </w:r>
      <w:r w:rsidR="00E838C2">
        <w:t xml:space="preserve">ntages of alternating current over direct current in </w:t>
      </w:r>
      <w:r w:rsidR="00E838C2">
        <w:tab/>
      </w:r>
      <w:r w:rsidR="00E838C2">
        <w:tab/>
      </w:r>
      <w:r w:rsidR="00E838C2">
        <w:tab/>
        <w:t>power transmission.</w:t>
      </w:r>
      <w:r w:rsidR="00E838C2">
        <w:tab/>
      </w:r>
      <w:r w:rsidR="00E838C2">
        <w:tab/>
      </w:r>
      <w:r w:rsidR="00E838C2">
        <w:tab/>
      </w:r>
      <w:r w:rsidR="00E838C2">
        <w:tab/>
        <w:t xml:space="preserve">       </w:t>
      </w:r>
      <w:r w:rsidR="007D112B">
        <w:t xml:space="preserve">         </w:t>
      </w:r>
      <w:bookmarkStart w:id="0" w:name="_GoBack"/>
      <w:bookmarkEnd w:id="0"/>
      <w:r w:rsidR="00E838C2">
        <w:t xml:space="preserve"> (2 marks)</w:t>
      </w:r>
    </w:p>
    <w:p w:rsidR="00E838C2" w:rsidRDefault="00E838C2" w:rsidP="006667E4">
      <w:r>
        <w:tab/>
      </w:r>
      <w:r>
        <w:tab/>
        <w:t>ii)</w:t>
      </w:r>
      <w:r>
        <w:tab/>
        <w:t xml:space="preserve">Describe with the aid of a diagram, the construction and action of </w:t>
      </w:r>
      <w:r>
        <w:tab/>
      </w:r>
      <w:r>
        <w:tab/>
      </w:r>
      <w:r>
        <w:tab/>
        <w:t>a transformer.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(4 marks)</w:t>
      </w:r>
    </w:p>
    <w:p w:rsidR="00E838C2" w:rsidRDefault="00E838C2" w:rsidP="006667E4">
      <w:r>
        <w:tab/>
      </w:r>
      <w:r>
        <w:tab/>
        <w:t>iii)</w:t>
      </w:r>
      <w:r>
        <w:tab/>
      </w:r>
      <w:r w:rsidR="009467E3">
        <w:t>State three possible causes of power losses in a transformer.</w:t>
      </w:r>
    </w:p>
    <w:p w:rsidR="009467E3" w:rsidRDefault="009467E3" w:rsidP="00666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(3 marks)</w:t>
      </w:r>
    </w:p>
    <w:p w:rsidR="009467E3" w:rsidRDefault="009467E3" w:rsidP="006667E4"/>
    <w:p w:rsidR="009467E3" w:rsidRDefault="009467E3" w:rsidP="006667E4">
      <w:r>
        <w:t>8.</w:t>
      </w:r>
      <w:r>
        <w:tab/>
        <w:t>a)</w:t>
      </w:r>
      <w:r>
        <w:tab/>
        <w:t>What are X – rays?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9467E3" w:rsidRDefault="009467E3" w:rsidP="006667E4">
      <w:r>
        <w:tab/>
        <w:t>b)</w:t>
      </w:r>
      <w:r>
        <w:tab/>
        <w:t xml:space="preserve">With the aid of a labelled diagram describe the structure and operation </w:t>
      </w:r>
      <w:r>
        <w:tab/>
      </w:r>
      <w:r>
        <w:tab/>
        <w:t>of an X – ray tube.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06183F">
        <w:t xml:space="preserve">       </w:t>
      </w:r>
      <w:r>
        <w:t>(</w:t>
      </w:r>
      <w:r w:rsidR="0006183F">
        <w:t>5 marks)</w:t>
      </w:r>
    </w:p>
    <w:p w:rsidR="0006183F" w:rsidRDefault="0006183F" w:rsidP="006667E4">
      <w:r>
        <w:tab/>
        <w:t>c)</w:t>
      </w:r>
      <w:r>
        <w:tab/>
        <w:t>i)</w:t>
      </w:r>
      <w:r>
        <w:tab/>
        <w:t xml:space="preserve">Define the terms radioisotope and </w:t>
      </w:r>
      <w:r w:rsidR="00372497">
        <w:t>half-life</w:t>
      </w:r>
      <w:r>
        <w:t>.</w:t>
      </w:r>
      <w:r>
        <w:tab/>
      </w:r>
      <w:r>
        <w:tab/>
        <w:t xml:space="preserve">        (2 marks)</w:t>
      </w:r>
    </w:p>
    <w:p w:rsidR="00372497" w:rsidRDefault="0006183F" w:rsidP="006667E4">
      <w:r>
        <w:tab/>
      </w:r>
      <w:r>
        <w:tab/>
        <w:t>ii)</w:t>
      </w:r>
      <w:r>
        <w:tab/>
        <w:t xml:space="preserve">An isotope carbon </w:t>
      </w:r>
      <w:r w:rsidR="00372497">
        <w:t>–</w:t>
      </w:r>
      <w:r>
        <w:t xml:space="preserve"> 14</w:t>
      </w:r>
      <w:r w:rsidR="00372497">
        <w:t xml:space="preserve"> </w:t>
      </w:r>
      <w:r w:rsidR="00B72D76" w:rsidRPr="00B72D76">
        <w:rPr>
          <w:position w:val="-10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18pt" o:ole="">
            <v:imagedata r:id="rId12" o:title=""/>
          </v:shape>
          <o:OLEObject Type="Embed" ProgID="Equation.3" ShapeID="_x0000_i1025" DrawAspect="Content" ObjectID="_1625157946" r:id="rId13"/>
        </w:object>
      </w:r>
      <w:r w:rsidR="00372497">
        <w:t xml:space="preserve"> decays by emitting a beta particle to </w:t>
      </w:r>
      <w:r w:rsidR="00372497">
        <w:tab/>
      </w:r>
      <w:r w:rsidR="00372497">
        <w:tab/>
      </w:r>
      <w:r w:rsidR="00372497">
        <w:tab/>
      </w:r>
      <w:proofErr w:type="gramStart"/>
      <w:r w:rsidR="00372497">
        <w:t>yield</w:t>
      </w:r>
      <w:proofErr w:type="gramEnd"/>
      <w:r w:rsidR="00372497">
        <w:t xml:space="preserve"> nitrogen.  Represent this process using a nuclear equation.</w:t>
      </w:r>
    </w:p>
    <w:p w:rsidR="00372497" w:rsidRDefault="00372497" w:rsidP="00666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(2 marks)</w:t>
      </w:r>
    </w:p>
    <w:p w:rsidR="00372497" w:rsidRDefault="00372497" w:rsidP="006667E4">
      <w:r>
        <w:tab/>
        <w:t>d)</w:t>
      </w:r>
      <w:r>
        <w:tab/>
      </w:r>
      <w:r w:rsidR="000A0603">
        <w:t xml:space="preserve">A nuclide of radium has half-life of 1622 years.  Calculate the time </w:t>
      </w:r>
      <w:r w:rsidR="000A0603">
        <w:tab/>
      </w:r>
      <w:r w:rsidR="000A0603">
        <w:tab/>
      </w:r>
      <w:r w:rsidR="000A0603">
        <w:tab/>
        <w:t>taken for a sample of radium to decay to ⅛ of the original amount.</w:t>
      </w:r>
    </w:p>
    <w:p w:rsidR="000A0603" w:rsidRDefault="000A0603" w:rsidP="006667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</w:t>
      </w:r>
      <w:r w:rsidR="0087034E">
        <w:t>3 marks)</w:t>
      </w:r>
    </w:p>
    <w:p w:rsidR="0087034E" w:rsidRDefault="0087034E" w:rsidP="006667E4">
      <w:r>
        <w:tab/>
        <w:t>e)</w:t>
      </w:r>
      <w:r>
        <w:tab/>
        <w:t>State any two properties of Beta radiations.</w:t>
      </w:r>
      <w:r>
        <w:tab/>
      </w:r>
      <w:r>
        <w:tab/>
      </w:r>
      <w:r>
        <w:tab/>
        <w:t xml:space="preserve">        (2 marks)</w:t>
      </w:r>
    </w:p>
    <w:p w:rsidR="004404EF" w:rsidRPr="006667E4" w:rsidRDefault="0087034E" w:rsidP="006667E4">
      <w:pPr>
        <w:jc w:val="center"/>
        <w:rPr>
          <w:b/>
          <w:u w:val="single"/>
        </w:rPr>
      </w:pPr>
      <w:r w:rsidRPr="0087034E">
        <w:rPr>
          <w:b/>
          <w:u w:val="single"/>
        </w:rPr>
        <w:t>END</w:t>
      </w:r>
    </w:p>
    <w:sectPr w:rsidR="004404EF" w:rsidRPr="006667E4" w:rsidSect="00E13010">
      <w:footerReference w:type="default" r:id="rId14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BB7" w:rsidRDefault="002D1BB7" w:rsidP="00E13010">
      <w:r>
        <w:separator/>
      </w:r>
    </w:p>
  </w:endnote>
  <w:endnote w:type="continuationSeparator" w:id="0">
    <w:p w:rsidR="002D1BB7" w:rsidRDefault="002D1BB7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3E3D56">
          <w:rPr>
            <w:rFonts w:eastAsia="Yu Gothic UI Semibold"/>
            <w:b/>
            <w:noProof/>
            <w:sz w:val="20"/>
            <w:szCs w:val="20"/>
          </w:rPr>
          <w:t>3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BB7" w:rsidRDefault="002D1BB7" w:rsidP="00E13010">
      <w:r>
        <w:separator/>
      </w:r>
    </w:p>
  </w:footnote>
  <w:footnote w:type="continuationSeparator" w:id="0">
    <w:p w:rsidR="002D1BB7" w:rsidRDefault="002D1BB7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D79BE"/>
    <w:multiLevelType w:val="hybridMultilevel"/>
    <w:tmpl w:val="8020AB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OiRI9clNosJyYIjlxsniA1S+PZ3WjGYZjw5pDuS8KZmKx+cIvuKvotm7gUGxuS1Nq6w5TJwSl54CyGY8BaxXig==" w:salt="sXN37PQTeiIl4TJungCsfA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F7"/>
    <w:rsid w:val="000170C4"/>
    <w:rsid w:val="00040F37"/>
    <w:rsid w:val="00050DA8"/>
    <w:rsid w:val="0006183F"/>
    <w:rsid w:val="00066F4F"/>
    <w:rsid w:val="00091C78"/>
    <w:rsid w:val="000927FE"/>
    <w:rsid w:val="000A0603"/>
    <w:rsid w:val="000B4A3C"/>
    <w:rsid w:val="00100C2B"/>
    <w:rsid w:val="00106871"/>
    <w:rsid w:val="001510A5"/>
    <w:rsid w:val="00294942"/>
    <w:rsid w:val="002D1BB7"/>
    <w:rsid w:val="002E7937"/>
    <w:rsid w:val="003070C6"/>
    <w:rsid w:val="003210FC"/>
    <w:rsid w:val="0033251F"/>
    <w:rsid w:val="00372497"/>
    <w:rsid w:val="00376023"/>
    <w:rsid w:val="003A3471"/>
    <w:rsid w:val="003E3D56"/>
    <w:rsid w:val="004404EF"/>
    <w:rsid w:val="00461E83"/>
    <w:rsid w:val="00512916"/>
    <w:rsid w:val="005753CE"/>
    <w:rsid w:val="005B07D0"/>
    <w:rsid w:val="005F4B34"/>
    <w:rsid w:val="00610909"/>
    <w:rsid w:val="00635688"/>
    <w:rsid w:val="00647023"/>
    <w:rsid w:val="00651D5B"/>
    <w:rsid w:val="006667E4"/>
    <w:rsid w:val="007036B2"/>
    <w:rsid w:val="007241E5"/>
    <w:rsid w:val="007D112B"/>
    <w:rsid w:val="0087034E"/>
    <w:rsid w:val="00875127"/>
    <w:rsid w:val="00883571"/>
    <w:rsid w:val="008C2532"/>
    <w:rsid w:val="008F3E41"/>
    <w:rsid w:val="00930BA1"/>
    <w:rsid w:val="009467E3"/>
    <w:rsid w:val="00952F21"/>
    <w:rsid w:val="009D3EE1"/>
    <w:rsid w:val="009E395A"/>
    <w:rsid w:val="00A273CC"/>
    <w:rsid w:val="00A67B61"/>
    <w:rsid w:val="00A7354A"/>
    <w:rsid w:val="00B331AE"/>
    <w:rsid w:val="00B72D76"/>
    <w:rsid w:val="00BA7D3E"/>
    <w:rsid w:val="00BC014E"/>
    <w:rsid w:val="00BF10CF"/>
    <w:rsid w:val="00BF72F7"/>
    <w:rsid w:val="00C40B70"/>
    <w:rsid w:val="00C44C95"/>
    <w:rsid w:val="00C87EF3"/>
    <w:rsid w:val="00CA7742"/>
    <w:rsid w:val="00CB258F"/>
    <w:rsid w:val="00D54B82"/>
    <w:rsid w:val="00DC2E55"/>
    <w:rsid w:val="00DD51DE"/>
    <w:rsid w:val="00E13010"/>
    <w:rsid w:val="00E15269"/>
    <w:rsid w:val="00E5019C"/>
    <w:rsid w:val="00E627A2"/>
    <w:rsid w:val="00E81C5A"/>
    <w:rsid w:val="00E838C2"/>
    <w:rsid w:val="00E91826"/>
    <w:rsid w:val="00EA276C"/>
    <w:rsid w:val="00EA2E6F"/>
    <w:rsid w:val="00EF170E"/>
    <w:rsid w:val="00F46091"/>
    <w:rsid w:val="00F50BC3"/>
    <w:rsid w:val="00F5749D"/>
    <w:rsid w:val="00F5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7236F-CE1F-4C3E-BAF6-93AC91BF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NoSpacing">
    <w:name w:val="No Spacing"/>
    <w:uiPriority w:val="1"/>
    <w:qFormat/>
    <w:rsid w:val="004404EF"/>
    <w:pPr>
      <w:spacing w:line="240" w:lineRule="auto"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D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276</TotalTime>
  <Pages>4</Pages>
  <Words>938</Words>
  <Characters>5349</Characters>
  <Application>Microsoft Office Word</Application>
  <DocSecurity>8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54</cp:revision>
  <cp:lastPrinted>2019-07-20T16:58:00Z</cp:lastPrinted>
  <dcterms:created xsi:type="dcterms:W3CDTF">2019-07-09T14:24:00Z</dcterms:created>
  <dcterms:modified xsi:type="dcterms:W3CDTF">2019-07-20T16:59:00Z</dcterms:modified>
</cp:coreProperties>
</file>