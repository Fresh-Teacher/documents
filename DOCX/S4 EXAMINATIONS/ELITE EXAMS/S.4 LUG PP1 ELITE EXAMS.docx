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10" w:rsidRDefault="00E13010" w:rsidP="00E13010">
      <w:pPr>
        <w:rPr>
          <w:b/>
          <w:sz w:val="28"/>
          <w:szCs w:val="28"/>
        </w:rPr>
      </w:pPr>
    </w:p>
    <w:p w:rsidR="00772EA0" w:rsidRDefault="00772EA0" w:rsidP="00E13010">
      <w:pPr>
        <w:rPr>
          <w:b/>
          <w:sz w:val="28"/>
          <w:szCs w:val="28"/>
        </w:rPr>
      </w:pPr>
    </w:p>
    <w:p w:rsidR="00C961A2" w:rsidRDefault="00C961A2" w:rsidP="00E13010">
      <w:pPr>
        <w:rPr>
          <w:b/>
          <w:lang w:val="en-GB"/>
        </w:rPr>
      </w:pPr>
    </w:p>
    <w:p w:rsidR="00E13010" w:rsidRDefault="00C961A2" w:rsidP="00E13010">
      <w:pPr>
        <w:spacing w:line="192" w:lineRule="auto"/>
        <w:rPr>
          <w:b/>
          <w:lang w:val="en-GB"/>
        </w:rPr>
      </w:pPr>
      <w:r>
        <w:rPr>
          <w:b/>
          <w:lang w:val="en-GB"/>
        </w:rPr>
        <w:t>33</w:t>
      </w:r>
      <w:r w:rsidR="00E13010">
        <w:rPr>
          <w:b/>
          <w:lang w:val="en-GB"/>
        </w:rPr>
        <w:t>5/1</w:t>
      </w:r>
    </w:p>
    <w:p w:rsidR="00E13010" w:rsidRDefault="00C961A2" w:rsidP="00E13010">
      <w:pPr>
        <w:spacing w:line="192" w:lineRule="auto"/>
        <w:rPr>
          <w:b/>
          <w:lang w:val="en-GB"/>
        </w:rPr>
      </w:pPr>
      <w:r>
        <w:rPr>
          <w:b/>
          <w:lang w:val="en-GB"/>
        </w:rPr>
        <w:t>LUGANDA</w:t>
      </w:r>
    </w:p>
    <w:p w:rsidR="00E13010" w:rsidRDefault="00E13010" w:rsidP="00E13010">
      <w:pPr>
        <w:spacing w:line="192" w:lineRule="auto"/>
        <w:rPr>
          <w:b/>
          <w:lang w:val="en-GB"/>
        </w:rPr>
      </w:pPr>
      <w:r>
        <w:rPr>
          <w:b/>
          <w:lang w:val="en-GB"/>
        </w:rPr>
        <w:t>PAPER 1</w:t>
      </w:r>
    </w:p>
    <w:p w:rsidR="00E13010" w:rsidRDefault="00C961A2" w:rsidP="00E13010">
      <w:pPr>
        <w:spacing w:line="192" w:lineRule="auto"/>
        <w:rPr>
          <w:b/>
          <w:lang w:val="en-GB"/>
        </w:rPr>
      </w:pPr>
      <w:r>
        <w:rPr>
          <w:b/>
          <w:lang w:val="en-GB"/>
        </w:rPr>
        <w:t>JULY</w:t>
      </w:r>
      <w:r w:rsidR="00E13010">
        <w:rPr>
          <w:b/>
          <w:lang w:val="en-GB"/>
        </w:rPr>
        <w:t>/</w:t>
      </w:r>
      <w:r>
        <w:rPr>
          <w:b/>
          <w:lang w:val="en-GB"/>
        </w:rPr>
        <w:t>AUGUST</w:t>
      </w:r>
    </w:p>
    <w:p w:rsidR="00E13010" w:rsidRPr="002979D4" w:rsidRDefault="00E13010" w:rsidP="00E13010">
      <w:pPr>
        <w:spacing w:line="192" w:lineRule="auto"/>
        <w:rPr>
          <w:b/>
          <w:lang w:val="en-GB"/>
        </w:rPr>
      </w:pPr>
      <w:r>
        <w:rPr>
          <w:b/>
          <w:lang w:val="en-GB"/>
        </w:rPr>
        <w:t>2 HOURS</w:t>
      </w:r>
    </w:p>
    <w:p w:rsidR="00E13010" w:rsidRDefault="00E13010" w:rsidP="00E13010">
      <w:pPr>
        <w:spacing w:line="192" w:lineRule="auto"/>
        <w:rPr>
          <w:b/>
        </w:rPr>
      </w:pPr>
    </w:p>
    <w:p w:rsidR="00772EA0" w:rsidRDefault="00772EA0" w:rsidP="00E13010">
      <w:pPr>
        <w:spacing w:line="192" w:lineRule="auto"/>
        <w:rPr>
          <w:b/>
        </w:rPr>
      </w:pPr>
    </w:p>
    <w:p w:rsidR="00772EA0" w:rsidRPr="006D5547" w:rsidRDefault="00772EA0" w:rsidP="00E13010">
      <w:pPr>
        <w:spacing w:line="192" w:lineRule="auto"/>
        <w:rPr>
          <w:b/>
        </w:rPr>
      </w:pPr>
    </w:p>
    <w:p w:rsidR="00E13010" w:rsidRPr="006D5547" w:rsidRDefault="00E13010" w:rsidP="00E13010">
      <w:pPr>
        <w:jc w:val="center"/>
      </w:pPr>
      <w:r w:rsidRPr="006D5547">
        <w:rPr>
          <w:noProof/>
        </w:rPr>
        <w:drawing>
          <wp:inline distT="0" distB="0" distL="0" distR="0" wp14:anchorId="045EE507" wp14:editId="4784FCC8">
            <wp:extent cx="2184348" cy="12350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lum bright="-50000" contrast="-60000"/>
                      <a:extLst>
                        <a:ext uri="{28A0092B-C50C-407E-A947-70E740481C1C}">
                          <a14:useLocalDpi xmlns:a14="http://schemas.microsoft.com/office/drawing/2010/main" val="0"/>
                        </a:ext>
                      </a:extLst>
                    </a:blip>
                    <a:srcRect/>
                    <a:stretch>
                      <a:fillRect/>
                    </a:stretch>
                  </pic:blipFill>
                  <pic:spPr bwMode="auto">
                    <a:xfrm>
                      <a:off x="0" y="0"/>
                      <a:ext cx="2187149" cy="1236659"/>
                    </a:xfrm>
                    <a:prstGeom prst="rect">
                      <a:avLst/>
                    </a:prstGeom>
                    <a:noFill/>
                    <a:ln>
                      <a:noFill/>
                    </a:ln>
                  </pic:spPr>
                </pic:pic>
              </a:graphicData>
            </a:graphic>
          </wp:inline>
        </w:drawing>
      </w:r>
    </w:p>
    <w:p w:rsidR="00E13010" w:rsidRPr="006D5547" w:rsidRDefault="00E13010" w:rsidP="00E13010">
      <w:pPr>
        <w:jc w:val="center"/>
        <w:rPr>
          <w:b/>
          <w:sz w:val="40"/>
          <w:szCs w:val="40"/>
        </w:rPr>
      </w:pPr>
      <w:r w:rsidRPr="006D5547">
        <w:rPr>
          <w:b/>
          <w:sz w:val="40"/>
          <w:szCs w:val="40"/>
        </w:rPr>
        <w:t>EL</w:t>
      </w:r>
      <w:r>
        <w:rPr>
          <w:b/>
          <w:sz w:val="40"/>
          <w:szCs w:val="40"/>
        </w:rPr>
        <w:t>ITE EXAMINATION BUREAU MOCK 2019</w:t>
      </w:r>
    </w:p>
    <w:p w:rsidR="00E13010" w:rsidRDefault="00E13010" w:rsidP="00E13010">
      <w:pPr>
        <w:spacing w:line="276" w:lineRule="auto"/>
        <w:jc w:val="center"/>
        <w:rPr>
          <w:b/>
          <w:sz w:val="28"/>
          <w:szCs w:val="28"/>
        </w:rPr>
      </w:pPr>
      <w:r w:rsidRPr="006D5547">
        <w:rPr>
          <w:b/>
          <w:sz w:val="28"/>
          <w:szCs w:val="28"/>
        </w:rPr>
        <w:t xml:space="preserve">Uganda </w:t>
      </w:r>
      <w:r w:rsidRPr="0021179E">
        <w:rPr>
          <w:b/>
          <w:sz w:val="28"/>
          <w:szCs w:val="28"/>
          <w:lang w:val="en-GB"/>
        </w:rPr>
        <w:t>Certificate</w:t>
      </w:r>
      <w:r>
        <w:rPr>
          <w:b/>
          <w:lang w:val="en-GB"/>
        </w:rPr>
        <w:t xml:space="preserve"> </w:t>
      </w:r>
      <w:r w:rsidRPr="006D5547">
        <w:rPr>
          <w:b/>
          <w:sz w:val="28"/>
          <w:szCs w:val="28"/>
        </w:rPr>
        <w:t>of Education</w:t>
      </w:r>
    </w:p>
    <w:p w:rsidR="00C961A2" w:rsidRPr="0021179E" w:rsidRDefault="00C961A2" w:rsidP="00E13010">
      <w:pPr>
        <w:spacing w:line="276" w:lineRule="auto"/>
        <w:jc w:val="center"/>
        <w:rPr>
          <w:b/>
          <w:lang w:val="en-GB"/>
        </w:rPr>
      </w:pPr>
    </w:p>
    <w:p w:rsidR="00E13010" w:rsidRDefault="00C961A2" w:rsidP="00E13010">
      <w:pPr>
        <w:spacing w:line="276" w:lineRule="auto"/>
        <w:jc w:val="center"/>
        <w:rPr>
          <w:b/>
          <w:sz w:val="28"/>
          <w:szCs w:val="28"/>
          <w:lang w:val="en-GB"/>
        </w:rPr>
      </w:pPr>
      <w:r>
        <w:rPr>
          <w:b/>
          <w:sz w:val="28"/>
          <w:szCs w:val="28"/>
          <w:lang w:val="en-GB"/>
        </w:rPr>
        <w:t>LUGANDA</w:t>
      </w:r>
    </w:p>
    <w:p w:rsidR="00E13010" w:rsidRPr="00C961A2" w:rsidRDefault="00E13010" w:rsidP="00E13010">
      <w:pPr>
        <w:spacing w:line="276" w:lineRule="auto"/>
        <w:jc w:val="center"/>
        <w:rPr>
          <w:sz w:val="28"/>
          <w:szCs w:val="28"/>
          <w:lang w:val="en-GB"/>
        </w:rPr>
      </w:pPr>
      <w:r w:rsidRPr="00C961A2">
        <w:rPr>
          <w:sz w:val="28"/>
          <w:szCs w:val="28"/>
          <w:lang w:val="en-GB"/>
        </w:rPr>
        <w:t>(</w:t>
      </w:r>
      <w:r w:rsidR="00C961A2" w:rsidRPr="00C961A2">
        <w:rPr>
          <w:sz w:val="28"/>
          <w:szCs w:val="28"/>
          <w:lang w:val="en-GB"/>
        </w:rPr>
        <w:t>Okuwandiika emboozi</w:t>
      </w:r>
      <w:r w:rsidR="00740494">
        <w:rPr>
          <w:sz w:val="28"/>
          <w:szCs w:val="28"/>
          <w:lang w:val="en-GB"/>
        </w:rPr>
        <w:t>, o</w:t>
      </w:r>
      <w:r w:rsidR="00C961A2" w:rsidRPr="00C961A2">
        <w:rPr>
          <w:sz w:val="28"/>
          <w:szCs w:val="28"/>
          <w:lang w:val="en-GB"/>
        </w:rPr>
        <w:t>kukyusa, okufunza, ggulama n’ebisoko</w:t>
      </w:r>
      <w:r w:rsidRPr="00C961A2">
        <w:rPr>
          <w:sz w:val="28"/>
          <w:szCs w:val="28"/>
          <w:lang w:val="en-GB"/>
        </w:rPr>
        <w:t>)</w:t>
      </w:r>
    </w:p>
    <w:p w:rsidR="00C961A2" w:rsidRDefault="00C961A2" w:rsidP="00E13010">
      <w:pPr>
        <w:spacing w:line="276" w:lineRule="auto"/>
        <w:jc w:val="center"/>
        <w:rPr>
          <w:b/>
          <w:sz w:val="28"/>
          <w:szCs w:val="28"/>
          <w:lang w:val="en-GB"/>
        </w:rPr>
      </w:pPr>
    </w:p>
    <w:p w:rsidR="00E13010" w:rsidRDefault="00C961A2" w:rsidP="00E13010">
      <w:pPr>
        <w:spacing w:line="276" w:lineRule="auto"/>
        <w:jc w:val="center"/>
        <w:rPr>
          <w:b/>
          <w:sz w:val="28"/>
          <w:szCs w:val="28"/>
          <w:lang w:val="en-GB"/>
        </w:rPr>
      </w:pPr>
      <w:r>
        <w:rPr>
          <w:b/>
          <w:sz w:val="28"/>
          <w:szCs w:val="28"/>
          <w:lang w:val="en-GB"/>
        </w:rPr>
        <w:t>OLUPAPULA OLUSOOKA</w:t>
      </w:r>
    </w:p>
    <w:p w:rsidR="00E13010" w:rsidRDefault="00E13010" w:rsidP="00E13010">
      <w:pPr>
        <w:spacing w:line="276" w:lineRule="auto"/>
        <w:jc w:val="center"/>
        <w:rPr>
          <w:b/>
          <w:sz w:val="28"/>
          <w:szCs w:val="28"/>
          <w:lang w:val="en-GB"/>
        </w:rPr>
      </w:pPr>
    </w:p>
    <w:p w:rsidR="00E13010" w:rsidRPr="00772EA0" w:rsidRDefault="00740494" w:rsidP="00E13010">
      <w:pPr>
        <w:spacing w:line="276" w:lineRule="auto"/>
        <w:jc w:val="center"/>
        <w:rPr>
          <w:lang w:val="en-GB"/>
        </w:rPr>
      </w:pPr>
      <w:r>
        <w:rPr>
          <w:lang w:val="en-GB"/>
        </w:rPr>
        <w:t>ESSAAWA BBIRI</w:t>
      </w:r>
    </w:p>
    <w:p w:rsidR="00E13010" w:rsidRDefault="00E13010" w:rsidP="00E13010">
      <w:pPr>
        <w:spacing w:line="276" w:lineRule="auto"/>
        <w:jc w:val="center"/>
        <w:rPr>
          <w:b/>
          <w:lang w:val="en-GB"/>
        </w:rPr>
      </w:pPr>
    </w:p>
    <w:p w:rsidR="00E13010" w:rsidRDefault="00C961A2" w:rsidP="00E13010">
      <w:pPr>
        <w:spacing w:line="276" w:lineRule="auto"/>
        <w:rPr>
          <w:b/>
          <w:lang w:val="en-GB"/>
        </w:rPr>
      </w:pPr>
      <w:r>
        <w:rPr>
          <w:b/>
          <w:u w:val="single"/>
          <w:lang w:val="en-GB"/>
        </w:rPr>
        <w:t>EBIGOBERERWA:</w:t>
      </w:r>
    </w:p>
    <w:p w:rsidR="00E13010" w:rsidRDefault="00E13010" w:rsidP="00E13010">
      <w:pPr>
        <w:spacing w:line="276" w:lineRule="auto"/>
        <w:rPr>
          <w:b/>
          <w:lang w:val="en-GB"/>
        </w:rPr>
      </w:pPr>
    </w:p>
    <w:p w:rsidR="00E13010" w:rsidRDefault="00C961A2" w:rsidP="00E13010">
      <w:pPr>
        <w:numPr>
          <w:ilvl w:val="0"/>
          <w:numId w:val="1"/>
        </w:numPr>
        <w:spacing w:line="276" w:lineRule="auto"/>
        <w:rPr>
          <w:i/>
          <w:lang w:val="en-GB"/>
        </w:rPr>
      </w:pPr>
      <w:r>
        <w:rPr>
          <w:i/>
          <w:lang w:val="en-GB"/>
        </w:rPr>
        <w:t>Olupapula luno lulimu ebitundu bibiri A ne B.</w:t>
      </w:r>
    </w:p>
    <w:p w:rsidR="00E13010" w:rsidRDefault="00C961A2" w:rsidP="00E13010">
      <w:pPr>
        <w:numPr>
          <w:ilvl w:val="0"/>
          <w:numId w:val="1"/>
        </w:numPr>
        <w:spacing w:line="276" w:lineRule="auto"/>
        <w:rPr>
          <w:i/>
          <w:lang w:val="en-GB"/>
        </w:rPr>
      </w:pPr>
      <w:r>
        <w:rPr>
          <w:i/>
          <w:lang w:val="en-GB"/>
        </w:rPr>
        <w:t>Mu kitundu A, mulimu nnamba 1(</w:t>
      </w:r>
      <w:r w:rsidR="0036477E">
        <w:rPr>
          <w:i/>
          <w:lang w:val="en-GB"/>
        </w:rPr>
        <w:t xml:space="preserve">a) ne 1(b), </w:t>
      </w:r>
      <w:proofErr w:type="spellStart"/>
      <w:r w:rsidR="0036477E">
        <w:rPr>
          <w:i/>
          <w:lang w:val="en-GB"/>
        </w:rPr>
        <w:t>londako</w:t>
      </w:r>
      <w:proofErr w:type="spellEnd"/>
      <w:r w:rsidR="0036477E">
        <w:rPr>
          <w:i/>
          <w:lang w:val="en-GB"/>
        </w:rPr>
        <w:t xml:space="preserve"> (a) </w:t>
      </w:r>
      <w:proofErr w:type="spellStart"/>
      <w:r w:rsidR="0036477E">
        <w:rPr>
          <w:i/>
          <w:lang w:val="en-GB"/>
        </w:rPr>
        <w:t>oba</w:t>
      </w:r>
      <w:proofErr w:type="spellEnd"/>
      <w:r w:rsidR="0036477E">
        <w:rPr>
          <w:i/>
          <w:lang w:val="en-GB"/>
        </w:rPr>
        <w:t xml:space="preserve"> (b)</w:t>
      </w:r>
      <w:r w:rsidR="00393748">
        <w:rPr>
          <w:i/>
          <w:lang w:val="en-GB"/>
        </w:rPr>
        <w:t>.</w:t>
      </w:r>
    </w:p>
    <w:p w:rsidR="00C961A2" w:rsidRDefault="00C961A2" w:rsidP="00E13010">
      <w:pPr>
        <w:numPr>
          <w:ilvl w:val="0"/>
          <w:numId w:val="1"/>
        </w:numPr>
        <w:spacing w:line="276" w:lineRule="auto"/>
        <w:rPr>
          <w:i/>
          <w:lang w:val="en-GB"/>
        </w:rPr>
      </w:pPr>
      <w:r>
        <w:rPr>
          <w:i/>
          <w:lang w:val="en-GB"/>
        </w:rPr>
        <w:t>Mu</w:t>
      </w:r>
      <w:r w:rsidR="00BF683B">
        <w:rPr>
          <w:i/>
          <w:lang w:val="en-GB"/>
        </w:rPr>
        <w:t xml:space="preserve"> </w:t>
      </w:r>
      <w:r>
        <w:rPr>
          <w:i/>
          <w:lang w:val="en-GB"/>
        </w:rPr>
        <w:t>kitundu B. mulimu n</w:t>
      </w:r>
      <w:r w:rsidR="00BF683B">
        <w:rPr>
          <w:i/>
          <w:lang w:val="en-GB"/>
        </w:rPr>
        <w:t>n</w:t>
      </w:r>
      <w:r>
        <w:rPr>
          <w:i/>
          <w:lang w:val="en-GB"/>
        </w:rPr>
        <w:t>amba 2 ne 3.  Nnamba 2 londako (a) oba (b).</w:t>
      </w:r>
    </w:p>
    <w:p w:rsidR="00C961A2" w:rsidRDefault="00C961A2" w:rsidP="00E13010">
      <w:pPr>
        <w:numPr>
          <w:ilvl w:val="0"/>
          <w:numId w:val="1"/>
        </w:numPr>
        <w:spacing w:line="276" w:lineRule="auto"/>
        <w:rPr>
          <w:i/>
          <w:lang w:val="en-GB"/>
        </w:rPr>
      </w:pPr>
      <w:r>
        <w:rPr>
          <w:i/>
          <w:lang w:val="en-GB"/>
        </w:rPr>
        <w:t>Nnamba 3 yonna ya buwaze.</w:t>
      </w:r>
    </w:p>
    <w:p w:rsidR="00E13010" w:rsidRDefault="00E13010" w:rsidP="00E13010">
      <w:pPr>
        <w:spacing w:line="276" w:lineRule="auto"/>
        <w:rPr>
          <w:lang w:val="en-GB"/>
        </w:rPr>
      </w:pPr>
    </w:p>
    <w:p w:rsidR="00E13010" w:rsidRDefault="00E13010" w:rsidP="00E13010">
      <w:pPr>
        <w:spacing w:line="276" w:lineRule="auto"/>
        <w:rPr>
          <w:lang w:val="en-GB"/>
        </w:rPr>
      </w:pPr>
    </w:p>
    <w:p w:rsidR="00E91826" w:rsidRDefault="00E91826" w:rsidP="00B1706E">
      <w:pPr>
        <w:spacing w:line="276" w:lineRule="auto"/>
      </w:pPr>
    </w:p>
    <w:p w:rsidR="00B1706E" w:rsidRDefault="00B1706E" w:rsidP="00B1706E">
      <w:pPr>
        <w:spacing w:line="276" w:lineRule="auto"/>
      </w:pPr>
    </w:p>
    <w:p w:rsidR="00B1706E" w:rsidRDefault="00B1706E" w:rsidP="00B1706E">
      <w:pPr>
        <w:spacing w:line="276" w:lineRule="auto"/>
      </w:pPr>
    </w:p>
    <w:p w:rsidR="00772EA0" w:rsidRDefault="00772EA0" w:rsidP="00B1706E">
      <w:pPr>
        <w:spacing w:line="276" w:lineRule="auto"/>
      </w:pPr>
    </w:p>
    <w:p w:rsidR="00B1706E" w:rsidRDefault="00B1706E" w:rsidP="00B1706E">
      <w:pPr>
        <w:spacing w:line="276" w:lineRule="auto"/>
      </w:pPr>
    </w:p>
    <w:p w:rsidR="00B1706E" w:rsidRDefault="00B1706E" w:rsidP="00B1706E">
      <w:pPr>
        <w:spacing w:line="276" w:lineRule="auto"/>
      </w:pPr>
    </w:p>
    <w:p w:rsidR="00B1706E" w:rsidRDefault="00B1706E" w:rsidP="00B1706E">
      <w:pPr>
        <w:spacing w:line="276" w:lineRule="auto"/>
      </w:pPr>
    </w:p>
    <w:p w:rsidR="00D23B18" w:rsidRPr="0091143D" w:rsidRDefault="00AD023E" w:rsidP="00D23B18">
      <w:pPr>
        <w:jc w:val="center"/>
        <w:rPr>
          <w:b/>
        </w:rPr>
      </w:pPr>
      <w:r w:rsidRPr="00772EA0">
        <w:rPr>
          <w:b/>
        </w:rPr>
        <w:lastRenderedPageBreak/>
        <w:t>EKITUNDU A:</w:t>
      </w:r>
    </w:p>
    <w:p w:rsidR="005A5E12" w:rsidRDefault="00FB44B6" w:rsidP="00D23B18">
      <w:pPr>
        <w:jc w:val="center"/>
        <w:rPr>
          <w:b/>
        </w:rPr>
      </w:pPr>
      <w:r w:rsidRPr="00772EA0">
        <w:rPr>
          <w:b/>
        </w:rPr>
        <w:t>(Kola nnamba 1(a) oba 1(b) mu kitundu kino)</w:t>
      </w:r>
    </w:p>
    <w:p w:rsidR="00EB245D" w:rsidRPr="00EB245D" w:rsidRDefault="00EB245D" w:rsidP="00D23B18">
      <w:pPr>
        <w:rPr>
          <w:b/>
        </w:rPr>
      </w:pPr>
      <w:r w:rsidRPr="00EB245D">
        <w:rPr>
          <w:b/>
        </w:rPr>
        <w:t>KOLA:</w:t>
      </w:r>
    </w:p>
    <w:p w:rsidR="00FB44B6" w:rsidRDefault="00FB44B6" w:rsidP="00D23B18">
      <w:r>
        <w:t>1.</w:t>
      </w:r>
      <w:r>
        <w:tab/>
        <w:t>a)</w:t>
      </w:r>
      <w:r>
        <w:tab/>
        <w:t>W</w:t>
      </w:r>
      <w:r w:rsidR="00C73A4B">
        <w:t>andiika emboozi etekka wansi wa</w:t>
      </w:r>
      <w:r>
        <w:t xml:space="preserve"> bigambo </w:t>
      </w:r>
      <w:r w:rsidR="00C73A4B">
        <w:t>bikumi bina (</w:t>
      </w:r>
      <w:r>
        <w:t>400</w:t>
      </w:r>
      <w:r w:rsidR="00C73A4B">
        <w:t>)</w:t>
      </w:r>
      <w:r>
        <w:t xml:space="preserve"> ku </w:t>
      </w:r>
      <w:r w:rsidR="00C73A4B">
        <w:tab/>
      </w:r>
      <w:r w:rsidR="00C73A4B">
        <w:tab/>
      </w:r>
      <w:r w:rsidR="00C73A4B">
        <w:tab/>
        <w:t>gumu ku mitwe gino:</w:t>
      </w:r>
      <w:r w:rsidR="00C73A4B">
        <w:tab/>
      </w:r>
      <w:r w:rsidR="00C73A4B">
        <w:tab/>
      </w:r>
      <w:r w:rsidR="00C73A4B">
        <w:tab/>
        <w:t xml:space="preserve">       </w:t>
      </w:r>
      <w:r>
        <w:t>(Buli mboozi ya bubonero 50)</w:t>
      </w:r>
    </w:p>
    <w:p w:rsidR="00FB44B6" w:rsidRDefault="00FB44B6" w:rsidP="00D23B18">
      <w:r>
        <w:tab/>
      </w:r>
      <w:r>
        <w:tab/>
        <w:t>i)</w:t>
      </w:r>
      <w:r>
        <w:tab/>
        <w:t>N</w:t>
      </w:r>
      <w:r w:rsidR="00EE735E">
        <w:t>z</w:t>
      </w:r>
      <w:r>
        <w:t>e mbimaze.</w:t>
      </w:r>
    </w:p>
    <w:p w:rsidR="00FB44B6" w:rsidRDefault="00FB44B6" w:rsidP="00D23B18">
      <w:r>
        <w:tab/>
      </w:r>
      <w:r>
        <w:tab/>
        <w:t>ii)</w:t>
      </w:r>
      <w:r>
        <w:tab/>
        <w:t xml:space="preserve">Okukyusakyusa abaana mu masomero si kirungi.  </w:t>
      </w:r>
      <w:r w:rsidR="00393748">
        <w:t>(</w:t>
      </w:r>
      <w:proofErr w:type="spellStart"/>
      <w:r w:rsidR="00393748">
        <w:t>Kubaganya</w:t>
      </w:r>
      <w:proofErr w:type="spellEnd"/>
      <w:r w:rsidR="00393748">
        <w:t xml:space="preserve"> </w:t>
      </w:r>
      <w:r w:rsidR="00393748">
        <w:tab/>
      </w:r>
      <w:r w:rsidR="00393748">
        <w:tab/>
      </w:r>
      <w:r w:rsidR="00393748">
        <w:tab/>
      </w:r>
      <w:proofErr w:type="spellStart"/>
      <w:r w:rsidR="00393748">
        <w:t>ebirowoozo</w:t>
      </w:r>
      <w:proofErr w:type="spellEnd"/>
      <w:r w:rsidR="00393748">
        <w:t>)</w:t>
      </w:r>
    </w:p>
    <w:p w:rsidR="00EE735E" w:rsidRDefault="0036477E" w:rsidP="00D23B18">
      <w:r>
        <w:tab/>
      </w:r>
      <w:r>
        <w:tab/>
        <w:t>iii)</w:t>
      </w:r>
      <w:r>
        <w:tab/>
      </w:r>
      <w:proofErr w:type="spellStart"/>
      <w:r>
        <w:t>Guns</w:t>
      </w:r>
      <w:r w:rsidR="00EE735E">
        <w:t>inze</w:t>
      </w:r>
      <w:proofErr w:type="spellEnd"/>
      <w:r w:rsidR="00EE735E">
        <w:t xml:space="preserve"> </w:t>
      </w:r>
      <w:proofErr w:type="spellStart"/>
      <w:r w:rsidR="00EE735E">
        <w:t>aliwa</w:t>
      </w:r>
      <w:proofErr w:type="spellEnd"/>
      <w:r w:rsidR="00EE735E">
        <w:t xml:space="preserve"> </w:t>
      </w:r>
      <w:proofErr w:type="spellStart"/>
      <w:r w:rsidR="00EE735E">
        <w:t>bitono</w:t>
      </w:r>
      <w:proofErr w:type="spellEnd"/>
      <w:r w:rsidR="00EE735E">
        <w:t>.</w:t>
      </w:r>
    </w:p>
    <w:p w:rsidR="00FB44B6" w:rsidRDefault="00EE735E" w:rsidP="00D23B18">
      <w:r>
        <w:tab/>
      </w:r>
      <w:r>
        <w:tab/>
      </w:r>
      <w:proofErr w:type="gramStart"/>
      <w:r>
        <w:t>iv</w:t>
      </w:r>
      <w:r w:rsidR="00FB44B6">
        <w:t>)</w:t>
      </w:r>
      <w:r w:rsidR="00FB44B6">
        <w:tab/>
      </w:r>
      <w:proofErr w:type="spellStart"/>
      <w:r w:rsidR="00FB44B6">
        <w:t>Okukuuma</w:t>
      </w:r>
      <w:proofErr w:type="spellEnd"/>
      <w:proofErr w:type="gramEnd"/>
      <w:r w:rsidR="00FB44B6">
        <w:t xml:space="preserve"> </w:t>
      </w:r>
      <w:proofErr w:type="spellStart"/>
      <w:r w:rsidR="00FB44B6">
        <w:t>obutonde</w:t>
      </w:r>
      <w:proofErr w:type="spellEnd"/>
      <w:r w:rsidR="00FB44B6">
        <w:t xml:space="preserve"> </w:t>
      </w:r>
      <w:proofErr w:type="spellStart"/>
      <w:r w:rsidR="00FB44B6">
        <w:t>bw</w:t>
      </w:r>
      <w:r w:rsidR="0036477E">
        <w:t>’</w:t>
      </w:r>
      <w:r w:rsidR="00FB44B6">
        <w:t>ensi</w:t>
      </w:r>
      <w:proofErr w:type="spellEnd"/>
      <w:r w:rsidR="00FB44B6">
        <w:t>.</w:t>
      </w:r>
    </w:p>
    <w:p w:rsidR="00FB44B6" w:rsidRDefault="00FB44B6" w:rsidP="00D23B18">
      <w:r w:rsidRPr="00EB245D">
        <w:rPr>
          <w:b/>
        </w:rPr>
        <w:t>OBA</w:t>
      </w:r>
      <w:r>
        <w:t>:</w:t>
      </w:r>
    </w:p>
    <w:p w:rsidR="00FB44B6" w:rsidRDefault="00FB44B6" w:rsidP="00D23B18">
      <w:r>
        <w:tab/>
        <w:t>b)</w:t>
      </w:r>
      <w:r>
        <w:tab/>
      </w:r>
      <w:r w:rsidR="00C42860">
        <w:t xml:space="preserve">Ku mitwe gino londako ebiri (2) buli gumu oguwandiikeko emboozi nga </w:t>
      </w:r>
      <w:r w:rsidR="00C42860">
        <w:tab/>
      </w:r>
      <w:r w:rsidR="00C42860">
        <w:tab/>
        <w:t>bw’olagiddwa.</w:t>
      </w:r>
    </w:p>
    <w:p w:rsidR="00C42860" w:rsidRDefault="00C42860" w:rsidP="00D23B18">
      <w:r>
        <w:tab/>
      </w:r>
      <w:r>
        <w:tab/>
        <w:t>i)</w:t>
      </w:r>
      <w:r>
        <w:tab/>
        <w:t xml:space="preserve">Wandiikira muzaddewo ebbaluwa ng’omubuulira ku bulungi obuli </w:t>
      </w:r>
      <w:r>
        <w:tab/>
      </w:r>
      <w:r>
        <w:tab/>
      </w:r>
      <w:r>
        <w:tab/>
        <w:t xml:space="preserve">mu kuwa omwanawo </w:t>
      </w:r>
      <w:r w:rsidR="00802AAF">
        <w:t>obudde</w:t>
      </w:r>
      <w:r>
        <w:t xml:space="preserve"> obumala.</w:t>
      </w:r>
    </w:p>
    <w:p w:rsidR="00C42860" w:rsidRDefault="00C42860" w:rsidP="00D23B18">
      <w:r>
        <w:tab/>
      </w:r>
      <w:r>
        <w:tab/>
        <w:t>ii)</w:t>
      </w:r>
      <w:r>
        <w:tab/>
      </w:r>
      <w:r w:rsidR="00460B9C">
        <w:t xml:space="preserve">Ggw’okulira ebyobuwangwa mu woofisi ya </w:t>
      </w:r>
      <w:r w:rsidR="00460B9C">
        <w:tab/>
      </w:r>
      <w:r w:rsidR="006706E1">
        <w:t xml:space="preserve">katikiro, </w:t>
      </w:r>
      <w:r w:rsidR="00460B9C">
        <w:t xml:space="preserve">oyitiddwa </w:t>
      </w:r>
      <w:r w:rsidR="00460B9C">
        <w:tab/>
      </w:r>
      <w:r w:rsidR="00460B9C">
        <w:tab/>
      </w:r>
      <w:r w:rsidR="00460B9C">
        <w:tab/>
        <w:t xml:space="preserve">mumusomo gw’ebyobuwangwa </w:t>
      </w:r>
      <w:r w:rsidR="006706E1">
        <w:t xml:space="preserve">okwogerako eri abantu ku </w:t>
      </w:r>
      <w:r w:rsidR="00460B9C">
        <w:tab/>
      </w:r>
      <w:r w:rsidR="00460B9C">
        <w:tab/>
      </w:r>
      <w:r w:rsidR="00460B9C">
        <w:tab/>
      </w:r>
      <w:r w:rsidR="00460B9C">
        <w:tab/>
        <w:t xml:space="preserve">bivuddeko obuwangwa </w:t>
      </w:r>
      <w:r w:rsidR="006706E1">
        <w:t>okusereba.  Wandiika okwogera kwo.</w:t>
      </w:r>
    </w:p>
    <w:p w:rsidR="006706E1" w:rsidRDefault="008230A6" w:rsidP="00D23B18">
      <w:r>
        <w:tab/>
      </w:r>
      <w:r>
        <w:tab/>
        <w:t>iii)</w:t>
      </w:r>
      <w:r>
        <w:tab/>
        <w:t>Wa</w:t>
      </w:r>
      <w:r w:rsidR="006706E1">
        <w:t>baddewo ng’ab</w:t>
      </w:r>
      <w:r w:rsidR="00440259">
        <w:t>abbi b’emmotoka poliisi ebagomba</w:t>
      </w:r>
      <w:r w:rsidR="006706E1">
        <w:t xml:space="preserve">mu obwala, </w:t>
      </w:r>
      <w:r w:rsidR="006706E1">
        <w:tab/>
      </w:r>
      <w:r w:rsidR="006706E1">
        <w:tab/>
      </w:r>
      <w:r w:rsidR="006706E1">
        <w:tab/>
        <w:t>omu ab</w:t>
      </w:r>
      <w:r w:rsidR="00440259">
        <w:t>adde</w:t>
      </w:r>
      <w:r w:rsidR="006706E1">
        <w:t xml:space="preserve"> adduka ne bamukuba </w:t>
      </w:r>
      <w:r w:rsidR="00F13564">
        <w:t xml:space="preserve"> amasasi agaamutiddewo.  </w:t>
      </w:r>
      <w:r w:rsidR="00F13564">
        <w:tab/>
      </w:r>
      <w:r w:rsidR="00F13564">
        <w:tab/>
      </w:r>
      <w:r w:rsidR="00F13564">
        <w:tab/>
        <w:t xml:space="preserve">Wandiika siteetimenti gy’onoowa </w:t>
      </w:r>
      <w:r w:rsidR="006706E1">
        <w:t>poliisi.</w:t>
      </w:r>
    </w:p>
    <w:p w:rsidR="006706E1" w:rsidRDefault="008230A6" w:rsidP="00D23B18">
      <w:r>
        <w:tab/>
      </w:r>
      <w:r>
        <w:tab/>
        <w:t>iv)</w:t>
      </w:r>
      <w:r>
        <w:tab/>
        <w:t>Wandiika omuko mu mawul</w:t>
      </w:r>
      <w:r w:rsidR="006706E1">
        <w:t xml:space="preserve">ire nga weemulugunya </w:t>
      </w:r>
      <w:r>
        <w:t xml:space="preserve">ku </w:t>
      </w:r>
      <w:r w:rsidR="006706E1">
        <w:t xml:space="preserve">bisale </w:t>
      </w:r>
      <w:r w:rsidR="006706E1">
        <w:tab/>
      </w:r>
      <w:r w:rsidR="006706E1">
        <w:tab/>
      </w:r>
      <w:r w:rsidR="006706E1">
        <w:tab/>
      </w:r>
      <w:r w:rsidR="006706E1">
        <w:tab/>
        <w:t xml:space="preserve">by’amasomero ebiyitiridde ennyo </w:t>
      </w:r>
      <w:r>
        <w:t xml:space="preserve"> okulinnya </w:t>
      </w:r>
      <w:r w:rsidR="006706E1">
        <w:t>ensangi zino.</w:t>
      </w:r>
    </w:p>
    <w:p w:rsidR="006706E1" w:rsidRDefault="006706E1" w:rsidP="00D23B18"/>
    <w:p w:rsidR="00D23B18" w:rsidRPr="0091143D" w:rsidRDefault="00287F22" w:rsidP="00D23B18">
      <w:pPr>
        <w:jc w:val="center"/>
        <w:rPr>
          <w:b/>
        </w:rPr>
      </w:pPr>
      <w:r w:rsidRPr="005A5E12">
        <w:rPr>
          <w:b/>
        </w:rPr>
        <w:t>EKITUNDU B:</w:t>
      </w:r>
    </w:p>
    <w:p w:rsidR="00287F22" w:rsidRPr="0091143D" w:rsidRDefault="005A5E12" w:rsidP="00D23B18">
      <w:pPr>
        <w:jc w:val="center"/>
        <w:rPr>
          <w:b/>
        </w:rPr>
      </w:pPr>
      <w:r>
        <w:rPr>
          <w:b/>
        </w:rPr>
        <w:t>Kola ebibuuzo 2(a) oba 2</w:t>
      </w:r>
      <w:r w:rsidR="00287F22" w:rsidRPr="005A5E12">
        <w:rPr>
          <w:b/>
        </w:rPr>
        <w:t>(b).  Buli kibuuzo kya bubonero 20.</w:t>
      </w:r>
    </w:p>
    <w:p w:rsidR="00287F22" w:rsidRDefault="00287F22" w:rsidP="00D23B18">
      <w:r>
        <w:t>2.</w:t>
      </w:r>
      <w:r>
        <w:tab/>
        <w:t>a)</w:t>
      </w:r>
      <w:r>
        <w:tab/>
        <w:t>Funza ekitundu kino mu bigambo nga 100.</w:t>
      </w:r>
    </w:p>
    <w:p w:rsidR="000B3085" w:rsidRDefault="000B3085" w:rsidP="00D23B18"/>
    <w:p w:rsidR="000B3085" w:rsidRPr="0091143D" w:rsidRDefault="009A3D73" w:rsidP="00D23B18">
      <w:pPr>
        <w:jc w:val="center"/>
        <w:rPr>
          <w:b/>
        </w:rPr>
      </w:pPr>
      <w:r>
        <w:rPr>
          <w:b/>
        </w:rPr>
        <w:t>EMIGAS</w:t>
      </w:r>
      <w:r w:rsidR="000B3085" w:rsidRPr="005A5E12">
        <w:rPr>
          <w:b/>
        </w:rPr>
        <w:t>O OMUYIZI GY’AFUNA MU KUSOMA OBUTABO.</w:t>
      </w:r>
    </w:p>
    <w:p w:rsidR="000B3085" w:rsidRDefault="000B3085" w:rsidP="00D23B18">
      <w:r>
        <w:t>Omwana bwayiga okusoma obulamubwe obw</w:t>
      </w:r>
      <w:r w:rsidR="009A3D73">
        <w:t>’</w:t>
      </w:r>
      <w:r>
        <w:t>omu maaso buba butangaavu.  N’olwensonga eyo ekitongole kya K</w:t>
      </w:r>
      <w:r w:rsidR="009A3D73">
        <w:t>C</w:t>
      </w:r>
      <w:r>
        <w:t>CA ne FAWE bakwataganye okulaba nga batumbula omutindo gw</w:t>
      </w:r>
      <w:r w:rsidR="009A3D73">
        <w:t>’</w:t>
      </w:r>
      <w:r>
        <w:t>okusoma</w:t>
      </w:r>
      <w:r w:rsidR="009A3D73">
        <w:t xml:space="preserve"> ebitabo</w:t>
      </w:r>
      <w:r>
        <w:t xml:space="preserve"> mu masomero g’omu Kampala.  Amyuka Dayirekita wa Kampala yagambye nti bawaliriziddwa okusaawo etterekero ly’ebitabo nga baakulitambuza mu masomero ag’enjawulo</w:t>
      </w:r>
      <w:r w:rsidR="00092B56">
        <w:t xml:space="preserve"> okusobola</w:t>
      </w:r>
      <w:r>
        <w:t xml:space="preserve"> okutumbula okusoma ebitabo mu bayizi mu bibi</w:t>
      </w:r>
      <w:r w:rsidR="00092B56">
        <w:t>i</w:t>
      </w:r>
      <w:r>
        <w:t>na ebya wansi.</w:t>
      </w:r>
    </w:p>
    <w:p w:rsidR="000B3085" w:rsidRPr="0020231E" w:rsidRDefault="000B3085" w:rsidP="00D23B18">
      <w:pPr>
        <w:rPr>
          <w:sz w:val="16"/>
          <w:szCs w:val="16"/>
        </w:rPr>
      </w:pPr>
    </w:p>
    <w:p w:rsidR="000B3085" w:rsidRDefault="000B3085" w:rsidP="00D23B18">
      <w:r>
        <w:t>Yagambye nti okusoma ebitabo kirungi eri omwana.  Omwana bw’ab</w:t>
      </w:r>
      <w:r w:rsidR="00E977AC">
        <w:t>a nga tannasobola kw</w:t>
      </w:r>
      <w:r w:rsidR="00435D75">
        <w:t>’</w:t>
      </w:r>
      <w:r w:rsidR="00E977AC">
        <w:t xml:space="preserve">esomera, ggwe ng’omuzadde olina okumusomesa ebitabo okuva ku </w:t>
      </w:r>
      <w:r w:rsidR="00435D75">
        <w:t>myezi</w:t>
      </w:r>
      <w:r w:rsidR="00E977AC">
        <w:t xml:space="preserve"> nga esatu.  Omwana aba awu</w:t>
      </w:r>
      <w:r w:rsidR="00435D75">
        <w:t>lira wadde essaawa eyo aba tatege</w:t>
      </w:r>
      <w:r w:rsidR="00E977AC">
        <w:t xml:space="preserve">era bulungi </w:t>
      </w:r>
      <w:r w:rsidR="00435D75">
        <w:t xml:space="preserve">naye </w:t>
      </w:r>
      <w:r w:rsidR="00E977AC">
        <w:t>bw</w:t>
      </w:r>
      <w:r w:rsidR="00435D75">
        <w:t>’age</w:t>
      </w:r>
      <w:r w:rsidR="00E977AC">
        <w:t>nda akula alina ky</w:t>
      </w:r>
      <w:r w:rsidR="00435D75">
        <w:t>’</w:t>
      </w:r>
      <w:r w:rsidR="00E977AC">
        <w:t>afuna ne kyongera okuwagala obwongo bwe.</w:t>
      </w:r>
    </w:p>
    <w:p w:rsidR="00E977AC" w:rsidRPr="0020231E" w:rsidRDefault="00E977AC" w:rsidP="00D23B18">
      <w:pPr>
        <w:rPr>
          <w:sz w:val="16"/>
          <w:szCs w:val="16"/>
        </w:rPr>
      </w:pPr>
    </w:p>
    <w:p w:rsidR="00E977AC" w:rsidRDefault="00305EF2" w:rsidP="00D23B18">
      <w:r>
        <w:t>Bw’o</w:t>
      </w:r>
      <w:r w:rsidR="00E977AC">
        <w:t>somera omwana ayiga okussaayo omwoyo eri omuntu abaako ky</w:t>
      </w:r>
      <w:r>
        <w:t>’</w:t>
      </w:r>
      <w:r w:rsidR="00E977AC">
        <w:t>ayo</w:t>
      </w:r>
      <w:r>
        <w:t>gera era yagambye nti kino kimuy</w:t>
      </w:r>
      <w:r w:rsidR="00E977AC">
        <w:t>amba okussaayo omut</w:t>
      </w:r>
      <w:r>
        <w:t>i</w:t>
      </w:r>
      <w:r w:rsidR="00E977AC">
        <w:t>ma mu kibina.  Omwana bw</w:t>
      </w:r>
      <w:r>
        <w:t>’</w:t>
      </w:r>
      <w:r w:rsidR="00E977AC">
        <w:t>aba omuto okuva ku myaka 3 okutuuka ku 10 anyumirwa okumusomer</w:t>
      </w:r>
      <w:r>
        <w:t>a obutabo ate nga bw’alaba n’ebif</w:t>
      </w:r>
      <w:r w:rsidR="00E977AC">
        <w:t xml:space="preserve">aananyi ekimuyamba </w:t>
      </w:r>
      <w:r w:rsidR="005454C4">
        <w:t>okwongera okutegeera ebigambo by</w:t>
      </w:r>
      <w:r>
        <w:t>’</w:t>
      </w:r>
      <w:r w:rsidR="005454C4">
        <w:t>omusomera.</w:t>
      </w:r>
    </w:p>
    <w:p w:rsidR="005454C4" w:rsidRDefault="005454C4" w:rsidP="00D23B18">
      <w:r>
        <w:lastRenderedPageBreak/>
        <w:t>Omwana</w:t>
      </w:r>
      <w:r w:rsidR="00F7229B">
        <w:t xml:space="preserve"> bwayiga okusoma kumuyamba okutandi</w:t>
      </w:r>
      <w:r>
        <w:t>ka okunyumirwa by</w:t>
      </w:r>
      <w:r w:rsidR="00F7229B">
        <w:t>’</w:t>
      </w:r>
      <w:r>
        <w:t>asoma.  Kino kimuyamba obutakalu</w:t>
      </w:r>
      <w:r w:rsidR="00F7229B">
        <w:t>u</w:t>
      </w:r>
      <w:r>
        <w:t>birirwa kusoma bitabo bye ne bw</w:t>
      </w:r>
      <w:r w:rsidR="00F7229B">
        <w:t>’</w:t>
      </w:r>
      <w:r>
        <w:t>aba nga</w:t>
      </w:r>
      <w:r w:rsidR="00F7229B">
        <w:t>k</w:t>
      </w:r>
      <w:r>
        <w:t>uze.  Era omuzadde yenna singa asomera</w:t>
      </w:r>
      <w:r w:rsidR="00523D69">
        <w:t xml:space="preserve"> omwana ekitabo kibayamba bonna okukolagana obulungi.  Okunoonyereza kulaga nti omwana gwe basomedde ku bitabo nga tannagenda ku ssomero</w:t>
      </w:r>
      <w:r w:rsidR="00F729FB">
        <w:t>,</w:t>
      </w:r>
      <w:r w:rsidR="00523D69">
        <w:t xml:space="preserve"> bw</w:t>
      </w:r>
      <w:r w:rsidR="00F729FB">
        <w:t>’</w:t>
      </w:r>
      <w:r w:rsidR="00523D69">
        <w:t>atandika okus</w:t>
      </w:r>
      <w:r w:rsidR="00F729FB">
        <w:t>oma aba ategeera mangu bye bamu</w:t>
      </w:r>
      <w:r w:rsidR="00523D69">
        <w:t>nyo</w:t>
      </w:r>
      <w:r w:rsidR="00F729FB">
        <w:t>n</w:t>
      </w:r>
      <w:r w:rsidR="00523D69">
        <w:t>nyola ku ssomero.  Baba bategeera bulungi okubala n’amasomo ga ssaanyansi.</w:t>
      </w:r>
    </w:p>
    <w:p w:rsidR="00523D69" w:rsidRDefault="00523D69" w:rsidP="00D23B18"/>
    <w:p w:rsidR="00523D69" w:rsidRDefault="00523D69" w:rsidP="00D23B18">
      <w:r>
        <w:t>Mu kusoma obutabo kumuyamba okuyiga olulimi.  Bw</w:t>
      </w:r>
      <w:r w:rsidR="00F729FB">
        <w:t>’o</w:t>
      </w:r>
      <w:r>
        <w:t>ba omusomera ekit</w:t>
      </w:r>
      <w:r w:rsidR="00F729FB">
        <w:t>a</w:t>
      </w:r>
      <w:r>
        <w:t>bo awulira enjatula y’ebigambo n’afumiitiriza n’embeera mwe babyogeredde.  Era wano ayiga mangu okwogera.  Mu kusoma obutabo ayiga n’okukuba ebifaananyi embeera gy’asomye bwe yandifaananye.  Kumuyamba n’okutandika okutetenkanya embeera.  Omwana bw</w:t>
      </w:r>
      <w:r w:rsidR="00F729FB">
        <w:t>’</w:t>
      </w:r>
      <w:r>
        <w:t>asoma obutabo obw’</w:t>
      </w:r>
      <w:r w:rsidR="005B3DBC">
        <w:t>enjawulo bumuyamba okumanya ebibeerawo ku bantu ab’enjawulo.  Oluusi ne bwe kimutuukako tatya n</w:t>
      </w:r>
      <w:r w:rsidR="00F729FB">
        <w:t>n</w:t>
      </w:r>
      <w:r w:rsidR="005B3DBC">
        <w:t>yo amanya ajja kuvvunuuka embeera.  Avunaanyizibwa okulondo</w:t>
      </w:r>
      <w:r w:rsidR="00F729FB">
        <w:t>o</w:t>
      </w:r>
      <w:r w:rsidR="005B3DBC">
        <w:t>la eby’okusoma, mu kitongole kya Fawe, asabye amasomero gye Bagenda okutandikira okutwala obutabo oku</w:t>
      </w:r>
      <w:r w:rsidR="00F729FB">
        <w:t>b</w:t>
      </w:r>
      <w:r w:rsidR="005B3DBC">
        <w:t>weyamb</w:t>
      </w:r>
      <w:r w:rsidR="00F729FB">
        <w:t>isa kiyambe okuggula obwongo bw</w:t>
      </w:r>
      <w:r w:rsidR="005B3DBC">
        <w:t>’abayizi.</w:t>
      </w:r>
    </w:p>
    <w:p w:rsidR="005B3DBC" w:rsidRDefault="005B3DBC" w:rsidP="00D23B18"/>
    <w:p w:rsidR="005B3DBC" w:rsidRDefault="005B3DBC" w:rsidP="00D23B18">
      <w:r>
        <w:t>Yasabye abasomesa okuyamba okunyonnyola abayizi baleme kwerabira by</w:t>
      </w:r>
      <w:r w:rsidR="00F729FB">
        <w:t>’ebasoma.  Enkola eno baaj</w:t>
      </w:r>
      <w:r>
        <w:t>anjuli</w:t>
      </w:r>
      <w:r w:rsidR="00F729FB">
        <w:t>dde ku Ntinda Primary school.  Ya</w:t>
      </w:r>
      <w:r>
        <w:t>nyo</w:t>
      </w:r>
      <w:r w:rsidR="00F729FB">
        <w:t>n</w:t>
      </w:r>
      <w:r>
        <w:t>nyodde nti buli ssomero lye baagendamu bajja kumalayo wiiki bbiri.  Kino kyakoleddwa nga bagenderedde okwongera okutumbula okusoma ebitabo mu bayizi aba pulayimale kibayambe okutumbula ensoma yaabwe n’okutegeera.</w:t>
      </w:r>
    </w:p>
    <w:p w:rsidR="005B3DBC" w:rsidRDefault="005B3DBC" w:rsidP="00D23B18"/>
    <w:p w:rsidR="005B3DBC" w:rsidRDefault="005B3DBC" w:rsidP="00D23B18">
      <w:r>
        <w:t>Baakugenda mu masomero 72 agali mu Kampala nga bakyatandiseeko n’amasomero 10.</w:t>
      </w:r>
    </w:p>
    <w:p w:rsidR="00D23B18" w:rsidRDefault="00D23B18" w:rsidP="00D23B18">
      <w:pPr>
        <w:rPr>
          <w:b/>
        </w:rPr>
      </w:pPr>
    </w:p>
    <w:p w:rsidR="009D109B" w:rsidRDefault="00231F3A" w:rsidP="00D23B18">
      <w:r w:rsidRPr="000F47E1">
        <w:rPr>
          <w:b/>
        </w:rPr>
        <w:t>OBA</w:t>
      </w:r>
      <w:r w:rsidR="000F47E1">
        <w:t>:</w:t>
      </w:r>
    </w:p>
    <w:p w:rsidR="00D23B18" w:rsidRDefault="00D23B18" w:rsidP="00D23B18"/>
    <w:p w:rsidR="00231F3A" w:rsidRDefault="00231F3A" w:rsidP="00D23B18">
      <w:r>
        <w:t xml:space="preserve"> </w:t>
      </w:r>
      <w:r w:rsidR="00ED5F6D">
        <w:t>2.</w:t>
      </w:r>
      <w:r w:rsidR="00ED5F6D">
        <w:tab/>
        <w:t>b)</w:t>
      </w:r>
      <w:r w:rsidR="00ED5F6D">
        <w:tab/>
        <w:t>Kyusa ekitundu kino okizze</w:t>
      </w:r>
      <w:r>
        <w:t xml:space="preserve"> mu Luganda.</w:t>
      </w:r>
    </w:p>
    <w:p w:rsidR="00231F3A" w:rsidRPr="0020231E" w:rsidRDefault="00231F3A" w:rsidP="00D23B18">
      <w:pPr>
        <w:rPr>
          <w:sz w:val="16"/>
          <w:szCs w:val="16"/>
        </w:rPr>
      </w:pPr>
    </w:p>
    <w:p w:rsidR="00231F3A" w:rsidRDefault="00231F3A" w:rsidP="00D23B18">
      <w:r>
        <w:t xml:space="preserve">The gender ministry has joined Kampala capital city </w:t>
      </w:r>
      <w:r w:rsidR="00F43C6B">
        <w:t>Authority</w:t>
      </w:r>
      <w:r>
        <w:t xml:space="preserve"> (</w:t>
      </w:r>
      <w:r w:rsidR="00F43C6B">
        <w:t>KCCA) to enforce a law prohibiting individuals from giving money to street children.</w:t>
      </w:r>
    </w:p>
    <w:p w:rsidR="00F43C6B" w:rsidRPr="0020231E" w:rsidRDefault="00F43C6B" w:rsidP="00D23B18">
      <w:pPr>
        <w:rPr>
          <w:sz w:val="16"/>
          <w:szCs w:val="16"/>
        </w:rPr>
      </w:pPr>
    </w:p>
    <w:p w:rsidR="00F43C6B" w:rsidRDefault="00F43C6B" w:rsidP="00D23B18">
      <w:r>
        <w:t xml:space="preserve">Youth and children affairs state minister </w:t>
      </w:r>
      <w:r w:rsidR="00A01580">
        <w:t>Florence Nakiwala</w:t>
      </w:r>
      <w:r>
        <w:t xml:space="preserve"> announced that the ministry would be part of inter – agency team comprising several other ministries and agencies implementing the ordinance.</w:t>
      </w:r>
    </w:p>
    <w:p w:rsidR="00F43C6B" w:rsidRPr="0020231E" w:rsidRDefault="00F43C6B" w:rsidP="00D23B18">
      <w:pPr>
        <w:rPr>
          <w:sz w:val="16"/>
          <w:szCs w:val="16"/>
        </w:rPr>
      </w:pPr>
    </w:p>
    <w:p w:rsidR="00F43C6B" w:rsidRDefault="00F43C6B" w:rsidP="00D23B18">
      <w:r>
        <w:t xml:space="preserve">The KCCA child protection ordinance 2019, drafted by KCCA is also intended to protect children in Kampala from engaging in harmful activities such as selling alcohol, which are not covered by the current </w:t>
      </w:r>
      <w:r w:rsidR="00ED5F6D">
        <w:t>legislation</w:t>
      </w:r>
      <w:r>
        <w:t>.</w:t>
      </w:r>
    </w:p>
    <w:p w:rsidR="00F43C6B" w:rsidRPr="0020231E" w:rsidRDefault="00F43C6B" w:rsidP="00D23B18">
      <w:pPr>
        <w:rPr>
          <w:sz w:val="16"/>
          <w:szCs w:val="16"/>
        </w:rPr>
      </w:pPr>
    </w:p>
    <w:p w:rsidR="00F43C6B" w:rsidRDefault="00F43C6B" w:rsidP="00D23B18">
      <w:r>
        <w:t>On</w:t>
      </w:r>
      <w:r w:rsidR="00ED5F6D">
        <w:t>c</w:t>
      </w:r>
      <w:r>
        <w:t xml:space="preserve">e passed into law anybody found engaging street children – in harmful employment would be imprisoned for six months or pay a fine of 40,000 thousand shillings.  If we embark on this it will be hard for these children to survive on the streets, </w:t>
      </w:r>
      <w:r w:rsidR="00A01580">
        <w:t>otherwise giving them handouts will only encourage them to keep on the streets.  Nakiwala said.</w:t>
      </w:r>
    </w:p>
    <w:p w:rsidR="00A01580" w:rsidRDefault="00A01580" w:rsidP="00D23B18">
      <w:r>
        <w:lastRenderedPageBreak/>
        <w:t>The minister made the remarks while launching an operation to resettle street children that started yesterday, at two rehabilitation sites in Kampala and Wakiso districts.</w:t>
      </w:r>
    </w:p>
    <w:p w:rsidR="001D7E0F" w:rsidRDefault="001D7E0F" w:rsidP="00D23B18"/>
    <w:p w:rsidR="001D7E0F" w:rsidRDefault="001D7E0F" w:rsidP="00D23B18">
      <w:r>
        <w:t xml:space="preserve">The number of children on streets </w:t>
      </w:r>
      <w:r w:rsidR="00A8763A">
        <w:t>stands</w:t>
      </w:r>
      <w:r>
        <w:t xml:space="preserve"> at 15,000 according to records from the gender ministry.  Nakiwala however told </w:t>
      </w:r>
      <w:r w:rsidR="00CC5EA1">
        <w:t>journalists</w:t>
      </w:r>
      <w:r>
        <w:t xml:space="preserve"> that the gender ministry in partnership with the mini</w:t>
      </w:r>
      <w:r w:rsidR="00CC5EA1">
        <w:t>stry of internal affairs and KCCA</w:t>
      </w:r>
      <w:r w:rsidR="0030008A">
        <w:t xml:space="preserve"> have been able to withdraw, rehabilitate and resettle up to 8,070 children in the past operations.  </w:t>
      </w:r>
    </w:p>
    <w:p w:rsidR="0030008A" w:rsidRDefault="0030008A" w:rsidP="00D23B18"/>
    <w:p w:rsidR="0030008A" w:rsidRDefault="0030008A" w:rsidP="00D23B18">
      <w:r>
        <w:t>This exercise had not been consistent so the number of children on the streets has kept increasing whenever there is a break in the exercise.</w:t>
      </w:r>
    </w:p>
    <w:p w:rsidR="0030008A" w:rsidRDefault="0030008A" w:rsidP="00D23B18"/>
    <w:p w:rsidR="0030008A" w:rsidRPr="00A8763A" w:rsidRDefault="00A8763A" w:rsidP="00D23B18">
      <w:pPr>
        <w:jc w:val="right"/>
        <w:rPr>
          <w:b/>
          <w:i/>
          <w:sz w:val="22"/>
          <w:szCs w:val="22"/>
        </w:rPr>
      </w:pPr>
      <w:r w:rsidRPr="00A8763A">
        <w:rPr>
          <w:b/>
          <w:i/>
          <w:sz w:val="22"/>
          <w:szCs w:val="22"/>
        </w:rPr>
        <w:t>Extracted with minor modifications from Saturday Vision June 8</w:t>
      </w:r>
      <w:r w:rsidRPr="00A8763A">
        <w:rPr>
          <w:b/>
          <w:i/>
          <w:sz w:val="22"/>
          <w:szCs w:val="22"/>
          <w:vertAlign w:val="superscript"/>
        </w:rPr>
        <w:t>th</w:t>
      </w:r>
      <w:r w:rsidRPr="00A8763A">
        <w:rPr>
          <w:b/>
          <w:i/>
          <w:sz w:val="22"/>
          <w:szCs w:val="22"/>
        </w:rPr>
        <w:t xml:space="preserve"> 2019.</w:t>
      </w:r>
    </w:p>
    <w:p w:rsidR="00A01580" w:rsidRDefault="00A01580" w:rsidP="00D23B18"/>
    <w:p w:rsidR="009D109B" w:rsidRDefault="009D109B" w:rsidP="00D23B18"/>
    <w:p w:rsidR="00A87BE9" w:rsidRPr="000F47E1" w:rsidRDefault="000F47E1" w:rsidP="00D23B18">
      <w:pPr>
        <w:jc w:val="center"/>
        <w:rPr>
          <w:b/>
        </w:rPr>
      </w:pPr>
      <w:r>
        <w:rPr>
          <w:b/>
        </w:rPr>
        <w:t>Kola ebibuuzo 3</w:t>
      </w:r>
      <w:r w:rsidR="009D109B" w:rsidRPr="000F47E1">
        <w:rPr>
          <w:b/>
        </w:rPr>
        <w:t xml:space="preserve">(a), </w:t>
      </w:r>
      <w:r>
        <w:rPr>
          <w:b/>
        </w:rPr>
        <w:t>3</w:t>
      </w:r>
      <w:r w:rsidR="00E74D96" w:rsidRPr="000F47E1">
        <w:rPr>
          <w:b/>
        </w:rPr>
        <w:t>(b)</w:t>
      </w:r>
      <w:r>
        <w:rPr>
          <w:b/>
        </w:rPr>
        <w:t xml:space="preserve"> ne 3</w:t>
      </w:r>
      <w:r w:rsidR="009D109B" w:rsidRPr="000F47E1">
        <w:rPr>
          <w:b/>
        </w:rPr>
        <w:t>(c).</w:t>
      </w:r>
    </w:p>
    <w:p w:rsidR="00E74D96" w:rsidRDefault="00E74D96" w:rsidP="00D23B18"/>
    <w:p w:rsidR="00E74D96" w:rsidRDefault="00E74D96" w:rsidP="00D23B18">
      <w:r>
        <w:t>3.</w:t>
      </w:r>
      <w:r>
        <w:tab/>
      </w:r>
      <w:proofErr w:type="gramStart"/>
      <w:r>
        <w:t>a</w:t>
      </w:r>
      <w:proofErr w:type="gramEnd"/>
      <w:r>
        <w:t>)</w:t>
      </w:r>
      <w:r>
        <w:tab/>
        <w:t>Jjuza ebisoko</w:t>
      </w:r>
      <w:r w:rsidR="0036477E">
        <w:t xml:space="preserve"> </w:t>
      </w:r>
      <w:proofErr w:type="spellStart"/>
      <w:r w:rsidR="0036477E">
        <w:t>ebituufu</w:t>
      </w:r>
      <w:proofErr w:type="spellEnd"/>
      <w:r w:rsidR="0036477E">
        <w:t xml:space="preserve"> mu </w:t>
      </w:r>
      <w:proofErr w:type="spellStart"/>
      <w:r w:rsidR="0036477E">
        <w:t>mabanga</w:t>
      </w:r>
      <w:proofErr w:type="spellEnd"/>
      <w:r w:rsidR="0036477E">
        <w:t xml:space="preserve"> </w:t>
      </w:r>
      <w:proofErr w:type="spellStart"/>
      <w:r w:rsidR="0036477E">
        <w:t>agalekeddwawo</w:t>
      </w:r>
      <w:proofErr w:type="spellEnd"/>
      <w:r>
        <w:t>.</w:t>
      </w:r>
    </w:p>
    <w:p w:rsidR="00E74D96" w:rsidRDefault="00E74D96" w:rsidP="00D23B18">
      <w:r>
        <w:tab/>
      </w:r>
      <w:r>
        <w:tab/>
        <w:t>i)</w:t>
      </w:r>
      <w:r>
        <w:tab/>
        <w:t>Omusajja oyo ensimbi z</w:t>
      </w:r>
      <w:r w:rsidR="009B3B59">
        <w:t>’</w:t>
      </w:r>
      <w:r>
        <w:t>alina zito</w:t>
      </w:r>
      <w:r w:rsidR="009B3B59">
        <w:t>otoo</w:t>
      </w:r>
      <w:r>
        <w:t>gana nga …………………..</w:t>
      </w:r>
    </w:p>
    <w:p w:rsidR="00E74D96" w:rsidRDefault="00E74D96" w:rsidP="00D23B18">
      <w:r>
        <w:tab/>
      </w:r>
      <w:r>
        <w:tab/>
        <w:t>ii)</w:t>
      </w:r>
      <w:r>
        <w:tab/>
        <w:t>Kato ne Nnabunje omukwano gubasaza mu ……………………..</w:t>
      </w:r>
    </w:p>
    <w:p w:rsidR="00E74D96" w:rsidRDefault="00E74D96" w:rsidP="00D23B18">
      <w:r>
        <w:tab/>
      </w:r>
      <w:r>
        <w:tab/>
        <w:t>iii)</w:t>
      </w:r>
      <w:r>
        <w:tab/>
      </w:r>
      <w:r w:rsidR="00A6223E">
        <w:t>Okukuba omwana w’omukulu oluggulidde ku …………………..</w:t>
      </w:r>
      <w:r w:rsidR="009B3B59">
        <w:t xml:space="preserve"> anti </w:t>
      </w:r>
      <w:r w:rsidR="009B3B59">
        <w:tab/>
      </w:r>
      <w:r w:rsidR="009B3B59">
        <w:tab/>
      </w:r>
      <w:r w:rsidR="009B3B59">
        <w:tab/>
        <w:t>ojja kusibwa.</w:t>
      </w:r>
    </w:p>
    <w:p w:rsidR="00A6223E" w:rsidRDefault="00A6223E" w:rsidP="00D23B18">
      <w:r>
        <w:tab/>
      </w:r>
      <w:r>
        <w:tab/>
        <w:t>iv)</w:t>
      </w:r>
      <w:r>
        <w:tab/>
        <w:t>Ku olwo enkoko twagikwata …………………… era twatuuka bukyali.</w:t>
      </w:r>
    </w:p>
    <w:p w:rsidR="00A6223E" w:rsidRDefault="00594C16" w:rsidP="00D23B18">
      <w:r>
        <w:tab/>
      </w:r>
      <w:r>
        <w:tab/>
        <w:t>v)</w:t>
      </w:r>
      <w:r>
        <w:tab/>
        <w:t>Obwedda otulo tundi bubi</w:t>
      </w:r>
      <w:r w:rsidR="00A6223E">
        <w:t xml:space="preserve"> nga ntema ………….</w:t>
      </w:r>
    </w:p>
    <w:p w:rsidR="00EC315E" w:rsidRDefault="00A6223E" w:rsidP="00D23B18">
      <w:r>
        <w:tab/>
      </w:r>
      <w:r>
        <w:tab/>
      </w:r>
      <w:r w:rsidR="00EC315E">
        <w:t>v</w:t>
      </w:r>
      <w:r>
        <w:t>i)</w:t>
      </w:r>
      <w:r w:rsidR="00EC315E">
        <w:tab/>
        <w:t>Omukyala oyo abantu bamuyisamu …………….. anti talina mpisa.</w:t>
      </w:r>
    </w:p>
    <w:p w:rsidR="008B3592" w:rsidRDefault="00EC315E" w:rsidP="00D23B18">
      <w:r>
        <w:tab/>
      </w:r>
      <w:r>
        <w:tab/>
        <w:t>vii)</w:t>
      </w:r>
      <w:r>
        <w:tab/>
      </w:r>
      <w:r w:rsidR="008B3592">
        <w:t xml:space="preserve">Omukyala oyo gw’olaba mugagga ………… era alina ensimbi </w:t>
      </w:r>
      <w:r w:rsidR="008B3592">
        <w:tab/>
      </w:r>
      <w:r w:rsidR="008B3592">
        <w:tab/>
      </w:r>
      <w:r w:rsidR="008B3592">
        <w:tab/>
      </w:r>
      <w:r w:rsidR="008B3592">
        <w:tab/>
        <w:t>empya ne ……………</w:t>
      </w:r>
    </w:p>
    <w:p w:rsidR="00A6223E" w:rsidRDefault="00A6223E" w:rsidP="00D23B18">
      <w:r>
        <w:tab/>
      </w:r>
      <w:r w:rsidR="008B3592">
        <w:tab/>
        <w:t>viii)</w:t>
      </w:r>
      <w:r w:rsidR="008B3592">
        <w:tab/>
        <w:t xml:space="preserve">Obwedda si nnakomba ku ………………………… ya tulo nga ndi mu </w:t>
      </w:r>
      <w:r w:rsidR="008B3592">
        <w:tab/>
      </w:r>
      <w:r w:rsidR="008B3592">
        <w:tab/>
      </w:r>
      <w:r w:rsidR="008B3592">
        <w:tab/>
        <w:t>kukola.</w:t>
      </w:r>
    </w:p>
    <w:p w:rsidR="008B3592" w:rsidRDefault="008B3592" w:rsidP="00D23B18">
      <w:r>
        <w:tab/>
      </w:r>
      <w:r>
        <w:tab/>
        <w:t>ix)</w:t>
      </w:r>
      <w:r>
        <w:tab/>
        <w:t>Olwamutunuddeko emmeeme ne ntyemuka be ………………….</w:t>
      </w:r>
    </w:p>
    <w:p w:rsidR="008B3592" w:rsidRDefault="008B3592" w:rsidP="00D23B18">
      <w:r>
        <w:tab/>
      </w:r>
      <w:r>
        <w:tab/>
        <w:t>x)</w:t>
      </w:r>
      <w:r>
        <w:tab/>
        <w:t>Eyafunisa muwala wa Kizza olubuto bamuwenja ……………..</w:t>
      </w:r>
    </w:p>
    <w:p w:rsidR="008B3592" w:rsidRDefault="008B3592" w:rsidP="00D23B18">
      <w:r>
        <w:tab/>
      </w:r>
    </w:p>
    <w:p w:rsidR="003617B3" w:rsidRDefault="003617B3" w:rsidP="00D23B18">
      <w:r>
        <w:t>3.</w:t>
      </w:r>
      <w:r>
        <w:tab/>
        <w:t>b)</w:t>
      </w:r>
      <w:r>
        <w:tab/>
        <w:t xml:space="preserve">Amannya gano gateeke mu lubu 10N. era ogakozese mu sentensi </w:t>
      </w:r>
      <w:r>
        <w:tab/>
      </w:r>
      <w:r>
        <w:tab/>
      </w:r>
      <w:r>
        <w:tab/>
        <w:t xml:space="preserve">ng’okozesa nnakasigirwa </w:t>
      </w:r>
      <w:r w:rsidR="00777B8C">
        <w:t>endazi.</w:t>
      </w:r>
    </w:p>
    <w:p w:rsidR="003617B3" w:rsidRDefault="003617B3" w:rsidP="00D23B18">
      <w:r>
        <w:tab/>
      </w:r>
      <w:r>
        <w:tab/>
        <w:t>-</w:t>
      </w:r>
      <w:r>
        <w:tab/>
        <w:t>oluggyo</w:t>
      </w:r>
    </w:p>
    <w:p w:rsidR="003617B3" w:rsidRDefault="00777B8C" w:rsidP="00D23B18">
      <w:r>
        <w:tab/>
      </w:r>
      <w:r>
        <w:tab/>
        <w:t>-</w:t>
      </w:r>
      <w:r>
        <w:tab/>
        <w:t>olu</w:t>
      </w:r>
      <w:r w:rsidR="003617B3">
        <w:t>ku</w:t>
      </w:r>
    </w:p>
    <w:p w:rsidR="003617B3" w:rsidRDefault="003617B3" w:rsidP="00D23B18">
      <w:r>
        <w:tab/>
      </w:r>
      <w:r>
        <w:tab/>
        <w:t>-</w:t>
      </w:r>
      <w:r>
        <w:tab/>
        <w:t>oluzzi</w:t>
      </w:r>
    </w:p>
    <w:p w:rsidR="003617B3" w:rsidRDefault="003617B3" w:rsidP="00D23B18">
      <w:r>
        <w:tab/>
      </w:r>
      <w:bookmarkStart w:id="0" w:name="_GoBack"/>
      <w:bookmarkEnd w:id="0"/>
    </w:p>
    <w:p w:rsidR="003617B3" w:rsidRDefault="003617B3" w:rsidP="00D23B18">
      <w:r>
        <w:tab/>
        <w:t>c)</w:t>
      </w:r>
      <w:r>
        <w:tab/>
        <w:t>Emb</w:t>
      </w:r>
      <w:r w:rsidR="00777B8C">
        <w:t>oozi eno giteeke mu biseera by’o</w:t>
      </w:r>
      <w:r>
        <w:t>luganda bi</w:t>
      </w:r>
      <w:r w:rsidR="00777B8C">
        <w:t xml:space="preserve">no era osaze ku </w:t>
      </w:r>
      <w:r w:rsidR="00777B8C">
        <w:tab/>
      </w:r>
      <w:r w:rsidR="00777B8C">
        <w:tab/>
      </w:r>
      <w:r w:rsidR="00777B8C">
        <w:tab/>
        <w:t>kabonero k’ekiseera. E</w:t>
      </w:r>
      <w:r>
        <w:t xml:space="preserve">kyayita, </w:t>
      </w:r>
      <w:r w:rsidR="00777B8C">
        <w:t>n’</w:t>
      </w:r>
      <w:r>
        <w:t>ekinajja.</w:t>
      </w:r>
    </w:p>
    <w:p w:rsidR="003617B3" w:rsidRDefault="00777B8C" w:rsidP="00D23B18">
      <w:r>
        <w:tab/>
      </w:r>
      <w:r>
        <w:tab/>
        <w:t>i)</w:t>
      </w:r>
      <w:r>
        <w:tab/>
        <w:t>A</w:t>
      </w:r>
      <w:r w:rsidR="003617B3">
        <w:t>baana be balabika balwadde.</w:t>
      </w:r>
    </w:p>
    <w:p w:rsidR="000F47E1" w:rsidRDefault="000F47E1" w:rsidP="00D23B18"/>
    <w:p w:rsidR="0020231E" w:rsidRDefault="0020231E" w:rsidP="00D23B18"/>
    <w:p w:rsidR="003617B3" w:rsidRPr="000F47E1" w:rsidRDefault="003617B3" w:rsidP="00D23B18">
      <w:pPr>
        <w:jc w:val="center"/>
        <w:rPr>
          <w:b/>
        </w:rPr>
      </w:pPr>
      <w:r w:rsidRPr="000F47E1">
        <w:rPr>
          <w:b/>
          <w:u w:val="single"/>
        </w:rPr>
        <w:t>BIKOMYE WANO</w:t>
      </w:r>
      <w:r w:rsidR="000F47E1">
        <w:rPr>
          <w:b/>
        </w:rPr>
        <w:t>.</w:t>
      </w:r>
    </w:p>
    <w:p w:rsidR="00B1706E" w:rsidRDefault="00B1706E" w:rsidP="00D23B18"/>
    <w:sectPr w:rsidR="00B1706E" w:rsidSect="00E13010">
      <w:footerReference w:type="default" r:id="rId8"/>
      <w:pgSz w:w="11909" w:h="16834" w:code="9"/>
      <w:pgMar w:top="1440" w:right="1080" w:bottom="1080" w:left="1080" w:header="288" w:footer="57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19E" w:rsidRDefault="0097019E" w:rsidP="00E13010">
      <w:r>
        <w:separator/>
      </w:r>
    </w:p>
  </w:endnote>
  <w:endnote w:type="continuationSeparator" w:id="0">
    <w:p w:rsidR="0097019E" w:rsidRDefault="0097019E" w:rsidP="00E1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10" w:rsidRPr="00E13010" w:rsidRDefault="00E13010" w:rsidP="00E13010">
    <w:pPr>
      <w:pStyle w:val="Footer"/>
      <w:jc w:val="right"/>
      <w:rPr>
        <w:rFonts w:eastAsia="Yu Gothic UI Semibold"/>
        <w:b/>
        <w:sz w:val="20"/>
        <w:szCs w:val="20"/>
      </w:rPr>
    </w:pPr>
    <w:r w:rsidRPr="006A34E6">
      <w:rPr>
        <w:rFonts w:eastAsia="Yu Gothic UI Semibold"/>
        <w:b/>
        <w:sz w:val="20"/>
        <w:szCs w:val="20"/>
      </w:rPr>
      <w:t>ELITE EXAMINATION BUREAU MOCK 2019</w:t>
    </w:r>
    <w:r w:rsidRPr="006A34E6">
      <w:rPr>
        <w:rFonts w:eastAsia="Yu Gothic UI Semibold"/>
        <w:b/>
        <w:sz w:val="20"/>
        <w:szCs w:val="20"/>
      </w:rPr>
      <w:tab/>
    </w:r>
    <w:r w:rsidRPr="006A34E6">
      <w:rPr>
        <w:rFonts w:eastAsia="Yu Gothic UI Semibold"/>
        <w:b/>
        <w:sz w:val="20"/>
        <w:szCs w:val="20"/>
      </w:rPr>
      <w:tab/>
    </w:r>
    <w:sdt>
      <w:sdtPr>
        <w:rPr>
          <w:rFonts w:eastAsia="Yu Gothic UI Semibold"/>
          <w:b/>
          <w:sz w:val="20"/>
          <w:szCs w:val="20"/>
        </w:rPr>
        <w:id w:val="1130520226"/>
        <w:docPartObj>
          <w:docPartGallery w:val="Page Numbers (Bottom of Page)"/>
          <w:docPartUnique/>
        </w:docPartObj>
      </w:sdtPr>
      <w:sdtEndPr>
        <w:rPr>
          <w:noProof/>
        </w:rPr>
      </w:sdtEndPr>
      <w:sdtContent>
        <w:r w:rsidRPr="006A34E6">
          <w:rPr>
            <w:rFonts w:eastAsia="Yu Gothic UI Semibold"/>
            <w:b/>
            <w:sz w:val="20"/>
            <w:szCs w:val="20"/>
          </w:rPr>
          <w:fldChar w:fldCharType="begin"/>
        </w:r>
        <w:r w:rsidRPr="006A34E6">
          <w:rPr>
            <w:rFonts w:eastAsia="Yu Gothic UI Semibold"/>
            <w:b/>
            <w:sz w:val="20"/>
            <w:szCs w:val="20"/>
          </w:rPr>
          <w:instrText xml:space="preserve"> PAGE   \* MERGEFORMAT </w:instrText>
        </w:r>
        <w:r w:rsidRPr="006A34E6">
          <w:rPr>
            <w:rFonts w:eastAsia="Yu Gothic UI Semibold"/>
            <w:b/>
            <w:sz w:val="20"/>
            <w:szCs w:val="20"/>
          </w:rPr>
          <w:fldChar w:fldCharType="separate"/>
        </w:r>
        <w:r w:rsidR="00182D5D">
          <w:rPr>
            <w:rFonts w:eastAsia="Yu Gothic UI Semibold"/>
            <w:b/>
            <w:noProof/>
            <w:sz w:val="20"/>
            <w:szCs w:val="20"/>
          </w:rPr>
          <w:t>4</w:t>
        </w:r>
        <w:r w:rsidRPr="006A34E6">
          <w:rPr>
            <w:rFonts w:eastAsia="Yu Gothic UI Semibold"/>
            <w:b/>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19E" w:rsidRDefault="0097019E" w:rsidP="00E13010">
      <w:r>
        <w:separator/>
      </w:r>
    </w:p>
  </w:footnote>
  <w:footnote w:type="continuationSeparator" w:id="0">
    <w:p w:rsidR="0097019E" w:rsidRDefault="0097019E" w:rsidP="00E13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6B93"/>
    <w:multiLevelType w:val="hybridMultilevel"/>
    <w:tmpl w:val="37087B0C"/>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ocumentProtection w:edit="readOnly" w:enforcement="1" w:cryptProviderType="rsaAES" w:cryptAlgorithmClass="hash" w:cryptAlgorithmType="typeAny" w:cryptAlgorithmSid="14" w:cryptSpinCount="100000" w:hash="+1yO12OmsJ5/KN02M+j3zzyShk58shAq8Jaq4d2ST/9hNFSovCiwae0gHhxDrIz4Gu/t/KOEuebHxJIGgSbXuw==" w:salt="VaAjg6Os5wPA52FA0otQpg=="/>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A2"/>
    <w:rsid w:val="000170C4"/>
    <w:rsid w:val="00050DA8"/>
    <w:rsid w:val="00092B56"/>
    <w:rsid w:val="000B3085"/>
    <w:rsid w:val="000E1536"/>
    <w:rsid w:val="000F47E1"/>
    <w:rsid w:val="00100C2B"/>
    <w:rsid w:val="00160CF1"/>
    <w:rsid w:val="00182D5D"/>
    <w:rsid w:val="001D22F8"/>
    <w:rsid w:val="001D7E0F"/>
    <w:rsid w:val="0020231E"/>
    <w:rsid w:val="00231F3A"/>
    <w:rsid w:val="00232ED4"/>
    <w:rsid w:val="00287F22"/>
    <w:rsid w:val="002E69E4"/>
    <w:rsid w:val="0030008A"/>
    <w:rsid w:val="00303B6B"/>
    <w:rsid w:val="00305EF2"/>
    <w:rsid w:val="003617B3"/>
    <w:rsid w:val="0036477E"/>
    <w:rsid w:val="00393748"/>
    <w:rsid w:val="00435D75"/>
    <w:rsid w:val="00440259"/>
    <w:rsid w:val="00460B9C"/>
    <w:rsid w:val="004808D6"/>
    <w:rsid w:val="00523D69"/>
    <w:rsid w:val="005454C4"/>
    <w:rsid w:val="00594C16"/>
    <w:rsid w:val="005A5E12"/>
    <w:rsid w:val="005B3DBC"/>
    <w:rsid w:val="006706E1"/>
    <w:rsid w:val="006817F8"/>
    <w:rsid w:val="00682874"/>
    <w:rsid w:val="00737672"/>
    <w:rsid w:val="00740494"/>
    <w:rsid w:val="00772EA0"/>
    <w:rsid w:val="00777B8C"/>
    <w:rsid w:val="00791C00"/>
    <w:rsid w:val="00802AAF"/>
    <w:rsid w:val="008230A6"/>
    <w:rsid w:val="00883571"/>
    <w:rsid w:val="008B3592"/>
    <w:rsid w:val="0091143D"/>
    <w:rsid w:val="00930BA1"/>
    <w:rsid w:val="0097019E"/>
    <w:rsid w:val="009A3D73"/>
    <w:rsid w:val="009B3B59"/>
    <w:rsid w:val="009D109B"/>
    <w:rsid w:val="00A01580"/>
    <w:rsid w:val="00A6223E"/>
    <w:rsid w:val="00A8763A"/>
    <w:rsid w:val="00A87BE9"/>
    <w:rsid w:val="00AD023E"/>
    <w:rsid w:val="00B1706E"/>
    <w:rsid w:val="00B331AE"/>
    <w:rsid w:val="00B84D76"/>
    <w:rsid w:val="00BC553A"/>
    <w:rsid w:val="00BD6639"/>
    <w:rsid w:val="00BF683B"/>
    <w:rsid w:val="00C35FA1"/>
    <w:rsid w:val="00C42860"/>
    <w:rsid w:val="00C73A4B"/>
    <w:rsid w:val="00C961A2"/>
    <w:rsid w:val="00CB722A"/>
    <w:rsid w:val="00CC5EA1"/>
    <w:rsid w:val="00D23B18"/>
    <w:rsid w:val="00DD51DE"/>
    <w:rsid w:val="00E13010"/>
    <w:rsid w:val="00E74D96"/>
    <w:rsid w:val="00E91826"/>
    <w:rsid w:val="00E977AC"/>
    <w:rsid w:val="00EA276C"/>
    <w:rsid w:val="00EB245D"/>
    <w:rsid w:val="00EC315E"/>
    <w:rsid w:val="00ED5F6D"/>
    <w:rsid w:val="00EE735E"/>
    <w:rsid w:val="00F13564"/>
    <w:rsid w:val="00F43C6B"/>
    <w:rsid w:val="00F7229B"/>
    <w:rsid w:val="00F729FB"/>
    <w:rsid w:val="00FB44B6"/>
    <w:rsid w:val="00FE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AB0DA-7F0D-44DF-8D93-9B61BC15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6"/>
        <w:szCs w:val="26"/>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01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010"/>
    <w:pPr>
      <w:tabs>
        <w:tab w:val="center" w:pos="4680"/>
        <w:tab w:val="right" w:pos="9360"/>
      </w:tabs>
    </w:pPr>
  </w:style>
  <w:style w:type="character" w:customStyle="1" w:styleId="HeaderChar">
    <w:name w:val="Header Char"/>
    <w:basedOn w:val="DefaultParagraphFont"/>
    <w:link w:val="Header"/>
    <w:uiPriority w:val="99"/>
    <w:rsid w:val="00E13010"/>
    <w:rPr>
      <w:rFonts w:ascii="Times New Roman" w:eastAsia="Times New Roman" w:hAnsi="Times New Roman" w:cs="Times New Roman"/>
      <w:sz w:val="24"/>
      <w:szCs w:val="24"/>
      <w:lang w:val="fr-FR" w:eastAsia="en-GB"/>
    </w:rPr>
  </w:style>
  <w:style w:type="paragraph" w:styleId="Footer">
    <w:name w:val="footer"/>
    <w:basedOn w:val="Normal"/>
    <w:link w:val="FooterChar"/>
    <w:uiPriority w:val="99"/>
    <w:unhideWhenUsed/>
    <w:rsid w:val="00E13010"/>
    <w:pPr>
      <w:tabs>
        <w:tab w:val="center" w:pos="4680"/>
        <w:tab w:val="right" w:pos="9360"/>
      </w:tabs>
    </w:pPr>
  </w:style>
  <w:style w:type="character" w:customStyle="1" w:styleId="FooterChar">
    <w:name w:val="Footer Char"/>
    <w:basedOn w:val="DefaultParagraphFont"/>
    <w:link w:val="Footer"/>
    <w:uiPriority w:val="99"/>
    <w:rsid w:val="00E13010"/>
    <w:rPr>
      <w:rFonts w:ascii="Times New Roman" w:eastAsia="Times New Roman" w:hAnsi="Times New Roman" w:cs="Times New Roman"/>
      <w:sz w:val="24"/>
      <w:szCs w:val="24"/>
      <w:lang w:val="fr-FR" w:eastAsia="en-GB"/>
    </w:rPr>
  </w:style>
  <w:style w:type="paragraph" w:styleId="BalloonText">
    <w:name w:val="Balloon Text"/>
    <w:basedOn w:val="Normal"/>
    <w:link w:val="BalloonTextChar"/>
    <w:uiPriority w:val="99"/>
    <w:semiHidden/>
    <w:unhideWhenUsed/>
    <w:rsid w:val="007404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4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Desktop\ELITE%202019\NAME%20OF%20SCHO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NAME OF SCHOOL</Template>
  <TotalTime>230</TotalTime>
  <Pages>4</Pages>
  <Words>1018</Words>
  <Characters>5805</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FLORA</cp:lastModifiedBy>
  <cp:revision>66</cp:revision>
  <cp:lastPrinted>2019-07-26T15:59:00Z</cp:lastPrinted>
  <dcterms:created xsi:type="dcterms:W3CDTF">2019-07-25T09:19:00Z</dcterms:created>
  <dcterms:modified xsi:type="dcterms:W3CDTF">2019-07-26T16:00:00Z</dcterms:modified>
</cp:coreProperties>
</file>