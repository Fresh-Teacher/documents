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912DA4" w:rsidRDefault="00E13010" w:rsidP="00E13010">
      <w:pPr>
        <w:spacing w:line="192" w:lineRule="auto"/>
        <w:rPr>
          <w:b/>
          <w:sz w:val="16"/>
          <w:szCs w:val="16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912DA4" w:rsidRDefault="00E13010" w:rsidP="00E13010">
      <w:pPr>
        <w:spacing w:line="192" w:lineRule="auto"/>
        <w:rPr>
          <w:b/>
          <w:sz w:val="16"/>
          <w:szCs w:val="16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Default="00E13010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Pr="00912DA4" w:rsidRDefault="00E13010" w:rsidP="00E13010">
      <w:pPr>
        <w:rPr>
          <w:b/>
          <w:sz w:val="16"/>
          <w:szCs w:val="16"/>
          <w:lang w:val="en-GB"/>
        </w:rPr>
      </w:pPr>
    </w:p>
    <w:p w:rsidR="00E13010" w:rsidRDefault="00CA560A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527/2</w:t>
      </w:r>
    </w:p>
    <w:p w:rsidR="00E13010" w:rsidRPr="00CA560A" w:rsidRDefault="00CA560A" w:rsidP="00E13010">
      <w:pPr>
        <w:spacing w:line="192" w:lineRule="auto"/>
        <w:rPr>
          <w:lang w:val="en-GB"/>
        </w:rPr>
      </w:pPr>
      <w:r w:rsidRPr="00CA560A">
        <w:rPr>
          <w:lang w:val="en-GB"/>
        </w:rPr>
        <w:t>PRINCIPLES AND</w:t>
      </w:r>
    </w:p>
    <w:p w:rsidR="00CA560A" w:rsidRPr="00CA560A" w:rsidRDefault="00CA560A" w:rsidP="00E13010">
      <w:pPr>
        <w:spacing w:line="192" w:lineRule="auto"/>
        <w:rPr>
          <w:lang w:val="en-GB"/>
        </w:rPr>
      </w:pPr>
      <w:r w:rsidRPr="00CA560A">
        <w:rPr>
          <w:lang w:val="en-GB"/>
        </w:rPr>
        <w:t>PRACTICES OF</w:t>
      </w:r>
    </w:p>
    <w:p w:rsidR="00CA560A" w:rsidRPr="00CA560A" w:rsidRDefault="00CA560A" w:rsidP="00E13010">
      <w:pPr>
        <w:spacing w:line="192" w:lineRule="auto"/>
        <w:rPr>
          <w:lang w:val="en-GB"/>
        </w:rPr>
      </w:pPr>
      <w:r w:rsidRPr="00CA560A">
        <w:rPr>
          <w:lang w:val="en-GB"/>
        </w:rPr>
        <w:t>AGRICULTURE</w:t>
      </w:r>
    </w:p>
    <w:p w:rsidR="00E13010" w:rsidRDefault="00F00A2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CA560A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A4718B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 HOURS</w:t>
      </w: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CA560A" w:rsidRPr="00912DA4" w:rsidRDefault="00CA560A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CA560A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PRINCIPLES AND PRACTICES OF AGRICULTURE</w:t>
      </w:r>
    </w:p>
    <w:p w:rsidR="00E13010" w:rsidRPr="00912DA4" w:rsidRDefault="00CA560A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912DA4">
        <w:rPr>
          <w:sz w:val="28"/>
          <w:szCs w:val="28"/>
          <w:lang w:val="en-GB"/>
        </w:rPr>
        <w:t>PAPER 2</w:t>
      </w:r>
    </w:p>
    <w:p w:rsidR="00912DA4" w:rsidRPr="00912DA4" w:rsidRDefault="00912DA4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 w:rsidRPr="00912DA4">
        <w:rPr>
          <w:b/>
          <w:sz w:val="28"/>
          <w:szCs w:val="28"/>
          <w:lang w:val="en-GB"/>
        </w:rPr>
        <w:t>(Practical)</w:t>
      </w:r>
    </w:p>
    <w:p w:rsidR="00E13010" w:rsidRPr="00912DA4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Pr="00912DA4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Pr="00912DA4" w:rsidRDefault="00E13010" w:rsidP="00E13010">
      <w:pPr>
        <w:spacing w:line="276" w:lineRule="auto"/>
        <w:rPr>
          <w:b/>
          <w:sz w:val="16"/>
          <w:szCs w:val="16"/>
          <w:lang w:val="en-GB"/>
        </w:rPr>
      </w:pPr>
    </w:p>
    <w:p w:rsidR="00912DA4" w:rsidRDefault="00912DA4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This paper consists of five questions.</w:t>
      </w:r>
    </w:p>
    <w:p w:rsidR="00E13010" w:rsidRDefault="00C71A4E" w:rsidP="00912DA4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all questions in the paper in the spaces provided.</w:t>
      </w:r>
    </w:p>
    <w:p w:rsidR="00912DA4" w:rsidRPr="00912DA4" w:rsidRDefault="00912DA4" w:rsidP="00912DA4">
      <w:pPr>
        <w:spacing w:line="276" w:lineRule="auto"/>
        <w:rPr>
          <w:sz w:val="16"/>
          <w:szCs w:val="1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7"/>
        <w:gridCol w:w="2771"/>
        <w:gridCol w:w="2773"/>
      </w:tblGrid>
      <w:tr w:rsidR="00912DA4" w:rsidRPr="00A4718B" w:rsidTr="00912DA4">
        <w:trPr>
          <w:trHeight w:val="281"/>
          <w:jc w:val="center"/>
        </w:trPr>
        <w:tc>
          <w:tcPr>
            <w:tcW w:w="6881" w:type="dxa"/>
            <w:gridSpan w:val="3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b/>
                <w:lang w:val="en-GB"/>
              </w:rPr>
            </w:pPr>
            <w:r w:rsidRPr="00912DA4">
              <w:rPr>
                <w:b/>
                <w:lang w:val="en-GB"/>
              </w:rPr>
              <w:t>For examiners use only</w:t>
            </w:r>
          </w:p>
        </w:tc>
      </w:tr>
      <w:tr w:rsidR="00912DA4" w:rsidRPr="00A4718B" w:rsidTr="003D5FCF">
        <w:trPr>
          <w:trHeight w:val="276"/>
          <w:jc w:val="center"/>
        </w:trPr>
        <w:tc>
          <w:tcPr>
            <w:tcW w:w="1337" w:type="dxa"/>
          </w:tcPr>
          <w:p w:rsidR="00912DA4" w:rsidRPr="00A4718B" w:rsidRDefault="00912DA4" w:rsidP="003D5F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  <w:tc>
          <w:tcPr>
            <w:tcW w:w="2771" w:type="dxa"/>
          </w:tcPr>
          <w:p w:rsidR="00912DA4" w:rsidRPr="00A4718B" w:rsidRDefault="00912DA4" w:rsidP="003D5F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Scores</w:t>
            </w:r>
          </w:p>
        </w:tc>
        <w:tc>
          <w:tcPr>
            <w:tcW w:w="2771" w:type="dxa"/>
          </w:tcPr>
          <w:p w:rsidR="00912DA4" w:rsidRDefault="00912DA4" w:rsidP="003D5F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Examiner’s signature</w:t>
            </w:r>
          </w:p>
        </w:tc>
      </w:tr>
      <w:tr w:rsidR="00912DA4" w:rsidRPr="00A4718B" w:rsidTr="00912DA4">
        <w:trPr>
          <w:trHeight w:val="401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912DA4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912DA4" w:rsidRPr="00A4718B" w:rsidTr="00912DA4">
        <w:trPr>
          <w:trHeight w:val="401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912DA4"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912DA4" w:rsidRPr="00A4718B" w:rsidTr="00912DA4">
        <w:trPr>
          <w:trHeight w:val="401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912DA4"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912DA4" w:rsidRPr="00A4718B" w:rsidTr="00912DA4">
        <w:trPr>
          <w:trHeight w:val="412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912DA4"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912DA4" w:rsidRPr="00A4718B" w:rsidTr="00912DA4">
        <w:trPr>
          <w:trHeight w:val="412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912DA4">
              <w:rPr>
                <w:sz w:val="32"/>
                <w:szCs w:val="32"/>
                <w:lang w:val="en-GB"/>
              </w:rPr>
              <w:t>5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912DA4" w:rsidRPr="00A4718B" w:rsidTr="003D5FCF">
        <w:trPr>
          <w:trHeight w:val="618"/>
          <w:jc w:val="center"/>
        </w:trPr>
        <w:tc>
          <w:tcPr>
            <w:tcW w:w="1337" w:type="dxa"/>
          </w:tcPr>
          <w:p w:rsidR="00912DA4" w:rsidRPr="00912DA4" w:rsidRDefault="00912DA4" w:rsidP="00414689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Total</w:t>
            </w: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771" w:type="dxa"/>
          </w:tcPr>
          <w:p w:rsidR="00912DA4" w:rsidRPr="00A4718B" w:rsidRDefault="00912DA4" w:rsidP="00414689">
            <w:pPr>
              <w:spacing w:line="276" w:lineRule="auto"/>
              <w:jc w:val="center"/>
              <w:rPr>
                <w:lang w:val="en-GB"/>
              </w:rPr>
            </w:pPr>
          </w:p>
        </w:tc>
      </w:tr>
    </w:tbl>
    <w:p w:rsidR="00E13010" w:rsidRDefault="00D93274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>1.</w:t>
      </w:r>
      <w:r>
        <w:rPr>
          <w:lang w:val="en-GB"/>
        </w:rPr>
        <w:tab/>
        <w:t>You are provided with two soil samples F and G.</w:t>
      </w:r>
    </w:p>
    <w:p w:rsidR="00D93274" w:rsidRDefault="00D93274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Observe the specimens and state three differences between F and G.</w:t>
      </w:r>
    </w:p>
    <w:p w:rsidR="00D93274" w:rsidRDefault="00934189" w:rsidP="00934189">
      <w:pPr>
        <w:spacing w:line="276" w:lineRule="auto"/>
        <w:jc w:val="right"/>
        <w:rPr>
          <w:lang w:val="en-GB"/>
        </w:rPr>
      </w:pPr>
      <w:r>
        <w:rPr>
          <w:lang w:val="en-GB"/>
        </w:rPr>
        <w:t>(3 marks)</w:t>
      </w:r>
    </w:p>
    <w:p w:rsidR="00715DB4" w:rsidRDefault="00715DB4" w:rsidP="00934189">
      <w:pPr>
        <w:spacing w:line="276" w:lineRule="auto"/>
        <w:jc w:val="right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49"/>
        <w:gridCol w:w="4850"/>
      </w:tblGrid>
      <w:tr w:rsidR="00D93274" w:rsidTr="00715DB4">
        <w:trPr>
          <w:trHeight w:val="449"/>
          <w:jc w:val="center"/>
        </w:trPr>
        <w:tc>
          <w:tcPr>
            <w:tcW w:w="4849" w:type="dxa"/>
            <w:vAlign w:val="center"/>
          </w:tcPr>
          <w:p w:rsidR="00D93274" w:rsidRPr="00D93274" w:rsidRDefault="00D93274" w:rsidP="00D93274">
            <w:pPr>
              <w:spacing w:line="276" w:lineRule="auto"/>
              <w:jc w:val="center"/>
              <w:rPr>
                <w:b/>
                <w:lang w:val="en-GB"/>
              </w:rPr>
            </w:pPr>
            <w:r w:rsidRPr="00D93274">
              <w:rPr>
                <w:b/>
                <w:lang w:val="en-GB"/>
              </w:rPr>
              <w:t>Specimen F.</w:t>
            </w:r>
          </w:p>
        </w:tc>
        <w:tc>
          <w:tcPr>
            <w:tcW w:w="4850" w:type="dxa"/>
            <w:vAlign w:val="center"/>
          </w:tcPr>
          <w:p w:rsidR="00D93274" w:rsidRPr="00D93274" w:rsidRDefault="00D93274" w:rsidP="00D93274">
            <w:pPr>
              <w:spacing w:line="276" w:lineRule="auto"/>
              <w:jc w:val="center"/>
              <w:rPr>
                <w:b/>
                <w:lang w:val="en-GB"/>
              </w:rPr>
            </w:pPr>
            <w:r w:rsidRPr="00D93274">
              <w:rPr>
                <w:b/>
                <w:lang w:val="en-GB"/>
              </w:rPr>
              <w:t>Specimen G.</w:t>
            </w:r>
          </w:p>
        </w:tc>
      </w:tr>
      <w:tr w:rsidR="00D93274" w:rsidTr="00715DB4">
        <w:trPr>
          <w:trHeight w:val="1797"/>
          <w:jc w:val="center"/>
        </w:trPr>
        <w:tc>
          <w:tcPr>
            <w:tcW w:w="4849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4850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</w:tr>
      <w:tr w:rsidR="00D93274" w:rsidTr="00715DB4">
        <w:trPr>
          <w:trHeight w:val="1810"/>
          <w:jc w:val="center"/>
        </w:trPr>
        <w:tc>
          <w:tcPr>
            <w:tcW w:w="4849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4850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</w:tr>
      <w:tr w:rsidR="00D93274" w:rsidTr="00715DB4">
        <w:trPr>
          <w:trHeight w:val="1797"/>
          <w:jc w:val="center"/>
        </w:trPr>
        <w:tc>
          <w:tcPr>
            <w:tcW w:w="4849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  <w:tc>
          <w:tcPr>
            <w:tcW w:w="4850" w:type="dxa"/>
          </w:tcPr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  <w:p w:rsidR="00D93274" w:rsidRDefault="00D93274" w:rsidP="00E13010">
            <w:pPr>
              <w:spacing w:line="276" w:lineRule="auto"/>
              <w:rPr>
                <w:lang w:val="en-GB"/>
              </w:rPr>
            </w:pPr>
          </w:p>
        </w:tc>
      </w:tr>
    </w:tbl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D93274" w:rsidP="00934189">
      <w:pPr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Measure 20cm</w:t>
      </w:r>
      <w:r w:rsidRPr="00D93274">
        <w:rPr>
          <w:b/>
          <w:sz w:val="28"/>
          <w:vertAlign w:val="superscript"/>
          <w:lang w:val="en-GB"/>
        </w:rPr>
        <w:t>3</w:t>
      </w:r>
      <w:r>
        <w:rPr>
          <w:lang w:val="en-GB"/>
        </w:rPr>
        <w:t xml:space="preserve"> of soil sample F and pour into the measuring cylinder </w:t>
      </w:r>
      <w:r>
        <w:rPr>
          <w:lang w:val="en-GB"/>
        </w:rPr>
        <w:tab/>
      </w:r>
      <w:r>
        <w:rPr>
          <w:lang w:val="en-GB"/>
        </w:rPr>
        <w:tab/>
        <w:t>and add 3</w:t>
      </w:r>
      <w:r w:rsidR="00934189">
        <w:rPr>
          <w:lang w:val="en-GB"/>
        </w:rPr>
        <w:t>0</w:t>
      </w:r>
      <w:r>
        <w:rPr>
          <w:lang w:val="en-GB"/>
        </w:rPr>
        <w:t>cm</w:t>
      </w:r>
      <w:r w:rsidRPr="00D93274">
        <w:rPr>
          <w:b/>
          <w:sz w:val="28"/>
          <w:vertAlign w:val="superscript"/>
          <w:lang w:val="en-GB"/>
        </w:rPr>
        <w:t>3</w:t>
      </w:r>
      <w:r>
        <w:rPr>
          <w:lang w:val="en-GB"/>
        </w:rPr>
        <w:t xml:space="preserve"> of water and stir then allow the mixture to settle, for 5 </w:t>
      </w:r>
      <w:r>
        <w:rPr>
          <w:lang w:val="en-GB"/>
        </w:rPr>
        <w:tab/>
      </w:r>
      <w:r>
        <w:rPr>
          <w:lang w:val="en-GB"/>
        </w:rPr>
        <w:tab/>
        <w:t>minutes.</w:t>
      </w:r>
    </w:p>
    <w:p w:rsidR="00715DB4" w:rsidRDefault="00715DB4" w:rsidP="00934189">
      <w:pPr>
        <w:rPr>
          <w:lang w:val="en-GB"/>
        </w:rPr>
      </w:pPr>
    </w:p>
    <w:p w:rsidR="00D93274" w:rsidRDefault="00D93274" w:rsidP="00E13010">
      <w:pPr>
        <w:spacing w:line="276" w:lineRule="auto"/>
        <w:rPr>
          <w:lang w:val="en-GB"/>
        </w:rPr>
      </w:pPr>
      <w:r>
        <w:rPr>
          <w:lang w:val="en-GB"/>
        </w:rPr>
        <w:tab/>
        <w:t>i)</w:t>
      </w:r>
      <w:r>
        <w:rPr>
          <w:lang w:val="en-GB"/>
        </w:rPr>
        <w:tab/>
        <w:t>Observe and make the labelled drawing of content in the cylinder.</w:t>
      </w:r>
    </w:p>
    <w:p w:rsidR="00D93274" w:rsidRDefault="00D93274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D93274" w:rsidRDefault="00D93274" w:rsidP="009341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</w:r>
    </w:p>
    <w:p w:rsidR="00934189" w:rsidRDefault="00934189" w:rsidP="00934189">
      <w:pPr>
        <w:spacing w:line="360" w:lineRule="auto"/>
        <w:rPr>
          <w:b/>
          <w:lang w:val="en-GB"/>
        </w:rPr>
      </w:pPr>
    </w:p>
    <w:p w:rsidR="00934189" w:rsidRDefault="00934189" w:rsidP="00934189">
      <w:pPr>
        <w:spacing w:line="360" w:lineRule="auto"/>
        <w:rPr>
          <w:b/>
          <w:lang w:val="en-GB"/>
        </w:rPr>
      </w:pPr>
    </w:p>
    <w:p w:rsidR="00934189" w:rsidRDefault="00934189" w:rsidP="00934189">
      <w:pPr>
        <w:spacing w:line="360" w:lineRule="auto"/>
        <w:rPr>
          <w:b/>
          <w:lang w:val="en-GB"/>
        </w:rPr>
      </w:pPr>
    </w:p>
    <w:p w:rsidR="00934189" w:rsidRDefault="00934189" w:rsidP="00934189">
      <w:pPr>
        <w:spacing w:line="360" w:lineRule="auto"/>
        <w:rPr>
          <w:b/>
          <w:lang w:val="en-GB"/>
        </w:rPr>
      </w:pPr>
    </w:p>
    <w:p w:rsidR="00715DB4" w:rsidRDefault="00715DB4" w:rsidP="00934189">
      <w:pPr>
        <w:spacing w:line="360" w:lineRule="auto"/>
        <w:rPr>
          <w:b/>
          <w:lang w:val="en-GB"/>
        </w:rPr>
      </w:pPr>
    </w:p>
    <w:p w:rsidR="00715DB4" w:rsidRDefault="00715DB4" w:rsidP="00934189">
      <w:pPr>
        <w:spacing w:line="360" w:lineRule="auto"/>
        <w:rPr>
          <w:b/>
          <w:lang w:val="en-GB"/>
        </w:rPr>
      </w:pPr>
    </w:p>
    <w:p w:rsidR="00715DB4" w:rsidRDefault="00715DB4" w:rsidP="00934189">
      <w:pPr>
        <w:spacing w:line="360" w:lineRule="auto"/>
        <w:rPr>
          <w:b/>
          <w:lang w:val="en-GB"/>
        </w:rPr>
      </w:pPr>
    </w:p>
    <w:p w:rsidR="00715DB4" w:rsidRPr="00D93274" w:rsidRDefault="00715DB4" w:rsidP="00934189">
      <w:pPr>
        <w:spacing w:line="360" w:lineRule="auto"/>
        <w:rPr>
          <w:b/>
          <w:lang w:val="en-GB"/>
        </w:rPr>
      </w:pPr>
    </w:p>
    <w:p w:rsidR="00D93274" w:rsidRDefault="00D93274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ii)</w:t>
      </w:r>
      <w:r>
        <w:rPr>
          <w:lang w:val="en-GB"/>
        </w:rPr>
        <w:tab/>
        <w:t>Calculate the percentage of air in F.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Pr="00D93274" w:rsidRDefault="00D93274" w:rsidP="00D93274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D93274" w:rsidRDefault="00EE3F11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With the reason, state which of the two samples is more suitable for </w:t>
      </w:r>
      <w:r>
        <w:rPr>
          <w:lang w:val="en-GB"/>
        </w:rPr>
        <w:tab/>
      </w:r>
      <w:r>
        <w:rPr>
          <w:lang w:val="en-GB"/>
        </w:rPr>
        <w:tab/>
      </w:r>
      <w:r w:rsidR="00F51138">
        <w:rPr>
          <w:lang w:val="en-GB"/>
        </w:rPr>
        <w:t>crop production.</w:t>
      </w:r>
      <w:r w:rsidR="00F51138">
        <w:rPr>
          <w:lang w:val="en-GB"/>
        </w:rPr>
        <w:tab/>
      </w:r>
      <w:r w:rsidR="00F51138">
        <w:rPr>
          <w:lang w:val="en-GB"/>
        </w:rPr>
        <w:tab/>
      </w:r>
      <w:r w:rsidR="00F51138">
        <w:rPr>
          <w:lang w:val="en-GB"/>
        </w:rPr>
        <w:tab/>
      </w:r>
      <w:r w:rsidR="00F51138">
        <w:rPr>
          <w:lang w:val="en-GB"/>
        </w:rPr>
        <w:tab/>
      </w:r>
      <w:r w:rsidR="00F51138">
        <w:rPr>
          <w:lang w:val="en-GB"/>
        </w:rPr>
        <w:tab/>
      </w:r>
      <w:r w:rsidR="00F51138">
        <w:rPr>
          <w:lang w:val="en-GB"/>
        </w:rPr>
        <w:tab/>
      </w:r>
      <w:r w:rsidR="00F51138">
        <w:rPr>
          <w:lang w:val="en-GB"/>
        </w:rPr>
        <w:tab/>
        <w:t xml:space="preserve">          (1 mark</w:t>
      </w:r>
      <w:r>
        <w:rPr>
          <w:lang w:val="en-GB"/>
        </w:rPr>
        <w:t>)</w:t>
      </w:r>
    </w:p>
    <w:p w:rsidR="00EE3F11" w:rsidRPr="00D93274" w:rsidRDefault="00EE3F11" w:rsidP="00EE3F11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EE3F11" w:rsidRPr="00D93274" w:rsidRDefault="00EE3F11" w:rsidP="00EE3F11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EE3F11" w:rsidRPr="00D93274" w:rsidRDefault="00EE3F11" w:rsidP="00EE3F11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EE3F11" w:rsidRDefault="00EE3F11" w:rsidP="00E1301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  <w:t xml:space="preserve">Identify the layer of soil profile from which each soil sample was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obtained.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EE3F11" w:rsidRDefault="00EE3F11" w:rsidP="00715DB4">
      <w:pPr>
        <w:spacing w:line="360" w:lineRule="auto"/>
        <w:rPr>
          <w:lang w:val="en-GB"/>
        </w:rPr>
      </w:pPr>
      <w:r>
        <w:rPr>
          <w:lang w:val="en-GB"/>
        </w:rPr>
        <w:tab/>
        <w:t>F.</w:t>
      </w:r>
      <w:r>
        <w:rPr>
          <w:lang w:val="en-GB"/>
        </w:rPr>
        <w:tab/>
      </w:r>
      <w:r w:rsidRPr="00EE3F11">
        <w:rPr>
          <w:b/>
          <w:lang w:val="en-GB"/>
        </w:rPr>
        <w:t>………………………………………………………………………………</w:t>
      </w:r>
      <w:r>
        <w:rPr>
          <w:b/>
          <w:lang w:val="en-GB"/>
        </w:rPr>
        <w:t>…...</w:t>
      </w:r>
    </w:p>
    <w:p w:rsidR="00EE3F11" w:rsidRDefault="00EE3F11" w:rsidP="00715DB4">
      <w:pPr>
        <w:spacing w:line="360" w:lineRule="auto"/>
        <w:rPr>
          <w:lang w:val="en-GB"/>
        </w:rPr>
      </w:pPr>
      <w:r>
        <w:rPr>
          <w:lang w:val="en-GB"/>
        </w:rPr>
        <w:tab/>
        <w:t>G.</w:t>
      </w:r>
      <w:r>
        <w:rPr>
          <w:lang w:val="en-GB"/>
        </w:rPr>
        <w:tab/>
      </w:r>
      <w:r w:rsidRPr="00EE3F11">
        <w:rPr>
          <w:b/>
          <w:lang w:val="en-GB"/>
        </w:rPr>
        <w:t>………………………………………………………………………………</w:t>
      </w:r>
      <w:r>
        <w:rPr>
          <w:b/>
          <w:lang w:val="en-GB"/>
        </w:rPr>
        <w:t>…...</w:t>
      </w:r>
    </w:p>
    <w:p w:rsidR="00D93274" w:rsidRDefault="00D93274" w:rsidP="00E13010">
      <w:pPr>
        <w:spacing w:line="276" w:lineRule="auto"/>
        <w:rPr>
          <w:lang w:val="en-GB"/>
        </w:rPr>
      </w:pPr>
    </w:p>
    <w:p w:rsidR="005B1D0F" w:rsidRDefault="005B1D0F" w:rsidP="00E13010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>You are provided with specimen J, K, L, M, N</w:t>
      </w:r>
      <w:r w:rsidR="00437A66">
        <w:rPr>
          <w:lang w:val="en-GB"/>
        </w:rPr>
        <w:t>, P</w:t>
      </w:r>
      <w:r>
        <w:rPr>
          <w:lang w:val="en-GB"/>
        </w:rPr>
        <w:t xml:space="preserve"> and Q are used in poultry.</w:t>
      </w:r>
    </w:p>
    <w:p w:rsidR="005B1D0F" w:rsidRDefault="005B1D0F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Identify the stage of poultry production at which the specimen</w:t>
      </w:r>
      <w:r w:rsidR="00437A66">
        <w:rPr>
          <w:lang w:val="en-GB"/>
        </w:rPr>
        <w:t>s</w:t>
      </w:r>
      <w:r>
        <w:rPr>
          <w:lang w:val="en-GB"/>
        </w:rPr>
        <w:t xml:space="preserve"> are </w:t>
      </w:r>
      <w:r w:rsidR="00437A66">
        <w:rPr>
          <w:lang w:val="en-GB"/>
        </w:rPr>
        <w:tab/>
      </w:r>
      <w:r w:rsidR="00437A66">
        <w:rPr>
          <w:lang w:val="en-GB"/>
        </w:rPr>
        <w:tab/>
      </w:r>
      <w:r w:rsidR="00437A66">
        <w:rPr>
          <w:lang w:val="en-GB"/>
        </w:rPr>
        <w:tab/>
        <w:t xml:space="preserve">used </w:t>
      </w:r>
      <w:r>
        <w:rPr>
          <w:lang w:val="en-GB"/>
        </w:rPr>
        <w:t>in a combination.</w:t>
      </w:r>
      <w:r w:rsidR="00437A66">
        <w:rPr>
          <w:lang w:val="en-GB"/>
        </w:rPr>
        <w:tab/>
      </w:r>
      <w:r w:rsidR="00437A66">
        <w:rPr>
          <w:lang w:val="en-GB"/>
        </w:rPr>
        <w:tab/>
      </w:r>
      <w:r w:rsidR="00414689">
        <w:rPr>
          <w:lang w:val="en-GB"/>
        </w:rPr>
        <w:tab/>
      </w:r>
      <w:r w:rsidR="00414689">
        <w:rPr>
          <w:lang w:val="en-GB"/>
        </w:rPr>
        <w:tab/>
      </w:r>
      <w:r w:rsidR="00414689">
        <w:rPr>
          <w:lang w:val="en-GB"/>
        </w:rPr>
        <w:tab/>
      </w:r>
      <w:r w:rsidR="00414689">
        <w:rPr>
          <w:lang w:val="en-GB"/>
        </w:rPr>
        <w:tab/>
        <w:t xml:space="preserve">        (1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State the roles of each of materials in the stage identified in (a) above.</w:t>
      </w:r>
    </w:p>
    <w:p w:rsidR="00414689" w:rsidRDefault="0041468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414689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K.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414689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414689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M.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414689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414689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Q.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(½ mark)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</w:r>
      <w:r w:rsidR="001174E0">
        <w:rPr>
          <w:lang w:val="en-GB"/>
        </w:rPr>
        <w:t>Describe</w:t>
      </w:r>
      <w:r>
        <w:rPr>
          <w:lang w:val="en-GB"/>
        </w:rPr>
        <w:t xml:space="preserve"> how the materials are used in a combination to perform their </w:t>
      </w:r>
      <w:r>
        <w:rPr>
          <w:lang w:val="en-GB"/>
        </w:rPr>
        <w:tab/>
      </w:r>
      <w:r>
        <w:rPr>
          <w:lang w:val="en-GB"/>
        </w:rPr>
        <w:tab/>
        <w:t>roles.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(4 marks)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E13010">
      <w:pPr>
        <w:spacing w:line="276" w:lineRule="auto"/>
        <w:rPr>
          <w:lang w:val="en-GB"/>
        </w:rPr>
      </w:pPr>
      <w:r>
        <w:rPr>
          <w:lang w:val="en-GB"/>
        </w:rPr>
        <w:tab/>
        <w:t>d)</w:t>
      </w:r>
      <w:r>
        <w:rPr>
          <w:lang w:val="en-GB"/>
        </w:rPr>
        <w:tab/>
        <w:t>Suggest the management practices conducted to ensure safe use of N.</w:t>
      </w:r>
    </w:p>
    <w:p w:rsidR="00414689" w:rsidRDefault="00414689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Pr="00D93274" w:rsidRDefault="00414689" w:rsidP="00414689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414689" w:rsidRDefault="00414689" w:rsidP="00E13010">
      <w:pPr>
        <w:spacing w:line="276" w:lineRule="auto"/>
        <w:rPr>
          <w:lang w:val="en-GB"/>
        </w:rPr>
      </w:pPr>
    </w:p>
    <w:p w:rsidR="008F147A" w:rsidRDefault="00590095" w:rsidP="00E13010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You are provided with specimen R</w:t>
      </w:r>
      <w:r w:rsidRPr="00BA73BC">
        <w:rPr>
          <w:b/>
          <w:sz w:val="28"/>
          <w:vertAlign w:val="subscript"/>
          <w:lang w:val="en-GB"/>
        </w:rPr>
        <w:t>1</w:t>
      </w:r>
      <w:r>
        <w:rPr>
          <w:lang w:val="en-GB"/>
        </w:rPr>
        <w:t>, R</w:t>
      </w:r>
      <w:r w:rsidRPr="00BA73BC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>, R</w:t>
      </w:r>
      <w:r w:rsidRPr="00BA73BC">
        <w:rPr>
          <w:b/>
          <w:sz w:val="28"/>
          <w:vertAlign w:val="subscript"/>
          <w:lang w:val="en-GB"/>
        </w:rPr>
        <w:t>3</w:t>
      </w:r>
      <w:r>
        <w:rPr>
          <w:lang w:val="en-GB"/>
        </w:rPr>
        <w:t>, R</w:t>
      </w:r>
      <w:r w:rsidRPr="00BA73BC">
        <w:rPr>
          <w:b/>
          <w:sz w:val="28"/>
          <w:vertAlign w:val="subscript"/>
          <w:lang w:val="en-GB"/>
        </w:rPr>
        <w:t>4</w:t>
      </w:r>
      <w:r w:rsidR="00BA73BC">
        <w:rPr>
          <w:lang w:val="en-GB"/>
        </w:rPr>
        <w:t>, R</w:t>
      </w:r>
      <w:r w:rsidR="00BA73BC" w:rsidRPr="00BA73BC">
        <w:rPr>
          <w:b/>
          <w:sz w:val="28"/>
          <w:vertAlign w:val="subscript"/>
          <w:lang w:val="en-GB"/>
        </w:rPr>
        <w:t>5</w:t>
      </w:r>
      <w:r w:rsidR="00BA73BC">
        <w:rPr>
          <w:lang w:val="en-GB"/>
        </w:rPr>
        <w:t xml:space="preserve"> and R</w:t>
      </w:r>
      <w:r w:rsidR="00BA73BC" w:rsidRPr="00BA73BC">
        <w:rPr>
          <w:b/>
          <w:sz w:val="28"/>
          <w:vertAlign w:val="subscript"/>
          <w:lang w:val="en-GB"/>
        </w:rPr>
        <w:t>6</w:t>
      </w:r>
      <w:r w:rsidR="00BA73BC">
        <w:rPr>
          <w:lang w:val="en-GB"/>
        </w:rPr>
        <w:t xml:space="preserve"> which are tools </w:t>
      </w:r>
      <w:r w:rsidR="00BA73BC">
        <w:rPr>
          <w:lang w:val="en-GB"/>
        </w:rPr>
        <w:tab/>
        <w:t>used in farm work shop.</w:t>
      </w:r>
    </w:p>
    <w:p w:rsidR="00BA73BC" w:rsidRDefault="00BA73B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 xml:space="preserve">Describe how you would use each of the specimens in combination to </w:t>
      </w:r>
      <w:r>
        <w:rPr>
          <w:lang w:val="en-GB"/>
        </w:rPr>
        <w:tab/>
      </w:r>
      <w:r>
        <w:rPr>
          <w:lang w:val="en-GB"/>
        </w:rPr>
        <w:tab/>
        <w:t>construct a nesting box.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BA73BC" w:rsidRPr="00D93274" w:rsidRDefault="00BA73BC" w:rsidP="00BA73BC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A73BC" w:rsidRPr="00D93274" w:rsidRDefault="00BA73BC" w:rsidP="00BA73BC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A73BC" w:rsidRPr="00D93274" w:rsidRDefault="00BA73BC" w:rsidP="00BA73BC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A73BC" w:rsidRPr="00D93274" w:rsidRDefault="00BA73BC" w:rsidP="00BA73BC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1174E0" w:rsidRPr="00D93274" w:rsidRDefault="001174E0" w:rsidP="001174E0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1174E0" w:rsidRPr="00D93274" w:rsidRDefault="001174E0" w:rsidP="001174E0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1174E0" w:rsidRPr="00D93274" w:rsidRDefault="001174E0" w:rsidP="001174E0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A73BC" w:rsidRPr="00D93274" w:rsidRDefault="001174E0" w:rsidP="00BA73BC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A73BC" w:rsidRDefault="00BA73BC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b)</w:t>
      </w:r>
      <w:r>
        <w:rPr>
          <w:lang w:val="en-GB"/>
        </w:rPr>
        <w:tab/>
        <w:t>Give the functions of each specimen.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(5 marks)</w:t>
      </w:r>
    </w:p>
    <w:p w:rsidR="00BA73BC" w:rsidRDefault="00BA73BC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 w:rsidRPr="0000326E">
        <w:rPr>
          <w:b/>
          <w:sz w:val="28"/>
          <w:vertAlign w:val="subscript"/>
          <w:lang w:val="en-GB"/>
        </w:rPr>
        <w:t>1</w:t>
      </w:r>
      <w:r>
        <w:rPr>
          <w:lang w:val="en-GB"/>
        </w:rPr>
        <w:tab/>
      </w:r>
      <w:r w:rsidR="0000326E" w:rsidRPr="0000326E">
        <w:rPr>
          <w:b/>
          <w:lang w:val="en-GB"/>
        </w:rPr>
        <w:t>…………………………………………………………………………</w:t>
      </w:r>
      <w:r w:rsidR="0000326E"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00326E" w:rsidRDefault="0000326E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00326E" w:rsidRDefault="0000326E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>
        <w:rPr>
          <w:b/>
          <w:sz w:val="28"/>
          <w:vertAlign w:val="subscript"/>
          <w:lang w:val="en-GB"/>
        </w:rPr>
        <w:t>3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00326E" w:rsidRDefault="0000326E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>
        <w:rPr>
          <w:b/>
          <w:sz w:val="28"/>
          <w:vertAlign w:val="subscript"/>
          <w:lang w:val="en-GB"/>
        </w:rPr>
        <w:t>4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00326E" w:rsidRDefault="0000326E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>
        <w:rPr>
          <w:b/>
          <w:sz w:val="28"/>
          <w:vertAlign w:val="subscript"/>
          <w:lang w:val="en-GB"/>
        </w:rPr>
        <w:t>5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00326E" w:rsidRDefault="0000326E" w:rsidP="0000326E">
      <w:pPr>
        <w:spacing w:line="360" w:lineRule="auto"/>
        <w:rPr>
          <w:lang w:val="en-GB"/>
        </w:rPr>
      </w:pPr>
      <w:r>
        <w:rPr>
          <w:lang w:val="en-GB"/>
        </w:rPr>
        <w:tab/>
        <w:t>R</w:t>
      </w:r>
      <w:r>
        <w:rPr>
          <w:b/>
          <w:sz w:val="28"/>
          <w:vertAlign w:val="subscript"/>
          <w:lang w:val="en-GB"/>
        </w:rPr>
        <w:t>6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00326E" w:rsidRPr="00D93274" w:rsidRDefault="0000326E" w:rsidP="0000326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Default="005157DE" w:rsidP="00E13010">
      <w:pPr>
        <w:spacing w:line="276" w:lineRule="auto"/>
        <w:rPr>
          <w:lang w:val="en-GB"/>
        </w:rPr>
      </w:pPr>
    </w:p>
    <w:p w:rsidR="00BA73BC" w:rsidRDefault="00BC0493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>Explain how specimen R</w:t>
      </w:r>
      <w:r w:rsidRPr="00BC0493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 xml:space="preserve"> adopt to </w:t>
      </w:r>
      <w:r w:rsidR="00C36D83">
        <w:rPr>
          <w:lang w:val="en-GB"/>
        </w:rPr>
        <w:t>its</w:t>
      </w:r>
      <w:r>
        <w:rPr>
          <w:lang w:val="en-GB"/>
        </w:rPr>
        <w:t xml:space="preserve"> function.</w:t>
      </w:r>
      <w:r>
        <w:rPr>
          <w:lang w:val="en-GB"/>
        </w:rPr>
        <w:tab/>
      </w:r>
      <w:r>
        <w:rPr>
          <w:lang w:val="en-GB"/>
        </w:rPr>
        <w:tab/>
        <w:t xml:space="preserve">       (2 marks)</w:t>
      </w:r>
    </w:p>
    <w:p w:rsidR="00BC0493" w:rsidRPr="00D93274" w:rsidRDefault="00BC0493" w:rsidP="00BC0493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C0493" w:rsidRPr="00D93274" w:rsidRDefault="00BC0493" w:rsidP="00BC0493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BC0493" w:rsidRDefault="00BC0493" w:rsidP="00E13010">
      <w:pPr>
        <w:spacing w:line="276" w:lineRule="auto"/>
        <w:rPr>
          <w:lang w:val="en-GB"/>
        </w:rPr>
      </w:pPr>
    </w:p>
    <w:p w:rsidR="00A6593E" w:rsidRDefault="00A6593E" w:rsidP="00E13010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  <w:t xml:space="preserve">You are provided with specimen S, T and U which are plants affected by </w:t>
      </w:r>
      <w:r>
        <w:rPr>
          <w:lang w:val="en-GB"/>
        </w:rPr>
        <w:tab/>
        <w:t>pests.</w:t>
      </w:r>
    </w:p>
    <w:p w:rsidR="00A6593E" w:rsidRDefault="00A6593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Describe the observable damage on the plant parts.</w:t>
      </w:r>
      <w:r>
        <w:rPr>
          <w:lang w:val="en-GB"/>
        </w:rPr>
        <w:tab/>
        <w:t xml:space="preserve">   </w:t>
      </w:r>
      <w:bookmarkStart w:id="0" w:name="_GoBack"/>
      <w:bookmarkEnd w:id="0"/>
      <w:r>
        <w:rPr>
          <w:lang w:val="en-GB"/>
        </w:rPr>
        <w:t xml:space="preserve">     (3 marks)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S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T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U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E13010">
      <w:pPr>
        <w:spacing w:line="276" w:lineRule="auto"/>
        <w:rPr>
          <w:lang w:val="en-GB"/>
        </w:rPr>
      </w:pPr>
    </w:p>
    <w:p w:rsidR="00A6593E" w:rsidRDefault="00A6593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Suggest the pests that have caused the damage above.</w:t>
      </w:r>
      <w:r>
        <w:rPr>
          <w:lang w:val="en-GB"/>
        </w:rPr>
        <w:tab/>
        <w:t xml:space="preserve">        (3 marks)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S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715DB4" w:rsidRDefault="00715DB4" w:rsidP="00A6593E">
      <w:pPr>
        <w:spacing w:line="360" w:lineRule="auto"/>
        <w:rPr>
          <w:lang w:val="en-GB"/>
        </w:rPr>
      </w:pPr>
    </w:p>
    <w:p w:rsidR="00715DB4" w:rsidRDefault="00715DB4" w:rsidP="00A6593E">
      <w:pPr>
        <w:spacing w:line="360" w:lineRule="auto"/>
        <w:rPr>
          <w:lang w:val="en-GB"/>
        </w:rPr>
      </w:pP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T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U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E13010">
      <w:pPr>
        <w:spacing w:line="276" w:lineRule="auto"/>
        <w:rPr>
          <w:lang w:val="en-GB"/>
        </w:rPr>
      </w:pPr>
    </w:p>
    <w:p w:rsidR="00A6593E" w:rsidRDefault="00A6593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>State the methods of controlling pests that attack specimen.   (3 marks)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S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T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A6593E" w:rsidRDefault="00A6593E" w:rsidP="00A6593E">
      <w:pPr>
        <w:spacing w:line="360" w:lineRule="auto"/>
        <w:rPr>
          <w:lang w:val="en-GB"/>
        </w:rPr>
      </w:pPr>
      <w:r>
        <w:rPr>
          <w:lang w:val="en-GB"/>
        </w:rPr>
        <w:tab/>
        <w:t>U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A6593E" w:rsidRPr="00D93274" w:rsidRDefault="00A6593E" w:rsidP="00A6593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715DB4" w:rsidRDefault="00715DB4" w:rsidP="00E13010">
      <w:pPr>
        <w:spacing w:line="276" w:lineRule="auto"/>
        <w:rPr>
          <w:lang w:val="en-GB"/>
        </w:rPr>
      </w:pPr>
    </w:p>
    <w:p w:rsidR="00A6593E" w:rsidRDefault="00A6593E" w:rsidP="00E13010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 xml:space="preserve">You are provided with specimen V, W and X.  </w:t>
      </w:r>
      <w:r w:rsidR="005157DE">
        <w:rPr>
          <w:lang w:val="en-GB"/>
        </w:rPr>
        <w:t>Study</w:t>
      </w:r>
      <w:r>
        <w:rPr>
          <w:lang w:val="en-GB"/>
        </w:rPr>
        <w:t xml:space="preserve"> them and answer the </w:t>
      </w:r>
      <w:r>
        <w:rPr>
          <w:lang w:val="en-GB"/>
        </w:rPr>
        <w:tab/>
        <w:t>questions that follow.</w:t>
      </w:r>
    </w:p>
    <w:p w:rsidR="00715DB4" w:rsidRDefault="00715DB4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Where is specimen V and W used in an engine?</w:t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V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W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715DB4" w:rsidRDefault="00715DB4" w:rsidP="00E13010">
      <w:pPr>
        <w:spacing w:line="276" w:lineRule="auto"/>
        <w:rPr>
          <w:lang w:val="en-GB"/>
        </w:rPr>
      </w:pPr>
    </w:p>
    <w:p w:rsidR="00BA73BC" w:rsidRDefault="005157D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Give the observable characteristics that make specimens V and W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suitable for their functions.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V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W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715DB4" w:rsidRDefault="00715DB4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>State the uses of specimen X.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715DB4" w:rsidRDefault="005157DE" w:rsidP="00E13010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</w:p>
    <w:p w:rsidR="005157DE" w:rsidRDefault="00715DB4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5157DE">
        <w:rPr>
          <w:lang w:val="en-GB"/>
        </w:rPr>
        <w:t>d)</w:t>
      </w:r>
      <w:r w:rsidR="005157DE">
        <w:rPr>
          <w:lang w:val="en-GB"/>
        </w:rPr>
        <w:tab/>
        <w:t>Draw a well labelled diagram of specimen X.</w:t>
      </w:r>
      <w:r w:rsidR="005157DE">
        <w:rPr>
          <w:lang w:val="en-GB"/>
        </w:rPr>
        <w:tab/>
      </w:r>
      <w:r w:rsidR="005157DE">
        <w:rPr>
          <w:lang w:val="en-GB"/>
        </w:rPr>
        <w:tab/>
        <w:t xml:space="preserve">        (2 marks)</w:t>
      </w: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</w:p>
    <w:p w:rsidR="005157DE" w:rsidRDefault="005157DE" w:rsidP="00E13010">
      <w:pPr>
        <w:spacing w:line="276" w:lineRule="auto"/>
        <w:rPr>
          <w:lang w:val="en-GB"/>
        </w:rPr>
      </w:pPr>
      <w:r>
        <w:rPr>
          <w:lang w:val="en-GB"/>
        </w:rPr>
        <w:tab/>
        <w:t>e)</w:t>
      </w:r>
      <w:r>
        <w:rPr>
          <w:lang w:val="en-GB"/>
        </w:rPr>
        <w:tab/>
        <w:t>State the functions of specimen V and M in farm mechanisation.</w:t>
      </w:r>
    </w:p>
    <w:p w:rsidR="001D215D" w:rsidRDefault="001D215D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V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Default="005157DE" w:rsidP="005157DE">
      <w:pPr>
        <w:spacing w:line="360" w:lineRule="auto"/>
        <w:rPr>
          <w:lang w:val="en-GB"/>
        </w:rPr>
      </w:pPr>
      <w:r>
        <w:rPr>
          <w:lang w:val="en-GB"/>
        </w:rPr>
        <w:tab/>
        <w:t>W</w:t>
      </w:r>
      <w:r>
        <w:rPr>
          <w:lang w:val="en-GB"/>
        </w:rPr>
        <w:tab/>
      </w:r>
      <w:r w:rsidRPr="0000326E">
        <w:rPr>
          <w:b/>
          <w:lang w:val="en-GB"/>
        </w:rPr>
        <w:t>…………………………………………………………………………</w:t>
      </w:r>
      <w:r>
        <w:rPr>
          <w:b/>
          <w:lang w:val="en-GB"/>
        </w:rPr>
        <w:t>………...</w:t>
      </w:r>
    </w:p>
    <w:p w:rsidR="005157DE" w:rsidRPr="00D93274" w:rsidRDefault="005157DE" w:rsidP="005157DE">
      <w:pPr>
        <w:spacing w:line="360" w:lineRule="auto"/>
        <w:rPr>
          <w:b/>
          <w:lang w:val="en-GB"/>
        </w:rPr>
      </w:pPr>
      <w:r w:rsidRPr="00D93274">
        <w:rPr>
          <w:b/>
          <w:lang w:val="en-GB"/>
        </w:rPr>
        <w:tab/>
        <w:t>…………………………………………………………………………………………</w:t>
      </w:r>
      <w:r>
        <w:rPr>
          <w:b/>
          <w:lang w:val="en-GB"/>
        </w:rPr>
        <w:t>..</w:t>
      </w:r>
    </w:p>
    <w:p w:rsidR="005157DE" w:rsidRDefault="005157DE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715DB4" w:rsidRDefault="00715DB4" w:rsidP="00E13010">
      <w:pPr>
        <w:spacing w:line="276" w:lineRule="auto"/>
        <w:rPr>
          <w:lang w:val="en-GB"/>
        </w:rPr>
      </w:pPr>
    </w:p>
    <w:p w:rsidR="00E91826" w:rsidRPr="001D215D" w:rsidRDefault="001D215D" w:rsidP="001D215D">
      <w:pPr>
        <w:spacing w:line="276" w:lineRule="auto"/>
        <w:jc w:val="center"/>
        <w:rPr>
          <w:b/>
          <w:u w:val="single"/>
          <w:lang w:val="en-GB"/>
        </w:rPr>
      </w:pPr>
      <w:r w:rsidRPr="001D215D">
        <w:rPr>
          <w:b/>
          <w:u w:val="single"/>
          <w:lang w:val="en-GB"/>
        </w:rPr>
        <w:t>END</w:t>
      </w:r>
    </w:p>
    <w:sectPr w:rsidR="00E91826" w:rsidRPr="001D215D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D56" w:rsidRDefault="00DB4D56" w:rsidP="00E13010">
      <w:r>
        <w:separator/>
      </w:r>
    </w:p>
  </w:endnote>
  <w:endnote w:type="continuationSeparator" w:id="0">
    <w:p w:rsidR="00DB4D56" w:rsidRDefault="00DB4D56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3E" w:rsidRPr="00E13010" w:rsidRDefault="00A6593E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8F25E2">
          <w:rPr>
            <w:rFonts w:eastAsia="Yu Gothic UI Semibold"/>
            <w:b/>
            <w:noProof/>
            <w:sz w:val="20"/>
            <w:szCs w:val="20"/>
          </w:rPr>
          <w:t>7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D56" w:rsidRDefault="00DB4D56" w:rsidP="00E13010">
      <w:r>
        <w:separator/>
      </w:r>
    </w:p>
  </w:footnote>
  <w:footnote w:type="continuationSeparator" w:id="0">
    <w:p w:rsidR="00DB4D56" w:rsidRDefault="00DB4D56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88Tq/NvxGlV1oF4fPhZXA/HUrSa4PSkPMnjqMw39GZKNErKTxwM7obXDXZ4Slm1oJVC1nDQztYkGZ7a2iy+TDw==" w:salt="DlZD+PyDNtLT53wElgFaB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0A"/>
    <w:rsid w:val="0000326E"/>
    <w:rsid w:val="000170C4"/>
    <w:rsid w:val="00050DA8"/>
    <w:rsid w:val="00100C2B"/>
    <w:rsid w:val="001174E0"/>
    <w:rsid w:val="001D215D"/>
    <w:rsid w:val="0039233D"/>
    <w:rsid w:val="003D5FCF"/>
    <w:rsid w:val="003D6553"/>
    <w:rsid w:val="00414689"/>
    <w:rsid w:val="00437A66"/>
    <w:rsid w:val="00490E6C"/>
    <w:rsid w:val="005157DE"/>
    <w:rsid w:val="00590095"/>
    <w:rsid w:val="005B1D0F"/>
    <w:rsid w:val="00691635"/>
    <w:rsid w:val="00702AC6"/>
    <w:rsid w:val="00715DB4"/>
    <w:rsid w:val="00840117"/>
    <w:rsid w:val="00883571"/>
    <w:rsid w:val="008F147A"/>
    <w:rsid w:val="008F25E2"/>
    <w:rsid w:val="00912DA4"/>
    <w:rsid w:val="00930BA1"/>
    <w:rsid w:val="00934189"/>
    <w:rsid w:val="009E48A1"/>
    <w:rsid w:val="00A4718B"/>
    <w:rsid w:val="00A6593E"/>
    <w:rsid w:val="00B331AE"/>
    <w:rsid w:val="00B5113E"/>
    <w:rsid w:val="00BA73BC"/>
    <w:rsid w:val="00BC0493"/>
    <w:rsid w:val="00C36D83"/>
    <w:rsid w:val="00C71A4E"/>
    <w:rsid w:val="00CA560A"/>
    <w:rsid w:val="00D93274"/>
    <w:rsid w:val="00D97029"/>
    <w:rsid w:val="00DB4D56"/>
    <w:rsid w:val="00DD51DE"/>
    <w:rsid w:val="00DF074E"/>
    <w:rsid w:val="00E13010"/>
    <w:rsid w:val="00E91826"/>
    <w:rsid w:val="00EA276C"/>
    <w:rsid w:val="00EE3F11"/>
    <w:rsid w:val="00F00A27"/>
    <w:rsid w:val="00F5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3D6C5-9B5F-40E8-831F-D4C587E6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A471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74</TotalTime>
  <Pages>7</Pages>
  <Words>992</Words>
  <Characters>5659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30</cp:revision>
  <cp:lastPrinted>2019-07-20T13:17:00Z</cp:lastPrinted>
  <dcterms:created xsi:type="dcterms:W3CDTF">2019-07-03T05:43:00Z</dcterms:created>
  <dcterms:modified xsi:type="dcterms:W3CDTF">2019-07-20T13:18:00Z</dcterms:modified>
</cp:coreProperties>
</file>