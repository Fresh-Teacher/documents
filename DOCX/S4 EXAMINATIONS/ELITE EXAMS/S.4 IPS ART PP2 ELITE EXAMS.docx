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276" w:lineRule="auto"/>
        <w:rPr>
          <w:b/>
          <w:sz w:val="28"/>
          <w:szCs w:val="28"/>
        </w:rPr>
      </w:pPr>
    </w:p>
    <w:p w:rsidR="00753403" w:rsidRDefault="00753403" w:rsidP="00E13010">
      <w:pPr>
        <w:spacing w:line="276" w:lineRule="auto"/>
        <w:rPr>
          <w:b/>
          <w:sz w:val="28"/>
          <w:szCs w:val="28"/>
        </w:rPr>
      </w:pPr>
    </w:p>
    <w:p w:rsidR="00753403" w:rsidRDefault="00753403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75340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612/2</w:t>
      </w:r>
    </w:p>
    <w:p w:rsidR="00E13010" w:rsidRDefault="0075340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IPS ART</w:t>
      </w:r>
    </w:p>
    <w:p w:rsidR="00E13010" w:rsidRDefault="0075340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2</w:t>
      </w:r>
    </w:p>
    <w:p w:rsidR="00E13010" w:rsidRDefault="0075340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</w:t>
      </w:r>
      <w:r w:rsidR="00753403">
        <w:rPr>
          <w:b/>
          <w:lang w:val="en-GB"/>
        </w:rPr>
        <w:t>½ H</w:t>
      </w:r>
      <w:r>
        <w:rPr>
          <w:b/>
          <w:lang w:val="en-GB"/>
        </w:rPr>
        <w:t>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467458" w:rsidRDefault="00467458" w:rsidP="00E13010">
      <w:pPr>
        <w:jc w:val="center"/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753403" w:rsidRPr="0021179E" w:rsidRDefault="00753403" w:rsidP="00E13010">
      <w:pPr>
        <w:spacing w:line="276" w:lineRule="auto"/>
        <w:jc w:val="center"/>
        <w:rPr>
          <w:b/>
          <w:lang w:val="en-GB"/>
        </w:rPr>
      </w:pPr>
    </w:p>
    <w:p w:rsidR="00E13010" w:rsidRDefault="00753403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IPS ART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(</w:t>
      </w:r>
      <w:r w:rsidR="00753403">
        <w:rPr>
          <w:b/>
          <w:sz w:val="28"/>
          <w:szCs w:val="28"/>
          <w:lang w:val="en-GB"/>
        </w:rPr>
        <w:t>Drawing and painting from still life and nature study</w:t>
      </w:r>
      <w:r>
        <w:rPr>
          <w:b/>
          <w:sz w:val="28"/>
          <w:szCs w:val="28"/>
          <w:lang w:val="en-GB"/>
        </w:rPr>
        <w:t>)</w:t>
      </w:r>
    </w:p>
    <w:p w:rsidR="00E13010" w:rsidRDefault="00753403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2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753403">
        <w:rPr>
          <w:lang w:val="en-GB"/>
        </w:rPr>
        <w:t>30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753403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This paper consists of two alternatives, Nature and still life.  Thus the candidate should select only one alternative to answer.</w:t>
      </w:r>
    </w:p>
    <w:p w:rsidR="00753403" w:rsidRDefault="00753403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This question paper is strictly for the Art teacher for prior preparations of the examination.  It must not at any account reach the candidate before the examination time.</w:t>
      </w:r>
    </w:p>
    <w:p w:rsidR="00753403" w:rsidRDefault="00753403" w:rsidP="00753403">
      <w:pPr>
        <w:spacing w:line="276" w:lineRule="auto"/>
        <w:ind w:left="720"/>
        <w:rPr>
          <w:i/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p w:rsidR="00753403" w:rsidRDefault="00D33E47" w:rsidP="00EB77C2">
      <w:pPr>
        <w:jc w:val="center"/>
        <w:rPr>
          <w:b/>
        </w:rPr>
      </w:pPr>
      <w:r w:rsidRPr="00EB77C2">
        <w:rPr>
          <w:b/>
        </w:rPr>
        <w:lastRenderedPageBreak/>
        <w:t>EITHER:</w:t>
      </w:r>
    </w:p>
    <w:p w:rsidR="00EB77C2" w:rsidRPr="00EB77C2" w:rsidRDefault="00EB77C2" w:rsidP="00EB77C2">
      <w:pPr>
        <w:jc w:val="center"/>
        <w:rPr>
          <w:b/>
        </w:rPr>
      </w:pPr>
    </w:p>
    <w:p w:rsidR="00D33E47" w:rsidRPr="00EB77C2" w:rsidRDefault="00D33E47" w:rsidP="00EB77C2">
      <w:pPr>
        <w:jc w:val="center"/>
        <w:rPr>
          <w:b/>
        </w:rPr>
      </w:pPr>
      <w:r w:rsidRPr="00EB77C2">
        <w:rPr>
          <w:b/>
        </w:rPr>
        <w:t>ALTERNATIVE (A)</w:t>
      </w:r>
    </w:p>
    <w:p w:rsidR="00EB77C2" w:rsidRDefault="00EB77C2" w:rsidP="00EB77C2">
      <w:pPr>
        <w:jc w:val="center"/>
      </w:pPr>
      <w:r w:rsidRPr="00EB77C2">
        <w:rPr>
          <w:b/>
        </w:rPr>
        <w:t>NATURE DRAWING</w:t>
      </w:r>
    </w:p>
    <w:p w:rsidR="00D33E47" w:rsidRDefault="00D33E47"/>
    <w:p w:rsidR="00D33E47" w:rsidRPr="00EB77C2" w:rsidRDefault="00D33E47">
      <w:pPr>
        <w:rPr>
          <w:b/>
        </w:rPr>
      </w:pPr>
      <w:r w:rsidRPr="00EB77C2">
        <w:rPr>
          <w:b/>
          <w:u w:val="single"/>
        </w:rPr>
        <w:t>Task</w:t>
      </w:r>
      <w:r w:rsidRPr="00EB77C2">
        <w:rPr>
          <w:b/>
        </w:rPr>
        <w:t>:</w:t>
      </w:r>
    </w:p>
    <w:p w:rsidR="00D33E47" w:rsidRDefault="00D33E47"/>
    <w:p w:rsidR="00D33E47" w:rsidRDefault="00467458">
      <w:r>
        <w:t>a)</w:t>
      </w:r>
      <w:r>
        <w:tab/>
        <w:t>A candidate should make a study or studies of an uprooted mature onion.</w:t>
      </w:r>
    </w:p>
    <w:p w:rsidR="00467458" w:rsidRDefault="00467458"/>
    <w:p w:rsidR="00467458" w:rsidRDefault="00467458">
      <w:r>
        <w:t>b)</w:t>
      </w:r>
      <w:r>
        <w:tab/>
        <w:t xml:space="preserve">Make a study or studies of a landscape with a big building seen in the </w:t>
      </w:r>
      <w:r>
        <w:tab/>
        <w:t>background and a mature tree in front of the building.</w:t>
      </w:r>
    </w:p>
    <w:p w:rsidR="00467458" w:rsidRDefault="00467458"/>
    <w:p w:rsidR="00467458" w:rsidRDefault="00467458"/>
    <w:p w:rsidR="00EB77C2" w:rsidRDefault="00EB77C2"/>
    <w:p w:rsidR="00467458" w:rsidRDefault="00467458" w:rsidP="00EB77C2">
      <w:pPr>
        <w:jc w:val="center"/>
        <w:rPr>
          <w:b/>
        </w:rPr>
      </w:pPr>
      <w:r w:rsidRPr="00EB77C2">
        <w:rPr>
          <w:b/>
        </w:rPr>
        <w:t>OR:</w:t>
      </w:r>
    </w:p>
    <w:p w:rsidR="00EB77C2" w:rsidRPr="00EB77C2" w:rsidRDefault="00EB77C2" w:rsidP="00EB77C2">
      <w:pPr>
        <w:jc w:val="center"/>
        <w:rPr>
          <w:b/>
        </w:rPr>
      </w:pPr>
    </w:p>
    <w:p w:rsidR="00467458" w:rsidRPr="00EB77C2" w:rsidRDefault="00467458" w:rsidP="00EB77C2">
      <w:pPr>
        <w:jc w:val="center"/>
        <w:rPr>
          <w:b/>
        </w:rPr>
      </w:pPr>
      <w:r w:rsidRPr="00EB77C2">
        <w:rPr>
          <w:b/>
        </w:rPr>
        <w:t>ALTERNATIVE (B)</w:t>
      </w:r>
    </w:p>
    <w:p w:rsidR="00EB77C2" w:rsidRPr="00EB77C2" w:rsidRDefault="00EB77C2" w:rsidP="00EB77C2">
      <w:pPr>
        <w:jc w:val="center"/>
        <w:rPr>
          <w:b/>
        </w:rPr>
      </w:pPr>
      <w:r w:rsidRPr="00EB77C2">
        <w:rPr>
          <w:b/>
        </w:rPr>
        <w:t>STILL LIFE</w:t>
      </w:r>
    </w:p>
    <w:p w:rsidR="00EB77C2" w:rsidRDefault="00EB77C2"/>
    <w:p w:rsidR="00EB77C2" w:rsidRDefault="00EB77C2">
      <w:r>
        <w:t>On a raised platform place in a ¼ view a plas</w:t>
      </w:r>
      <w:r w:rsidR="00A64AA4">
        <w:t>tic tray.  On the tray place a heap</w:t>
      </w:r>
      <w:r>
        <w:t xml:space="preserve"> of mature oranges and mangoes on the right side of the setter.</w:t>
      </w:r>
    </w:p>
    <w:p w:rsidR="00EB77C2" w:rsidRDefault="00EB77C2"/>
    <w:p w:rsidR="00EB77C2" w:rsidRDefault="00EB77C2">
      <w:r>
        <w:t>To the left side of the setter place a mature pineapple cut in between a part th</w:t>
      </w:r>
      <w:r w:rsidR="00232547">
        <w:t>at will allow the candidate see</w:t>
      </w:r>
      <w:r>
        <w:t xml:space="preserve"> </w:t>
      </w:r>
      <w:r w:rsidR="00232547">
        <w:t>it horizontally leaving</w:t>
      </w:r>
      <w:r>
        <w:t xml:space="preserve"> the upper part intact.</w:t>
      </w:r>
    </w:p>
    <w:p w:rsidR="00EB77C2" w:rsidRDefault="00EB77C2"/>
    <w:p w:rsidR="00EB77C2" w:rsidRDefault="00232547">
      <w:r>
        <w:t>The c</w:t>
      </w:r>
      <w:r w:rsidR="00EB77C2">
        <w:t>ut part of the pineapple is placed on the top of the oranges.</w:t>
      </w:r>
    </w:p>
    <w:p w:rsidR="00EB77C2" w:rsidRDefault="00EB77C2"/>
    <w:p w:rsidR="00EB77C2" w:rsidRDefault="00EB77C2">
      <w:r>
        <w:t>Place a glass (big size) in its upright position on the tray in the extreme corner of the right side of the setter and some juice in it.</w:t>
      </w:r>
    </w:p>
    <w:p w:rsidR="00EB77C2" w:rsidRDefault="00EB77C2"/>
    <w:p w:rsidR="00EB77C2" w:rsidRDefault="00EB77C2">
      <w:r>
        <w:t>Place a medium size knife in a diagonal form allowing the handle settle on the heap of oranges and the blade touching the glass to th</w:t>
      </w:r>
      <w:bookmarkStart w:id="0" w:name="_GoBack"/>
      <w:bookmarkEnd w:id="0"/>
      <w:r>
        <w:t>e right.</w:t>
      </w:r>
    </w:p>
    <w:p w:rsidR="00467458" w:rsidRDefault="00467458"/>
    <w:p w:rsidR="00467458" w:rsidRDefault="00467458"/>
    <w:p w:rsidR="00467458" w:rsidRDefault="00467458"/>
    <w:p w:rsidR="00EB77C2" w:rsidRDefault="00EB77C2"/>
    <w:p w:rsidR="00EB77C2" w:rsidRPr="004E0DD8" w:rsidRDefault="004E0DD8" w:rsidP="004E0DD8">
      <w:pPr>
        <w:jc w:val="center"/>
        <w:rPr>
          <w:b/>
          <w:u w:val="single"/>
        </w:rPr>
      </w:pPr>
      <w:r w:rsidRPr="004E0DD8">
        <w:rPr>
          <w:b/>
          <w:u w:val="single"/>
        </w:rPr>
        <w:t>END</w:t>
      </w:r>
    </w:p>
    <w:sectPr w:rsidR="00EB77C2" w:rsidRPr="004E0DD8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26" w:rsidRDefault="00E82C26" w:rsidP="00E13010">
      <w:r>
        <w:separator/>
      </w:r>
    </w:p>
  </w:endnote>
  <w:endnote w:type="continuationSeparator" w:id="0">
    <w:p w:rsidR="00E82C26" w:rsidRDefault="00E82C26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CD5225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26" w:rsidRDefault="00E82C26" w:rsidP="00E13010">
      <w:r>
        <w:separator/>
      </w:r>
    </w:p>
  </w:footnote>
  <w:footnote w:type="continuationSeparator" w:id="0">
    <w:p w:rsidR="00E82C26" w:rsidRDefault="00E82C26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xgwi4SvrVi7ja6EGf1HppvIFnmoAHBMGgQfSJv2TvXtCSU8TJsrBhWq7l0S82lKx6Sjb2Ac47RIggji+Vv89/A==" w:salt="F4zAI3hRs5XrU6wm9Tc9Dw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03"/>
    <w:rsid w:val="000170C4"/>
    <w:rsid w:val="00050DA8"/>
    <w:rsid w:val="00074C7A"/>
    <w:rsid w:val="00100C2B"/>
    <w:rsid w:val="00232547"/>
    <w:rsid w:val="00467458"/>
    <w:rsid w:val="004E0DD8"/>
    <w:rsid w:val="004F1A38"/>
    <w:rsid w:val="00753403"/>
    <w:rsid w:val="00883571"/>
    <w:rsid w:val="00930BA1"/>
    <w:rsid w:val="00A64AA4"/>
    <w:rsid w:val="00B331AE"/>
    <w:rsid w:val="00CD5225"/>
    <w:rsid w:val="00D33E47"/>
    <w:rsid w:val="00DD51DE"/>
    <w:rsid w:val="00E13010"/>
    <w:rsid w:val="00E82C26"/>
    <w:rsid w:val="00E91826"/>
    <w:rsid w:val="00EA276C"/>
    <w:rsid w:val="00EB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95AA-6E23-4A7E-B032-B9AD9820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16</TotalTime>
  <Pages>2</Pages>
  <Words>224</Words>
  <Characters>1278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8</cp:revision>
  <cp:lastPrinted>2019-07-22T11:27:00Z</cp:lastPrinted>
  <dcterms:created xsi:type="dcterms:W3CDTF">2019-07-08T05:30:00Z</dcterms:created>
  <dcterms:modified xsi:type="dcterms:W3CDTF">2019-07-22T11:28:00Z</dcterms:modified>
</cp:coreProperties>
</file>