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1E770D" w:rsidRDefault="001E770D" w:rsidP="00E13010">
      <w:pPr>
        <w:rPr>
          <w:b/>
          <w:sz w:val="28"/>
          <w:szCs w:val="28"/>
        </w:rPr>
      </w:pPr>
    </w:p>
    <w:p w:rsidR="001E770D" w:rsidRDefault="001E770D" w:rsidP="00E13010">
      <w:pPr>
        <w:rPr>
          <w:b/>
          <w:sz w:val="28"/>
          <w:szCs w:val="28"/>
        </w:rPr>
      </w:pPr>
    </w:p>
    <w:p w:rsidR="001E770D" w:rsidRDefault="001E770D" w:rsidP="00E13010">
      <w:pPr>
        <w:rPr>
          <w:b/>
          <w:lang w:val="en-GB"/>
        </w:rPr>
      </w:pPr>
    </w:p>
    <w:p w:rsidR="00E13010" w:rsidRDefault="001E770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456/2</w:t>
      </w:r>
    </w:p>
    <w:p w:rsidR="00E13010" w:rsidRDefault="001E770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MATHEMATICS</w:t>
      </w:r>
    </w:p>
    <w:p w:rsidR="00E13010" w:rsidRDefault="001E770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1E770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1E770D">
        <w:rPr>
          <w:b/>
          <w:lang w:val="en-GB"/>
        </w:rPr>
        <w:t>½ hours</w:t>
      </w:r>
    </w:p>
    <w:p w:rsidR="00E13010" w:rsidRDefault="00E13010" w:rsidP="00E13010">
      <w:pPr>
        <w:spacing w:line="192" w:lineRule="auto"/>
        <w:rPr>
          <w:b/>
        </w:rPr>
      </w:pPr>
    </w:p>
    <w:p w:rsidR="001E770D" w:rsidRDefault="001E770D" w:rsidP="00E13010">
      <w:pPr>
        <w:spacing w:line="192" w:lineRule="auto"/>
        <w:rPr>
          <w:b/>
        </w:rPr>
      </w:pPr>
    </w:p>
    <w:p w:rsidR="001E770D" w:rsidRPr="006D5547" w:rsidRDefault="001E770D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1E770D" w:rsidRPr="0021179E" w:rsidRDefault="001E770D" w:rsidP="00E13010">
      <w:pPr>
        <w:spacing w:line="276" w:lineRule="auto"/>
        <w:jc w:val="center"/>
        <w:rPr>
          <w:b/>
          <w:lang w:val="en-GB"/>
        </w:rPr>
      </w:pPr>
    </w:p>
    <w:p w:rsidR="00E13010" w:rsidRDefault="001E770D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MATHEMATICS</w:t>
      </w:r>
    </w:p>
    <w:p w:rsidR="00E13010" w:rsidRDefault="001E770D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1E770D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1E770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Answer all the questions in section </w:t>
      </w:r>
      <w:r w:rsidRPr="009027EB">
        <w:rPr>
          <w:b/>
          <w:i/>
          <w:lang w:val="en-GB"/>
        </w:rPr>
        <w:t>A</w:t>
      </w:r>
      <w:r>
        <w:rPr>
          <w:i/>
          <w:lang w:val="en-GB"/>
        </w:rPr>
        <w:t xml:space="preserve"> and not more than five questions from section </w:t>
      </w:r>
      <w:r w:rsidRPr="009027EB">
        <w:rPr>
          <w:b/>
          <w:i/>
          <w:lang w:val="en-GB"/>
        </w:rPr>
        <w:t>B</w:t>
      </w:r>
      <w:r>
        <w:rPr>
          <w:i/>
          <w:lang w:val="en-GB"/>
        </w:rPr>
        <w:t>.</w:t>
      </w:r>
    </w:p>
    <w:p w:rsidR="00E13010" w:rsidRDefault="001E770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necessary calculations must be done on the same page as the rest of the answer.</w:t>
      </w:r>
    </w:p>
    <w:p w:rsidR="00E13010" w:rsidRDefault="001E770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Mathematical tables with a list of formulae are provided.</w:t>
      </w:r>
    </w:p>
    <w:p w:rsidR="00E13010" w:rsidRDefault="001E770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Silent non – programmable scientific calculators may be used.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833E10">
      <w:pPr>
        <w:spacing w:line="276" w:lineRule="auto"/>
      </w:pPr>
    </w:p>
    <w:p w:rsidR="009D3CBB" w:rsidRPr="008E2E81" w:rsidRDefault="009D3CBB" w:rsidP="00574F3B">
      <w:pPr>
        <w:jc w:val="center"/>
        <w:rPr>
          <w:b/>
        </w:rPr>
      </w:pPr>
      <w:r w:rsidRPr="008E2E81">
        <w:rPr>
          <w:b/>
        </w:rPr>
        <w:lastRenderedPageBreak/>
        <w:t>SECTION A: (40 MARKS)</w:t>
      </w:r>
    </w:p>
    <w:p w:rsidR="009D3CBB" w:rsidRPr="008E2E81" w:rsidRDefault="009D3CBB" w:rsidP="00574F3B">
      <w:pPr>
        <w:jc w:val="center"/>
        <w:rPr>
          <w:b/>
        </w:rPr>
      </w:pPr>
      <w:r w:rsidRPr="008E2E81">
        <w:rPr>
          <w:b/>
        </w:rPr>
        <w:t>(Answer all questions in this section)</w:t>
      </w:r>
    </w:p>
    <w:p w:rsidR="009D3CBB" w:rsidRPr="00574F3B" w:rsidRDefault="009D3CBB" w:rsidP="00574F3B">
      <w:pPr>
        <w:rPr>
          <w:sz w:val="20"/>
          <w:szCs w:val="20"/>
        </w:rPr>
      </w:pPr>
    </w:p>
    <w:p w:rsidR="009D3CBB" w:rsidRDefault="009D3CBB" w:rsidP="00574F3B">
      <w:r>
        <w:t>1.</w:t>
      </w:r>
      <w:r>
        <w:tab/>
        <w:t xml:space="preserve">Work out: </w:t>
      </w:r>
      <w:r w:rsidR="008C5C36" w:rsidRPr="00870026">
        <w:rPr>
          <w:b/>
          <w:position w:val="-30"/>
        </w:rPr>
        <w:object w:dxaOrig="1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8pt;height:44pt" o:ole="">
            <v:imagedata r:id="rId8" o:title="" gain="2147483647f" blacklevel="-.5"/>
          </v:shape>
          <o:OLEObject Type="Embed" ProgID="Equation.3" ShapeID="_x0000_i1029" DrawAspect="Content" ObjectID="_1624949396" r:id="rId9"/>
        </w:object>
      </w:r>
      <w:r>
        <w:t>and give your answer as a fraction.</w:t>
      </w:r>
      <w:r>
        <w:tab/>
        <w:t xml:space="preserve"> (4 marks)</w:t>
      </w:r>
    </w:p>
    <w:p w:rsidR="009D3CBB" w:rsidRDefault="009D3CBB" w:rsidP="00574F3B"/>
    <w:p w:rsidR="009D3CBB" w:rsidRDefault="009D3CBB" w:rsidP="00574F3B">
      <w:r>
        <w:t>2.</w:t>
      </w:r>
      <w:r>
        <w:tab/>
        <w:t xml:space="preserve">Line T passes through the point P(-3, -2) and is parallel to the line whose </w:t>
      </w:r>
      <w:r>
        <w:tab/>
      </w:r>
      <w:r>
        <w:tab/>
        <w:t>equation is 2y + 3x = 6.  Determine the equation of line T.</w:t>
      </w:r>
      <w:r>
        <w:tab/>
      </w:r>
      <w:r>
        <w:tab/>
        <w:t>(4 marks)</w:t>
      </w:r>
    </w:p>
    <w:p w:rsidR="009D3CBB" w:rsidRDefault="009D3CBB" w:rsidP="00574F3B"/>
    <w:p w:rsidR="009D3CBB" w:rsidRDefault="009D3CBB" w:rsidP="00574F3B">
      <w:r>
        <w:t>3.</w:t>
      </w:r>
      <w:r>
        <w:tab/>
      </w:r>
      <w:r w:rsidR="00953BF9">
        <w:t>Sets</w:t>
      </w:r>
      <w:r w:rsidR="00C7690C">
        <w:t xml:space="preserve"> A and B are such that n(A) = n(A’) = 8, n(A’nB) = 6 and n(B</w:t>
      </w:r>
      <w:r w:rsidR="00953BF9">
        <w:t xml:space="preserve">’) = 7.  </w:t>
      </w:r>
      <w:r w:rsidR="00953BF9">
        <w:tab/>
        <w:t>Represent the information on a Venn diagram, hence state n(AnB).</w:t>
      </w:r>
      <w:r w:rsidR="00953BF9">
        <w:tab/>
        <w:t>(4 marks)</w:t>
      </w:r>
    </w:p>
    <w:p w:rsidR="00953BF9" w:rsidRDefault="00953BF9" w:rsidP="00574F3B"/>
    <w:p w:rsidR="00953BF9" w:rsidRDefault="00953BF9" w:rsidP="00574F3B">
      <w:r>
        <w:t>4.</w:t>
      </w:r>
      <w:r>
        <w:tab/>
        <w:t>Simpl</w:t>
      </w:r>
      <w:r w:rsidR="00EF7494">
        <w:t>if</w:t>
      </w:r>
      <w:r>
        <w:t>y: 1 + 2log</w:t>
      </w:r>
      <w:r w:rsidRPr="00953BF9">
        <w:rPr>
          <w:b/>
          <w:position w:val="-6"/>
          <w:vertAlign w:val="subscript"/>
        </w:rPr>
        <w:t>10</w:t>
      </w:r>
      <w:r w:rsidRPr="00953BF9">
        <w:rPr>
          <w:b/>
          <w:sz w:val="28"/>
          <w:vertAlign w:val="superscript"/>
        </w:rPr>
        <w:t>5</w:t>
      </w:r>
      <w:r>
        <w:t xml:space="preserve"> – log</w:t>
      </w:r>
      <w:r w:rsidRPr="00953BF9">
        <w:rPr>
          <w:b/>
          <w:position w:val="-6"/>
          <w:vertAlign w:val="subscript"/>
        </w:rPr>
        <w:t>10</w:t>
      </w:r>
      <w:r w:rsidRPr="00953BF9">
        <w:rPr>
          <w:b/>
          <w:sz w:val="28"/>
          <w:vertAlign w:val="superscript"/>
        </w:rPr>
        <w:t>20</w:t>
      </w:r>
      <w:r>
        <w:t xml:space="preserve"> + 3log</w:t>
      </w:r>
      <w:r w:rsidRPr="00953BF9">
        <w:rPr>
          <w:b/>
          <w:position w:val="-6"/>
          <w:sz w:val="28"/>
          <w:vertAlign w:val="subscript"/>
        </w:rPr>
        <w:t>10</w:t>
      </w:r>
      <w:r w:rsidRPr="00953BF9">
        <w:rPr>
          <w:b/>
          <w:sz w:val="28"/>
          <w:vertAlign w:val="superscript"/>
        </w:rPr>
        <w:t>2</w:t>
      </w:r>
      <w:r>
        <w:t>.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953BF9" w:rsidRPr="00574F3B" w:rsidRDefault="00953BF9" w:rsidP="00574F3B">
      <w:pPr>
        <w:rPr>
          <w:sz w:val="20"/>
          <w:szCs w:val="20"/>
        </w:rPr>
      </w:pPr>
    </w:p>
    <w:p w:rsidR="000F4405" w:rsidRDefault="000F4405" w:rsidP="00574F3B">
      <w:r>
        <w:t>5.</w:t>
      </w:r>
      <w:r>
        <w:tab/>
        <w:t xml:space="preserve">Mark bought a radio at Shs 75,000 and sold it at Shs 70,000.  Calculate his </w:t>
      </w:r>
      <w:r>
        <w:tab/>
        <w:t>percentage loss.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0F4405" w:rsidRPr="00574F3B" w:rsidRDefault="000F4405" w:rsidP="00574F3B">
      <w:pPr>
        <w:rPr>
          <w:sz w:val="20"/>
          <w:szCs w:val="20"/>
        </w:rPr>
      </w:pPr>
    </w:p>
    <w:p w:rsidR="000F4405" w:rsidRDefault="000F4405" w:rsidP="00574F3B">
      <w:r>
        <w:t>6.</w:t>
      </w:r>
      <w:r>
        <w:tab/>
        <w:t>a)</w:t>
      </w:r>
      <w:r>
        <w:tab/>
        <w:t xml:space="preserve">By means of a papygran, illustrate the relation “exceeds by more than 3” </w:t>
      </w:r>
      <w:r>
        <w:tab/>
      </w:r>
      <w:r>
        <w:tab/>
        <w:t>on set P = {-3, -2, -1, 0, 1, 2}.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2E422F" w:rsidRDefault="002E422F" w:rsidP="00574F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139065</wp:posOffset>
                </wp:positionV>
                <wp:extent cx="4572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3F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0.5pt;margin-top:10.95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0F4405">
        <w:tab/>
        <w:t>b)</w:t>
      </w:r>
      <w:r w:rsidR="000F4405">
        <w:tab/>
      </w:r>
      <w:r w:rsidR="00EE3E23">
        <w:t>Use an arrow diagram to illustrate the mapping y</w:t>
      </w:r>
      <w:proofErr w:type="gramStart"/>
      <w:r w:rsidR="00EE3E23">
        <w:t>:</w:t>
      </w:r>
      <w:proofErr w:type="spellStart"/>
      <w:r w:rsidR="00EE3E23">
        <w:t>y</w:t>
      </w:r>
      <w:proofErr w:type="gramEnd"/>
      <w:r w:rsidR="00EE3E23">
        <w:t xml:space="preserve">    </w:t>
      </w:r>
      <w:r>
        <w:t xml:space="preserve">      </w:t>
      </w:r>
      <w:r w:rsidR="008C5C36" w:rsidRPr="00EE3E23">
        <w:rPr>
          <w:position w:val="-12"/>
        </w:rPr>
        <w:object w:dxaOrig="400" w:dyaOrig="400">
          <v:shape id="_x0000_i1034" type="#_x0000_t75" style="width:20pt;height:20pt" o:ole="">
            <v:imagedata r:id="rId10" o:title=""/>
          </v:shape>
          <o:OLEObject Type="Embed" ProgID="Equation.3" ShapeID="_x0000_i1034" DrawAspect="Content" ObjectID="_1624949397" r:id="rId11"/>
        </w:object>
      </w:r>
      <w:r>
        <w:t xml:space="preserve"> on</w:t>
      </w:r>
      <w:proofErr w:type="spellEnd"/>
      <w:r>
        <w:t xml:space="preserve"> set </w:t>
      </w:r>
    </w:p>
    <w:p w:rsidR="000F4405" w:rsidRDefault="002E422F" w:rsidP="00574F3B">
      <w:r>
        <w:tab/>
      </w:r>
      <w:r>
        <w:tab/>
        <w:t>Q = {0, 1, 4, 9} and its range.</w:t>
      </w:r>
      <w:r w:rsidR="007F1391">
        <w:tab/>
      </w:r>
      <w:r w:rsidR="007F1391">
        <w:tab/>
      </w:r>
      <w:r w:rsidR="007F1391">
        <w:tab/>
      </w:r>
      <w:r w:rsidR="007F1391">
        <w:tab/>
      </w:r>
      <w:r w:rsidR="007F1391">
        <w:tab/>
      </w:r>
      <w:r w:rsidR="007F1391">
        <w:tab/>
        <w:t>(2 marks)</w:t>
      </w:r>
    </w:p>
    <w:p w:rsidR="007F1391" w:rsidRPr="00574F3B" w:rsidRDefault="007F1391" w:rsidP="00574F3B">
      <w:pPr>
        <w:rPr>
          <w:sz w:val="20"/>
          <w:szCs w:val="20"/>
        </w:rPr>
      </w:pPr>
    </w:p>
    <w:p w:rsidR="007F1391" w:rsidRDefault="007F1391" w:rsidP="00574F3B">
      <w:r>
        <w:t>7.</w:t>
      </w:r>
      <w:r>
        <w:tab/>
        <w:t>A village of an area 480km</w:t>
      </w:r>
      <w:r w:rsidRPr="001B6E92">
        <w:rPr>
          <w:b/>
          <w:sz w:val="28"/>
          <w:vertAlign w:val="superscript"/>
        </w:rPr>
        <w:t>2</w:t>
      </w:r>
      <w:r>
        <w:t xml:space="preserve"> is </w:t>
      </w:r>
      <w:r w:rsidR="001B6E92">
        <w:t>represented by an area of 120cm</w:t>
      </w:r>
      <w:r w:rsidR="001B6E92" w:rsidRPr="001B6E92">
        <w:rPr>
          <w:b/>
          <w:sz w:val="28"/>
          <w:vertAlign w:val="superscript"/>
        </w:rPr>
        <w:t>2</w:t>
      </w:r>
      <w:r w:rsidR="001B6E92">
        <w:t xml:space="preserve"> on a map.  </w:t>
      </w:r>
      <w:r w:rsidR="001B6E92">
        <w:tab/>
        <w:t>Find the length of a road in km which is represented by 15cm on the map.</w:t>
      </w:r>
    </w:p>
    <w:p w:rsidR="001B6E92" w:rsidRDefault="001B6E92" w:rsidP="00574F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F3B">
        <w:t>(4 marks)</w:t>
      </w:r>
    </w:p>
    <w:p w:rsidR="001B6E92" w:rsidRDefault="001B6E92" w:rsidP="00574F3B">
      <w:r>
        <w:t>8.</w:t>
      </w:r>
      <w:r>
        <w:tab/>
        <w:t>Given that A is (1, 9) and B is (2, 5), find:</w:t>
      </w:r>
    </w:p>
    <w:p w:rsidR="001B6E92" w:rsidRDefault="008D65EE" w:rsidP="00574F3B">
      <w:r>
        <w:tab/>
        <w:t>i</w:t>
      </w:r>
      <w:r w:rsidR="001B6E92">
        <w:t>)</w:t>
      </w:r>
      <w:r w:rsidR="001B6E92">
        <w:tab/>
        <w:t>column vector AB.</w:t>
      </w:r>
      <w:r w:rsidR="001B6E92">
        <w:tab/>
      </w:r>
      <w:r w:rsidR="001B6E92">
        <w:tab/>
      </w:r>
      <w:r w:rsidR="001B6E92">
        <w:tab/>
      </w:r>
      <w:r w:rsidR="001B6E92">
        <w:tab/>
      </w:r>
      <w:r w:rsidR="001B6E92">
        <w:tab/>
      </w:r>
      <w:r w:rsidR="001B6E92">
        <w:tab/>
      </w:r>
      <w:r w:rsidR="001B6E92">
        <w:tab/>
      </w:r>
      <w:r w:rsidR="001B6E92">
        <w:tab/>
        <w:t>(2 marks)</w:t>
      </w:r>
    </w:p>
    <w:p w:rsidR="001B6E92" w:rsidRDefault="008D65EE" w:rsidP="00574F3B">
      <w:r>
        <w:tab/>
        <w:t>ii</w:t>
      </w:r>
      <w:r w:rsidR="001B6E92">
        <w:t>)</w:t>
      </w:r>
      <w:r w:rsidR="001B6E92">
        <w:tab/>
        <w:t>length of vector AB.</w:t>
      </w:r>
      <w:r w:rsidR="001B6E92">
        <w:tab/>
      </w:r>
      <w:r w:rsidR="001B6E92">
        <w:tab/>
      </w:r>
      <w:r w:rsidR="001B6E92">
        <w:tab/>
      </w:r>
      <w:r w:rsidR="001B6E92">
        <w:tab/>
      </w:r>
      <w:r w:rsidR="001B6E92">
        <w:tab/>
      </w:r>
      <w:r w:rsidR="001B6E92">
        <w:tab/>
      </w:r>
      <w:r w:rsidR="001B6E92">
        <w:tab/>
        <w:t>(2 marks)</w:t>
      </w:r>
    </w:p>
    <w:p w:rsidR="001B6E92" w:rsidRPr="00574F3B" w:rsidRDefault="001B6E92" w:rsidP="00574F3B">
      <w:pPr>
        <w:rPr>
          <w:sz w:val="20"/>
          <w:szCs w:val="20"/>
        </w:rPr>
      </w:pPr>
    </w:p>
    <w:p w:rsidR="00CD0108" w:rsidRDefault="001B6E92" w:rsidP="00574F3B">
      <w:r>
        <w:t>9.</w:t>
      </w:r>
      <w:r>
        <w:tab/>
        <w:t xml:space="preserve">Express </w:t>
      </w:r>
      <w:r w:rsidR="008C5C36" w:rsidRPr="006A03D1">
        <w:rPr>
          <w:b/>
          <w:position w:val="-28"/>
        </w:rPr>
        <w:object w:dxaOrig="720" w:dyaOrig="720">
          <v:shape id="_x0000_i1030" type="#_x0000_t75" style="width:36pt;height:36pt" o:ole="">
            <v:imagedata r:id="rId12" o:title=""/>
          </v:shape>
          <o:OLEObject Type="Embed" ProgID="Equation.3" ShapeID="_x0000_i1030" DrawAspect="Content" ObjectID="_1624949398" r:id="rId13"/>
        </w:object>
      </w:r>
      <w:r w:rsidR="00D24DDC">
        <w:t>with a rational denominator</w:t>
      </w:r>
      <w:r w:rsidR="00743FD0">
        <w:t>,</w:t>
      </w:r>
      <w:r w:rsidR="00D24DDC">
        <w:t xml:space="preserve"> hence find the value </w:t>
      </w:r>
      <w:proofErr w:type="gramStart"/>
      <w:r w:rsidR="00D24DDC">
        <w:t xml:space="preserve">of </w:t>
      </w:r>
      <w:r w:rsidR="008C5C36" w:rsidRPr="00D24DDC">
        <w:rPr>
          <w:position w:val="-28"/>
        </w:rPr>
        <w:object w:dxaOrig="720" w:dyaOrig="720">
          <v:shape id="_x0000_i1031" type="#_x0000_t75" style="width:36pt;height:36pt" o:ole="">
            <v:imagedata r:id="rId14" o:title=""/>
          </v:shape>
          <o:OLEObject Type="Embed" ProgID="Equation.3" ShapeID="_x0000_i1031" DrawAspect="Content" ObjectID="_1624949399" r:id="rId15"/>
        </w:object>
      </w:r>
      <w:proofErr w:type="gramEnd"/>
      <w:r w:rsidR="00D24DDC">
        <w:t xml:space="preserve">, </w:t>
      </w:r>
      <w:r w:rsidR="00743FD0">
        <w:tab/>
      </w:r>
      <w:r w:rsidR="00D24DDC">
        <w:t xml:space="preserve">given </w:t>
      </w:r>
      <w:r w:rsidR="00CD0108">
        <w:tab/>
      </w:r>
      <w:r w:rsidR="008C5C36" w:rsidRPr="00FB45CA">
        <w:rPr>
          <w:position w:val="-8"/>
        </w:rPr>
        <w:object w:dxaOrig="380" w:dyaOrig="360">
          <v:shape id="_x0000_i1033" type="#_x0000_t75" style="width:19pt;height:18pt" o:ole="">
            <v:imagedata r:id="rId16" o:title=""/>
          </v:shape>
          <o:OLEObject Type="Embed" ProgID="Equation.3" ShapeID="_x0000_i1033" DrawAspect="Content" ObjectID="_1624949400" r:id="rId17"/>
        </w:object>
      </w:r>
      <w:r w:rsidR="00743FD0">
        <w:t>= 2.2361.</w:t>
      </w:r>
      <w:r w:rsidR="00743FD0">
        <w:tab/>
      </w:r>
      <w:r w:rsidR="00743FD0">
        <w:tab/>
      </w:r>
      <w:r w:rsidR="00743FD0">
        <w:tab/>
      </w:r>
      <w:r w:rsidR="00743FD0">
        <w:tab/>
      </w:r>
      <w:r w:rsidR="00CD0108">
        <w:tab/>
      </w:r>
      <w:r w:rsidR="00CD0108">
        <w:tab/>
      </w:r>
      <w:r w:rsidR="00CD0108">
        <w:tab/>
      </w:r>
      <w:r w:rsidR="00CD0108">
        <w:tab/>
        <w:t>(4 marks)</w:t>
      </w:r>
    </w:p>
    <w:p w:rsidR="00CD0108" w:rsidRPr="00574F3B" w:rsidRDefault="00CD0108" w:rsidP="00574F3B">
      <w:pPr>
        <w:rPr>
          <w:sz w:val="20"/>
          <w:szCs w:val="20"/>
        </w:rPr>
      </w:pPr>
    </w:p>
    <w:p w:rsidR="00CD0108" w:rsidRDefault="00CD0108" w:rsidP="00574F3B">
      <w:r>
        <w:t>10.</w:t>
      </w:r>
      <w:r>
        <w:tab/>
        <w:t xml:space="preserve">The capacity of a cylinder of height 14cm is 1.584 litres.  Calculate the radius of </w:t>
      </w:r>
      <w:r>
        <w:tab/>
        <w:t xml:space="preserve">the circular end of a cylinder. </w:t>
      </w:r>
      <w:r w:rsidR="00BD17A4">
        <w:t xml:space="preserve"> (</w:t>
      </w:r>
      <w:proofErr w:type="gramStart"/>
      <w:r w:rsidR="00BD17A4">
        <w:t xml:space="preserve">Use </w:t>
      </w:r>
      <w:proofErr w:type="gramEnd"/>
      <w:r w:rsidR="008C5C36" w:rsidRPr="00BD17A4">
        <w:rPr>
          <w:position w:val="-24"/>
        </w:rPr>
        <w:object w:dxaOrig="740" w:dyaOrig="620">
          <v:shape id="_x0000_i1032" type="#_x0000_t75" style="width:37pt;height:31pt" o:ole="">
            <v:imagedata r:id="rId18" o:title=""/>
          </v:shape>
          <o:OLEObject Type="Embed" ProgID="Equation.3" ShapeID="_x0000_i1032" DrawAspect="Content" ObjectID="_1624949401" r:id="rId19"/>
        </w:object>
      </w:r>
      <w:r w:rsidR="00BD17A4">
        <w:t>)</w:t>
      </w:r>
      <w:r w:rsidR="00BD17A4">
        <w:tab/>
      </w:r>
      <w:r w:rsidR="00BD17A4">
        <w:tab/>
      </w:r>
      <w:r w:rsidR="00BD17A4">
        <w:tab/>
      </w:r>
      <w:r w:rsidR="00BD17A4">
        <w:tab/>
      </w:r>
      <w:r w:rsidR="00BD17A4">
        <w:tab/>
      </w:r>
      <w:bookmarkStart w:id="0" w:name="_GoBack"/>
      <w:bookmarkEnd w:id="0"/>
      <w:r w:rsidR="00BD17A4">
        <w:t>(4 marks)</w:t>
      </w:r>
    </w:p>
    <w:p w:rsidR="008E2E81" w:rsidRDefault="008E2E81" w:rsidP="00574F3B"/>
    <w:p w:rsidR="00BD17A4" w:rsidRPr="008E2E81" w:rsidRDefault="008E2E81" w:rsidP="00574F3B">
      <w:pPr>
        <w:jc w:val="center"/>
        <w:rPr>
          <w:b/>
        </w:rPr>
      </w:pPr>
      <w:r w:rsidRPr="008E2E81">
        <w:rPr>
          <w:b/>
        </w:rPr>
        <w:t>SECTION B:  (60 MARKS)</w:t>
      </w:r>
    </w:p>
    <w:p w:rsidR="00BD17A4" w:rsidRPr="008E2E81" w:rsidRDefault="00496DE8" w:rsidP="00574F3B">
      <w:pPr>
        <w:jc w:val="center"/>
        <w:rPr>
          <w:b/>
        </w:rPr>
      </w:pPr>
      <w:r w:rsidRPr="008E2E81">
        <w:rPr>
          <w:b/>
        </w:rPr>
        <w:t>(Answer five questions from this section)</w:t>
      </w:r>
    </w:p>
    <w:p w:rsidR="00496DE8" w:rsidRPr="008E2E81" w:rsidRDefault="00496DE8" w:rsidP="00574F3B">
      <w:pPr>
        <w:rPr>
          <w:sz w:val="20"/>
          <w:szCs w:val="20"/>
        </w:rPr>
      </w:pPr>
    </w:p>
    <w:p w:rsidR="00496DE8" w:rsidRDefault="00496DE8" w:rsidP="00574F3B">
      <w:r>
        <w:t>11.</w:t>
      </w:r>
      <w:r>
        <w:tab/>
      </w:r>
      <w:r w:rsidR="000A51DA">
        <w:t>Two functions f and g are defined as f(x) = x</w:t>
      </w:r>
      <w:r w:rsidR="000A51DA" w:rsidRPr="000A51DA">
        <w:rPr>
          <w:b/>
          <w:sz w:val="28"/>
          <w:vertAlign w:val="superscript"/>
        </w:rPr>
        <w:t>2</w:t>
      </w:r>
      <w:r w:rsidR="000A51DA">
        <w:t xml:space="preserve"> – 4 and g(x) = 4x + 1.  Find:</w:t>
      </w:r>
    </w:p>
    <w:p w:rsidR="000A51DA" w:rsidRDefault="000A51DA" w:rsidP="00574F3B">
      <w:r>
        <w:tab/>
        <w:t>a)</w:t>
      </w:r>
      <w:r>
        <w:tab/>
        <w:t>f</w:t>
      </w:r>
      <w:r w:rsidRPr="000A51DA">
        <w:rPr>
          <w:b/>
          <w:sz w:val="28"/>
          <w:vertAlign w:val="superscript"/>
        </w:rPr>
        <w:t>-1</w:t>
      </w:r>
      <w:r>
        <w:t>(-3)</w:t>
      </w:r>
    </w:p>
    <w:p w:rsidR="000A51DA" w:rsidRDefault="000A51DA" w:rsidP="00574F3B">
      <w:r>
        <w:tab/>
        <w:t>b)</w:t>
      </w:r>
      <w:r>
        <w:tab/>
        <w:t>fg (0.5)</w:t>
      </w:r>
    </w:p>
    <w:p w:rsidR="000A51DA" w:rsidRDefault="000A51DA" w:rsidP="00574F3B">
      <w:r>
        <w:tab/>
        <w:t>c)</w:t>
      </w:r>
      <w:r>
        <w:tab/>
        <w:t>The value(s) of x for which f(x) = g(x).</w:t>
      </w:r>
      <w:r>
        <w:tab/>
      </w:r>
      <w:r>
        <w:tab/>
      </w:r>
      <w:r>
        <w:tab/>
      </w:r>
      <w:r>
        <w:tab/>
        <w:t>(12 marks)</w:t>
      </w:r>
    </w:p>
    <w:p w:rsidR="000A51DA" w:rsidRPr="008E2E81" w:rsidRDefault="000A51DA" w:rsidP="00833E10">
      <w:pPr>
        <w:spacing w:line="276" w:lineRule="auto"/>
        <w:rPr>
          <w:sz w:val="20"/>
          <w:szCs w:val="20"/>
        </w:rPr>
      </w:pPr>
    </w:p>
    <w:p w:rsidR="000A51DA" w:rsidRDefault="000A51DA" w:rsidP="005E7D99">
      <w:r>
        <w:lastRenderedPageBreak/>
        <w:t>12.</w:t>
      </w:r>
      <w:r>
        <w:tab/>
        <w:t xml:space="preserve">In Dokolo Secondary school, 50 boys like playing volleyball (V), </w:t>
      </w:r>
      <w:r w:rsidR="00840F5E">
        <w:t>53</w:t>
      </w:r>
      <w:r>
        <w:t xml:space="preserve"> like </w:t>
      </w:r>
      <w:r w:rsidR="00D46F9A">
        <w:tab/>
      </w:r>
      <w:r>
        <w:t xml:space="preserve">basketball (B) and 36 like chess (C).  7 boys like only volleyball, 12 like </w:t>
      </w:r>
      <w:r w:rsidR="00D46F9A">
        <w:tab/>
      </w:r>
      <w:r>
        <w:t xml:space="preserve">volleyball and chess </w:t>
      </w:r>
      <w:r w:rsidR="00364570">
        <w:t>but</w:t>
      </w:r>
      <w:r>
        <w:t xml:space="preserve"> not basketball and 21 like volleyball and basketball </w:t>
      </w:r>
      <w:r w:rsidR="00D46F9A">
        <w:tab/>
      </w:r>
      <w:r>
        <w:t xml:space="preserve">but not chess.  Each boy likes at least one of the games and there are eighty </w:t>
      </w:r>
      <w:r w:rsidR="00D46F9A">
        <w:tab/>
      </w:r>
      <w:r>
        <w:t>boys in the school.</w:t>
      </w:r>
    </w:p>
    <w:p w:rsidR="00D46F9A" w:rsidRDefault="00D46F9A" w:rsidP="005E7D99">
      <w:r>
        <w:tab/>
        <w:t>a)</w:t>
      </w:r>
      <w:r>
        <w:tab/>
        <w:t>Represent this information on a Venn diagram.</w:t>
      </w:r>
    </w:p>
    <w:p w:rsidR="00D46F9A" w:rsidRDefault="00D46F9A" w:rsidP="005E7D99">
      <w:r>
        <w:tab/>
        <w:t>b)</w:t>
      </w:r>
      <w:r>
        <w:tab/>
        <w:t>Find the number of students who like;</w:t>
      </w:r>
    </w:p>
    <w:p w:rsidR="00D46F9A" w:rsidRDefault="00D46F9A" w:rsidP="005E7D99">
      <w:r>
        <w:tab/>
      </w:r>
      <w:r>
        <w:tab/>
        <w:t>i)</w:t>
      </w:r>
      <w:r>
        <w:tab/>
      </w:r>
      <w:r w:rsidR="000447CF">
        <w:t>All</w:t>
      </w:r>
      <w:r>
        <w:t xml:space="preserve"> the three games.</w:t>
      </w:r>
    </w:p>
    <w:p w:rsidR="00D46F9A" w:rsidRDefault="00D46F9A" w:rsidP="005E7D99">
      <w:r>
        <w:tab/>
      </w:r>
      <w:r>
        <w:tab/>
        <w:t>ii)</w:t>
      </w:r>
      <w:r>
        <w:tab/>
        <w:t>Chess and volleyball.</w:t>
      </w:r>
    </w:p>
    <w:p w:rsidR="00D46F9A" w:rsidRDefault="00D46F9A" w:rsidP="005E7D99">
      <w:r>
        <w:tab/>
        <w:t>c)</w:t>
      </w:r>
      <w:r>
        <w:tab/>
        <w:t>Find the probability that a boy plays at most two games.</w:t>
      </w:r>
      <w:r>
        <w:tab/>
        <w:t>(12 marks)</w:t>
      </w:r>
    </w:p>
    <w:p w:rsidR="00D46F9A" w:rsidRPr="008E2E81" w:rsidRDefault="00D46F9A" w:rsidP="00833E10">
      <w:pPr>
        <w:spacing w:line="276" w:lineRule="auto"/>
        <w:rPr>
          <w:sz w:val="20"/>
          <w:szCs w:val="20"/>
        </w:rPr>
      </w:pPr>
    </w:p>
    <w:p w:rsidR="00D46F9A" w:rsidRDefault="00D46F9A" w:rsidP="00833E10">
      <w:pPr>
        <w:spacing w:line="276" w:lineRule="auto"/>
      </w:pPr>
      <w:r>
        <w:t>13.</w:t>
      </w:r>
      <w:r>
        <w:tab/>
      </w:r>
      <w:r w:rsidR="00A133FC">
        <w:t xml:space="preserve">The table below shows the tax structure on taxable incomes of a certain group </w:t>
      </w:r>
      <w:r w:rsidR="00A133FC">
        <w:tab/>
        <w:t>of government employe</w:t>
      </w:r>
      <w:r w:rsidR="00F36F34">
        <w:t>es in the month of February 2019</w:t>
      </w:r>
      <w:r w:rsidR="00A133FC">
        <w:t>.</w:t>
      </w:r>
    </w:p>
    <w:p w:rsidR="000447CF" w:rsidRPr="00574F3B" w:rsidRDefault="000447CF" w:rsidP="00833E1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85"/>
        <w:gridCol w:w="1710"/>
      </w:tblGrid>
      <w:tr w:rsidR="000447CF" w:rsidTr="001250A5">
        <w:trPr>
          <w:jc w:val="center"/>
        </w:trPr>
        <w:tc>
          <w:tcPr>
            <w:tcW w:w="2785" w:type="dxa"/>
          </w:tcPr>
          <w:p w:rsidR="000447CF" w:rsidRPr="001250A5" w:rsidRDefault="000447CF" w:rsidP="001250A5">
            <w:pPr>
              <w:spacing w:line="276" w:lineRule="auto"/>
              <w:jc w:val="center"/>
              <w:rPr>
                <w:b/>
              </w:rPr>
            </w:pPr>
            <w:r w:rsidRPr="001250A5">
              <w:rPr>
                <w:b/>
              </w:rPr>
              <w:t>Amount (shs)</w:t>
            </w:r>
          </w:p>
        </w:tc>
        <w:tc>
          <w:tcPr>
            <w:tcW w:w="1710" w:type="dxa"/>
          </w:tcPr>
          <w:p w:rsidR="000447CF" w:rsidRPr="001250A5" w:rsidRDefault="000447CF" w:rsidP="001250A5">
            <w:pPr>
              <w:spacing w:line="276" w:lineRule="auto"/>
              <w:jc w:val="center"/>
              <w:rPr>
                <w:b/>
              </w:rPr>
            </w:pPr>
            <w:r w:rsidRPr="001250A5">
              <w:rPr>
                <w:b/>
              </w:rPr>
              <w:t>Rate (%)</w:t>
            </w:r>
          </w:p>
        </w:tc>
      </w:tr>
      <w:tr w:rsidR="000447CF" w:rsidTr="001250A5">
        <w:trPr>
          <w:jc w:val="center"/>
        </w:trPr>
        <w:tc>
          <w:tcPr>
            <w:tcW w:w="2785" w:type="dxa"/>
          </w:tcPr>
          <w:p w:rsidR="000447CF" w:rsidRDefault="000447CF" w:rsidP="001250A5">
            <w:pPr>
              <w:spacing w:line="276" w:lineRule="auto"/>
              <w:ind w:right="262"/>
              <w:jc w:val="right"/>
            </w:pPr>
            <w:r>
              <w:t>50,001 – 120,000</w:t>
            </w:r>
          </w:p>
          <w:p w:rsidR="000447CF" w:rsidRDefault="000447CF" w:rsidP="001250A5">
            <w:pPr>
              <w:spacing w:line="276" w:lineRule="auto"/>
              <w:ind w:right="262"/>
              <w:jc w:val="right"/>
            </w:pPr>
            <w:r>
              <w:t>120,001 – 180,000</w:t>
            </w:r>
          </w:p>
          <w:p w:rsidR="000447CF" w:rsidRDefault="000447CF" w:rsidP="001250A5">
            <w:pPr>
              <w:spacing w:line="276" w:lineRule="auto"/>
              <w:ind w:right="262"/>
              <w:jc w:val="right"/>
            </w:pPr>
            <w:r>
              <w:t>180,001 – 250,000</w:t>
            </w:r>
          </w:p>
          <w:p w:rsidR="000447CF" w:rsidRDefault="000447CF" w:rsidP="001250A5">
            <w:pPr>
              <w:spacing w:line="276" w:lineRule="auto"/>
              <w:ind w:right="262"/>
              <w:jc w:val="right"/>
            </w:pPr>
            <w:r>
              <w:t>250,001 – 350,000</w:t>
            </w:r>
          </w:p>
          <w:p w:rsidR="000447CF" w:rsidRDefault="000447CF" w:rsidP="001250A5">
            <w:pPr>
              <w:spacing w:line="276" w:lineRule="auto"/>
              <w:ind w:right="262"/>
              <w:jc w:val="right"/>
            </w:pPr>
            <w:r>
              <w:t xml:space="preserve">350,001 </w:t>
            </w:r>
            <w:r w:rsidR="001250A5">
              <w:t>–</w:t>
            </w:r>
            <w:r>
              <w:t xml:space="preserve"> </w:t>
            </w:r>
            <w:r w:rsidR="001250A5">
              <w:t>480,000</w:t>
            </w:r>
          </w:p>
          <w:p w:rsidR="001250A5" w:rsidRDefault="001250A5" w:rsidP="001250A5">
            <w:pPr>
              <w:spacing w:line="276" w:lineRule="auto"/>
              <w:ind w:right="262"/>
              <w:jc w:val="right"/>
            </w:pPr>
            <w:r>
              <w:t>480,001 – 550,000</w:t>
            </w:r>
          </w:p>
          <w:p w:rsidR="001250A5" w:rsidRDefault="001250A5" w:rsidP="001250A5">
            <w:pPr>
              <w:spacing w:line="276" w:lineRule="auto"/>
              <w:ind w:right="262"/>
              <w:jc w:val="right"/>
            </w:pPr>
            <w:r>
              <w:t>550,001 – 600,000</w:t>
            </w:r>
          </w:p>
          <w:p w:rsidR="001250A5" w:rsidRDefault="001250A5" w:rsidP="001250A5">
            <w:pPr>
              <w:spacing w:line="276" w:lineRule="auto"/>
              <w:ind w:right="262"/>
              <w:jc w:val="right"/>
            </w:pPr>
            <w:r>
              <w:t>Above 600,000</w:t>
            </w:r>
          </w:p>
        </w:tc>
        <w:tc>
          <w:tcPr>
            <w:tcW w:w="1710" w:type="dxa"/>
          </w:tcPr>
          <w:p w:rsidR="000447CF" w:rsidRDefault="001250A5" w:rsidP="001250A5">
            <w:pPr>
              <w:spacing w:line="276" w:lineRule="auto"/>
              <w:ind w:right="532"/>
              <w:jc w:val="right"/>
            </w:pPr>
            <w:r>
              <w:t>5.0</w:t>
            </w:r>
          </w:p>
          <w:p w:rsidR="001250A5" w:rsidRDefault="001250A5" w:rsidP="001250A5">
            <w:pPr>
              <w:spacing w:line="276" w:lineRule="auto"/>
              <w:ind w:right="532"/>
              <w:jc w:val="right"/>
            </w:pPr>
            <w:r>
              <w:t>7.5</w:t>
            </w:r>
          </w:p>
          <w:p w:rsidR="001250A5" w:rsidRDefault="001250A5" w:rsidP="001250A5">
            <w:pPr>
              <w:spacing w:line="276" w:lineRule="auto"/>
              <w:ind w:right="532"/>
              <w:jc w:val="right"/>
            </w:pPr>
            <w:r>
              <w:t>10.0</w:t>
            </w:r>
          </w:p>
          <w:p w:rsidR="001250A5" w:rsidRDefault="001250A5" w:rsidP="001250A5">
            <w:pPr>
              <w:spacing w:line="276" w:lineRule="auto"/>
              <w:ind w:right="532"/>
              <w:jc w:val="right"/>
            </w:pPr>
            <w:r>
              <w:t>15.0</w:t>
            </w:r>
          </w:p>
          <w:p w:rsidR="001250A5" w:rsidRDefault="001250A5" w:rsidP="001250A5">
            <w:pPr>
              <w:spacing w:line="276" w:lineRule="auto"/>
              <w:ind w:right="532"/>
              <w:jc w:val="right"/>
            </w:pPr>
            <w:r>
              <w:t>25.0</w:t>
            </w:r>
          </w:p>
          <w:p w:rsidR="001250A5" w:rsidRDefault="001250A5" w:rsidP="001250A5">
            <w:pPr>
              <w:spacing w:line="276" w:lineRule="auto"/>
              <w:ind w:right="532"/>
              <w:jc w:val="right"/>
            </w:pPr>
            <w:r>
              <w:t>28.5</w:t>
            </w:r>
          </w:p>
          <w:p w:rsidR="001250A5" w:rsidRDefault="001250A5" w:rsidP="001250A5">
            <w:pPr>
              <w:spacing w:line="276" w:lineRule="auto"/>
              <w:ind w:right="532"/>
              <w:jc w:val="right"/>
            </w:pPr>
            <w:r>
              <w:t>32.0</w:t>
            </w:r>
          </w:p>
          <w:p w:rsidR="001250A5" w:rsidRDefault="001250A5" w:rsidP="001250A5">
            <w:pPr>
              <w:spacing w:line="276" w:lineRule="auto"/>
              <w:ind w:right="532"/>
              <w:jc w:val="right"/>
            </w:pPr>
            <w:r>
              <w:t>37.5</w:t>
            </w:r>
          </w:p>
        </w:tc>
      </w:tr>
    </w:tbl>
    <w:p w:rsidR="00A133FC" w:rsidRPr="00574F3B" w:rsidRDefault="00A133FC" w:rsidP="00833E10">
      <w:pPr>
        <w:spacing w:line="276" w:lineRule="auto"/>
        <w:rPr>
          <w:sz w:val="16"/>
          <w:szCs w:val="16"/>
        </w:rPr>
      </w:pPr>
    </w:p>
    <w:p w:rsidR="00D46F9A" w:rsidRDefault="001250A5" w:rsidP="00574F3B">
      <w:r>
        <w:tab/>
        <w:t>The employee is entitled to the following allowances.</w:t>
      </w:r>
    </w:p>
    <w:p w:rsidR="001250A5" w:rsidRDefault="001250A5" w:rsidP="00574F3B">
      <w:r>
        <w:tab/>
        <w:t>Marriage</w:t>
      </w:r>
      <w:r>
        <w:tab/>
      </w:r>
      <w:r>
        <w:tab/>
      </w:r>
      <w:r>
        <w:tab/>
        <w:t>Shs 25,000 per half a month</w:t>
      </w:r>
    </w:p>
    <w:p w:rsidR="001250A5" w:rsidRDefault="001250A5" w:rsidP="00574F3B">
      <w:r>
        <w:tab/>
        <w:t>Electricity / Yaka</w:t>
      </w:r>
      <w:r>
        <w:tab/>
      </w:r>
      <w:r>
        <w:tab/>
        <w:t>Shs 3 per minute</w:t>
      </w:r>
    </w:p>
    <w:p w:rsidR="001250A5" w:rsidRDefault="001250A5" w:rsidP="00574F3B">
      <w:r>
        <w:tab/>
        <w:t>Medical care</w:t>
      </w:r>
      <w:r>
        <w:tab/>
      </w:r>
      <w:r>
        <w:tab/>
      </w:r>
      <w:r>
        <w:tab/>
        <w:t xml:space="preserve">Shs </w:t>
      </w:r>
      <w:r w:rsidRPr="001250A5">
        <w:rPr>
          <w:position w:val="-24"/>
        </w:rPr>
        <w:object w:dxaOrig="240" w:dyaOrig="620">
          <v:shape id="_x0000_i1025" type="#_x0000_t75" style="width:12pt;height:31pt" o:ole="">
            <v:imagedata r:id="rId20" o:title=""/>
          </v:shape>
          <o:OLEObject Type="Embed" ProgID="Equation.3" ShapeID="_x0000_i1025" DrawAspect="Content" ObjectID="_1624949402" r:id="rId21"/>
        </w:object>
      </w:r>
      <w:r>
        <w:t xml:space="preserve"> of the monthly marriage allowance.</w:t>
      </w:r>
    </w:p>
    <w:p w:rsidR="001250A5" w:rsidRDefault="001250A5" w:rsidP="00574F3B">
      <w:r>
        <w:tab/>
        <w:t>Housing</w:t>
      </w:r>
      <w:r>
        <w:tab/>
      </w:r>
      <w:r>
        <w:tab/>
      </w:r>
      <w:r>
        <w:tab/>
        <w:t>Shs 960,000 per 2 years</w:t>
      </w:r>
    </w:p>
    <w:p w:rsidR="001250A5" w:rsidRDefault="001250A5" w:rsidP="00574F3B">
      <w:r>
        <w:tab/>
        <w:t>Transport</w:t>
      </w:r>
      <w:r>
        <w:tab/>
      </w:r>
      <w:r>
        <w:tab/>
      </w:r>
      <w:r>
        <w:tab/>
        <w:t>Shs 1000 per day</w:t>
      </w:r>
    </w:p>
    <w:p w:rsidR="001250A5" w:rsidRDefault="001250A5" w:rsidP="00574F3B">
      <w:r>
        <w:tab/>
        <w:t>Insurance</w:t>
      </w:r>
      <w:r>
        <w:tab/>
      </w:r>
      <w:r>
        <w:tab/>
      </w:r>
      <w:r>
        <w:tab/>
        <w:t>Shs 35% of the monthly medical care allowance.</w:t>
      </w:r>
    </w:p>
    <w:p w:rsidR="001250A5" w:rsidRDefault="001250A5" w:rsidP="00833E10">
      <w:pPr>
        <w:spacing w:line="276" w:lineRule="auto"/>
      </w:pPr>
      <w:r>
        <w:tab/>
      </w:r>
      <w:r w:rsidR="007D71D6">
        <w:t xml:space="preserve">Child care for only two children.  Shs 15,000 for each child below 10 years, Shs </w:t>
      </w:r>
      <w:r w:rsidR="007D71D6">
        <w:tab/>
        <w:t>6,000 for each child above 9 years and below 15 years.</w:t>
      </w:r>
    </w:p>
    <w:p w:rsidR="007D71D6" w:rsidRDefault="007D71D6" w:rsidP="00574F3B">
      <w:r>
        <w:tab/>
        <w:t>a)</w:t>
      </w:r>
      <w:r>
        <w:tab/>
        <w:t xml:space="preserve">Mr. Ojambo is married and has four children aged 8, 13, 15 and 18 </w:t>
      </w:r>
      <w:r>
        <w:tab/>
      </w:r>
      <w:r>
        <w:tab/>
      </w:r>
      <w:r>
        <w:tab/>
        <w:t>years.  Calculate the income tax he pays if he earns $250 every month.</w:t>
      </w:r>
    </w:p>
    <w:p w:rsidR="007D71D6" w:rsidRDefault="007D71D6" w:rsidP="00574F3B">
      <w:r>
        <w:tab/>
        <w:t>b)</w:t>
      </w:r>
      <w:r>
        <w:tab/>
        <w:t>Find the percentage of his gross annual income that goes to tax.</w:t>
      </w:r>
    </w:p>
    <w:p w:rsidR="007D71D6" w:rsidRDefault="007D71D6" w:rsidP="00574F3B">
      <w:r>
        <w:tab/>
        <w:t>c)</w:t>
      </w:r>
      <w:r>
        <w:tab/>
        <w:t xml:space="preserve">Find the ratio of his total allowance to the net income if the exchange </w:t>
      </w:r>
      <w:r>
        <w:tab/>
      </w:r>
      <w:r>
        <w:tab/>
        <w:t>rate is $1 = UgShs 3,000.</w:t>
      </w:r>
      <w:r>
        <w:tab/>
      </w:r>
      <w:r>
        <w:tab/>
      </w:r>
      <w:r>
        <w:tab/>
      </w:r>
      <w:r>
        <w:tab/>
      </w:r>
      <w:r>
        <w:tab/>
      </w:r>
      <w:r>
        <w:tab/>
        <w:t>(12 marks)</w:t>
      </w:r>
    </w:p>
    <w:p w:rsidR="007D71D6" w:rsidRPr="008E2E81" w:rsidRDefault="007D71D6" w:rsidP="00574F3B">
      <w:pPr>
        <w:rPr>
          <w:sz w:val="20"/>
          <w:szCs w:val="20"/>
        </w:rPr>
      </w:pPr>
    </w:p>
    <w:p w:rsidR="007D71D6" w:rsidRDefault="00063F00" w:rsidP="00574F3B">
      <w:r>
        <w:t>14.</w:t>
      </w:r>
      <w:r>
        <w:tab/>
        <w:t xml:space="preserve">Town </w:t>
      </w:r>
      <w:r w:rsidRPr="00063F00">
        <w:rPr>
          <w:b/>
        </w:rPr>
        <w:t>P</w:t>
      </w:r>
      <w:r>
        <w:t xml:space="preserve"> is 460km from Town </w:t>
      </w:r>
      <w:r w:rsidRPr="00063F00">
        <w:rPr>
          <w:b/>
        </w:rPr>
        <w:t>Q</w:t>
      </w:r>
      <w:r>
        <w:t xml:space="preserve">.  A bus leaves Town </w:t>
      </w:r>
      <w:r w:rsidRPr="00063F00">
        <w:rPr>
          <w:b/>
        </w:rPr>
        <w:t>P</w:t>
      </w:r>
      <w:r>
        <w:t xml:space="preserve"> at 7:30am and travels at </w:t>
      </w:r>
      <w:r>
        <w:tab/>
        <w:t>a steady speed of 80kmh</w:t>
      </w:r>
      <w:r w:rsidRPr="00063F00">
        <w:rPr>
          <w:b/>
          <w:sz w:val="28"/>
          <w:vertAlign w:val="superscript"/>
        </w:rPr>
        <w:t>-1</w:t>
      </w:r>
      <w:r>
        <w:t xml:space="preserve"> towards town </w:t>
      </w:r>
      <w:r w:rsidRPr="00063F00">
        <w:rPr>
          <w:b/>
        </w:rPr>
        <w:t>B</w:t>
      </w:r>
      <w:r>
        <w:t xml:space="preserve">.  At the same time, a taxi leaves </w:t>
      </w:r>
      <w:r>
        <w:tab/>
        <w:t xml:space="preserve">Town </w:t>
      </w:r>
      <w:r w:rsidRPr="00063F00">
        <w:rPr>
          <w:b/>
        </w:rPr>
        <w:t>B</w:t>
      </w:r>
      <w:r>
        <w:t xml:space="preserve"> travelling nonstop towards town </w:t>
      </w:r>
      <w:r w:rsidRPr="00063F00">
        <w:rPr>
          <w:b/>
        </w:rPr>
        <w:t>A</w:t>
      </w:r>
      <w:r>
        <w:t xml:space="preserve"> at a steady speed of 100kmh</w:t>
      </w:r>
      <w:r w:rsidRPr="00063F00">
        <w:rPr>
          <w:b/>
          <w:sz w:val="28"/>
          <w:vertAlign w:val="superscript"/>
        </w:rPr>
        <w:t>-1</w:t>
      </w:r>
      <w:r>
        <w:t>.</w:t>
      </w:r>
    </w:p>
    <w:p w:rsidR="000B5C1F" w:rsidRDefault="000B5C1F" w:rsidP="00574F3B">
      <w:r>
        <w:lastRenderedPageBreak/>
        <w:tab/>
        <w:t>a)</w:t>
      </w:r>
      <w:r>
        <w:tab/>
        <w:t xml:space="preserve">On the same axes, draw a </w:t>
      </w:r>
      <w:r w:rsidR="00F36F34">
        <w:t>distance</w:t>
      </w:r>
      <w:r>
        <w:t xml:space="preserve"> – time graph for the journeys of </w:t>
      </w:r>
      <w:r>
        <w:tab/>
      </w:r>
      <w:r>
        <w:tab/>
      </w:r>
      <w:r w:rsidR="00F36F34">
        <w:tab/>
      </w:r>
      <w:r>
        <w:t xml:space="preserve">the two vehicles. (Use a scale of 2cm to represent 1 hour and 2cm to </w:t>
      </w:r>
      <w:r w:rsidR="008E2E81">
        <w:tab/>
      </w:r>
      <w:r w:rsidR="008E2E81">
        <w:tab/>
      </w:r>
      <w:r>
        <w:t>represent 50km)</w:t>
      </w:r>
      <w:r w:rsidRPr="000B5C1F">
        <w:t xml:space="preserve"> </w:t>
      </w:r>
      <w:r w:rsidR="008E2E81">
        <w:tab/>
      </w:r>
      <w:r w:rsidR="008E2E81">
        <w:tab/>
      </w:r>
      <w:r w:rsidR="008E2E81">
        <w:tab/>
      </w:r>
      <w:r w:rsidR="008E2E81">
        <w:tab/>
      </w:r>
      <w:r w:rsidR="008E2E81">
        <w:tab/>
      </w:r>
      <w:r w:rsidR="008E2E81">
        <w:tab/>
      </w:r>
      <w:r w:rsidR="008E2E81">
        <w:tab/>
      </w:r>
      <w:r w:rsidR="008E2E81">
        <w:tab/>
        <w:t>(4 marks)</w:t>
      </w:r>
    </w:p>
    <w:p w:rsidR="000B5C1F" w:rsidRDefault="000B5C1F" w:rsidP="00574F3B">
      <w:r>
        <w:tab/>
        <w:t>b)</w:t>
      </w:r>
      <w:r>
        <w:tab/>
        <w:t>From the graph, find:</w:t>
      </w:r>
    </w:p>
    <w:p w:rsidR="000B5C1F" w:rsidRDefault="000B5C1F" w:rsidP="00574F3B">
      <w:r>
        <w:tab/>
      </w:r>
      <w:r>
        <w:tab/>
        <w:t>i)</w:t>
      </w:r>
      <w:r>
        <w:tab/>
      </w:r>
      <w:r w:rsidR="001308C5">
        <w:t>The</w:t>
      </w:r>
      <w:r>
        <w:t xml:space="preserve"> difference in their time of arrival.</w:t>
      </w:r>
      <w:r>
        <w:tab/>
      </w:r>
      <w:r>
        <w:tab/>
      </w:r>
      <w:r>
        <w:tab/>
      </w:r>
      <w:r>
        <w:tab/>
        <w:t>(4 marks)</w:t>
      </w:r>
    </w:p>
    <w:p w:rsidR="000B5C1F" w:rsidRDefault="000B5C1F" w:rsidP="00574F3B">
      <w:r>
        <w:tab/>
      </w:r>
      <w:r>
        <w:tab/>
        <w:t>ii)</w:t>
      </w:r>
      <w:r>
        <w:tab/>
        <w:t>When and where the two vehicles meet from town A.</w:t>
      </w:r>
      <w:r>
        <w:tab/>
        <w:t>(4 marks)</w:t>
      </w:r>
    </w:p>
    <w:p w:rsidR="000B5C1F" w:rsidRPr="008E2E81" w:rsidRDefault="000B5C1F" w:rsidP="00574F3B">
      <w:pPr>
        <w:rPr>
          <w:sz w:val="20"/>
          <w:szCs w:val="20"/>
        </w:rPr>
      </w:pPr>
    </w:p>
    <w:p w:rsidR="000B5C1F" w:rsidRDefault="000B5C1F" w:rsidP="00574F3B">
      <w:r>
        <w:t>15.</w:t>
      </w:r>
      <w:r>
        <w:tab/>
        <w:t xml:space="preserve">ABCDEFGH is a rectangular block in which </w:t>
      </w:r>
      <w:r w:rsidR="008C5C36" w:rsidRPr="008C5C36">
        <w:rPr>
          <w:position w:val="-8"/>
        </w:rPr>
        <w:object w:dxaOrig="4540" w:dyaOrig="360">
          <v:shape id="_x0000_i1035" type="#_x0000_t75" style="width:209pt;height:20pt" o:ole="">
            <v:imagedata r:id="rId22" o:title=""/>
          </v:shape>
          <o:OLEObject Type="Embed" ProgID="Equation.3" ShapeID="_x0000_i1035" DrawAspect="Content" ObjectID="_1624949403" r:id="rId23"/>
        </w:object>
      </w:r>
      <w:r w:rsidR="00CD618C">
        <w:t xml:space="preserve">  </w:t>
      </w:r>
      <w:r w:rsidR="00CD618C">
        <w:tab/>
        <w:t>Study the diagram and answer the questions that follow.</w:t>
      </w:r>
      <w:r w:rsidR="00707FC5">
        <w:t xml:space="preserve"> </w:t>
      </w:r>
    </w:p>
    <w:p w:rsidR="006C29BC" w:rsidRDefault="000747E9" w:rsidP="00574F3B">
      <w:pPr>
        <w:jc w:val="center"/>
      </w:pPr>
      <w:r>
        <w:rPr>
          <w:noProof/>
        </w:rPr>
        <w:drawing>
          <wp:inline distT="0" distB="0" distL="0" distR="0">
            <wp:extent cx="2298700" cy="14319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31" cy="14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8C" w:rsidRDefault="002503D6" w:rsidP="00574F3B">
      <w:r>
        <w:tab/>
        <w:t xml:space="preserve">If </w:t>
      </w:r>
      <w:r w:rsidR="006409AF" w:rsidRPr="006409AF">
        <w:rPr>
          <w:b/>
          <w:position w:val="-4"/>
        </w:rPr>
        <w:object w:dxaOrig="1160" w:dyaOrig="320">
          <v:shape id="_x0000_i1026" type="#_x0000_t75" style="width:58pt;height:16pt" o:ole="">
            <v:imagedata r:id="rId25" o:title="" gain="2147483647f" blacklevel="-.5"/>
          </v:shape>
          <o:OLEObject Type="Embed" ProgID="Equation.3" ShapeID="_x0000_i1026" DrawAspect="Content" ObjectID="_1624949404" r:id="rId26"/>
        </w:object>
      </w:r>
      <w:r w:rsidR="00CD618C">
        <w:t xml:space="preserve"> </w:t>
      </w:r>
      <w:proofErr w:type="gramStart"/>
      <w:r w:rsidR="00CD618C">
        <w:t xml:space="preserve">and </w:t>
      </w:r>
      <w:proofErr w:type="gramEnd"/>
      <w:r w:rsidR="006409AF" w:rsidRPr="006409AF">
        <w:rPr>
          <w:b/>
          <w:position w:val="-6"/>
        </w:rPr>
        <w:object w:dxaOrig="1100" w:dyaOrig="340">
          <v:shape id="_x0000_i1027" type="#_x0000_t75" style="width:55pt;height:17pt" o:ole="">
            <v:imagedata r:id="rId27" o:title="" gain="2147483647f" blacklevel="-.5"/>
          </v:shape>
          <o:OLEObject Type="Embed" ProgID="Equation.3" ShapeID="_x0000_i1027" DrawAspect="Content" ObjectID="_1624949405" r:id="rId28"/>
        </w:object>
      </w:r>
      <w:r w:rsidR="00CD618C">
        <w:t>, find:</w:t>
      </w:r>
    </w:p>
    <w:p w:rsidR="00CD618C" w:rsidRDefault="00CD618C" w:rsidP="00574F3B">
      <w:r>
        <w:tab/>
        <w:t>a)</w:t>
      </w:r>
      <w:r>
        <w:tab/>
        <w:t>Angle between line AF and the base.</w:t>
      </w:r>
    </w:p>
    <w:p w:rsidR="00CD618C" w:rsidRDefault="00CD618C" w:rsidP="00574F3B">
      <w:r>
        <w:tab/>
        <w:t>b)</w:t>
      </w:r>
      <w:r>
        <w:tab/>
        <w:t>Angle between plane PVFC and plane BGFC.</w:t>
      </w:r>
    </w:p>
    <w:p w:rsidR="008B7519" w:rsidRDefault="00CD618C" w:rsidP="00574F3B">
      <w:r>
        <w:tab/>
        <w:t>c)</w:t>
      </w:r>
      <w:r>
        <w:tab/>
        <w:t>The volume of the remaining solid af</w:t>
      </w:r>
      <w:r w:rsidR="008E2E81">
        <w:t xml:space="preserve">ter </w:t>
      </w:r>
      <w:r w:rsidR="006409AF">
        <w:t>cutting</w:t>
      </w:r>
      <w:r w:rsidR="008E2E81">
        <w:t xml:space="preserve"> PVCFBG.</w:t>
      </w:r>
      <w:r w:rsidR="008E2E81">
        <w:tab/>
        <w:t>(12 marks)</w:t>
      </w:r>
    </w:p>
    <w:p w:rsidR="008B7519" w:rsidRDefault="00231A62" w:rsidP="00574F3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08E5C" wp14:editId="13523F2F">
                <wp:simplePos x="0" y="0"/>
                <wp:positionH relativeFrom="column">
                  <wp:posOffset>4965700</wp:posOffset>
                </wp:positionH>
                <wp:positionV relativeFrom="paragraph">
                  <wp:posOffset>229870</wp:posOffset>
                </wp:positionV>
                <wp:extent cx="1905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E43F" id="Straight Arrow Connector 11" o:spid="_x0000_s1026" type="#_x0000_t32" style="position:absolute;margin-left:391pt;margin-top:18.1pt;width: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" strokecolor="windowText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0F2C3" wp14:editId="015E0A78">
                <wp:simplePos x="0" y="0"/>
                <wp:positionH relativeFrom="column">
                  <wp:posOffset>4425950</wp:posOffset>
                </wp:positionH>
                <wp:positionV relativeFrom="paragraph">
                  <wp:posOffset>223520</wp:posOffset>
                </wp:positionV>
                <wp:extent cx="1905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6ADB" id="Straight Arrow Connector 10" o:spid="_x0000_s1026" type="#_x0000_t32" style="position:absolute;margin-left:348.5pt;margin-top:17.6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" strokecolor="windowText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45917" wp14:editId="7A9A835F">
                <wp:simplePos x="0" y="0"/>
                <wp:positionH relativeFrom="column">
                  <wp:posOffset>3810000</wp:posOffset>
                </wp:positionH>
                <wp:positionV relativeFrom="paragraph">
                  <wp:posOffset>216535</wp:posOffset>
                </wp:positionV>
                <wp:extent cx="1905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C525" id="Straight Arrow Connector 9" o:spid="_x0000_s1026" type="#_x0000_t32" style="position:absolute;margin-left:300pt;margin-top:17.05pt;width:1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" strokecolor="windowText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ECBD0" wp14:editId="10CDA2D6">
                <wp:simplePos x="0" y="0"/>
                <wp:positionH relativeFrom="column">
                  <wp:posOffset>3327400</wp:posOffset>
                </wp:positionH>
                <wp:positionV relativeFrom="paragraph">
                  <wp:posOffset>217170</wp:posOffset>
                </wp:positionV>
                <wp:extent cx="1905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5609" id="Straight Arrow Connector 8" o:spid="_x0000_s1026" type="#_x0000_t32" style="position:absolute;margin-left:262pt;margin-top:17.1pt;width: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CAF07" wp14:editId="02037DBB">
                <wp:simplePos x="0" y="0"/>
                <wp:positionH relativeFrom="column">
                  <wp:posOffset>2730500</wp:posOffset>
                </wp:positionH>
                <wp:positionV relativeFrom="paragraph">
                  <wp:posOffset>222250</wp:posOffset>
                </wp:positionV>
                <wp:extent cx="1905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6FBF" id="Straight Arrow Connector 7" o:spid="_x0000_s1026" type="#_x0000_t32" style="position:absolute;margin-left:215pt;margin-top:17.5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B2EC5" wp14:editId="713E327A">
                <wp:simplePos x="0" y="0"/>
                <wp:positionH relativeFrom="column">
                  <wp:posOffset>2089150</wp:posOffset>
                </wp:positionH>
                <wp:positionV relativeFrom="paragraph">
                  <wp:posOffset>222250</wp:posOffset>
                </wp:positionV>
                <wp:extent cx="1905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B0A0" id="Straight Arrow Connector 6" o:spid="_x0000_s1026" type="#_x0000_t32" style="position:absolute;margin-left:164.5pt;margin-top:17.5pt;width: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</w:p>
    <w:p w:rsidR="003E429C" w:rsidRDefault="0045601A" w:rsidP="00574F3B">
      <w:r>
        <w:t>16.</w:t>
      </w:r>
      <w:r>
        <w:tab/>
        <w:t xml:space="preserve">In the diagram below </w:t>
      </w:r>
      <w:r w:rsidR="007D258E">
        <w:t xml:space="preserve">OA = </w:t>
      </w:r>
      <w:r w:rsidR="007D258E" w:rsidRPr="000326EE">
        <w:rPr>
          <w:sz w:val="32"/>
          <w:szCs w:val="32"/>
          <w:u w:val="wavyHeavy"/>
        </w:rPr>
        <w:t>a</w:t>
      </w:r>
      <w:r w:rsidR="007D258E">
        <w:t xml:space="preserve">, OC = </w:t>
      </w:r>
      <w:r w:rsidR="007D258E" w:rsidRPr="000326EE">
        <w:rPr>
          <w:sz w:val="32"/>
          <w:szCs w:val="32"/>
          <w:u w:val="wavyHeavy"/>
        </w:rPr>
        <w:t>c</w:t>
      </w:r>
      <w:r w:rsidR="007D258E">
        <w:t>, AB = 4BC and OD = 2DB.</w:t>
      </w:r>
    </w:p>
    <w:p w:rsidR="003E429C" w:rsidRDefault="006E1A6D" w:rsidP="00574F3B">
      <w:pPr>
        <w:jc w:val="center"/>
      </w:pPr>
      <w:r>
        <w:rPr>
          <w:noProof/>
        </w:rPr>
        <w:drawing>
          <wp:inline distT="0" distB="0" distL="0" distR="0">
            <wp:extent cx="2616200" cy="1452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26" cy="14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8E" w:rsidRDefault="007D258E" w:rsidP="00574F3B">
      <w:r>
        <w:tab/>
        <w:t>a)</w:t>
      </w:r>
      <w:r>
        <w:tab/>
      </w:r>
      <w:r w:rsidR="006224BF">
        <w:t xml:space="preserve">Express the following vectors in terms of </w:t>
      </w:r>
      <w:r w:rsidR="006224BF" w:rsidRPr="0042427E">
        <w:rPr>
          <w:u w:val="wavyHeavy"/>
        </w:rPr>
        <w:t>a</w:t>
      </w:r>
      <w:r w:rsidR="006224BF">
        <w:t xml:space="preserve"> and </w:t>
      </w:r>
      <w:r w:rsidR="006224BF" w:rsidRPr="0042427E">
        <w:rPr>
          <w:u w:val="wavyHeavy"/>
        </w:rPr>
        <w:t>c</w:t>
      </w:r>
      <w:r w:rsidR="006224BF">
        <w:t>.</w:t>
      </w:r>
      <w:r w:rsidR="006224BF">
        <w:tab/>
      </w:r>
      <w:r w:rsidR="006224BF">
        <w:tab/>
      </w:r>
      <w:r w:rsidR="006224BF">
        <w:tab/>
        <w:t>(9 marks)</w:t>
      </w:r>
    </w:p>
    <w:p w:rsidR="006224BF" w:rsidRDefault="00231A62" w:rsidP="00574F3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B8228" wp14:editId="016D08B5">
                <wp:simplePos x="0" y="0"/>
                <wp:positionH relativeFrom="column">
                  <wp:posOffset>1390650</wp:posOffset>
                </wp:positionH>
                <wp:positionV relativeFrom="paragraph">
                  <wp:posOffset>12065</wp:posOffset>
                </wp:positionV>
                <wp:extent cx="1905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4839" id="Straight Arrow Connector 12" o:spid="_x0000_s1026" type="#_x0000_t32" style="position:absolute;margin-left:109.5pt;margin-top:.95pt;width:1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" strokecolor="windowText" strokeweight="1.5pt">
                <v:stroke endarrow="open" joinstyle="miter"/>
              </v:shape>
            </w:pict>
          </mc:Fallback>
        </mc:AlternateContent>
      </w:r>
      <w:r w:rsidR="006224BF">
        <w:tab/>
      </w:r>
      <w:r w:rsidR="006224BF">
        <w:tab/>
        <w:t>i)</w:t>
      </w:r>
      <w:r w:rsidR="006224BF">
        <w:tab/>
        <w:t>CA</w:t>
      </w:r>
    </w:p>
    <w:p w:rsidR="006224BF" w:rsidRDefault="004673A1" w:rsidP="00574F3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170C4" wp14:editId="3ACFCCDF">
                <wp:simplePos x="0" y="0"/>
                <wp:positionH relativeFrom="column">
                  <wp:posOffset>1390650</wp:posOffset>
                </wp:positionH>
                <wp:positionV relativeFrom="paragraph">
                  <wp:posOffset>16510</wp:posOffset>
                </wp:positionV>
                <wp:extent cx="1905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7851" id="Straight Arrow Connector 13" o:spid="_x0000_s1026" type="#_x0000_t32" style="position:absolute;margin-left:109.5pt;margin-top:1.3pt;width:1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" strokecolor="windowText" strokeweight="1.5pt">
                <v:stroke endarrow="open" joinstyle="miter"/>
              </v:shape>
            </w:pict>
          </mc:Fallback>
        </mc:AlternateContent>
      </w:r>
      <w:r w:rsidR="006224BF">
        <w:tab/>
      </w:r>
      <w:r w:rsidR="006224BF">
        <w:tab/>
        <w:t>ii)</w:t>
      </w:r>
      <w:r w:rsidR="006224BF">
        <w:tab/>
        <w:t>CB</w:t>
      </w:r>
    </w:p>
    <w:p w:rsidR="006224BF" w:rsidRDefault="00231A62" w:rsidP="00574F3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7D15F" wp14:editId="70F7F1AA">
                <wp:simplePos x="0" y="0"/>
                <wp:positionH relativeFrom="column">
                  <wp:posOffset>1390650</wp:posOffset>
                </wp:positionH>
                <wp:positionV relativeFrom="paragraph">
                  <wp:posOffset>6350</wp:posOffset>
                </wp:positionV>
                <wp:extent cx="1905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6E75" id="Straight Arrow Connector 14" o:spid="_x0000_s1026" type="#_x0000_t32" style="position:absolute;margin-left:109.5pt;margin-top:.5pt;width: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" strokecolor="windowText" strokeweight="1.5pt">
                <v:stroke endarrow="open" joinstyle="miter"/>
              </v:shape>
            </w:pict>
          </mc:Fallback>
        </mc:AlternateContent>
      </w:r>
      <w:r w:rsidR="006224BF">
        <w:tab/>
      </w:r>
      <w:r w:rsidR="006224BF">
        <w:tab/>
        <w:t>iii)</w:t>
      </w:r>
      <w:r w:rsidR="006224BF">
        <w:tab/>
        <w:t>OB</w:t>
      </w:r>
    </w:p>
    <w:p w:rsidR="006224BF" w:rsidRDefault="004673A1" w:rsidP="00574F3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D6C52" wp14:editId="6CB169BE">
                <wp:simplePos x="0" y="0"/>
                <wp:positionH relativeFrom="column">
                  <wp:posOffset>1390650</wp:posOffset>
                </wp:positionH>
                <wp:positionV relativeFrom="paragraph">
                  <wp:posOffset>17145</wp:posOffset>
                </wp:positionV>
                <wp:extent cx="1905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7A38" id="Straight Arrow Connector 15" o:spid="_x0000_s1026" type="#_x0000_t32" style="position:absolute;margin-left:109.5pt;margin-top:1.35pt;width: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" strokecolor="windowText" strokeweight="1.5pt">
                <v:stroke endarrow="open" joinstyle="miter"/>
              </v:shape>
            </w:pict>
          </mc:Fallback>
        </mc:AlternateContent>
      </w:r>
      <w:r w:rsidR="006224BF">
        <w:tab/>
      </w:r>
      <w:r w:rsidR="006224BF">
        <w:tab/>
        <w:t>iv)</w:t>
      </w:r>
      <w:r w:rsidR="006224BF">
        <w:tab/>
        <w:t>OD</w:t>
      </w:r>
    </w:p>
    <w:p w:rsidR="006224BF" w:rsidRDefault="00DF44C2" w:rsidP="00574F3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F07CD" wp14:editId="399B0CE7">
                <wp:simplePos x="0" y="0"/>
                <wp:positionH relativeFrom="column">
                  <wp:posOffset>1714500</wp:posOffset>
                </wp:positionH>
                <wp:positionV relativeFrom="paragraph">
                  <wp:posOffset>63500</wp:posOffset>
                </wp:positionV>
                <wp:extent cx="1905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79A3" id="Straight Arrow Connector 16" o:spid="_x0000_s1026" type="#_x0000_t32" style="position:absolute;margin-left:135pt;margin-top:5pt;width:1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" strokecolor="windowText" strokeweight="1.5pt">
                <v:stroke endarrow="open" joinstyle="miter"/>
              </v:shape>
            </w:pict>
          </mc:Fallback>
        </mc:AlternateContent>
      </w:r>
      <w:r w:rsidR="006224BF">
        <w:tab/>
        <w:t>b)</w:t>
      </w:r>
      <w:r w:rsidR="006224BF">
        <w:tab/>
        <w:t xml:space="preserve">Show that AD = </w:t>
      </w:r>
      <w:r w:rsidR="006224BF" w:rsidRPr="006224BF">
        <w:rPr>
          <w:position w:val="-24"/>
        </w:rPr>
        <w:object w:dxaOrig="320" w:dyaOrig="620">
          <v:shape id="_x0000_i1028" type="#_x0000_t75" style="width:16pt;height:31pt" o:ole="">
            <v:imagedata r:id="rId30" o:title=""/>
          </v:shape>
          <o:OLEObject Type="Embed" ProgID="Equation.3" ShapeID="_x0000_i1028" DrawAspect="Content" ObjectID="_1624949406" r:id="rId31"/>
        </w:object>
      </w:r>
      <w:r w:rsidR="006224BF">
        <w:t>(8</w:t>
      </w:r>
      <w:r w:rsidR="006224BF" w:rsidRPr="0042427E">
        <w:rPr>
          <w:u w:val="wavyHeavy"/>
        </w:rPr>
        <w:t>c</w:t>
      </w:r>
      <w:r w:rsidR="006224BF">
        <w:t xml:space="preserve"> – 13</w:t>
      </w:r>
      <w:r w:rsidR="006224BF" w:rsidRPr="0042427E">
        <w:rPr>
          <w:u w:val="wavyHeavy"/>
        </w:rPr>
        <w:t>a</w:t>
      </w:r>
      <w:r w:rsidR="006224BF">
        <w:t>).</w:t>
      </w:r>
      <w:r w:rsidR="006224BF">
        <w:tab/>
      </w:r>
      <w:r w:rsidR="006224BF">
        <w:tab/>
      </w:r>
      <w:r w:rsidR="006224BF">
        <w:tab/>
      </w:r>
      <w:r w:rsidR="006224BF">
        <w:tab/>
      </w:r>
      <w:r w:rsidR="006224BF">
        <w:tab/>
      </w:r>
      <w:r w:rsidR="006224BF">
        <w:tab/>
        <w:t>(3 ma</w:t>
      </w:r>
      <w:r w:rsidR="0028490C">
        <w:t>r</w:t>
      </w:r>
      <w:r w:rsidR="006224BF">
        <w:t>ks)</w:t>
      </w:r>
    </w:p>
    <w:p w:rsidR="006224BF" w:rsidRPr="00574F3B" w:rsidRDefault="006224BF" w:rsidP="00574F3B">
      <w:pPr>
        <w:rPr>
          <w:sz w:val="16"/>
          <w:szCs w:val="16"/>
        </w:rPr>
      </w:pPr>
    </w:p>
    <w:p w:rsidR="006224BF" w:rsidRDefault="00234433" w:rsidP="00574F3B">
      <w:r>
        <w:t>17.</w:t>
      </w:r>
      <w:r>
        <w:tab/>
        <w:t>a)</w:t>
      </w:r>
      <w:r>
        <w:tab/>
        <w:t>P varies as</w:t>
      </w:r>
      <w:r w:rsidR="006224BF">
        <w:t xml:space="preserve"> V</w:t>
      </w:r>
      <w:r w:rsidR="006224BF" w:rsidRPr="006224BF">
        <w:rPr>
          <w:b/>
          <w:sz w:val="28"/>
          <w:vertAlign w:val="superscript"/>
        </w:rPr>
        <w:t>2</w:t>
      </w:r>
      <w:r w:rsidR="006224BF">
        <w:t xml:space="preserve"> and inversely as T.  Given that P = 2, when V = 4 and </w:t>
      </w:r>
    </w:p>
    <w:p w:rsidR="003E429C" w:rsidRDefault="006224BF" w:rsidP="00574F3B">
      <w:r>
        <w:tab/>
      </w:r>
      <w:r>
        <w:tab/>
        <w:t>T = 2, find the value of P when V = 5 and T = 5.</w:t>
      </w:r>
      <w:r w:rsidR="0028490C">
        <w:tab/>
      </w:r>
      <w:r w:rsidR="0028490C">
        <w:tab/>
      </w:r>
      <w:r w:rsidR="0028490C">
        <w:tab/>
        <w:t>(4 marks)</w:t>
      </w:r>
    </w:p>
    <w:p w:rsidR="003E429C" w:rsidRDefault="0028490C" w:rsidP="00574F3B">
      <w:r>
        <w:tab/>
        <w:t>b)</w:t>
      </w:r>
      <w:r>
        <w:tab/>
        <w:t xml:space="preserve">A company makes pens.  The total cost (c) of making pens is partly </w:t>
      </w:r>
      <w:r>
        <w:tab/>
      </w:r>
      <w:r>
        <w:tab/>
      </w:r>
      <w:r>
        <w:tab/>
        <w:t xml:space="preserve">constant and partly varies as the number of pens, n, made.  If the cost </w:t>
      </w:r>
      <w:r>
        <w:tab/>
      </w:r>
      <w:r>
        <w:tab/>
        <w:t xml:space="preserve">of making 500 pens is Shs 29,000 and the cost of making 1000 pens is </w:t>
      </w:r>
      <w:r>
        <w:tab/>
      </w:r>
      <w:r>
        <w:tab/>
        <w:t>Shs 32,000. Calculate the cost of making 2,500 pens.</w:t>
      </w:r>
      <w:r>
        <w:tab/>
      </w:r>
      <w:r>
        <w:tab/>
      </w:r>
      <w:r w:rsidR="00574F3B">
        <w:t>(8 marks)</w:t>
      </w:r>
    </w:p>
    <w:p w:rsidR="000326EE" w:rsidRPr="000326EE" w:rsidRDefault="000326EE" w:rsidP="00574F3B">
      <w:pPr>
        <w:rPr>
          <w:sz w:val="20"/>
          <w:szCs w:val="20"/>
        </w:rPr>
      </w:pPr>
    </w:p>
    <w:p w:rsidR="002E422F" w:rsidRPr="00574F3B" w:rsidRDefault="0028490C" w:rsidP="00574F3B">
      <w:pPr>
        <w:jc w:val="center"/>
        <w:rPr>
          <w:b/>
          <w:u w:val="single"/>
        </w:rPr>
      </w:pPr>
      <w:r w:rsidRPr="0028490C">
        <w:rPr>
          <w:b/>
          <w:u w:val="single"/>
        </w:rPr>
        <w:t>END</w:t>
      </w:r>
    </w:p>
    <w:sectPr w:rsidR="002E422F" w:rsidRPr="00574F3B" w:rsidSect="009D3CBB">
      <w:footerReference w:type="default" r:id="rId32"/>
      <w:pgSz w:w="11909" w:h="16834" w:code="9"/>
      <w:pgMar w:top="1440" w:right="1019" w:bottom="1080" w:left="99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B3" w:rsidRDefault="00BB13B3" w:rsidP="00E13010">
      <w:r>
        <w:separator/>
      </w:r>
    </w:p>
  </w:endnote>
  <w:endnote w:type="continuationSeparator" w:id="0">
    <w:p w:rsidR="00BB13B3" w:rsidRDefault="00BB13B3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3276437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DC7D59">
          <w:rPr>
            <w:rFonts w:eastAsia="Yu Gothic UI Semibold"/>
            <w:b/>
            <w:noProof/>
            <w:sz w:val="20"/>
            <w:szCs w:val="20"/>
          </w:rPr>
          <w:t>4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B3" w:rsidRDefault="00BB13B3" w:rsidP="00E13010">
      <w:r>
        <w:separator/>
      </w:r>
    </w:p>
  </w:footnote>
  <w:footnote w:type="continuationSeparator" w:id="0">
    <w:p w:rsidR="00BB13B3" w:rsidRDefault="00BB13B3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Qt4p+RVsukg6vx0mv2AEaNWKBhy1bKLhq7jnBaGpaJulkmOet0SI67O8JoHgQH0FqOIVc41A9k72tYsSz09/sw==" w:salt="kVSAD4GQS9IxzrtAorhHZQ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0D"/>
    <w:rsid w:val="000170C4"/>
    <w:rsid w:val="000326EE"/>
    <w:rsid w:val="000447CF"/>
    <w:rsid w:val="00050DA8"/>
    <w:rsid w:val="00063F00"/>
    <w:rsid w:val="000747E9"/>
    <w:rsid w:val="000A51DA"/>
    <w:rsid w:val="000B5C1F"/>
    <w:rsid w:val="000F4405"/>
    <w:rsid w:val="00100C2B"/>
    <w:rsid w:val="001250A5"/>
    <w:rsid w:val="001308C5"/>
    <w:rsid w:val="00197FB3"/>
    <w:rsid w:val="001B6E92"/>
    <w:rsid w:val="001E770D"/>
    <w:rsid w:val="001F563A"/>
    <w:rsid w:val="00231A62"/>
    <w:rsid w:val="00234433"/>
    <w:rsid w:val="002503D6"/>
    <w:rsid w:val="0025510C"/>
    <w:rsid w:val="0028490C"/>
    <w:rsid w:val="002E422F"/>
    <w:rsid w:val="0035600A"/>
    <w:rsid w:val="00364570"/>
    <w:rsid w:val="003E429C"/>
    <w:rsid w:val="00403364"/>
    <w:rsid w:val="0042427E"/>
    <w:rsid w:val="0045601A"/>
    <w:rsid w:val="004673A1"/>
    <w:rsid w:val="00490705"/>
    <w:rsid w:val="00496DE8"/>
    <w:rsid w:val="00532731"/>
    <w:rsid w:val="0054440D"/>
    <w:rsid w:val="00574F3B"/>
    <w:rsid w:val="005E7D99"/>
    <w:rsid w:val="006224BF"/>
    <w:rsid w:val="006409AF"/>
    <w:rsid w:val="006A03D1"/>
    <w:rsid w:val="006C29BC"/>
    <w:rsid w:val="006E1A6D"/>
    <w:rsid w:val="00707FC5"/>
    <w:rsid w:val="00743FD0"/>
    <w:rsid w:val="007D258E"/>
    <w:rsid w:val="007D71D6"/>
    <w:rsid w:val="007F1391"/>
    <w:rsid w:val="00833E10"/>
    <w:rsid w:val="00840F5E"/>
    <w:rsid w:val="00870026"/>
    <w:rsid w:val="00883571"/>
    <w:rsid w:val="008B7519"/>
    <w:rsid w:val="008C5C36"/>
    <w:rsid w:val="008D65EE"/>
    <w:rsid w:val="008E2E81"/>
    <w:rsid w:val="009027EB"/>
    <w:rsid w:val="00930BA1"/>
    <w:rsid w:val="00953BF9"/>
    <w:rsid w:val="009D3CBB"/>
    <w:rsid w:val="00A133FC"/>
    <w:rsid w:val="00AB4DEA"/>
    <w:rsid w:val="00AC3934"/>
    <w:rsid w:val="00B331AE"/>
    <w:rsid w:val="00B71DC4"/>
    <w:rsid w:val="00B86E39"/>
    <w:rsid w:val="00BB13B3"/>
    <w:rsid w:val="00BD17A4"/>
    <w:rsid w:val="00C7690C"/>
    <w:rsid w:val="00C90AD3"/>
    <w:rsid w:val="00CD0108"/>
    <w:rsid w:val="00CD618C"/>
    <w:rsid w:val="00D24DDC"/>
    <w:rsid w:val="00D46F9A"/>
    <w:rsid w:val="00DC7D59"/>
    <w:rsid w:val="00DD51DE"/>
    <w:rsid w:val="00DF44C2"/>
    <w:rsid w:val="00E13010"/>
    <w:rsid w:val="00E91826"/>
    <w:rsid w:val="00EA276C"/>
    <w:rsid w:val="00EE3E23"/>
    <w:rsid w:val="00EF7494"/>
    <w:rsid w:val="00F36F34"/>
    <w:rsid w:val="00F909A2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94BC5-924B-4C2D-B69F-F75024C2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0447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123</TotalTime>
  <Pages>4</Pages>
  <Words>828</Words>
  <Characters>4725</Characters>
  <Application>Microsoft Office Word</Application>
  <DocSecurity>8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55</cp:revision>
  <cp:lastPrinted>2019-07-18T07:02:00Z</cp:lastPrinted>
  <dcterms:created xsi:type="dcterms:W3CDTF">2019-07-17T14:32:00Z</dcterms:created>
  <dcterms:modified xsi:type="dcterms:W3CDTF">2019-07-18T07:03:00Z</dcterms:modified>
</cp:coreProperties>
</file>